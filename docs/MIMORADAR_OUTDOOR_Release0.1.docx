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EA1614" w14:textId="4874D43C" w:rsidR="00937BCD" w:rsidRPr="00C01DD0" w:rsidRDefault="001F6242" w:rsidP="000D2650">
      <w:pPr>
        <w:pStyle w:val="CoverTitle"/>
      </w:pPr>
      <w:bookmarkStart w:id="0" w:name="_Toc385505508"/>
      <w:r>
        <w:rPr>
          <w:rFonts w:eastAsia="Times New Roman"/>
        </w:rPr>
        <w:t>MIMORADAR</w:t>
      </w:r>
      <w:r w:rsidR="00A167A8">
        <w:rPr>
          <w:rFonts w:eastAsia="Times New Roman"/>
        </w:rPr>
        <w:t xml:space="preserve"> OUTDOOR</w:t>
      </w:r>
    </w:p>
    <w:p w14:paraId="595DDCDF" w14:textId="0FE4DDF6" w:rsidR="0021087A" w:rsidRDefault="00A167A8" w:rsidP="00C20063">
      <w:pPr>
        <w:pStyle w:val="CoverTitleContinued"/>
      </w:pPr>
      <w:r>
        <w:t>Release 0.1</w:t>
      </w:r>
    </w:p>
    <w:p w14:paraId="00EF4E87" w14:textId="77777777" w:rsidR="000F5F38" w:rsidRDefault="00121E84" w:rsidP="00647A91">
      <w:pPr>
        <w:pStyle w:val="HeadingPreface"/>
      </w:pPr>
      <w:bookmarkStart w:id="1" w:name="_Toc34836890"/>
      <w:bookmarkEnd w:id="0"/>
      <w:r>
        <w:t>About this document</w:t>
      </w:r>
      <w:bookmarkEnd w:id="1"/>
      <w:r w:rsidR="001F7C50">
        <w:t xml:space="preserve"> </w:t>
      </w:r>
    </w:p>
    <w:p w14:paraId="77A439A7" w14:textId="77777777" w:rsidR="00470F53" w:rsidRDefault="00470F53" w:rsidP="00470F53">
      <w:pPr>
        <w:pStyle w:val="Heading"/>
      </w:pPr>
      <w:r>
        <w:t>Scope and purpose</w:t>
      </w:r>
    </w:p>
    <w:p w14:paraId="7DF1E3BC" w14:textId="0315B0E7" w:rsidR="0055535E" w:rsidRDefault="00F66EDA" w:rsidP="00EF3B5A">
      <w:pPr>
        <w:pStyle w:val="Body"/>
      </w:pPr>
      <w:r>
        <w:t>MIMO radar outdoor application includes target detection, classification and positioning. Release 0.1 focuses on the fundamental framework of the whole process</w:t>
      </w:r>
      <w:r w:rsidR="0055535E">
        <w:t xml:space="preserve">. The framework contains basic building blocks, when the radar is used to handle different tasks, these blocks can be reused. </w:t>
      </w:r>
    </w:p>
    <w:p w14:paraId="7244A6BD" w14:textId="6875EF47" w:rsidR="00EF3B5A" w:rsidRDefault="0055535E" w:rsidP="00EF3B5A">
      <w:pPr>
        <w:pStyle w:val="Body"/>
      </w:pPr>
      <w:r>
        <w:t>In release 0.1, t</w:t>
      </w:r>
      <w:r w:rsidR="00F66EDA">
        <w:t>he target detection and classification is based on single channel, and the positioning is based on multiple channels.</w:t>
      </w:r>
    </w:p>
    <w:p w14:paraId="33B87A2C" w14:textId="6B146411" w:rsidR="00F66EDA" w:rsidRPr="00EF3B5A" w:rsidRDefault="00F66EDA" w:rsidP="00EF3B5A">
      <w:pPr>
        <w:pStyle w:val="Body"/>
      </w:pPr>
      <w:r>
        <w:t>This document serves as a guidance file to enable engineer to get started with the codes</w:t>
      </w:r>
      <w:r w:rsidR="00A2771F">
        <w:t xml:space="preserve"> during development</w:t>
      </w:r>
      <w:r>
        <w:t>.</w:t>
      </w:r>
    </w:p>
    <w:p w14:paraId="4EBD9BC4" w14:textId="77777777" w:rsidR="00A40745" w:rsidRDefault="00121E84" w:rsidP="00121E84">
      <w:pPr>
        <w:pStyle w:val="Heading"/>
      </w:pPr>
      <w:r>
        <w:t>Intended audience</w:t>
      </w:r>
    </w:p>
    <w:p w14:paraId="5B0D98D3" w14:textId="7D7F40A5" w:rsidR="00121E84" w:rsidRDefault="00F1269A" w:rsidP="00121E84">
      <w:pPr>
        <w:pStyle w:val="Body"/>
      </w:pPr>
      <w:r>
        <w:t xml:space="preserve">[Internal] </w:t>
      </w:r>
      <w:r w:rsidR="00F66EDA">
        <w:t>Radar engineer</w:t>
      </w:r>
      <w:r>
        <w:t>s</w:t>
      </w:r>
      <w:r w:rsidR="00F66EDA">
        <w:t>, machine learning engineer</w:t>
      </w:r>
      <w:r>
        <w:t>s</w:t>
      </w:r>
      <w:r w:rsidR="00F66EDA">
        <w:t xml:space="preserve">, </w:t>
      </w:r>
      <w:proofErr w:type="spellStart"/>
      <w:r w:rsidR="00F66EDA">
        <w:t>dsp</w:t>
      </w:r>
      <w:proofErr w:type="spellEnd"/>
      <w:r w:rsidR="00F66EDA">
        <w:t xml:space="preserve"> engineer</w:t>
      </w:r>
      <w:r>
        <w:t>s</w:t>
      </w:r>
      <w:r w:rsidR="00A2771F">
        <w:t xml:space="preserve"> in development phase.</w:t>
      </w:r>
    </w:p>
    <w:p w14:paraId="756957B0" w14:textId="3C4D8FF0" w:rsidR="003463B1" w:rsidRDefault="003463B1" w:rsidP="003463B1">
      <w:pPr>
        <w:pStyle w:val="Heading"/>
      </w:pPr>
      <w:r>
        <w:t>Contact person</w:t>
      </w:r>
    </w:p>
    <w:p w14:paraId="6555EEED" w14:textId="37481538" w:rsidR="003463B1" w:rsidRPr="00121E84" w:rsidRDefault="003463B1" w:rsidP="003463B1">
      <w:pPr>
        <w:pStyle w:val="Body"/>
      </w:pPr>
      <w:r>
        <w:t>Cheong Siew Lee (</w:t>
      </w:r>
      <w:hyperlink r:id="rId8" w:history="1">
        <w:r w:rsidR="002D7921" w:rsidRPr="00B95573">
          <w:rPr>
            <w:rStyle w:val="Hyperlink"/>
          </w:rPr>
          <w:t>SiewLee.Cheong@infineon.com</w:t>
        </w:r>
      </w:hyperlink>
      <w:r>
        <w:t>)</w:t>
      </w:r>
      <w:r w:rsidR="002D7921">
        <w:t xml:space="preserve"> </w:t>
      </w:r>
    </w:p>
    <w:p w14:paraId="33ACC2B3" w14:textId="784A4A57" w:rsidR="004564A0" w:rsidRPr="004564A0" w:rsidRDefault="00E128CC" w:rsidP="00647A91">
      <w:pPr>
        <w:pStyle w:val="Body"/>
        <w:sectPr w:rsidR="004564A0" w:rsidRPr="004564A0" w:rsidSect="00787401">
          <w:headerReference w:type="default" r:id="rId9"/>
          <w:footerReference w:type="default" r:id="rId10"/>
          <w:headerReference w:type="first" r:id="rId11"/>
          <w:footerReference w:type="first" r:id="rId12"/>
          <w:footnotePr>
            <w:numRestart w:val="eachPage"/>
          </w:footnotePr>
          <w:type w:val="continuous"/>
          <w:pgSz w:w="11907" w:h="16840" w:code="9"/>
          <w:pgMar w:top="1560" w:right="850" w:bottom="993" w:left="851" w:header="284" w:footer="248" w:gutter="0"/>
          <w:cols w:space="720"/>
          <w:formProt w:val="0"/>
          <w:titlePg/>
        </w:sectPr>
      </w:pPr>
      <w:r w:rsidRPr="00CF50B7">
        <w:t xml:space="preserve"> </w:t>
      </w:r>
    </w:p>
    <w:p w14:paraId="0428FCAC" w14:textId="0E62C069" w:rsidR="00E92BEF" w:rsidRPr="00E92BEF" w:rsidRDefault="002E4361" w:rsidP="00E92BEF">
      <w:pPr>
        <w:pStyle w:val="HeadingPreface"/>
        <w:rPr>
          <w:rStyle w:val="CodeFragment"/>
          <w:rFonts w:ascii="Source Sans Pro" w:hAnsi="Source Sans Pro"/>
          <w:sz w:val="28"/>
          <w:szCs w:val="22"/>
          <w:lang w:eastAsia="zh-CN"/>
        </w:rPr>
      </w:pPr>
      <w:bookmarkStart w:id="2" w:name="_Toc170557831"/>
      <w:bookmarkStart w:id="3" w:name="_Toc346303777"/>
      <w:bookmarkStart w:id="4" w:name="_Toc346304578"/>
      <w:bookmarkStart w:id="5" w:name="_Toc346304775"/>
      <w:bookmarkStart w:id="6" w:name="_Toc385505509"/>
      <w:bookmarkStart w:id="7" w:name="_Toc430003248"/>
      <w:bookmarkStart w:id="8" w:name="_Toc430003478"/>
      <w:bookmarkStart w:id="9" w:name="_Toc430004432"/>
      <w:bookmarkStart w:id="10" w:name="_Toc468357351"/>
      <w:bookmarkStart w:id="11" w:name="_Ref263866611"/>
      <w:bookmarkStart w:id="12" w:name="_Ref263866620"/>
      <w:bookmarkStart w:id="13" w:name="_Ref263866629"/>
      <w:bookmarkStart w:id="14" w:name="_Ref263866641"/>
      <w:bookmarkStart w:id="15" w:name="_Ref263866664"/>
      <w:bookmarkStart w:id="16" w:name="_Ref263866940"/>
      <w:bookmarkStart w:id="17" w:name="_Toc264994281"/>
      <w:bookmarkStart w:id="18" w:name="_Toc34836891"/>
      <w:r>
        <w:t>Table of c</w:t>
      </w:r>
      <w:r w:rsidR="00E8055A" w:rsidRPr="00902E64">
        <w:t>ontents</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sdt>
      <w:sdtPr>
        <w:rPr>
          <w:rFonts w:ascii="Source Sans Pro" w:eastAsia="SimSun" w:hAnsi="Source Sans Pro" w:cs="Times New Roman"/>
          <w:b w:val="0"/>
          <w:bCs w:val="0"/>
          <w:color w:val="auto"/>
          <w:sz w:val="22"/>
          <w:szCs w:val="22"/>
          <w:lang w:eastAsia="en-US"/>
        </w:rPr>
        <w:id w:val="1140846019"/>
        <w:docPartObj>
          <w:docPartGallery w:val="Table of Contents"/>
          <w:docPartUnique/>
        </w:docPartObj>
      </w:sdtPr>
      <w:sdtEndPr>
        <w:rPr>
          <w:noProof/>
        </w:rPr>
      </w:sdtEndPr>
      <w:sdtContent>
        <w:p w14:paraId="69090650" w14:textId="57E19549" w:rsidR="008607D3" w:rsidRPr="00E92BEF" w:rsidRDefault="008607D3" w:rsidP="00E92BEF">
          <w:pPr>
            <w:pStyle w:val="TOCHeading"/>
            <w:rPr>
              <w:rFonts w:ascii="Courier New" w:hAnsi="Courier New"/>
              <w:sz w:val="20"/>
              <w:szCs w:val="20"/>
            </w:rPr>
          </w:pPr>
        </w:p>
        <w:p w14:paraId="321074BF" w14:textId="637B9CE2" w:rsidR="00B966AC" w:rsidRDefault="008607D3">
          <w:pPr>
            <w:pStyle w:val="TOC1"/>
            <w:rPr>
              <w:rFonts w:asciiTheme="minorHAnsi" w:eastAsiaTheme="minorEastAsia" w:hAnsiTheme="minorHAnsi" w:cstheme="minorBidi"/>
              <w:b w:val="0"/>
              <w:lang w:val="en-SG" w:eastAsia="zh-CN"/>
            </w:rPr>
          </w:pPr>
          <w:r>
            <w:fldChar w:fldCharType="begin"/>
          </w:r>
          <w:r>
            <w:instrText xml:space="preserve"> TOC \o "1-3" \h \z \u </w:instrText>
          </w:r>
          <w:r>
            <w:fldChar w:fldCharType="separate"/>
          </w:r>
          <w:hyperlink w:anchor="_Toc34836890" w:history="1">
            <w:r w:rsidR="00B966AC" w:rsidRPr="00AB526E">
              <w:rPr>
                <w:rStyle w:val="Hyperlink"/>
              </w:rPr>
              <w:t>About this document</w:t>
            </w:r>
            <w:r w:rsidR="00B966AC">
              <w:rPr>
                <w:webHidden/>
              </w:rPr>
              <w:tab/>
            </w:r>
            <w:r w:rsidR="00B966AC">
              <w:rPr>
                <w:webHidden/>
              </w:rPr>
              <w:fldChar w:fldCharType="begin"/>
            </w:r>
            <w:r w:rsidR="00B966AC">
              <w:rPr>
                <w:webHidden/>
              </w:rPr>
              <w:instrText xml:space="preserve"> PAGEREF _Toc34836890 \h </w:instrText>
            </w:r>
            <w:r w:rsidR="00B966AC">
              <w:rPr>
                <w:webHidden/>
              </w:rPr>
            </w:r>
            <w:r w:rsidR="00B966AC">
              <w:rPr>
                <w:webHidden/>
              </w:rPr>
              <w:fldChar w:fldCharType="separate"/>
            </w:r>
            <w:r w:rsidR="008718E2">
              <w:rPr>
                <w:webHidden/>
              </w:rPr>
              <w:t>1</w:t>
            </w:r>
            <w:r w:rsidR="00B966AC">
              <w:rPr>
                <w:webHidden/>
              </w:rPr>
              <w:fldChar w:fldCharType="end"/>
            </w:r>
          </w:hyperlink>
        </w:p>
        <w:p w14:paraId="3C5B877F" w14:textId="5A1233FA" w:rsidR="00B966AC" w:rsidRDefault="002C2665">
          <w:pPr>
            <w:pStyle w:val="TOC1"/>
            <w:rPr>
              <w:rFonts w:asciiTheme="minorHAnsi" w:eastAsiaTheme="minorEastAsia" w:hAnsiTheme="minorHAnsi" w:cstheme="minorBidi"/>
              <w:b w:val="0"/>
              <w:lang w:val="en-SG" w:eastAsia="zh-CN"/>
            </w:rPr>
          </w:pPr>
          <w:hyperlink w:anchor="_Toc34836891" w:history="1">
            <w:r w:rsidR="00B966AC" w:rsidRPr="00AB526E">
              <w:rPr>
                <w:rStyle w:val="Hyperlink"/>
              </w:rPr>
              <w:t>Table of contents</w:t>
            </w:r>
            <w:r w:rsidR="00B966AC">
              <w:rPr>
                <w:webHidden/>
              </w:rPr>
              <w:tab/>
            </w:r>
            <w:r w:rsidR="00B966AC">
              <w:rPr>
                <w:webHidden/>
              </w:rPr>
              <w:fldChar w:fldCharType="begin"/>
            </w:r>
            <w:r w:rsidR="00B966AC">
              <w:rPr>
                <w:webHidden/>
              </w:rPr>
              <w:instrText xml:space="preserve"> PAGEREF _Toc34836891 \h </w:instrText>
            </w:r>
            <w:r w:rsidR="00B966AC">
              <w:rPr>
                <w:webHidden/>
              </w:rPr>
            </w:r>
            <w:r w:rsidR="00B966AC">
              <w:rPr>
                <w:webHidden/>
              </w:rPr>
              <w:fldChar w:fldCharType="separate"/>
            </w:r>
            <w:r w:rsidR="008718E2">
              <w:rPr>
                <w:webHidden/>
              </w:rPr>
              <w:t>1</w:t>
            </w:r>
            <w:r w:rsidR="00B966AC">
              <w:rPr>
                <w:webHidden/>
              </w:rPr>
              <w:fldChar w:fldCharType="end"/>
            </w:r>
          </w:hyperlink>
        </w:p>
        <w:p w14:paraId="1E69F140" w14:textId="2BB9837D" w:rsidR="00B966AC" w:rsidRDefault="002C2665">
          <w:pPr>
            <w:pStyle w:val="TOC1"/>
            <w:rPr>
              <w:rFonts w:asciiTheme="minorHAnsi" w:eastAsiaTheme="minorEastAsia" w:hAnsiTheme="minorHAnsi" w:cstheme="minorBidi"/>
              <w:b w:val="0"/>
              <w:lang w:val="en-SG" w:eastAsia="zh-CN"/>
            </w:rPr>
          </w:pPr>
          <w:hyperlink w:anchor="_Toc34836892" w:history="1">
            <w:r w:rsidR="00B966AC" w:rsidRPr="00AB526E">
              <w:rPr>
                <w:rStyle w:val="Hyperlink"/>
              </w:rPr>
              <w:t>1</w:t>
            </w:r>
            <w:r w:rsidR="00B966AC">
              <w:rPr>
                <w:rFonts w:asciiTheme="minorHAnsi" w:eastAsiaTheme="minorEastAsia" w:hAnsiTheme="minorHAnsi" w:cstheme="minorBidi"/>
                <w:b w:val="0"/>
                <w:lang w:val="en-SG" w:eastAsia="zh-CN"/>
              </w:rPr>
              <w:tab/>
            </w:r>
            <w:r w:rsidR="00B966AC" w:rsidRPr="00AB526E">
              <w:rPr>
                <w:rStyle w:val="Hyperlink"/>
              </w:rPr>
              <w:t>Framework Overview</w:t>
            </w:r>
            <w:r w:rsidR="00B966AC">
              <w:rPr>
                <w:webHidden/>
              </w:rPr>
              <w:tab/>
            </w:r>
            <w:r w:rsidR="00B966AC">
              <w:rPr>
                <w:webHidden/>
              </w:rPr>
              <w:fldChar w:fldCharType="begin"/>
            </w:r>
            <w:r w:rsidR="00B966AC">
              <w:rPr>
                <w:webHidden/>
              </w:rPr>
              <w:instrText xml:space="preserve"> PAGEREF _Toc34836892 \h </w:instrText>
            </w:r>
            <w:r w:rsidR="00B966AC">
              <w:rPr>
                <w:webHidden/>
              </w:rPr>
            </w:r>
            <w:r w:rsidR="00B966AC">
              <w:rPr>
                <w:webHidden/>
              </w:rPr>
              <w:fldChar w:fldCharType="separate"/>
            </w:r>
            <w:r w:rsidR="008718E2">
              <w:rPr>
                <w:webHidden/>
              </w:rPr>
              <w:t>3</w:t>
            </w:r>
            <w:r w:rsidR="00B966AC">
              <w:rPr>
                <w:webHidden/>
              </w:rPr>
              <w:fldChar w:fldCharType="end"/>
            </w:r>
          </w:hyperlink>
        </w:p>
        <w:p w14:paraId="6158DD1E" w14:textId="28B9B6B7" w:rsidR="00B966AC" w:rsidRDefault="002C2665">
          <w:pPr>
            <w:pStyle w:val="TOC2"/>
            <w:rPr>
              <w:rFonts w:asciiTheme="minorHAnsi" w:eastAsiaTheme="minorEastAsia" w:hAnsiTheme="minorHAnsi" w:cstheme="minorBidi"/>
              <w:lang w:val="en-SG" w:eastAsia="zh-CN"/>
            </w:rPr>
          </w:pPr>
          <w:hyperlink w:anchor="_Toc34836893" w:history="1">
            <w:r w:rsidR="00B966AC" w:rsidRPr="00AB526E">
              <w:rPr>
                <w:rStyle w:val="Hyperlink"/>
              </w:rPr>
              <w:t>1.1</w:t>
            </w:r>
            <w:r w:rsidR="00B966AC">
              <w:rPr>
                <w:rFonts w:asciiTheme="minorHAnsi" w:eastAsiaTheme="minorEastAsia" w:hAnsiTheme="minorHAnsi" w:cstheme="minorBidi"/>
                <w:lang w:val="en-SG" w:eastAsia="zh-CN"/>
              </w:rPr>
              <w:tab/>
            </w:r>
            <w:r w:rsidR="00B966AC" w:rsidRPr="00AB526E">
              <w:rPr>
                <w:rStyle w:val="Hyperlink"/>
              </w:rPr>
              <w:t>FMCW radar principles</w:t>
            </w:r>
            <w:r w:rsidR="00B966AC">
              <w:rPr>
                <w:webHidden/>
              </w:rPr>
              <w:tab/>
            </w:r>
            <w:r w:rsidR="00B966AC">
              <w:rPr>
                <w:webHidden/>
              </w:rPr>
              <w:fldChar w:fldCharType="begin"/>
            </w:r>
            <w:r w:rsidR="00B966AC">
              <w:rPr>
                <w:webHidden/>
              </w:rPr>
              <w:instrText xml:space="preserve"> PAGEREF _Toc34836893 \h </w:instrText>
            </w:r>
            <w:r w:rsidR="00B966AC">
              <w:rPr>
                <w:webHidden/>
              </w:rPr>
            </w:r>
            <w:r w:rsidR="00B966AC">
              <w:rPr>
                <w:webHidden/>
              </w:rPr>
              <w:fldChar w:fldCharType="separate"/>
            </w:r>
            <w:r w:rsidR="008718E2">
              <w:rPr>
                <w:webHidden/>
              </w:rPr>
              <w:t>3</w:t>
            </w:r>
            <w:r w:rsidR="00B966AC">
              <w:rPr>
                <w:webHidden/>
              </w:rPr>
              <w:fldChar w:fldCharType="end"/>
            </w:r>
          </w:hyperlink>
        </w:p>
        <w:p w14:paraId="2927C2EF" w14:textId="4E897AC9" w:rsidR="00B966AC" w:rsidRDefault="002C2665">
          <w:pPr>
            <w:pStyle w:val="TOC3"/>
            <w:rPr>
              <w:rFonts w:asciiTheme="minorHAnsi" w:eastAsiaTheme="minorEastAsia" w:hAnsiTheme="minorHAnsi" w:cstheme="minorBidi"/>
              <w:lang w:val="en-SG" w:eastAsia="zh-CN"/>
            </w:rPr>
          </w:pPr>
          <w:hyperlink w:anchor="_Toc34836894" w:history="1">
            <w:r w:rsidR="00B966AC" w:rsidRPr="00AB526E">
              <w:rPr>
                <w:rStyle w:val="Hyperlink"/>
              </w:rPr>
              <w:t>1.1.1</w:t>
            </w:r>
            <w:r w:rsidR="00B966AC">
              <w:rPr>
                <w:rFonts w:asciiTheme="minorHAnsi" w:eastAsiaTheme="minorEastAsia" w:hAnsiTheme="minorHAnsi" w:cstheme="minorBidi"/>
                <w:lang w:val="en-SG" w:eastAsia="zh-CN"/>
              </w:rPr>
              <w:tab/>
            </w:r>
            <w:r w:rsidR="00B966AC" w:rsidRPr="00AB526E">
              <w:rPr>
                <w:rStyle w:val="Hyperlink"/>
              </w:rPr>
              <w:t>Key configurations</w:t>
            </w:r>
            <w:r w:rsidR="00B966AC">
              <w:rPr>
                <w:webHidden/>
              </w:rPr>
              <w:tab/>
            </w:r>
            <w:r w:rsidR="00B966AC">
              <w:rPr>
                <w:webHidden/>
              </w:rPr>
              <w:fldChar w:fldCharType="begin"/>
            </w:r>
            <w:r w:rsidR="00B966AC">
              <w:rPr>
                <w:webHidden/>
              </w:rPr>
              <w:instrText xml:space="preserve"> PAGEREF _Toc34836894 \h </w:instrText>
            </w:r>
            <w:r w:rsidR="00B966AC">
              <w:rPr>
                <w:webHidden/>
              </w:rPr>
            </w:r>
            <w:r w:rsidR="00B966AC">
              <w:rPr>
                <w:webHidden/>
              </w:rPr>
              <w:fldChar w:fldCharType="separate"/>
            </w:r>
            <w:r w:rsidR="008718E2">
              <w:rPr>
                <w:webHidden/>
              </w:rPr>
              <w:t>4</w:t>
            </w:r>
            <w:r w:rsidR="00B966AC">
              <w:rPr>
                <w:webHidden/>
              </w:rPr>
              <w:fldChar w:fldCharType="end"/>
            </w:r>
          </w:hyperlink>
        </w:p>
        <w:p w14:paraId="756E080A" w14:textId="097A2D26" w:rsidR="00B966AC" w:rsidRDefault="002C2665">
          <w:pPr>
            <w:pStyle w:val="TOC3"/>
            <w:rPr>
              <w:rFonts w:asciiTheme="minorHAnsi" w:eastAsiaTheme="minorEastAsia" w:hAnsiTheme="minorHAnsi" w:cstheme="minorBidi"/>
              <w:lang w:val="en-SG" w:eastAsia="zh-CN"/>
            </w:rPr>
          </w:pPr>
          <w:hyperlink w:anchor="_Toc34836895" w:history="1">
            <w:r w:rsidR="00B966AC" w:rsidRPr="00AB526E">
              <w:rPr>
                <w:rStyle w:val="Hyperlink"/>
              </w:rPr>
              <w:t>1.1.2</w:t>
            </w:r>
            <w:r w:rsidR="00B966AC">
              <w:rPr>
                <w:rFonts w:asciiTheme="minorHAnsi" w:eastAsiaTheme="minorEastAsia" w:hAnsiTheme="minorHAnsi" w:cstheme="minorBidi"/>
                <w:lang w:val="en-SG" w:eastAsia="zh-CN"/>
              </w:rPr>
              <w:tab/>
            </w:r>
            <w:r w:rsidR="00B966AC" w:rsidRPr="00AB526E">
              <w:rPr>
                <w:rStyle w:val="Hyperlink"/>
              </w:rPr>
              <w:t>MIMO principle</w:t>
            </w:r>
            <w:r w:rsidR="00B966AC">
              <w:rPr>
                <w:webHidden/>
              </w:rPr>
              <w:tab/>
            </w:r>
            <w:r w:rsidR="00B966AC">
              <w:rPr>
                <w:webHidden/>
              </w:rPr>
              <w:fldChar w:fldCharType="begin"/>
            </w:r>
            <w:r w:rsidR="00B966AC">
              <w:rPr>
                <w:webHidden/>
              </w:rPr>
              <w:instrText xml:space="preserve"> PAGEREF _Toc34836895 \h </w:instrText>
            </w:r>
            <w:r w:rsidR="00B966AC">
              <w:rPr>
                <w:webHidden/>
              </w:rPr>
            </w:r>
            <w:r w:rsidR="00B966AC">
              <w:rPr>
                <w:webHidden/>
              </w:rPr>
              <w:fldChar w:fldCharType="separate"/>
            </w:r>
            <w:r w:rsidR="008718E2">
              <w:rPr>
                <w:webHidden/>
              </w:rPr>
              <w:t>6</w:t>
            </w:r>
            <w:r w:rsidR="00B966AC">
              <w:rPr>
                <w:webHidden/>
              </w:rPr>
              <w:fldChar w:fldCharType="end"/>
            </w:r>
          </w:hyperlink>
        </w:p>
        <w:p w14:paraId="193750D6" w14:textId="6482CF76" w:rsidR="00B966AC" w:rsidRDefault="002C2665">
          <w:pPr>
            <w:pStyle w:val="TOC2"/>
            <w:rPr>
              <w:rFonts w:asciiTheme="minorHAnsi" w:eastAsiaTheme="minorEastAsia" w:hAnsiTheme="minorHAnsi" w:cstheme="minorBidi"/>
              <w:lang w:val="en-SG" w:eastAsia="zh-CN"/>
            </w:rPr>
          </w:pPr>
          <w:hyperlink w:anchor="_Toc34836896" w:history="1">
            <w:r w:rsidR="00B966AC" w:rsidRPr="00AB526E">
              <w:rPr>
                <w:rStyle w:val="Hyperlink"/>
              </w:rPr>
              <w:t>1.2</w:t>
            </w:r>
            <w:r w:rsidR="00B966AC">
              <w:rPr>
                <w:rFonts w:asciiTheme="minorHAnsi" w:eastAsiaTheme="minorEastAsia" w:hAnsiTheme="minorHAnsi" w:cstheme="minorBidi"/>
                <w:lang w:val="en-SG" w:eastAsia="zh-CN"/>
              </w:rPr>
              <w:tab/>
            </w:r>
            <w:r w:rsidR="00B966AC" w:rsidRPr="00AB526E">
              <w:rPr>
                <w:rStyle w:val="Hyperlink"/>
              </w:rPr>
              <w:t>Blocks</w:t>
            </w:r>
            <w:r w:rsidR="00B966AC">
              <w:rPr>
                <w:webHidden/>
              </w:rPr>
              <w:tab/>
            </w:r>
            <w:r w:rsidR="00B966AC">
              <w:rPr>
                <w:webHidden/>
              </w:rPr>
              <w:fldChar w:fldCharType="begin"/>
            </w:r>
            <w:r w:rsidR="00B966AC">
              <w:rPr>
                <w:webHidden/>
              </w:rPr>
              <w:instrText xml:space="preserve"> PAGEREF _Toc34836896 \h </w:instrText>
            </w:r>
            <w:r w:rsidR="00B966AC">
              <w:rPr>
                <w:webHidden/>
              </w:rPr>
            </w:r>
            <w:r w:rsidR="00B966AC">
              <w:rPr>
                <w:webHidden/>
              </w:rPr>
              <w:fldChar w:fldCharType="separate"/>
            </w:r>
            <w:r w:rsidR="008718E2">
              <w:rPr>
                <w:webHidden/>
              </w:rPr>
              <w:t>8</w:t>
            </w:r>
            <w:r w:rsidR="00B966AC">
              <w:rPr>
                <w:webHidden/>
              </w:rPr>
              <w:fldChar w:fldCharType="end"/>
            </w:r>
          </w:hyperlink>
        </w:p>
        <w:p w14:paraId="7A24D61D" w14:textId="702FAFCC" w:rsidR="00B966AC" w:rsidRDefault="002C2665">
          <w:pPr>
            <w:pStyle w:val="TOC3"/>
            <w:rPr>
              <w:rFonts w:asciiTheme="minorHAnsi" w:eastAsiaTheme="minorEastAsia" w:hAnsiTheme="minorHAnsi" w:cstheme="minorBidi"/>
              <w:lang w:val="en-SG" w:eastAsia="zh-CN"/>
            </w:rPr>
          </w:pPr>
          <w:hyperlink w:anchor="_Toc34836897" w:history="1">
            <w:r w:rsidR="00B966AC" w:rsidRPr="00AB526E">
              <w:rPr>
                <w:rStyle w:val="Hyperlink"/>
              </w:rPr>
              <w:t>1.2.1</w:t>
            </w:r>
            <w:r w:rsidR="00B966AC">
              <w:rPr>
                <w:rFonts w:asciiTheme="minorHAnsi" w:eastAsiaTheme="minorEastAsia" w:hAnsiTheme="minorHAnsi" w:cstheme="minorBidi"/>
                <w:lang w:val="en-SG" w:eastAsia="zh-CN"/>
              </w:rPr>
              <w:tab/>
            </w:r>
            <w:r w:rsidR="00B966AC" w:rsidRPr="00AB526E">
              <w:rPr>
                <w:rStyle w:val="Hyperlink"/>
              </w:rPr>
              <w:t>Preprocessing blocks</w:t>
            </w:r>
            <w:r w:rsidR="00B966AC">
              <w:rPr>
                <w:webHidden/>
              </w:rPr>
              <w:tab/>
            </w:r>
            <w:r w:rsidR="00B966AC">
              <w:rPr>
                <w:webHidden/>
              </w:rPr>
              <w:fldChar w:fldCharType="begin"/>
            </w:r>
            <w:r w:rsidR="00B966AC">
              <w:rPr>
                <w:webHidden/>
              </w:rPr>
              <w:instrText xml:space="preserve"> PAGEREF _Toc34836897 \h </w:instrText>
            </w:r>
            <w:r w:rsidR="00B966AC">
              <w:rPr>
                <w:webHidden/>
              </w:rPr>
            </w:r>
            <w:r w:rsidR="00B966AC">
              <w:rPr>
                <w:webHidden/>
              </w:rPr>
              <w:fldChar w:fldCharType="separate"/>
            </w:r>
            <w:r w:rsidR="008718E2">
              <w:rPr>
                <w:webHidden/>
              </w:rPr>
              <w:t>8</w:t>
            </w:r>
            <w:r w:rsidR="00B966AC">
              <w:rPr>
                <w:webHidden/>
              </w:rPr>
              <w:fldChar w:fldCharType="end"/>
            </w:r>
          </w:hyperlink>
        </w:p>
        <w:p w14:paraId="72371576" w14:textId="49EC1A73" w:rsidR="00B966AC" w:rsidRDefault="002C2665">
          <w:pPr>
            <w:pStyle w:val="TOC3"/>
            <w:rPr>
              <w:rFonts w:asciiTheme="minorHAnsi" w:eastAsiaTheme="minorEastAsia" w:hAnsiTheme="minorHAnsi" w:cstheme="minorBidi"/>
              <w:lang w:val="en-SG" w:eastAsia="zh-CN"/>
            </w:rPr>
          </w:pPr>
          <w:hyperlink w:anchor="_Toc34836898" w:history="1">
            <w:r w:rsidR="00B966AC" w:rsidRPr="00AB526E">
              <w:rPr>
                <w:rStyle w:val="Hyperlink"/>
              </w:rPr>
              <w:t>1.2.2</w:t>
            </w:r>
            <w:r w:rsidR="00B966AC">
              <w:rPr>
                <w:rFonts w:asciiTheme="minorHAnsi" w:eastAsiaTheme="minorEastAsia" w:hAnsiTheme="minorHAnsi" w:cstheme="minorBidi"/>
                <w:lang w:val="en-SG" w:eastAsia="zh-CN"/>
              </w:rPr>
              <w:tab/>
            </w:r>
            <w:r w:rsidR="00B966AC" w:rsidRPr="00AB526E">
              <w:rPr>
                <w:rStyle w:val="Hyperlink"/>
              </w:rPr>
              <w:t>Detectors and Classifiers</w:t>
            </w:r>
            <w:r w:rsidR="00B966AC">
              <w:rPr>
                <w:webHidden/>
              </w:rPr>
              <w:tab/>
            </w:r>
            <w:r w:rsidR="00B966AC">
              <w:rPr>
                <w:webHidden/>
              </w:rPr>
              <w:fldChar w:fldCharType="begin"/>
            </w:r>
            <w:r w:rsidR="00B966AC">
              <w:rPr>
                <w:webHidden/>
              </w:rPr>
              <w:instrText xml:space="preserve"> PAGEREF _Toc34836898 \h </w:instrText>
            </w:r>
            <w:r w:rsidR="00B966AC">
              <w:rPr>
                <w:webHidden/>
              </w:rPr>
            </w:r>
            <w:r w:rsidR="00B966AC">
              <w:rPr>
                <w:webHidden/>
              </w:rPr>
              <w:fldChar w:fldCharType="separate"/>
            </w:r>
            <w:r w:rsidR="008718E2">
              <w:rPr>
                <w:webHidden/>
              </w:rPr>
              <w:t>9</w:t>
            </w:r>
            <w:r w:rsidR="00B966AC">
              <w:rPr>
                <w:webHidden/>
              </w:rPr>
              <w:fldChar w:fldCharType="end"/>
            </w:r>
          </w:hyperlink>
        </w:p>
        <w:p w14:paraId="463F44AE" w14:textId="2D7D3628" w:rsidR="00B966AC" w:rsidRDefault="002C2665">
          <w:pPr>
            <w:pStyle w:val="TOC3"/>
            <w:rPr>
              <w:rFonts w:asciiTheme="minorHAnsi" w:eastAsiaTheme="minorEastAsia" w:hAnsiTheme="minorHAnsi" w:cstheme="minorBidi"/>
              <w:lang w:val="en-SG" w:eastAsia="zh-CN"/>
            </w:rPr>
          </w:pPr>
          <w:hyperlink w:anchor="_Toc34836899" w:history="1">
            <w:r w:rsidR="00B966AC" w:rsidRPr="00AB526E">
              <w:rPr>
                <w:rStyle w:val="Hyperlink"/>
              </w:rPr>
              <w:t>1.2.3</w:t>
            </w:r>
            <w:r w:rsidR="00B966AC">
              <w:rPr>
                <w:rFonts w:asciiTheme="minorHAnsi" w:eastAsiaTheme="minorEastAsia" w:hAnsiTheme="minorHAnsi" w:cstheme="minorBidi"/>
                <w:lang w:val="en-SG" w:eastAsia="zh-CN"/>
              </w:rPr>
              <w:tab/>
            </w:r>
            <w:r w:rsidR="00B966AC" w:rsidRPr="00AB526E">
              <w:rPr>
                <w:rStyle w:val="Hyperlink"/>
              </w:rPr>
              <w:t>Postprocessing blocks</w:t>
            </w:r>
            <w:r w:rsidR="00B966AC">
              <w:rPr>
                <w:webHidden/>
              </w:rPr>
              <w:tab/>
            </w:r>
            <w:r w:rsidR="00B966AC">
              <w:rPr>
                <w:webHidden/>
              </w:rPr>
              <w:fldChar w:fldCharType="begin"/>
            </w:r>
            <w:r w:rsidR="00B966AC">
              <w:rPr>
                <w:webHidden/>
              </w:rPr>
              <w:instrText xml:space="preserve"> PAGEREF _Toc34836899 \h </w:instrText>
            </w:r>
            <w:r w:rsidR="00B966AC">
              <w:rPr>
                <w:webHidden/>
              </w:rPr>
            </w:r>
            <w:r w:rsidR="00B966AC">
              <w:rPr>
                <w:webHidden/>
              </w:rPr>
              <w:fldChar w:fldCharType="separate"/>
            </w:r>
            <w:r w:rsidR="008718E2">
              <w:rPr>
                <w:webHidden/>
              </w:rPr>
              <w:t>9</w:t>
            </w:r>
            <w:r w:rsidR="00B966AC">
              <w:rPr>
                <w:webHidden/>
              </w:rPr>
              <w:fldChar w:fldCharType="end"/>
            </w:r>
          </w:hyperlink>
        </w:p>
        <w:p w14:paraId="043AA7F3" w14:textId="2C00A7EB" w:rsidR="00B966AC" w:rsidRDefault="002C2665">
          <w:pPr>
            <w:pStyle w:val="TOC2"/>
            <w:rPr>
              <w:rFonts w:asciiTheme="minorHAnsi" w:eastAsiaTheme="minorEastAsia" w:hAnsiTheme="minorHAnsi" w:cstheme="minorBidi"/>
              <w:lang w:val="en-SG" w:eastAsia="zh-CN"/>
            </w:rPr>
          </w:pPr>
          <w:hyperlink w:anchor="_Toc34836900" w:history="1">
            <w:r w:rsidR="00B966AC" w:rsidRPr="00AB526E">
              <w:rPr>
                <w:rStyle w:val="Hyperlink"/>
              </w:rPr>
              <w:t>1.3</w:t>
            </w:r>
            <w:r w:rsidR="00B966AC">
              <w:rPr>
                <w:rFonts w:asciiTheme="minorHAnsi" w:eastAsiaTheme="minorEastAsia" w:hAnsiTheme="minorHAnsi" w:cstheme="minorBidi"/>
                <w:lang w:val="en-SG" w:eastAsia="zh-CN"/>
              </w:rPr>
              <w:tab/>
            </w:r>
            <w:r w:rsidR="00B966AC" w:rsidRPr="00AB526E">
              <w:rPr>
                <w:rStyle w:val="Hyperlink"/>
              </w:rPr>
              <w:t>Tasks and blocks</w:t>
            </w:r>
            <w:r w:rsidR="00B966AC">
              <w:rPr>
                <w:webHidden/>
              </w:rPr>
              <w:tab/>
            </w:r>
            <w:r w:rsidR="00B966AC">
              <w:rPr>
                <w:webHidden/>
              </w:rPr>
              <w:fldChar w:fldCharType="begin"/>
            </w:r>
            <w:r w:rsidR="00B966AC">
              <w:rPr>
                <w:webHidden/>
              </w:rPr>
              <w:instrText xml:space="preserve"> PAGEREF _Toc34836900 \h </w:instrText>
            </w:r>
            <w:r w:rsidR="00B966AC">
              <w:rPr>
                <w:webHidden/>
              </w:rPr>
            </w:r>
            <w:r w:rsidR="00B966AC">
              <w:rPr>
                <w:webHidden/>
              </w:rPr>
              <w:fldChar w:fldCharType="separate"/>
            </w:r>
            <w:r w:rsidR="008718E2">
              <w:rPr>
                <w:webHidden/>
              </w:rPr>
              <w:t>10</w:t>
            </w:r>
            <w:r w:rsidR="00B966AC">
              <w:rPr>
                <w:webHidden/>
              </w:rPr>
              <w:fldChar w:fldCharType="end"/>
            </w:r>
          </w:hyperlink>
        </w:p>
        <w:p w14:paraId="5949B57F" w14:textId="3A9DC64E" w:rsidR="00B966AC" w:rsidRDefault="002C2665">
          <w:pPr>
            <w:pStyle w:val="TOC1"/>
            <w:rPr>
              <w:rFonts w:asciiTheme="minorHAnsi" w:eastAsiaTheme="minorEastAsia" w:hAnsiTheme="minorHAnsi" w:cstheme="minorBidi"/>
              <w:b w:val="0"/>
              <w:lang w:val="en-SG" w:eastAsia="zh-CN"/>
            </w:rPr>
          </w:pPr>
          <w:hyperlink w:anchor="_Toc34836901" w:history="1">
            <w:r w:rsidR="00B966AC" w:rsidRPr="00AB526E">
              <w:rPr>
                <w:rStyle w:val="Hyperlink"/>
              </w:rPr>
              <w:t>2</w:t>
            </w:r>
            <w:r w:rsidR="00B966AC">
              <w:rPr>
                <w:rFonts w:asciiTheme="minorHAnsi" w:eastAsiaTheme="minorEastAsia" w:hAnsiTheme="minorHAnsi" w:cstheme="minorBidi"/>
                <w:b w:val="0"/>
                <w:lang w:val="en-SG" w:eastAsia="zh-CN"/>
              </w:rPr>
              <w:tab/>
            </w:r>
            <w:r w:rsidR="00B966AC" w:rsidRPr="00AB526E">
              <w:rPr>
                <w:rStyle w:val="Hyperlink"/>
              </w:rPr>
              <w:t>Radar Configurations</w:t>
            </w:r>
            <w:r w:rsidR="00B966AC">
              <w:rPr>
                <w:webHidden/>
              </w:rPr>
              <w:tab/>
            </w:r>
            <w:r w:rsidR="00B966AC">
              <w:rPr>
                <w:webHidden/>
              </w:rPr>
              <w:fldChar w:fldCharType="begin"/>
            </w:r>
            <w:r w:rsidR="00B966AC">
              <w:rPr>
                <w:webHidden/>
              </w:rPr>
              <w:instrText xml:space="preserve"> PAGEREF _Toc34836901 \h </w:instrText>
            </w:r>
            <w:r w:rsidR="00B966AC">
              <w:rPr>
                <w:webHidden/>
              </w:rPr>
            </w:r>
            <w:r w:rsidR="00B966AC">
              <w:rPr>
                <w:webHidden/>
              </w:rPr>
              <w:fldChar w:fldCharType="separate"/>
            </w:r>
            <w:r w:rsidR="008718E2">
              <w:rPr>
                <w:webHidden/>
              </w:rPr>
              <w:t>12</w:t>
            </w:r>
            <w:r w:rsidR="00B966AC">
              <w:rPr>
                <w:webHidden/>
              </w:rPr>
              <w:fldChar w:fldCharType="end"/>
            </w:r>
          </w:hyperlink>
        </w:p>
        <w:p w14:paraId="7BC4A705" w14:textId="50D05BCE" w:rsidR="00B966AC" w:rsidRDefault="002C2665">
          <w:pPr>
            <w:pStyle w:val="TOC2"/>
            <w:rPr>
              <w:rFonts w:asciiTheme="minorHAnsi" w:eastAsiaTheme="minorEastAsia" w:hAnsiTheme="minorHAnsi" w:cstheme="minorBidi"/>
              <w:lang w:val="en-SG" w:eastAsia="zh-CN"/>
            </w:rPr>
          </w:pPr>
          <w:hyperlink w:anchor="_Toc34836902" w:history="1">
            <w:r w:rsidR="00B966AC" w:rsidRPr="00AB526E">
              <w:rPr>
                <w:rStyle w:val="Hyperlink"/>
              </w:rPr>
              <w:t>2.1</w:t>
            </w:r>
            <w:r w:rsidR="00B966AC">
              <w:rPr>
                <w:rFonts w:asciiTheme="minorHAnsi" w:eastAsiaTheme="minorEastAsia" w:hAnsiTheme="minorHAnsi" w:cstheme="minorBidi"/>
                <w:lang w:val="en-SG" w:eastAsia="zh-CN"/>
              </w:rPr>
              <w:tab/>
            </w:r>
            <w:r w:rsidR="00B966AC" w:rsidRPr="00AB526E">
              <w:rPr>
                <w:rStyle w:val="Hyperlink"/>
              </w:rPr>
              <w:t>Work flow</w:t>
            </w:r>
            <w:r w:rsidR="00B966AC">
              <w:rPr>
                <w:webHidden/>
              </w:rPr>
              <w:tab/>
            </w:r>
            <w:r w:rsidR="00B966AC">
              <w:rPr>
                <w:webHidden/>
              </w:rPr>
              <w:fldChar w:fldCharType="begin"/>
            </w:r>
            <w:r w:rsidR="00B966AC">
              <w:rPr>
                <w:webHidden/>
              </w:rPr>
              <w:instrText xml:space="preserve"> PAGEREF _Toc34836902 \h </w:instrText>
            </w:r>
            <w:r w:rsidR="00B966AC">
              <w:rPr>
                <w:webHidden/>
              </w:rPr>
            </w:r>
            <w:r w:rsidR="00B966AC">
              <w:rPr>
                <w:webHidden/>
              </w:rPr>
              <w:fldChar w:fldCharType="separate"/>
            </w:r>
            <w:r w:rsidR="008718E2">
              <w:rPr>
                <w:webHidden/>
              </w:rPr>
              <w:t>12</w:t>
            </w:r>
            <w:r w:rsidR="00B966AC">
              <w:rPr>
                <w:webHidden/>
              </w:rPr>
              <w:fldChar w:fldCharType="end"/>
            </w:r>
          </w:hyperlink>
        </w:p>
        <w:p w14:paraId="42485B82" w14:textId="258ECD75" w:rsidR="00B966AC" w:rsidRDefault="002C2665">
          <w:pPr>
            <w:pStyle w:val="TOC2"/>
            <w:rPr>
              <w:rFonts w:asciiTheme="minorHAnsi" w:eastAsiaTheme="minorEastAsia" w:hAnsiTheme="minorHAnsi" w:cstheme="minorBidi"/>
              <w:lang w:val="en-SG" w:eastAsia="zh-CN"/>
            </w:rPr>
          </w:pPr>
          <w:hyperlink w:anchor="_Toc34836903" w:history="1">
            <w:r w:rsidR="00B966AC" w:rsidRPr="00AB526E">
              <w:rPr>
                <w:rStyle w:val="Hyperlink"/>
              </w:rPr>
              <w:t>2.2</w:t>
            </w:r>
            <w:r w:rsidR="00B966AC">
              <w:rPr>
                <w:rFonts w:asciiTheme="minorHAnsi" w:eastAsiaTheme="minorEastAsia" w:hAnsiTheme="minorHAnsi" w:cstheme="minorBidi"/>
                <w:lang w:val="en-SG" w:eastAsia="zh-CN"/>
              </w:rPr>
              <w:tab/>
            </w:r>
            <w:r w:rsidR="00B966AC" w:rsidRPr="00AB526E">
              <w:rPr>
                <w:rStyle w:val="Hyperlink"/>
              </w:rPr>
              <w:t>Chirp configuration</w:t>
            </w:r>
            <w:r w:rsidR="00B966AC">
              <w:rPr>
                <w:webHidden/>
              </w:rPr>
              <w:tab/>
            </w:r>
            <w:r w:rsidR="00B966AC">
              <w:rPr>
                <w:webHidden/>
              </w:rPr>
              <w:fldChar w:fldCharType="begin"/>
            </w:r>
            <w:r w:rsidR="00B966AC">
              <w:rPr>
                <w:webHidden/>
              </w:rPr>
              <w:instrText xml:space="preserve"> PAGEREF _Toc34836903 \h </w:instrText>
            </w:r>
            <w:r w:rsidR="00B966AC">
              <w:rPr>
                <w:webHidden/>
              </w:rPr>
            </w:r>
            <w:r w:rsidR="00B966AC">
              <w:rPr>
                <w:webHidden/>
              </w:rPr>
              <w:fldChar w:fldCharType="separate"/>
            </w:r>
            <w:r w:rsidR="008718E2">
              <w:rPr>
                <w:webHidden/>
              </w:rPr>
              <w:t>12</w:t>
            </w:r>
            <w:r w:rsidR="00B966AC">
              <w:rPr>
                <w:webHidden/>
              </w:rPr>
              <w:fldChar w:fldCharType="end"/>
            </w:r>
          </w:hyperlink>
        </w:p>
        <w:p w14:paraId="6CEB6B42" w14:textId="534D45FA" w:rsidR="00B966AC" w:rsidRDefault="002C2665">
          <w:pPr>
            <w:pStyle w:val="TOC2"/>
            <w:rPr>
              <w:rFonts w:asciiTheme="minorHAnsi" w:eastAsiaTheme="minorEastAsia" w:hAnsiTheme="minorHAnsi" w:cstheme="minorBidi"/>
              <w:lang w:val="en-SG" w:eastAsia="zh-CN"/>
            </w:rPr>
          </w:pPr>
          <w:hyperlink w:anchor="_Toc34836904" w:history="1">
            <w:r w:rsidR="00B966AC" w:rsidRPr="00AB526E">
              <w:rPr>
                <w:rStyle w:val="Hyperlink"/>
              </w:rPr>
              <w:t>2.3</w:t>
            </w:r>
            <w:r w:rsidR="00B966AC">
              <w:rPr>
                <w:rFonts w:asciiTheme="minorHAnsi" w:eastAsiaTheme="minorEastAsia" w:hAnsiTheme="minorHAnsi" w:cstheme="minorBidi"/>
                <w:lang w:val="en-SG" w:eastAsia="zh-CN"/>
              </w:rPr>
              <w:tab/>
            </w:r>
            <w:r w:rsidR="00B966AC" w:rsidRPr="00AB526E">
              <w:rPr>
                <w:rStyle w:val="Hyperlink"/>
              </w:rPr>
              <w:t>RF/Antenna configuration</w:t>
            </w:r>
            <w:r w:rsidR="00B966AC">
              <w:rPr>
                <w:webHidden/>
              </w:rPr>
              <w:tab/>
            </w:r>
            <w:r w:rsidR="00B966AC">
              <w:rPr>
                <w:webHidden/>
              </w:rPr>
              <w:fldChar w:fldCharType="begin"/>
            </w:r>
            <w:r w:rsidR="00B966AC">
              <w:rPr>
                <w:webHidden/>
              </w:rPr>
              <w:instrText xml:space="preserve"> PAGEREF _Toc34836904 \h </w:instrText>
            </w:r>
            <w:r w:rsidR="00B966AC">
              <w:rPr>
                <w:webHidden/>
              </w:rPr>
            </w:r>
            <w:r w:rsidR="00B966AC">
              <w:rPr>
                <w:webHidden/>
              </w:rPr>
              <w:fldChar w:fldCharType="separate"/>
            </w:r>
            <w:r w:rsidR="008718E2">
              <w:rPr>
                <w:webHidden/>
              </w:rPr>
              <w:t>12</w:t>
            </w:r>
            <w:r w:rsidR="00B966AC">
              <w:rPr>
                <w:webHidden/>
              </w:rPr>
              <w:fldChar w:fldCharType="end"/>
            </w:r>
          </w:hyperlink>
        </w:p>
        <w:p w14:paraId="1E7EA56F" w14:textId="670572BB" w:rsidR="00B966AC" w:rsidRDefault="002C2665">
          <w:pPr>
            <w:pStyle w:val="TOC2"/>
            <w:rPr>
              <w:rFonts w:asciiTheme="minorHAnsi" w:eastAsiaTheme="minorEastAsia" w:hAnsiTheme="minorHAnsi" w:cstheme="minorBidi"/>
              <w:lang w:val="en-SG" w:eastAsia="zh-CN"/>
            </w:rPr>
          </w:pPr>
          <w:hyperlink w:anchor="_Toc34836905" w:history="1">
            <w:r w:rsidR="00B966AC" w:rsidRPr="00AB526E">
              <w:rPr>
                <w:rStyle w:val="Hyperlink"/>
              </w:rPr>
              <w:t>2.4</w:t>
            </w:r>
            <w:r w:rsidR="00B966AC">
              <w:rPr>
                <w:rFonts w:asciiTheme="minorHAnsi" w:eastAsiaTheme="minorEastAsia" w:hAnsiTheme="minorHAnsi" w:cstheme="minorBidi"/>
                <w:lang w:val="en-SG" w:eastAsia="zh-CN"/>
              </w:rPr>
              <w:tab/>
            </w:r>
            <w:r w:rsidR="00B966AC" w:rsidRPr="00AB526E">
              <w:rPr>
                <w:rStyle w:val="Hyperlink"/>
              </w:rPr>
              <w:t>Base band configuration</w:t>
            </w:r>
            <w:r w:rsidR="00B966AC">
              <w:rPr>
                <w:webHidden/>
              </w:rPr>
              <w:tab/>
            </w:r>
            <w:r w:rsidR="00B966AC">
              <w:rPr>
                <w:webHidden/>
              </w:rPr>
              <w:fldChar w:fldCharType="begin"/>
            </w:r>
            <w:r w:rsidR="00B966AC">
              <w:rPr>
                <w:webHidden/>
              </w:rPr>
              <w:instrText xml:space="preserve"> PAGEREF _Toc34836905 \h </w:instrText>
            </w:r>
            <w:r w:rsidR="00B966AC">
              <w:rPr>
                <w:webHidden/>
              </w:rPr>
            </w:r>
            <w:r w:rsidR="00B966AC">
              <w:rPr>
                <w:webHidden/>
              </w:rPr>
              <w:fldChar w:fldCharType="separate"/>
            </w:r>
            <w:r w:rsidR="008718E2">
              <w:rPr>
                <w:webHidden/>
              </w:rPr>
              <w:t>13</w:t>
            </w:r>
            <w:r w:rsidR="00B966AC">
              <w:rPr>
                <w:webHidden/>
              </w:rPr>
              <w:fldChar w:fldCharType="end"/>
            </w:r>
          </w:hyperlink>
        </w:p>
        <w:p w14:paraId="7B9D60DF" w14:textId="046AD61E" w:rsidR="00B966AC" w:rsidRDefault="002C2665">
          <w:pPr>
            <w:pStyle w:val="TOC2"/>
            <w:rPr>
              <w:rFonts w:asciiTheme="minorHAnsi" w:eastAsiaTheme="minorEastAsia" w:hAnsiTheme="minorHAnsi" w:cstheme="minorBidi"/>
              <w:lang w:val="en-SG" w:eastAsia="zh-CN"/>
            </w:rPr>
          </w:pPr>
          <w:hyperlink w:anchor="_Toc34836906" w:history="1">
            <w:r w:rsidR="00B966AC" w:rsidRPr="00AB526E">
              <w:rPr>
                <w:rStyle w:val="Hyperlink"/>
              </w:rPr>
              <w:t>2.5</w:t>
            </w:r>
            <w:r w:rsidR="00B966AC">
              <w:rPr>
                <w:rFonts w:asciiTheme="minorHAnsi" w:eastAsiaTheme="minorEastAsia" w:hAnsiTheme="minorHAnsi" w:cstheme="minorBidi"/>
                <w:lang w:val="en-SG" w:eastAsia="zh-CN"/>
              </w:rPr>
              <w:tab/>
            </w:r>
            <w:r w:rsidR="00B966AC" w:rsidRPr="00AB526E">
              <w:rPr>
                <w:rStyle w:val="Hyperlink"/>
              </w:rPr>
              <w:t>DSP configuration</w:t>
            </w:r>
            <w:r w:rsidR="00B966AC">
              <w:rPr>
                <w:webHidden/>
              </w:rPr>
              <w:tab/>
            </w:r>
            <w:r w:rsidR="00B966AC">
              <w:rPr>
                <w:webHidden/>
              </w:rPr>
              <w:fldChar w:fldCharType="begin"/>
            </w:r>
            <w:r w:rsidR="00B966AC">
              <w:rPr>
                <w:webHidden/>
              </w:rPr>
              <w:instrText xml:space="preserve"> PAGEREF _Toc34836906 \h </w:instrText>
            </w:r>
            <w:r w:rsidR="00B966AC">
              <w:rPr>
                <w:webHidden/>
              </w:rPr>
            </w:r>
            <w:r w:rsidR="00B966AC">
              <w:rPr>
                <w:webHidden/>
              </w:rPr>
              <w:fldChar w:fldCharType="separate"/>
            </w:r>
            <w:r w:rsidR="008718E2">
              <w:rPr>
                <w:webHidden/>
              </w:rPr>
              <w:t>13</w:t>
            </w:r>
            <w:r w:rsidR="00B966AC">
              <w:rPr>
                <w:webHidden/>
              </w:rPr>
              <w:fldChar w:fldCharType="end"/>
            </w:r>
          </w:hyperlink>
        </w:p>
        <w:p w14:paraId="5F9A4B23" w14:textId="7FDA2237" w:rsidR="00B966AC" w:rsidRDefault="002C2665">
          <w:pPr>
            <w:pStyle w:val="TOC2"/>
            <w:rPr>
              <w:rFonts w:asciiTheme="minorHAnsi" w:eastAsiaTheme="minorEastAsia" w:hAnsiTheme="minorHAnsi" w:cstheme="minorBidi"/>
              <w:lang w:val="en-SG" w:eastAsia="zh-CN"/>
            </w:rPr>
          </w:pPr>
          <w:hyperlink w:anchor="_Toc34836907" w:history="1">
            <w:r w:rsidR="00B966AC" w:rsidRPr="00AB526E">
              <w:rPr>
                <w:rStyle w:val="Hyperlink"/>
              </w:rPr>
              <w:t>2.6</w:t>
            </w:r>
            <w:r w:rsidR="00B966AC">
              <w:rPr>
                <w:rFonts w:asciiTheme="minorHAnsi" w:eastAsiaTheme="minorEastAsia" w:hAnsiTheme="minorHAnsi" w:cstheme="minorBidi"/>
                <w:lang w:val="en-SG" w:eastAsia="zh-CN"/>
              </w:rPr>
              <w:tab/>
            </w:r>
            <w:r w:rsidR="00B966AC" w:rsidRPr="00AB526E">
              <w:rPr>
                <w:rStyle w:val="Hyperlink"/>
              </w:rPr>
              <w:t>Postprocessing configuration</w:t>
            </w:r>
            <w:r w:rsidR="00B966AC">
              <w:rPr>
                <w:webHidden/>
              </w:rPr>
              <w:tab/>
            </w:r>
            <w:r w:rsidR="00B966AC">
              <w:rPr>
                <w:webHidden/>
              </w:rPr>
              <w:fldChar w:fldCharType="begin"/>
            </w:r>
            <w:r w:rsidR="00B966AC">
              <w:rPr>
                <w:webHidden/>
              </w:rPr>
              <w:instrText xml:space="preserve"> PAGEREF _Toc34836907 \h </w:instrText>
            </w:r>
            <w:r w:rsidR="00B966AC">
              <w:rPr>
                <w:webHidden/>
              </w:rPr>
            </w:r>
            <w:r w:rsidR="00B966AC">
              <w:rPr>
                <w:webHidden/>
              </w:rPr>
              <w:fldChar w:fldCharType="separate"/>
            </w:r>
            <w:r w:rsidR="008718E2">
              <w:rPr>
                <w:webHidden/>
              </w:rPr>
              <w:t>14</w:t>
            </w:r>
            <w:r w:rsidR="00B966AC">
              <w:rPr>
                <w:webHidden/>
              </w:rPr>
              <w:fldChar w:fldCharType="end"/>
            </w:r>
          </w:hyperlink>
        </w:p>
        <w:p w14:paraId="3D416EEF" w14:textId="64AE9133" w:rsidR="00B966AC" w:rsidRDefault="002C2665">
          <w:pPr>
            <w:pStyle w:val="TOC2"/>
            <w:rPr>
              <w:rFonts w:asciiTheme="minorHAnsi" w:eastAsiaTheme="minorEastAsia" w:hAnsiTheme="minorHAnsi" w:cstheme="minorBidi"/>
              <w:lang w:val="en-SG" w:eastAsia="zh-CN"/>
            </w:rPr>
          </w:pPr>
          <w:hyperlink w:anchor="_Toc34836908" w:history="1">
            <w:r w:rsidR="00B966AC" w:rsidRPr="00AB526E">
              <w:rPr>
                <w:rStyle w:val="Hyperlink"/>
              </w:rPr>
              <w:t>2.7</w:t>
            </w:r>
            <w:r w:rsidR="00B966AC">
              <w:rPr>
                <w:rFonts w:asciiTheme="minorHAnsi" w:eastAsiaTheme="minorEastAsia" w:hAnsiTheme="minorHAnsi" w:cstheme="minorBidi"/>
                <w:lang w:val="en-SG" w:eastAsia="zh-CN"/>
              </w:rPr>
              <w:tab/>
            </w:r>
            <w:r w:rsidR="00B966AC" w:rsidRPr="00AB526E">
              <w:rPr>
                <w:rStyle w:val="Hyperlink"/>
              </w:rPr>
              <w:t>Example configurations</w:t>
            </w:r>
            <w:r w:rsidR="00B966AC">
              <w:rPr>
                <w:webHidden/>
              </w:rPr>
              <w:tab/>
            </w:r>
            <w:r w:rsidR="00B966AC">
              <w:rPr>
                <w:webHidden/>
              </w:rPr>
              <w:fldChar w:fldCharType="begin"/>
            </w:r>
            <w:r w:rsidR="00B966AC">
              <w:rPr>
                <w:webHidden/>
              </w:rPr>
              <w:instrText xml:space="preserve"> PAGEREF _Toc34836908 \h </w:instrText>
            </w:r>
            <w:r w:rsidR="00B966AC">
              <w:rPr>
                <w:webHidden/>
              </w:rPr>
            </w:r>
            <w:r w:rsidR="00B966AC">
              <w:rPr>
                <w:webHidden/>
              </w:rPr>
              <w:fldChar w:fldCharType="separate"/>
            </w:r>
            <w:r w:rsidR="008718E2">
              <w:rPr>
                <w:webHidden/>
              </w:rPr>
              <w:t>14</w:t>
            </w:r>
            <w:r w:rsidR="00B966AC">
              <w:rPr>
                <w:webHidden/>
              </w:rPr>
              <w:fldChar w:fldCharType="end"/>
            </w:r>
          </w:hyperlink>
        </w:p>
        <w:p w14:paraId="12498BE9" w14:textId="1A4EFBF6" w:rsidR="00B966AC" w:rsidRDefault="002C2665">
          <w:pPr>
            <w:pStyle w:val="TOC2"/>
            <w:rPr>
              <w:rFonts w:asciiTheme="minorHAnsi" w:eastAsiaTheme="minorEastAsia" w:hAnsiTheme="minorHAnsi" w:cstheme="minorBidi"/>
              <w:lang w:val="en-SG" w:eastAsia="zh-CN"/>
            </w:rPr>
          </w:pPr>
          <w:hyperlink w:anchor="_Toc34836909" w:history="1">
            <w:r w:rsidR="00B966AC" w:rsidRPr="00AB526E">
              <w:rPr>
                <w:rStyle w:val="Hyperlink"/>
              </w:rPr>
              <w:t>2.8</w:t>
            </w:r>
            <w:bookmarkStart w:id="19" w:name="_GoBack"/>
            <w:bookmarkEnd w:id="19"/>
            <w:r w:rsidR="00B966AC">
              <w:rPr>
                <w:rFonts w:asciiTheme="minorHAnsi" w:eastAsiaTheme="minorEastAsia" w:hAnsiTheme="minorHAnsi" w:cstheme="minorBidi"/>
                <w:lang w:val="en-SG" w:eastAsia="zh-CN"/>
              </w:rPr>
              <w:tab/>
            </w:r>
            <w:r w:rsidR="00B966AC" w:rsidRPr="00AB526E">
              <w:rPr>
                <w:rStyle w:val="Hyperlink"/>
              </w:rPr>
              <w:t>Other configurations</w:t>
            </w:r>
            <w:r w:rsidR="00B966AC">
              <w:rPr>
                <w:webHidden/>
              </w:rPr>
              <w:tab/>
            </w:r>
            <w:r w:rsidR="00B966AC">
              <w:rPr>
                <w:webHidden/>
              </w:rPr>
              <w:fldChar w:fldCharType="begin"/>
            </w:r>
            <w:r w:rsidR="00B966AC">
              <w:rPr>
                <w:webHidden/>
              </w:rPr>
              <w:instrText xml:space="preserve"> PAGEREF _Toc34836909 \h </w:instrText>
            </w:r>
            <w:r w:rsidR="00B966AC">
              <w:rPr>
                <w:webHidden/>
              </w:rPr>
            </w:r>
            <w:r w:rsidR="00B966AC">
              <w:rPr>
                <w:webHidden/>
              </w:rPr>
              <w:fldChar w:fldCharType="separate"/>
            </w:r>
            <w:r w:rsidR="008718E2">
              <w:rPr>
                <w:webHidden/>
              </w:rPr>
              <w:t>15</w:t>
            </w:r>
            <w:r w:rsidR="00B966AC">
              <w:rPr>
                <w:webHidden/>
              </w:rPr>
              <w:fldChar w:fldCharType="end"/>
            </w:r>
          </w:hyperlink>
        </w:p>
        <w:p w14:paraId="2A892F41" w14:textId="13ACD579" w:rsidR="00B966AC" w:rsidRDefault="002C2665">
          <w:pPr>
            <w:pStyle w:val="TOC1"/>
            <w:rPr>
              <w:rFonts w:asciiTheme="minorHAnsi" w:eastAsiaTheme="minorEastAsia" w:hAnsiTheme="minorHAnsi" w:cstheme="minorBidi"/>
              <w:b w:val="0"/>
              <w:lang w:val="en-SG" w:eastAsia="zh-CN"/>
            </w:rPr>
          </w:pPr>
          <w:hyperlink w:anchor="_Toc34836910" w:history="1">
            <w:r w:rsidR="00B966AC" w:rsidRPr="00AB526E">
              <w:rPr>
                <w:rStyle w:val="Hyperlink"/>
              </w:rPr>
              <w:t>3</w:t>
            </w:r>
            <w:r w:rsidR="00B966AC">
              <w:rPr>
                <w:rFonts w:asciiTheme="minorHAnsi" w:eastAsiaTheme="minorEastAsia" w:hAnsiTheme="minorHAnsi" w:cstheme="minorBidi"/>
                <w:b w:val="0"/>
                <w:lang w:val="en-SG" w:eastAsia="zh-CN"/>
              </w:rPr>
              <w:tab/>
            </w:r>
            <w:r w:rsidR="00B966AC" w:rsidRPr="00AB526E">
              <w:rPr>
                <w:rStyle w:val="Hyperlink"/>
              </w:rPr>
              <w:t>Preprocessings</w:t>
            </w:r>
            <w:r w:rsidR="00B966AC">
              <w:rPr>
                <w:webHidden/>
              </w:rPr>
              <w:tab/>
            </w:r>
            <w:r w:rsidR="00B966AC">
              <w:rPr>
                <w:webHidden/>
              </w:rPr>
              <w:fldChar w:fldCharType="begin"/>
            </w:r>
            <w:r w:rsidR="00B966AC">
              <w:rPr>
                <w:webHidden/>
              </w:rPr>
              <w:instrText xml:space="preserve"> PAGEREF _Toc34836910 \h </w:instrText>
            </w:r>
            <w:r w:rsidR="00B966AC">
              <w:rPr>
                <w:webHidden/>
              </w:rPr>
            </w:r>
            <w:r w:rsidR="00B966AC">
              <w:rPr>
                <w:webHidden/>
              </w:rPr>
              <w:fldChar w:fldCharType="separate"/>
            </w:r>
            <w:r w:rsidR="008718E2">
              <w:rPr>
                <w:webHidden/>
              </w:rPr>
              <w:t>16</w:t>
            </w:r>
            <w:r w:rsidR="00B966AC">
              <w:rPr>
                <w:webHidden/>
              </w:rPr>
              <w:fldChar w:fldCharType="end"/>
            </w:r>
          </w:hyperlink>
        </w:p>
        <w:p w14:paraId="6BE6A0A2" w14:textId="7F70172A" w:rsidR="00B966AC" w:rsidRDefault="002C2665">
          <w:pPr>
            <w:pStyle w:val="TOC2"/>
            <w:rPr>
              <w:rFonts w:asciiTheme="minorHAnsi" w:eastAsiaTheme="minorEastAsia" w:hAnsiTheme="minorHAnsi" w:cstheme="minorBidi"/>
              <w:lang w:val="en-SG" w:eastAsia="zh-CN"/>
            </w:rPr>
          </w:pPr>
          <w:hyperlink w:anchor="_Toc34836911" w:history="1">
            <w:r w:rsidR="00B966AC" w:rsidRPr="00AB526E">
              <w:rPr>
                <w:rStyle w:val="Hyperlink"/>
              </w:rPr>
              <w:t>3.1</w:t>
            </w:r>
            <w:r w:rsidR="00B966AC">
              <w:rPr>
                <w:rFonts w:asciiTheme="minorHAnsi" w:eastAsiaTheme="minorEastAsia" w:hAnsiTheme="minorHAnsi" w:cstheme="minorBidi"/>
                <w:lang w:val="en-SG" w:eastAsia="zh-CN"/>
              </w:rPr>
              <w:tab/>
            </w:r>
            <w:r w:rsidR="00B966AC" w:rsidRPr="00AB526E">
              <w:rPr>
                <w:rStyle w:val="Hyperlink"/>
              </w:rPr>
              <w:t>2D FFT (RDM)</w:t>
            </w:r>
            <w:r w:rsidR="00B966AC">
              <w:rPr>
                <w:webHidden/>
              </w:rPr>
              <w:tab/>
            </w:r>
            <w:r w:rsidR="00B966AC">
              <w:rPr>
                <w:webHidden/>
              </w:rPr>
              <w:fldChar w:fldCharType="begin"/>
            </w:r>
            <w:r w:rsidR="00B966AC">
              <w:rPr>
                <w:webHidden/>
              </w:rPr>
              <w:instrText xml:space="preserve"> PAGEREF _Toc34836911 \h </w:instrText>
            </w:r>
            <w:r w:rsidR="00B966AC">
              <w:rPr>
                <w:webHidden/>
              </w:rPr>
            </w:r>
            <w:r w:rsidR="00B966AC">
              <w:rPr>
                <w:webHidden/>
              </w:rPr>
              <w:fldChar w:fldCharType="separate"/>
            </w:r>
            <w:r w:rsidR="008718E2">
              <w:rPr>
                <w:webHidden/>
              </w:rPr>
              <w:t>17</w:t>
            </w:r>
            <w:r w:rsidR="00B966AC">
              <w:rPr>
                <w:webHidden/>
              </w:rPr>
              <w:fldChar w:fldCharType="end"/>
            </w:r>
          </w:hyperlink>
        </w:p>
        <w:p w14:paraId="09AD66C2" w14:textId="48E37BBB" w:rsidR="00B966AC" w:rsidRDefault="002C2665">
          <w:pPr>
            <w:pStyle w:val="TOC2"/>
            <w:rPr>
              <w:rFonts w:asciiTheme="minorHAnsi" w:eastAsiaTheme="minorEastAsia" w:hAnsiTheme="minorHAnsi" w:cstheme="minorBidi"/>
              <w:lang w:val="en-SG" w:eastAsia="zh-CN"/>
            </w:rPr>
          </w:pPr>
          <w:hyperlink w:anchor="_Toc34836912" w:history="1">
            <w:r w:rsidR="00B966AC" w:rsidRPr="00AB526E">
              <w:rPr>
                <w:rStyle w:val="Hyperlink"/>
              </w:rPr>
              <w:t>3.2</w:t>
            </w:r>
            <w:r w:rsidR="00B966AC">
              <w:rPr>
                <w:rFonts w:asciiTheme="minorHAnsi" w:eastAsiaTheme="minorEastAsia" w:hAnsiTheme="minorHAnsi" w:cstheme="minorBidi"/>
                <w:lang w:val="en-SG" w:eastAsia="zh-CN"/>
              </w:rPr>
              <w:tab/>
            </w:r>
            <w:r w:rsidR="00B966AC" w:rsidRPr="00AB526E">
              <w:rPr>
                <w:rStyle w:val="Hyperlink"/>
              </w:rPr>
              <w:t>DBF</w:t>
            </w:r>
            <w:r w:rsidR="00B966AC">
              <w:rPr>
                <w:webHidden/>
              </w:rPr>
              <w:tab/>
            </w:r>
            <w:r w:rsidR="00B966AC">
              <w:rPr>
                <w:webHidden/>
              </w:rPr>
              <w:fldChar w:fldCharType="begin"/>
            </w:r>
            <w:r w:rsidR="00B966AC">
              <w:rPr>
                <w:webHidden/>
              </w:rPr>
              <w:instrText xml:space="preserve"> PAGEREF _Toc34836912 \h </w:instrText>
            </w:r>
            <w:r w:rsidR="00B966AC">
              <w:rPr>
                <w:webHidden/>
              </w:rPr>
            </w:r>
            <w:r w:rsidR="00B966AC">
              <w:rPr>
                <w:webHidden/>
              </w:rPr>
              <w:fldChar w:fldCharType="separate"/>
            </w:r>
            <w:r w:rsidR="008718E2">
              <w:rPr>
                <w:webHidden/>
              </w:rPr>
              <w:t>18</w:t>
            </w:r>
            <w:r w:rsidR="00B966AC">
              <w:rPr>
                <w:webHidden/>
              </w:rPr>
              <w:fldChar w:fldCharType="end"/>
            </w:r>
          </w:hyperlink>
        </w:p>
        <w:p w14:paraId="5C4BD659" w14:textId="7E53D365" w:rsidR="00B966AC" w:rsidRDefault="002C2665">
          <w:pPr>
            <w:pStyle w:val="TOC2"/>
            <w:rPr>
              <w:rFonts w:asciiTheme="minorHAnsi" w:eastAsiaTheme="minorEastAsia" w:hAnsiTheme="minorHAnsi" w:cstheme="minorBidi"/>
              <w:lang w:val="en-SG" w:eastAsia="zh-CN"/>
            </w:rPr>
          </w:pPr>
          <w:hyperlink w:anchor="_Toc34836913" w:history="1">
            <w:r w:rsidR="00B966AC" w:rsidRPr="00AB526E">
              <w:rPr>
                <w:rStyle w:val="Hyperlink"/>
              </w:rPr>
              <w:t>3.3</w:t>
            </w:r>
            <w:r w:rsidR="00B966AC">
              <w:rPr>
                <w:rFonts w:asciiTheme="minorHAnsi" w:eastAsiaTheme="minorEastAsia" w:hAnsiTheme="minorHAnsi" w:cstheme="minorBidi"/>
                <w:lang w:val="en-SG" w:eastAsia="zh-CN"/>
              </w:rPr>
              <w:tab/>
            </w:r>
            <w:r w:rsidR="00B966AC" w:rsidRPr="00AB526E">
              <w:rPr>
                <w:rStyle w:val="Hyperlink"/>
              </w:rPr>
              <w:t>MTI filter</w:t>
            </w:r>
            <w:r w:rsidR="00B966AC">
              <w:rPr>
                <w:webHidden/>
              </w:rPr>
              <w:tab/>
            </w:r>
            <w:r w:rsidR="00B966AC">
              <w:rPr>
                <w:webHidden/>
              </w:rPr>
              <w:fldChar w:fldCharType="begin"/>
            </w:r>
            <w:r w:rsidR="00B966AC">
              <w:rPr>
                <w:webHidden/>
              </w:rPr>
              <w:instrText xml:space="preserve"> PAGEREF _Toc34836913 \h </w:instrText>
            </w:r>
            <w:r w:rsidR="00B966AC">
              <w:rPr>
                <w:webHidden/>
              </w:rPr>
            </w:r>
            <w:r w:rsidR="00B966AC">
              <w:rPr>
                <w:webHidden/>
              </w:rPr>
              <w:fldChar w:fldCharType="separate"/>
            </w:r>
            <w:r w:rsidR="008718E2">
              <w:rPr>
                <w:webHidden/>
              </w:rPr>
              <w:t>19</w:t>
            </w:r>
            <w:r w:rsidR="00B966AC">
              <w:rPr>
                <w:webHidden/>
              </w:rPr>
              <w:fldChar w:fldCharType="end"/>
            </w:r>
          </w:hyperlink>
        </w:p>
        <w:p w14:paraId="646B052C" w14:textId="226CB81C" w:rsidR="00B966AC" w:rsidRDefault="002C2665">
          <w:pPr>
            <w:pStyle w:val="TOC2"/>
            <w:rPr>
              <w:rFonts w:asciiTheme="minorHAnsi" w:eastAsiaTheme="minorEastAsia" w:hAnsiTheme="minorHAnsi" w:cstheme="minorBidi"/>
              <w:lang w:val="en-SG" w:eastAsia="zh-CN"/>
            </w:rPr>
          </w:pPr>
          <w:hyperlink w:anchor="_Toc34836914" w:history="1">
            <w:r w:rsidR="00B966AC" w:rsidRPr="00AB526E">
              <w:rPr>
                <w:rStyle w:val="Hyperlink"/>
              </w:rPr>
              <w:t>3.4</w:t>
            </w:r>
            <w:r w:rsidR="00B966AC">
              <w:rPr>
                <w:rFonts w:asciiTheme="minorHAnsi" w:eastAsiaTheme="minorEastAsia" w:hAnsiTheme="minorHAnsi" w:cstheme="minorBidi"/>
                <w:lang w:val="en-SG" w:eastAsia="zh-CN"/>
              </w:rPr>
              <w:tab/>
            </w:r>
            <w:r w:rsidR="00B966AC" w:rsidRPr="00AB526E">
              <w:rPr>
                <w:rStyle w:val="Hyperlink"/>
              </w:rPr>
              <w:t>CFAR filter</w:t>
            </w:r>
            <w:r w:rsidR="00B966AC">
              <w:rPr>
                <w:webHidden/>
              </w:rPr>
              <w:tab/>
            </w:r>
            <w:r w:rsidR="00B966AC">
              <w:rPr>
                <w:webHidden/>
              </w:rPr>
              <w:fldChar w:fldCharType="begin"/>
            </w:r>
            <w:r w:rsidR="00B966AC">
              <w:rPr>
                <w:webHidden/>
              </w:rPr>
              <w:instrText xml:space="preserve"> PAGEREF _Toc34836914 \h </w:instrText>
            </w:r>
            <w:r w:rsidR="00B966AC">
              <w:rPr>
                <w:webHidden/>
              </w:rPr>
            </w:r>
            <w:r w:rsidR="00B966AC">
              <w:rPr>
                <w:webHidden/>
              </w:rPr>
              <w:fldChar w:fldCharType="separate"/>
            </w:r>
            <w:r w:rsidR="008718E2">
              <w:rPr>
                <w:webHidden/>
              </w:rPr>
              <w:t>20</w:t>
            </w:r>
            <w:r w:rsidR="00B966AC">
              <w:rPr>
                <w:webHidden/>
              </w:rPr>
              <w:fldChar w:fldCharType="end"/>
            </w:r>
          </w:hyperlink>
        </w:p>
        <w:p w14:paraId="78B257F3" w14:textId="064A51AB" w:rsidR="00B966AC" w:rsidRDefault="002C2665">
          <w:pPr>
            <w:pStyle w:val="TOC2"/>
            <w:rPr>
              <w:rFonts w:asciiTheme="minorHAnsi" w:eastAsiaTheme="minorEastAsia" w:hAnsiTheme="minorHAnsi" w:cstheme="minorBidi"/>
              <w:lang w:val="en-SG" w:eastAsia="zh-CN"/>
            </w:rPr>
          </w:pPr>
          <w:hyperlink w:anchor="_Toc34836915" w:history="1">
            <w:r w:rsidR="00B966AC" w:rsidRPr="00AB526E">
              <w:rPr>
                <w:rStyle w:val="Hyperlink"/>
              </w:rPr>
              <w:t>3.5</w:t>
            </w:r>
            <w:r w:rsidR="00B966AC">
              <w:rPr>
                <w:rFonts w:asciiTheme="minorHAnsi" w:eastAsiaTheme="minorEastAsia" w:hAnsiTheme="minorHAnsi" w:cstheme="minorBidi"/>
                <w:lang w:val="en-SG" w:eastAsia="zh-CN"/>
              </w:rPr>
              <w:tab/>
            </w:r>
            <w:r w:rsidR="00B966AC" w:rsidRPr="00AB526E">
              <w:rPr>
                <w:rStyle w:val="Hyperlink"/>
              </w:rPr>
              <w:t>Range and Doppler filters</w:t>
            </w:r>
            <w:r w:rsidR="00B966AC">
              <w:rPr>
                <w:webHidden/>
              </w:rPr>
              <w:tab/>
            </w:r>
            <w:r w:rsidR="00B966AC">
              <w:rPr>
                <w:webHidden/>
              </w:rPr>
              <w:fldChar w:fldCharType="begin"/>
            </w:r>
            <w:r w:rsidR="00B966AC">
              <w:rPr>
                <w:webHidden/>
              </w:rPr>
              <w:instrText xml:space="preserve"> PAGEREF _Toc34836915 \h </w:instrText>
            </w:r>
            <w:r w:rsidR="00B966AC">
              <w:rPr>
                <w:webHidden/>
              </w:rPr>
            </w:r>
            <w:r w:rsidR="00B966AC">
              <w:rPr>
                <w:webHidden/>
              </w:rPr>
              <w:fldChar w:fldCharType="separate"/>
            </w:r>
            <w:r w:rsidR="008718E2">
              <w:rPr>
                <w:webHidden/>
              </w:rPr>
              <w:t>21</w:t>
            </w:r>
            <w:r w:rsidR="00B966AC">
              <w:rPr>
                <w:webHidden/>
              </w:rPr>
              <w:fldChar w:fldCharType="end"/>
            </w:r>
          </w:hyperlink>
        </w:p>
        <w:p w14:paraId="6CE505DA" w14:textId="66FE2E71" w:rsidR="00B966AC" w:rsidRDefault="002C2665">
          <w:pPr>
            <w:pStyle w:val="TOC1"/>
            <w:rPr>
              <w:rFonts w:asciiTheme="minorHAnsi" w:eastAsiaTheme="minorEastAsia" w:hAnsiTheme="minorHAnsi" w:cstheme="minorBidi"/>
              <w:b w:val="0"/>
              <w:lang w:val="en-SG" w:eastAsia="zh-CN"/>
            </w:rPr>
          </w:pPr>
          <w:hyperlink w:anchor="_Toc34836916" w:history="1">
            <w:r w:rsidR="00B966AC" w:rsidRPr="00AB526E">
              <w:rPr>
                <w:rStyle w:val="Hyperlink"/>
              </w:rPr>
              <w:t>4</w:t>
            </w:r>
            <w:r w:rsidR="00B966AC">
              <w:rPr>
                <w:rFonts w:asciiTheme="minorHAnsi" w:eastAsiaTheme="minorEastAsia" w:hAnsiTheme="minorHAnsi" w:cstheme="minorBidi"/>
                <w:b w:val="0"/>
                <w:lang w:val="en-SG" w:eastAsia="zh-CN"/>
              </w:rPr>
              <w:tab/>
            </w:r>
            <w:r w:rsidR="00B966AC" w:rsidRPr="00AB526E">
              <w:rPr>
                <w:rStyle w:val="Hyperlink"/>
              </w:rPr>
              <w:t>Detections and Classifications</w:t>
            </w:r>
            <w:r w:rsidR="00B966AC">
              <w:rPr>
                <w:webHidden/>
              </w:rPr>
              <w:tab/>
            </w:r>
            <w:r w:rsidR="00B966AC">
              <w:rPr>
                <w:webHidden/>
              </w:rPr>
              <w:fldChar w:fldCharType="begin"/>
            </w:r>
            <w:r w:rsidR="00B966AC">
              <w:rPr>
                <w:webHidden/>
              </w:rPr>
              <w:instrText xml:space="preserve"> PAGEREF _Toc34836916 \h </w:instrText>
            </w:r>
            <w:r w:rsidR="00B966AC">
              <w:rPr>
                <w:webHidden/>
              </w:rPr>
            </w:r>
            <w:r w:rsidR="00B966AC">
              <w:rPr>
                <w:webHidden/>
              </w:rPr>
              <w:fldChar w:fldCharType="separate"/>
            </w:r>
            <w:r w:rsidR="008718E2">
              <w:rPr>
                <w:webHidden/>
              </w:rPr>
              <w:t>23</w:t>
            </w:r>
            <w:r w:rsidR="00B966AC">
              <w:rPr>
                <w:webHidden/>
              </w:rPr>
              <w:fldChar w:fldCharType="end"/>
            </w:r>
          </w:hyperlink>
        </w:p>
        <w:p w14:paraId="291E70B6" w14:textId="385B40F3" w:rsidR="00B966AC" w:rsidRDefault="002C2665">
          <w:pPr>
            <w:pStyle w:val="TOC2"/>
            <w:rPr>
              <w:rFonts w:asciiTheme="minorHAnsi" w:eastAsiaTheme="minorEastAsia" w:hAnsiTheme="minorHAnsi" w:cstheme="minorBidi"/>
              <w:lang w:val="en-SG" w:eastAsia="zh-CN"/>
            </w:rPr>
          </w:pPr>
          <w:hyperlink w:anchor="_Toc34836917" w:history="1">
            <w:r w:rsidR="00B966AC" w:rsidRPr="00AB526E">
              <w:rPr>
                <w:rStyle w:val="Hyperlink"/>
              </w:rPr>
              <w:t>4.1</w:t>
            </w:r>
            <w:r w:rsidR="00B966AC">
              <w:rPr>
                <w:rFonts w:asciiTheme="minorHAnsi" w:eastAsiaTheme="minorEastAsia" w:hAnsiTheme="minorHAnsi" w:cstheme="minorBidi"/>
                <w:lang w:val="en-SG" w:eastAsia="zh-CN"/>
              </w:rPr>
              <w:tab/>
            </w:r>
            <w:r w:rsidR="00B966AC" w:rsidRPr="00AB526E">
              <w:rPr>
                <w:rStyle w:val="Hyperlink"/>
              </w:rPr>
              <w:t>Detector and classifier selection</w:t>
            </w:r>
            <w:r w:rsidR="00B966AC">
              <w:rPr>
                <w:webHidden/>
              </w:rPr>
              <w:tab/>
            </w:r>
            <w:r w:rsidR="00B966AC">
              <w:rPr>
                <w:webHidden/>
              </w:rPr>
              <w:fldChar w:fldCharType="begin"/>
            </w:r>
            <w:r w:rsidR="00B966AC">
              <w:rPr>
                <w:webHidden/>
              </w:rPr>
              <w:instrText xml:space="preserve"> PAGEREF _Toc34836917 \h </w:instrText>
            </w:r>
            <w:r w:rsidR="00B966AC">
              <w:rPr>
                <w:webHidden/>
              </w:rPr>
            </w:r>
            <w:r w:rsidR="00B966AC">
              <w:rPr>
                <w:webHidden/>
              </w:rPr>
              <w:fldChar w:fldCharType="separate"/>
            </w:r>
            <w:r w:rsidR="008718E2">
              <w:rPr>
                <w:webHidden/>
              </w:rPr>
              <w:t>23</w:t>
            </w:r>
            <w:r w:rsidR="00B966AC">
              <w:rPr>
                <w:webHidden/>
              </w:rPr>
              <w:fldChar w:fldCharType="end"/>
            </w:r>
          </w:hyperlink>
        </w:p>
        <w:p w14:paraId="0FD6BAFB" w14:textId="2839987D" w:rsidR="00B966AC" w:rsidRDefault="002C2665">
          <w:pPr>
            <w:pStyle w:val="TOC2"/>
            <w:rPr>
              <w:rFonts w:asciiTheme="minorHAnsi" w:eastAsiaTheme="minorEastAsia" w:hAnsiTheme="minorHAnsi" w:cstheme="minorBidi"/>
              <w:lang w:val="en-SG" w:eastAsia="zh-CN"/>
            </w:rPr>
          </w:pPr>
          <w:hyperlink w:anchor="_Toc34836918" w:history="1">
            <w:r w:rsidR="00B966AC" w:rsidRPr="00AB526E">
              <w:rPr>
                <w:rStyle w:val="Hyperlink"/>
              </w:rPr>
              <w:t>4.2</w:t>
            </w:r>
            <w:r w:rsidR="00B966AC">
              <w:rPr>
                <w:rFonts w:asciiTheme="minorHAnsi" w:eastAsiaTheme="minorEastAsia" w:hAnsiTheme="minorHAnsi" w:cstheme="minorBidi"/>
                <w:lang w:val="en-SG" w:eastAsia="zh-CN"/>
              </w:rPr>
              <w:tab/>
            </w:r>
            <w:r w:rsidR="00B966AC" w:rsidRPr="00AB526E">
              <w:rPr>
                <w:rStyle w:val="Hyperlink"/>
              </w:rPr>
              <w:t>Adding new detector/classifier</w:t>
            </w:r>
            <w:r w:rsidR="00B966AC">
              <w:rPr>
                <w:webHidden/>
              </w:rPr>
              <w:tab/>
            </w:r>
            <w:r w:rsidR="00B966AC">
              <w:rPr>
                <w:webHidden/>
              </w:rPr>
              <w:fldChar w:fldCharType="begin"/>
            </w:r>
            <w:r w:rsidR="00B966AC">
              <w:rPr>
                <w:webHidden/>
              </w:rPr>
              <w:instrText xml:space="preserve"> PAGEREF _Toc34836918 \h </w:instrText>
            </w:r>
            <w:r w:rsidR="00B966AC">
              <w:rPr>
                <w:webHidden/>
              </w:rPr>
            </w:r>
            <w:r w:rsidR="00B966AC">
              <w:rPr>
                <w:webHidden/>
              </w:rPr>
              <w:fldChar w:fldCharType="separate"/>
            </w:r>
            <w:r w:rsidR="008718E2">
              <w:rPr>
                <w:webHidden/>
              </w:rPr>
              <w:t>24</w:t>
            </w:r>
            <w:r w:rsidR="00B966AC">
              <w:rPr>
                <w:webHidden/>
              </w:rPr>
              <w:fldChar w:fldCharType="end"/>
            </w:r>
          </w:hyperlink>
        </w:p>
        <w:p w14:paraId="3BCFDFE3" w14:textId="256C00F6" w:rsidR="00B966AC" w:rsidRDefault="002C2665">
          <w:pPr>
            <w:pStyle w:val="TOC1"/>
            <w:rPr>
              <w:rFonts w:asciiTheme="minorHAnsi" w:eastAsiaTheme="minorEastAsia" w:hAnsiTheme="minorHAnsi" w:cstheme="minorBidi"/>
              <w:b w:val="0"/>
              <w:lang w:val="en-SG" w:eastAsia="zh-CN"/>
            </w:rPr>
          </w:pPr>
          <w:hyperlink w:anchor="_Toc34836919" w:history="1">
            <w:r w:rsidR="00B966AC" w:rsidRPr="00AB526E">
              <w:rPr>
                <w:rStyle w:val="Hyperlink"/>
              </w:rPr>
              <w:t>5</w:t>
            </w:r>
            <w:r w:rsidR="00B966AC">
              <w:rPr>
                <w:rFonts w:asciiTheme="minorHAnsi" w:eastAsiaTheme="minorEastAsia" w:hAnsiTheme="minorHAnsi" w:cstheme="minorBidi"/>
                <w:b w:val="0"/>
                <w:lang w:val="en-SG" w:eastAsia="zh-CN"/>
              </w:rPr>
              <w:tab/>
            </w:r>
            <w:r w:rsidR="00B966AC" w:rsidRPr="00AB526E">
              <w:rPr>
                <w:rStyle w:val="Hyperlink"/>
              </w:rPr>
              <w:t>Postprocessings</w:t>
            </w:r>
            <w:r w:rsidR="00B966AC">
              <w:rPr>
                <w:webHidden/>
              </w:rPr>
              <w:tab/>
            </w:r>
            <w:r w:rsidR="00B966AC">
              <w:rPr>
                <w:webHidden/>
              </w:rPr>
              <w:fldChar w:fldCharType="begin"/>
            </w:r>
            <w:r w:rsidR="00B966AC">
              <w:rPr>
                <w:webHidden/>
              </w:rPr>
              <w:instrText xml:space="preserve"> PAGEREF _Toc34836919 \h </w:instrText>
            </w:r>
            <w:r w:rsidR="00B966AC">
              <w:rPr>
                <w:webHidden/>
              </w:rPr>
            </w:r>
            <w:r w:rsidR="00B966AC">
              <w:rPr>
                <w:webHidden/>
              </w:rPr>
              <w:fldChar w:fldCharType="separate"/>
            </w:r>
            <w:r w:rsidR="008718E2">
              <w:rPr>
                <w:webHidden/>
              </w:rPr>
              <w:t>27</w:t>
            </w:r>
            <w:r w:rsidR="00B966AC">
              <w:rPr>
                <w:webHidden/>
              </w:rPr>
              <w:fldChar w:fldCharType="end"/>
            </w:r>
          </w:hyperlink>
        </w:p>
        <w:p w14:paraId="30CCE3DA" w14:textId="79C70D2F" w:rsidR="00B966AC" w:rsidRDefault="002C2665">
          <w:pPr>
            <w:pStyle w:val="TOC2"/>
            <w:rPr>
              <w:rFonts w:asciiTheme="minorHAnsi" w:eastAsiaTheme="minorEastAsia" w:hAnsiTheme="minorHAnsi" w:cstheme="minorBidi"/>
              <w:lang w:val="en-SG" w:eastAsia="zh-CN"/>
            </w:rPr>
          </w:pPr>
          <w:hyperlink w:anchor="_Toc34836920" w:history="1">
            <w:r w:rsidR="00B966AC" w:rsidRPr="00AB526E">
              <w:rPr>
                <w:rStyle w:val="Hyperlink"/>
              </w:rPr>
              <w:t>5.1</w:t>
            </w:r>
            <w:r w:rsidR="00B966AC">
              <w:rPr>
                <w:rFonts w:asciiTheme="minorHAnsi" w:eastAsiaTheme="minorEastAsia" w:hAnsiTheme="minorHAnsi" w:cstheme="minorBidi"/>
                <w:lang w:val="en-SG" w:eastAsia="zh-CN"/>
              </w:rPr>
              <w:tab/>
            </w:r>
            <w:r w:rsidR="00B966AC" w:rsidRPr="00AB526E">
              <w:rPr>
                <w:rStyle w:val="Hyperlink"/>
              </w:rPr>
              <w:t>Target Extraction</w:t>
            </w:r>
            <w:r w:rsidR="00B966AC">
              <w:rPr>
                <w:webHidden/>
              </w:rPr>
              <w:tab/>
            </w:r>
            <w:r w:rsidR="00B966AC">
              <w:rPr>
                <w:webHidden/>
              </w:rPr>
              <w:fldChar w:fldCharType="begin"/>
            </w:r>
            <w:r w:rsidR="00B966AC">
              <w:rPr>
                <w:webHidden/>
              </w:rPr>
              <w:instrText xml:space="preserve"> PAGEREF _Toc34836920 \h </w:instrText>
            </w:r>
            <w:r w:rsidR="00B966AC">
              <w:rPr>
                <w:webHidden/>
              </w:rPr>
            </w:r>
            <w:r w:rsidR="00B966AC">
              <w:rPr>
                <w:webHidden/>
              </w:rPr>
              <w:fldChar w:fldCharType="separate"/>
            </w:r>
            <w:r w:rsidR="008718E2">
              <w:rPr>
                <w:webHidden/>
              </w:rPr>
              <w:t>27</w:t>
            </w:r>
            <w:r w:rsidR="00B966AC">
              <w:rPr>
                <w:webHidden/>
              </w:rPr>
              <w:fldChar w:fldCharType="end"/>
            </w:r>
          </w:hyperlink>
        </w:p>
        <w:p w14:paraId="3F4DFA9C" w14:textId="2DF53FC9" w:rsidR="00B966AC" w:rsidRDefault="002C2665">
          <w:pPr>
            <w:pStyle w:val="TOC3"/>
            <w:rPr>
              <w:rFonts w:asciiTheme="minorHAnsi" w:eastAsiaTheme="minorEastAsia" w:hAnsiTheme="minorHAnsi" w:cstheme="minorBidi"/>
              <w:lang w:val="en-SG" w:eastAsia="zh-CN"/>
            </w:rPr>
          </w:pPr>
          <w:hyperlink w:anchor="_Toc34836921" w:history="1">
            <w:r w:rsidR="00B966AC" w:rsidRPr="00AB526E">
              <w:rPr>
                <w:rStyle w:val="Hyperlink"/>
              </w:rPr>
              <w:t>5.1.1</w:t>
            </w:r>
            <w:r w:rsidR="00B966AC">
              <w:rPr>
                <w:rFonts w:asciiTheme="minorHAnsi" w:eastAsiaTheme="minorEastAsia" w:hAnsiTheme="minorHAnsi" w:cstheme="minorBidi"/>
                <w:lang w:val="en-SG" w:eastAsia="zh-CN"/>
              </w:rPr>
              <w:tab/>
            </w:r>
            <w:r w:rsidR="00B966AC" w:rsidRPr="00AB526E">
              <w:rPr>
                <w:rStyle w:val="Hyperlink"/>
              </w:rPr>
              <w:t>DoA</w:t>
            </w:r>
            <w:r w:rsidR="00B966AC">
              <w:rPr>
                <w:webHidden/>
              </w:rPr>
              <w:tab/>
            </w:r>
            <w:r w:rsidR="00B966AC">
              <w:rPr>
                <w:webHidden/>
              </w:rPr>
              <w:fldChar w:fldCharType="begin"/>
            </w:r>
            <w:r w:rsidR="00B966AC">
              <w:rPr>
                <w:webHidden/>
              </w:rPr>
              <w:instrText xml:space="preserve"> PAGEREF _Toc34836921 \h </w:instrText>
            </w:r>
            <w:r w:rsidR="00B966AC">
              <w:rPr>
                <w:webHidden/>
              </w:rPr>
            </w:r>
            <w:r w:rsidR="00B966AC">
              <w:rPr>
                <w:webHidden/>
              </w:rPr>
              <w:fldChar w:fldCharType="separate"/>
            </w:r>
            <w:r w:rsidR="008718E2">
              <w:rPr>
                <w:webHidden/>
              </w:rPr>
              <w:t>28</w:t>
            </w:r>
            <w:r w:rsidR="00B966AC">
              <w:rPr>
                <w:webHidden/>
              </w:rPr>
              <w:fldChar w:fldCharType="end"/>
            </w:r>
          </w:hyperlink>
        </w:p>
        <w:p w14:paraId="2D941966" w14:textId="7EA31000" w:rsidR="00B966AC" w:rsidRDefault="002C2665">
          <w:pPr>
            <w:pStyle w:val="TOC2"/>
            <w:rPr>
              <w:rFonts w:asciiTheme="minorHAnsi" w:eastAsiaTheme="minorEastAsia" w:hAnsiTheme="minorHAnsi" w:cstheme="minorBidi"/>
              <w:lang w:val="en-SG" w:eastAsia="zh-CN"/>
            </w:rPr>
          </w:pPr>
          <w:hyperlink w:anchor="_Toc34836922" w:history="1">
            <w:r w:rsidR="00B966AC" w:rsidRPr="00AB526E">
              <w:rPr>
                <w:rStyle w:val="Hyperlink"/>
              </w:rPr>
              <w:t>5.2</w:t>
            </w:r>
            <w:r w:rsidR="00B966AC">
              <w:rPr>
                <w:rFonts w:asciiTheme="minorHAnsi" w:eastAsiaTheme="minorEastAsia" w:hAnsiTheme="minorHAnsi" w:cstheme="minorBidi"/>
                <w:lang w:val="en-SG" w:eastAsia="zh-CN"/>
              </w:rPr>
              <w:tab/>
            </w:r>
            <w:r w:rsidR="00B966AC" w:rsidRPr="00AB526E">
              <w:rPr>
                <w:rStyle w:val="Hyperlink"/>
              </w:rPr>
              <w:t>Target tracking</w:t>
            </w:r>
            <w:r w:rsidR="00B966AC">
              <w:rPr>
                <w:webHidden/>
              </w:rPr>
              <w:tab/>
            </w:r>
            <w:r w:rsidR="00B966AC">
              <w:rPr>
                <w:webHidden/>
              </w:rPr>
              <w:fldChar w:fldCharType="begin"/>
            </w:r>
            <w:r w:rsidR="00B966AC">
              <w:rPr>
                <w:webHidden/>
              </w:rPr>
              <w:instrText xml:space="preserve"> PAGEREF _Toc34836922 \h </w:instrText>
            </w:r>
            <w:r w:rsidR="00B966AC">
              <w:rPr>
                <w:webHidden/>
              </w:rPr>
            </w:r>
            <w:r w:rsidR="00B966AC">
              <w:rPr>
                <w:webHidden/>
              </w:rPr>
              <w:fldChar w:fldCharType="separate"/>
            </w:r>
            <w:r w:rsidR="008718E2">
              <w:rPr>
                <w:webHidden/>
              </w:rPr>
              <w:t>30</w:t>
            </w:r>
            <w:r w:rsidR="00B966AC">
              <w:rPr>
                <w:webHidden/>
              </w:rPr>
              <w:fldChar w:fldCharType="end"/>
            </w:r>
          </w:hyperlink>
        </w:p>
        <w:p w14:paraId="259F3905" w14:textId="1A60B233" w:rsidR="00B966AC" w:rsidRDefault="002C2665">
          <w:pPr>
            <w:pStyle w:val="TOC1"/>
            <w:rPr>
              <w:rFonts w:asciiTheme="minorHAnsi" w:eastAsiaTheme="minorEastAsia" w:hAnsiTheme="minorHAnsi" w:cstheme="minorBidi"/>
              <w:b w:val="0"/>
              <w:lang w:val="en-SG" w:eastAsia="zh-CN"/>
            </w:rPr>
          </w:pPr>
          <w:hyperlink w:anchor="_Toc34836923" w:history="1">
            <w:r w:rsidR="00B966AC" w:rsidRPr="00AB526E">
              <w:rPr>
                <w:rStyle w:val="Hyperlink"/>
              </w:rPr>
              <w:t>6</w:t>
            </w:r>
            <w:r w:rsidR="00B966AC">
              <w:rPr>
                <w:rFonts w:asciiTheme="minorHAnsi" w:eastAsiaTheme="minorEastAsia" w:hAnsiTheme="minorHAnsi" w:cstheme="minorBidi"/>
                <w:b w:val="0"/>
                <w:lang w:val="en-SG" w:eastAsia="zh-CN"/>
              </w:rPr>
              <w:tab/>
            </w:r>
            <w:r w:rsidR="00B966AC" w:rsidRPr="00AB526E">
              <w:rPr>
                <w:rStyle w:val="Hyperlink"/>
              </w:rPr>
              <w:t>Example Tasks</w:t>
            </w:r>
            <w:r w:rsidR="00B966AC">
              <w:rPr>
                <w:webHidden/>
              </w:rPr>
              <w:tab/>
            </w:r>
            <w:r w:rsidR="00B966AC">
              <w:rPr>
                <w:webHidden/>
              </w:rPr>
              <w:fldChar w:fldCharType="begin"/>
            </w:r>
            <w:r w:rsidR="00B966AC">
              <w:rPr>
                <w:webHidden/>
              </w:rPr>
              <w:instrText xml:space="preserve"> PAGEREF _Toc34836923 \h </w:instrText>
            </w:r>
            <w:r w:rsidR="00B966AC">
              <w:rPr>
                <w:webHidden/>
              </w:rPr>
            </w:r>
            <w:r w:rsidR="00B966AC">
              <w:rPr>
                <w:webHidden/>
              </w:rPr>
              <w:fldChar w:fldCharType="separate"/>
            </w:r>
            <w:r w:rsidR="008718E2">
              <w:rPr>
                <w:webHidden/>
              </w:rPr>
              <w:t>31</w:t>
            </w:r>
            <w:r w:rsidR="00B966AC">
              <w:rPr>
                <w:webHidden/>
              </w:rPr>
              <w:fldChar w:fldCharType="end"/>
            </w:r>
          </w:hyperlink>
        </w:p>
        <w:p w14:paraId="685B3BEC" w14:textId="5F43C19C" w:rsidR="00B966AC" w:rsidRDefault="002C2665">
          <w:pPr>
            <w:pStyle w:val="TOC2"/>
            <w:rPr>
              <w:rFonts w:asciiTheme="minorHAnsi" w:eastAsiaTheme="minorEastAsia" w:hAnsiTheme="minorHAnsi" w:cstheme="minorBidi"/>
              <w:lang w:val="en-SG" w:eastAsia="zh-CN"/>
            </w:rPr>
          </w:pPr>
          <w:hyperlink w:anchor="_Toc34836924" w:history="1">
            <w:r w:rsidR="00B966AC" w:rsidRPr="00AB526E">
              <w:rPr>
                <w:rStyle w:val="Hyperlink"/>
              </w:rPr>
              <w:t>6.1</w:t>
            </w:r>
            <w:r w:rsidR="00B966AC">
              <w:rPr>
                <w:rFonts w:asciiTheme="minorHAnsi" w:eastAsiaTheme="minorEastAsia" w:hAnsiTheme="minorHAnsi" w:cstheme="minorBidi"/>
                <w:lang w:val="en-SG" w:eastAsia="zh-CN"/>
              </w:rPr>
              <w:tab/>
            </w:r>
            <w:r w:rsidR="00B966AC" w:rsidRPr="00AB526E">
              <w:rPr>
                <w:rStyle w:val="Hyperlink"/>
              </w:rPr>
              <w:t>Calibration</w:t>
            </w:r>
            <w:r w:rsidR="00B966AC">
              <w:rPr>
                <w:webHidden/>
              </w:rPr>
              <w:tab/>
            </w:r>
            <w:r w:rsidR="00B966AC">
              <w:rPr>
                <w:webHidden/>
              </w:rPr>
              <w:fldChar w:fldCharType="begin"/>
            </w:r>
            <w:r w:rsidR="00B966AC">
              <w:rPr>
                <w:webHidden/>
              </w:rPr>
              <w:instrText xml:space="preserve"> PAGEREF _Toc34836924 \h </w:instrText>
            </w:r>
            <w:r w:rsidR="00B966AC">
              <w:rPr>
                <w:webHidden/>
              </w:rPr>
            </w:r>
            <w:r w:rsidR="00B966AC">
              <w:rPr>
                <w:webHidden/>
              </w:rPr>
              <w:fldChar w:fldCharType="separate"/>
            </w:r>
            <w:r w:rsidR="008718E2">
              <w:rPr>
                <w:webHidden/>
              </w:rPr>
              <w:t>31</w:t>
            </w:r>
            <w:r w:rsidR="00B966AC">
              <w:rPr>
                <w:webHidden/>
              </w:rPr>
              <w:fldChar w:fldCharType="end"/>
            </w:r>
          </w:hyperlink>
        </w:p>
        <w:p w14:paraId="0F16B50A" w14:textId="2A91D75F" w:rsidR="00B966AC" w:rsidRDefault="002C2665">
          <w:pPr>
            <w:pStyle w:val="TOC3"/>
            <w:rPr>
              <w:rFonts w:asciiTheme="minorHAnsi" w:eastAsiaTheme="minorEastAsia" w:hAnsiTheme="minorHAnsi" w:cstheme="minorBidi"/>
              <w:lang w:val="en-SG" w:eastAsia="zh-CN"/>
            </w:rPr>
          </w:pPr>
          <w:hyperlink w:anchor="_Toc34836925" w:history="1">
            <w:r w:rsidR="00B966AC" w:rsidRPr="00AB526E">
              <w:rPr>
                <w:rStyle w:val="Hyperlink"/>
              </w:rPr>
              <w:t>6.1.1</w:t>
            </w:r>
            <w:r w:rsidR="00B966AC">
              <w:rPr>
                <w:rFonts w:asciiTheme="minorHAnsi" w:eastAsiaTheme="minorEastAsia" w:hAnsiTheme="minorHAnsi" w:cstheme="minorBidi"/>
                <w:lang w:val="en-SG" w:eastAsia="zh-CN"/>
              </w:rPr>
              <w:tab/>
            </w:r>
            <w:r w:rsidR="00B966AC" w:rsidRPr="00AB526E">
              <w:rPr>
                <w:rStyle w:val="Hyperlink"/>
              </w:rPr>
              <w:t>Multi-path effects</w:t>
            </w:r>
            <w:r w:rsidR="00B966AC">
              <w:rPr>
                <w:webHidden/>
              </w:rPr>
              <w:tab/>
            </w:r>
            <w:r w:rsidR="00B966AC">
              <w:rPr>
                <w:webHidden/>
              </w:rPr>
              <w:fldChar w:fldCharType="begin"/>
            </w:r>
            <w:r w:rsidR="00B966AC">
              <w:rPr>
                <w:webHidden/>
              </w:rPr>
              <w:instrText xml:space="preserve"> PAGEREF _Toc34836925 \h </w:instrText>
            </w:r>
            <w:r w:rsidR="00B966AC">
              <w:rPr>
                <w:webHidden/>
              </w:rPr>
            </w:r>
            <w:r w:rsidR="00B966AC">
              <w:rPr>
                <w:webHidden/>
              </w:rPr>
              <w:fldChar w:fldCharType="separate"/>
            </w:r>
            <w:r w:rsidR="008718E2">
              <w:rPr>
                <w:webHidden/>
              </w:rPr>
              <w:t>34</w:t>
            </w:r>
            <w:r w:rsidR="00B966AC">
              <w:rPr>
                <w:webHidden/>
              </w:rPr>
              <w:fldChar w:fldCharType="end"/>
            </w:r>
          </w:hyperlink>
        </w:p>
        <w:p w14:paraId="752BEE1D" w14:textId="7A4CBD0C" w:rsidR="00B966AC" w:rsidRDefault="002C2665">
          <w:pPr>
            <w:pStyle w:val="TOC3"/>
            <w:rPr>
              <w:rFonts w:asciiTheme="minorHAnsi" w:eastAsiaTheme="minorEastAsia" w:hAnsiTheme="minorHAnsi" w:cstheme="minorBidi"/>
              <w:lang w:val="en-SG" w:eastAsia="zh-CN"/>
            </w:rPr>
          </w:pPr>
          <w:hyperlink w:anchor="_Toc34836926" w:history="1">
            <w:r w:rsidR="00B966AC" w:rsidRPr="00AB526E">
              <w:rPr>
                <w:rStyle w:val="Hyperlink"/>
              </w:rPr>
              <w:t>6.1.2</w:t>
            </w:r>
            <w:r w:rsidR="00B966AC">
              <w:rPr>
                <w:rFonts w:asciiTheme="minorHAnsi" w:eastAsiaTheme="minorEastAsia" w:hAnsiTheme="minorHAnsi" w:cstheme="minorBidi"/>
                <w:lang w:val="en-SG" w:eastAsia="zh-CN"/>
              </w:rPr>
              <w:tab/>
            </w:r>
            <w:r w:rsidR="00B966AC" w:rsidRPr="00AB526E">
              <w:rPr>
                <w:rStyle w:val="Hyperlink"/>
              </w:rPr>
              <w:t>Real-time calibration in TDM MIMO</w:t>
            </w:r>
            <w:r w:rsidR="00B966AC">
              <w:rPr>
                <w:webHidden/>
              </w:rPr>
              <w:tab/>
            </w:r>
            <w:r w:rsidR="00B966AC">
              <w:rPr>
                <w:webHidden/>
              </w:rPr>
              <w:fldChar w:fldCharType="begin"/>
            </w:r>
            <w:r w:rsidR="00B966AC">
              <w:rPr>
                <w:webHidden/>
              </w:rPr>
              <w:instrText xml:space="preserve"> PAGEREF _Toc34836926 \h </w:instrText>
            </w:r>
            <w:r w:rsidR="00B966AC">
              <w:rPr>
                <w:webHidden/>
              </w:rPr>
            </w:r>
            <w:r w:rsidR="00B966AC">
              <w:rPr>
                <w:webHidden/>
              </w:rPr>
              <w:fldChar w:fldCharType="separate"/>
            </w:r>
            <w:r w:rsidR="008718E2">
              <w:rPr>
                <w:webHidden/>
              </w:rPr>
              <w:t>35</w:t>
            </w:r>
            <w:r w:rsidR="00B966AC">
              <w:rPr>
                <w:webHidden/>
              </w:rPr>
              <w:fldChar w:fldCharType="end"/>
            </w:r>
          </w:hyperlink>
        </w:p>
        <w:p w14:paraId="315AB231" w14:textId="4F0A6FB9" w:rsidR="00B966AC" w:rsidRDefault="002C2665">
          <w:pPr>
            <w:pStyle w:val="TOC2"/>
            <w:rPr>
              <w:rFonts w:asciiTheme="minorHAnsi" w:eastAsiaTheme="minorEastAsia" w:hAnsiTheme="minorHAnsi" w:cstheme="minorBidi"/>
              <w:lang w:val="en-SG" w:eastAsia="zh-CN"/>
            </w:rPr>
          </w:pPr>
          <w:hyperlink w:anchor="_Toc34836927" w:history="1">
            <w:r w:rsidR="00B966AC" w:rsidRPr="00AB526E">
              <w:rPr>
                <w:rStyle w:val="Hyperlink"/>
              </w:rPr>
              <w:t>6.2</w:t>
            </w:r>
            <w:r w:rsidR="00B966AC">
              <w:rPr>
                <w:rFonts w:asciiTheme="minorHAnsi" w:eastAsiaTheme="minorEastAsia" w:hAnsiTheme="minorHAnsi" w:cstheme="minorBidi"/>
                <w:lang w:val="en-SG" w:eastAsia="zh-CN"/>
              </w:rPr>
              <w:tab/>
            </w:r>
            <w:r w:rsidR="00B966AC" w:rsidRPr="00AB526E">
              <w:rPr>
                <w:rStyle w:val="Hyperlink"/>
              </w:rPr>
              <w:t>Data collection</w:t>
            </w:r>
            <w:r w:rsidR="00B966AC">
              <w:rPr>
                <w:webHidden/>
              </w:rPr>
              <w:tab/>
            </w:r>
            <w:r w:rsidR="00B966AC">
              <w:rPr>
                <w:webHidden/>
              </w:rPr>
              <w:fldChar w:fldCharType="begin"/>
            </w:r>
            <w:r w:rsidR="00B966AC">
              <w:rPr>
                <w:webHidden/>
              </w:rPr>
              <w:instrText xml:space="preserve"> PAGEREF _Toc34836927 \h </w:instrText>
            </w:r>
            <w:r w:rsidR="00B966AC">
              <w:rPr>
                <w:webHidden/>
              </w:rPr>
            </w:r>
            <w:r w:rsidR="00B966AC">
              <w:rPr>
                <w:webHidden/>
              </w:rPr>
              <w:fldChar w:fldCharType="separate"/>
            </w:r>
            <w:r w:rsidR="008718E2">
              <w:rPr>
                <w:webHidden/>
              </w:rPr>
              <w:t>36</w:t>
            </w:r>
            <w:r w:rsidR="00B966AC">
              <w:rPr>
                <w:webHidden/>
              </w:rPr>
              <w:fldChar w:fldCharType="end"/>
            </w:r>
          </w:hyperlink>
        </w:p>
        <w:p w14:paraId="7F72CBC0" w14:textId="11C5376A" w:rsidR="00B966AC" w:rsidRDefault="002C2665">
          <w:pPr>
            <w:pStyle w:val="TOC2"/>
            <w:rPr>
              <w:rFonts w:asciiTheme="minorHAnsi" w:eastAsiaTheme="minorEastAsia" w:hAnsiTheme="minorHAnsi" w:cstheme="minorBidi"/>
              <w:lang w:val="en-SG" w:eastAsia="zh-CN"/>
            </w:rPr>
          </w:pPr>
          <w:hyperlink w:anchor="_Toc34836928" w:history="1">
            <w:r w:rsidR="00B966AC" w:rsidRPr="00AB526E">
              <w:rPr>
                <w:rStyle w:val="Hyperlink"/>
              </w:rPr>
              <w:t>6.3</w:t>
            </w:r>
            <w:r w:rsidR="00B966AC">
              <w:rPr>
                <w:rFonts w:asciiTheme="minorHAnsi" w:eastAsiaTheme="minorEastAsia" w:hAnsiTheme="minorHAnsi" w:cstheme="minorBidi"/>
                <w:lang w:val="en-SG" w:eastAsia="zh-CN"/>
              </w:rPr>
              <w:tab/>
            </w:r>
            <w:r w:rsidR="00B966AC" w:rsidRPr="00AB526E">
              <w:rPr>
                <w:rStyle w:val="Hyperlink"/>
              </w:rPr>
              <w:t>Labelling</w:t>
            </w:r>
            <w:r w:rsidR="00B966AC">
              <w:rPr>
                <w:webHidden/>
              </w:rPr>
              <w:tab/>
            </w:r>
            <w:r w:rsidR="00B966AC">
              <w:rPr>
                <w:webHidden/>
              </w:rPr>
              <w:fldChar w:fldCharType="begin"/>
            </w:r>
            <w:r w:rsidR="00B966AC">
              <w:rPr>
                <w:webHidden/>
              </w:rPr>
              <w:instrText xml:space="preserve"> PAGEREF _Toc34836928 \h </w:instrText>
            </w:r>
            <w:r w:rsidR="00B966AC">
              <w:rPr>
                <w:webHidden/>
              </w:rPr>
            </w:r>
            <w:r w:rsidR="00B966AC">
              <w:rPr>
                <w:webHidden/>
              </w:rPr>
              <w:fldChar w:fldCharType="separate"/>
            </w:r>
            <w:r w:rsidR="008718E2">
              <w:rPr>
                <w:webHidden/>
              </w:rPr>
              <w:t>38</w:t>
            </w:r>
            <w:r w:rsidR="00B966AC">
              <w:rPr>
                <w:webHidden/>
              </w:rPr>
              <w:fldChar w:fldCharType="end"/>
            </w:r>
          </w:hyperlink>
        </w:p>
        <w:p w14:paraId="71FF8FAA" w14:textId="4BAF87FE" w:rsidR="00B966AC" w:rsidRDefault="002C2665">
          <w:pPr>
            <w:pStyle w:val="TOC2"/>
            <w:rPr>
              <w:rFonts w:asciiTheme="minorHAnsi" w:eastAsiaTheme="minorEastAsia" w:hAnsiTheme="minorHAnsi" w:cstheme="minorBidi"/>
              <w:lang w:val="en-SG" w:eastAsia="zh-CN"/>
            </w:rPr>
          </w:pPr>
          <w:hyperlink w:anchor="_Toc34836929" w:history="1">
            <w:r w:rsidR="00B966AC" w:rsidRPr="00AB526E">
              <w:rPr>
                <w:rStyle w:val="Hyperlink"/>
              </w:rPr>
              <w:t>6.4</w:t>
            </w:r>
            <w:r w:rsidR="00B966AC">
              <w:rPr>
                <w:rFonts w:asciiTheme="minorHAnsi" w:eastAsiaTheme="minorEastAsia" w:hAnsiTheme="minorHAnsi" w:cstheme="minorBidi"/>
                <w:lang w:val="en-SG" w:eastAsia="zh-CN"/>
              </w:rPr>
              <w:tab/>
            </w:r>
            <w:r w:rsidR="00B966AC" w:rsidRPr="00AB526E">
              <w:rPr>
                <w:rStyle w:val="Hyperlink"/>
              </w:rPr>
              <w:t>Demo video with classifiers</w:t>
            </w:r>
            <w:r w:rsidR="00B966AC">
              <w:rPr>
                <w:webHidden/>
              </w:rPr>
              <w:tab/>
            </w:r>
            <w:r w:rsidR="00B966AC">
              <w:rPr>
                <w:webHidden/>
              </w:rPr>
              <w:fldChar w:fldCharType="begin"/>
            </w:r>
            <w:r w:rsidR="00B966AC">
              <w:rPr>
                <w:webHidden/>
              </w:rPr>
              <w:instrText xml:space="preserve"> PAGEREF _Toc34836929 \h </w:instrText>
            </w:r>
            <w:r w:rsidR="00B966AC">
              <w:rPr>
                <w:webHidden/>
              </w:rPr>
            </w:r>
            <w:r w:rsidR="00B966AC">
              <w:rPr>
                <w:webHidden/>
              </w:rPr>
              <w:fldChar w:fldCharType="separate"/>
            </w:r>
            <w:r w:rsidR="008718E2">
              <w:rPr>
                <w:webHidden/>
              </w:rPr>
              <w:t>43</w:t>
            </w:r>
            <w:r w:rsidR="00B966AC">
              <w:rPr>
                <w:webHidden/>
              </w:rPr>
              <w:fldChar w:fldCharType="end"/>
            </w:r>
          </w:hyperlink>
        </w:p>
        <w:p w14:paraId="743763F7" w14:textId="461EBE59" w:rsidR="00B966AC" w:rsidRDefault="002C2665">
          <w:pPr>
            <w:pStyle w:val="TOC2"/>
            <w:rPr>
              <w:rFonts w:asciiTheme="minorHAnsi" w:eastAsiaTheme="minorEastAsia" w:hAnsiTheme="minorHAnsi" w:cstheme="minorBidi"/>
              <w:lang w:val="en-SG" w:eastAsia="zh-CN"/>
            </w:rPr>
          </w:pPr>
          <w:hyperlink w:anchor="_Toc34836930" w:history="1">
            <w:r w:rsidR="00B966AC" w:rsidRPr="00AB526E">
              <w:rPr>
                <w:rStyle w:val="Hyperlink"/>
              </w:rPr>
              <w:t>6.5</w:t>
            </w:r>
            <w:r w:rsidR="00B966AC">
              <w:rPr>
                <w:rFonts w:asciiTheme="minorHAnsi" w:eastAsiaTheme="minorEastAsia" w:hAnsiTheme="minorHAnsi" w:cstheme="minorBidi"/>
                <w:lang w:val="en-SG" w:eastAsia="zh-CN"/>
              </w:rPr>
              <w:tab/>
            </w:r>
            <w:r w:rsidR="00B966AC" w:rsidRPr="00AB526E">
              <w:rPr>
                <w:rStyle w:val="Hyperlink"/>
              </w:rPr>
              <w:t>Stand-alone demo video without classifier</w:t>
            </w:r>
            <w:r w:rsidR="00B966AC">
              <w:rPr>
                <w:webHidden/>
              </w:rPr>
              <w:tab/>
            </w:r>
            <w:r w:rsidR="00B966AC">
              <w:rPr>
                <w:webHidden/>
              </w:rPr>
              <w:fldChar w:fldCharType="begin"/>
            </w:r>
            <w:r w:rsidR="00B966AC">
              <w:rPr>
                <w:webHidden/>
              </w:rPr>
              <w:instrText xml:space="preserve"> PAGEREF _Toc34836930 \h </w:instrText>
            </w:r>
            <w:r w:rsidR="00B966AC">
              <w:rPr>
                <w:webHidden/>
              </w:rPr>
            </w:r>
            <w:r w:rsidR="00B966AC">
              <w:rPr>
                <w:webHidden/>
              </w:rPr>
              <w:fldChar w:fldCharType="separate"/>
            </w:r>
            <w:r w:rsidR="008718E2">
              <w:rPr>
                <w:webHidden/>
              </w:rPr>
              <w:t>50</w:t>
            </w:r>
            <w:r w:rsidR="00B966AC">
              <w:rPr>
                <w:webHidden/>
              </w:rPr>
              <w:fldChar w:fldCharType="end"/>
            </w:r>
          </w:hyperlink>
        </w:p>
        <w:p w14:paraId="0C02FAA3" w14:textId="58794F28" w:rsidR="00B966AC" w:rsidRDefault="002C2665">
          <w:pPr>
            <w:pStyle w:val="TOC1"/>
            <w:rPr>
              <w:rFonts w:asciiTheme="minorHAnsi" w:eastAsiaTheme="minorEastAsia" w:hAnsiTheme="minorHAnsi" w:cstheme="minorBidi"/>
              <w:b w:val="0"/>
              <w:lang w:val="en-SG" w:eastAsia="zh-CN"/>
            </w:rPr>
          </w:pPr>
          <w:hyperlink w:anchor="_Toc34836931" w:history="1">
            <w:r w:rsidR="00B966AC" w:rsidRPr="00AB526E">
              <w:rPr>
                <w:rStyle w:val="Hyperlink"/>
              </w:rPr>
              <w:t>References</w:t>
            </w:r>
            <w:r w:rsidR="00B966AC">
              <w:rPr>
                <w:webHidden/>
              </w:rPr>
              <w:tab/>
            </w:r>
            <w:r w:rsidR="00B966AC">
              <w:rPr>
                <w:webHidden/>
              </w:rPr>
              <w:fldChar w:fldCharType="begin"/>
            </w:r>
            <w:r w:rsidR="00B966AC">
              <w:rPr>
                <w:webHidden/>
              </w:rPr>
              <w:instrText xml:space="preserve"> PAGEREF _Toc34836931 \h </w:instrText>
            </w:r>
            <w:r w:rsidR="00B966AC">
              <w:rPr>
                <w:webHidden/>
              </w:rPr>
            </w:r>
            <w:r w:rsidR="00B966AC">
              <w:rPr>
                <w:webHidden/>
              </w:rPr>
              <w:fldChar w:fldCharType="separate"/>
            </w:r>
            <w:r w:rsidR="008718E2">
              <w:rPr>
                <w:webHidden/>
              </w:rPr>
              <w:t>51</w:t>
            </w:r>
            <w:r w:rsidR="00B966AC">
              <w:rPr>
                <w:webHidden/>
              </w:rPr>
              <w:fldChar w:fldCharType="end"/>
            </w:r>
          </w:hyperlink>
        </w:p>
        <w:p w14:paraId="6955F516" w14:textId="35D77EB3" w:rsidR="00B966AC" w:rsidRDefault="002C2665">
          <w:pPr>
            <w:pStyle w:val="TOC1"/>
            <w:rPr>
              <w:rFonts w:asciiTheme="minorHAnsi" w:eastAsiaTheme="minorEastAsia" w:hAnsiTheme="minorHAnsi" w:cstheme="minorBidi"/>
              <w:b w:val="0"/>
              <w:lang w:val="en-SG" w:eastAsia="zh-CN"/>
            </w:rPr>
          </w:pPr>
          <w:hyperlink w:anchor="_Toc34836932" w:history="1">
            <w:r w:rsidR="00B966AC" w:rsidRPr="00AB526E">
              <w:rPr>
                <w:rStyle w:val="Hyperlink"/>
              </w:rPr>
              <w:t>Revision history</w:t>
            </w:r>
            <w:r w:rsidR="00B966AC">
              <w:rPr>
                <w:webHidden/>
              </w:rPr>
              <w:tab/>
            </w:r>
            <w:r w:rsidR="00B966AC">
              <w:rPr>
                <w:webHidden/>
              </w:rPr>
              <w:fldChar w:fldCharType="begin"/>
            </w:r>
            <w:r w:rsidR="00B966AC">
              <w:rPr>
                <w:webHidden/>
              </w:rPr>
              <w:instrText xml:space="preserve"> PAGEREF _Toc34836932 \h </w:instrText>
            </w:r>
            <w:r w:rsidR="00B966AC">
              <w:rPr>
                <w:webHidden/>
              </w:rPr>
            </w:r>
            <w:r w:rsidR="00B966AC">
              <w:rPr>
                <w:webHidden/>
              </w:rPr>
              <w:fldChar w:fldCharType="separate"/>
            </w:r>
            <w:r w:rsidR="008718E2">
              <w:rPr>
                <w:webHidden/>
              </w:rPr>
              <w:t>52</w:t>
            </w:r>
            <w:r w:rsidR="00B966AC">
              <w:rPr>
                <w:webHidden/>
              </w:rPr>
              <w:fldChar w:fldCharType="end"/>
            </w:r>
          </w:hyperlink>
        </w:p>
        <w:p w14:paraId="1A441636" w14:textId="246E2F11" w:rsidR="008607D3" w:rsidRDefault="008607D3">
          <w:r>
            <w:rPr>
              <w:b/>
              <w:bCs/>
              <w:noProof/>
            </w:rPr>
            <w:fldChar w:fldCharType="end"/>
          </w:r>
        </w:p>
      </w:sdtContent>
    </w:sdt>
    <w:p w14:paraId="43B93F55" w14:textId="7C120147" w:rsidR="00E91618" w:rsidRPr="007B7173" w:rsidRDefault="00E91618" w:rsidP="007B7173">
      <w:pPr>
        <w:pStyle w:val="Body"/>
        <w:rPr>
          <w:rStyle w:val="CodeFragment"/>
        </w:rPr>
        <w:sectPr w:rsidR="00E91618" w:rsidRPr="007B7173" w:rsidSect="003C3B01">
          <w:headerReference w:type="default" r:id="rId13"/>
          <w:footnotePr>
            <w:numRestart w:val="eachPage"/>
          </w:footnotePr>
          <w:type w:val="continuous"/>
          <w:pgSz w:w="11907" w:h="16840" w:code="9"/>
          <w:pgMar w:top="1985" w:right="850" w:bottom="964" w:left="851" w:header="284" w:footer="248" w:gutter="0"/>
          <w:cols w:space="720"/>
          <w:formProt w:val="0"/>
          <w:docGrid w:linePitch="299"/>
        </w:sectPr>
      </w:pPr>
    </w:p>
    <w:p w14:paraId="34BF863B" w14:textId="456087A2" w:rsidR="00AB2815" w:rsidRPr="0078744B" w:rsidRDefault="00C8255B" w:rsidP="002431BE">
      <w:pPr>
        <w:pStyle w:val="Heading1"/>
      </w:pPr>
      <w:bookmarkStart w:id="20" w:name="_Toc34836892"/>
      <w:r>
        <w:lastRenderedPageBreak/>
        <w:t>Framework Overview</w:t>
      </w:r>
      <w:bookmarkEnd w:id="20"/>
    </w:p>
    <w:p w14:paraId="328D63EB" w14:textId="63EE88B9" w:rsidR="00BC5D7B" w:rsidRDefault="000C10C7" w:rsidP="00647A91">
      <w:pPr>
        <w:pStyle w:val="Body"/>
      </w:pPr>
      <w:r>
        <w:t xml:space="preserve">To use MIMO radar for </w:t>
      </w:r>
      <w:r w:rsidR="00801425">
        <w:t>classification</w:t>
      </w:r>
      <w:r>
        <w:t xml:space="preserve"> applications, </w:t>
      </w:r>
      <w:r w:rsidR="00801425">
        <w:t xml:space="preserve">a large amount of data need to be preprocessed before they </w:t>
      </w:r>
      <w:r w:rsidR="00EA0C0B">
        <w:t xml:space="preserve">are sent </w:t>
      </w:r>
      <w:r w:rsidR="00A2771F">
        <w:t>for trainings and for classification</w:t>
      </w:r>
      <w:r w:rsidR="00EA0C0B">
        <w:t>s.</w:t>
      </w:r>
      <w:r w:rsidR="00A2771F">
        <w:t xml:space="preserve"> The preprocessing used for training and classification must be exactly the same. However during the solution development, there can be </w:t>
      </w:r>
      <w:r w:rsidR="00745186">
        <w:t>different</w:t>
      </w:r>
      <w:r w:rsidR="00A2771F">
        <w:t xml:space="preserve"> method</w:t>
      </w:r>
      <w:r w:rsidR="008A397F">
        <w:t>s</w:t>
      </w:r>
      <w:r w:rsidR="00A2771F">
        <w:t xml:space="preserve"> to preprocess all the data, and for each method, there can be different implementations.</w:t>
      </w:r>
      <w:r w:rsidR="00745186">
        <w:t xml:space="preserve"> Further, for different applications, e.g. low speed environments versus high speed environments, less target environments versus crowded targets environments, different processes may be preferred. Therefore, a framework is proposed here to create a basic flow and to contain processing blocks so that the development can be </w:t>
      </w:r>
      <w:proofErr w:type="spellStart"/>
      <w:r w:rsidR="00745186">
        <w:t>consistant</w:t>
      </w:r>
      <w:proofErr w:type="spellEnd"/>
      <w:r w:rsidR="00745186">
        <w:t xml:space="preserve"> and efficient especially when new related application request is raised.</w:t>
      </w:r>
    </w:p>
    <w:p w14:paraId="51001844" w14:textId="709B68BD" w:rsidR="00745186" w:rsidRPr="006C7017" w:rsidRDefault="00745186" w:rsidP="00647A91">
      <w:pPr>
        <w:pStyle w:val="Body"/>
      </w:pPr>
      <w:r>
        <w:t xml:space="preserve">The framework is written in Python, and it serves as a fast demo tool. </w:t>
      </w:r>
      <w:r w:rsidR="00315EB9">
        <w:t>The purpose is to select the correct processing blocks and do training, and then deploy them in embedded platforms.</w:t>
      </w:r>
    </w:p>
    <w:p w14:paraId="072B77CA" w14:textId="58393A86" w:rsidR="00BC5D7B" w:rsidRDefault="00C8255B" w:rsidP="002431BE">
      <w:pPr>
        <w:pStyle w:val="Heading2"/>
      </w:pPr>
      <w:bookmarkStart w:id="21" w:name="_Toc34836893"/>
      <w:r>
        <w:t>FMCW radar principles</w:t>
      </w:r>
      <w:bookmarkEnd w:id="21"/>
    </w:p>
    <w:p w14:paraId="299F2600" w14:textId="74CF8527" w:rsidR="00130EF1" w:rsidRDefault="0037518E" w:rsidP="00647A91">
      <w:pPr>
        <w:pStyle w:val="Body"/>
      </w:pPr>
      <w:r>
        <w:t xml:space="preserve">This radar sensor is considered an active sensor since it receives signal sent out from designated transmitters. </w:t>
      </w:r>
      <w:r w:rsidR="00D13DB6">
        <w:t>The transmitter generates modulated RF signals, e.g. frequency modulated continuous wave (FMCW) signals, pulsed radar signals, FSK Doppler signals, etc. Here FMCW modulation is used.</w:t>
      </w:r>
    </w:p>
    <w:p w14:paraId="1A820003" w14:textId="77777777" w:rsidR="000C7E86" w:rsidRDefault="000C7E86" w:rsidP="000C7E86">
      <w:pPr>
        <w:pStyle w:val="Body"/>
      </w:pPr>
      <w:r>
        <w:t xml:space="preserve">The details can refer to  </w:t>
      </w:r>
    </w:p>
    <w:p w14:paraId="0847425E" w14:textId="77777777" w:rsidR="000C7E86" w:rsidRDefault="002C2665" w:rsidP="002B563F">
      <w:pPr>
        <w:pStyle w:val="Body"/>
        <w:numPr>
          <w:ilvl w:val="0"/>
          <w:numId w:val="25"/>
        </w:numPr>
      </w:pPr>
      <w:hyperlink r:id="rId14" w:history="1">
        <w:r w:rsidR="000C7E86">
          <w:rPr>
            <w:rStyle w:val="Hyperlink"/>
          </w:rPr>
          <w:t>https://www.infineon.com/cms/en/product/sensor/radar-image-sensors/radar-sensors/radar-sensors-for-consumer-and-iot/</w:t>
        </w:r>
      </w:hyperlink>
    </w:p>
    <w:p w14:paraId="58341C2F" w14:textId="11350E58" w:rsidR="000C7E86" w:rsidRDefault="000C7E86" w:rsidP="002B563F">
      <w:pPr>
        <w:pStyle w:val="Body"/>
        <w:numPr>
          <w:ilvl w:val="0"/>
          <w:numId w:val="25"/>
        </w:numPr>
      </w:pPr>
      <w:r>
        <w:t xml:space="preserve">AN553 </w:t>
      </w:r>
      <w:r w:rsidRPr="00614EF9">
        <w:rPr>
          <w:i/>
        </w:rPr>
        <w:t>Position2Go-24GHz radar kit with BGT24MTR12 and XMC4700 32-bit ARM® Cortex</w:t>
      </w:r>
      <w:r w:rsidRPr="00614EF9">
        <w:rPr>
          <w:i/>
          <w:vertAlign w:val="superscript"/>
        </w:rPr>
        <w:t>TM</w:t>
      </w:r>
      <w:r w:rsidRPr="00614EF9">
        <w:rPr>
          <w:i/>
        </w:rPr>
        <w:t>-M4 MCU for ranging and target position estimation</w:t>
      </w:r>
      <w:r w:rsidR="00AE33B8">
        <w:rPr>
          <w:i/>
        </w:rPr>
        <w:t xml:space="preserve"> </w:t>
      </w:r>
      <w:r w:rsidR="00AE33B8" w:rsidRPr="00AE33B8">
        <w:t>([1])</w:t>
      </w:r>
    </w:p>
    <w:p w14:paraId="6BB7EAB7" w14:textId="1A63E9E0" w:rsidR="000C7E86" w:rsidRDefault="000C7E86" w:rsidP="00647A91">
      <w:pPr>
        <w:pStyle w:val="Body"/>
      </w:pPr>
      <w:r>
        <w:t xml:space="preserve">The definitions of FMCW radar </w:t>
      </w:r>
      <w:r w:rsidR="003E0CF7">
        <w:t xml:space="preserve">signals, chirp/frame </w:t>
      </w:r>
      <w:r w:rsidR="00745342">
        <w:t xml:space="preserve">and the working principles </w:t>
      </w:r>
      <w:r>
        <w:t>are clearly introduced in the above mentioned references.</w:t>
      </w:r>
    </w:p>
    <w:p w14:paraId="6D993576" w14:textId="5A4CD3BB" w:rsidR="00E23F2C" w:rsidRDefault="00D13DB6" w:rsidP="00647A91">
      <w:pPr>
        <w:pStyle w:val="Body"/>
      </w:pPr>
      <w:r>
        <w:t>In short, when the transmitted signal</w:t>
      </w:r>
      <w:r w:rsidR="005948C4">
        <w:t xml:space="preserve"> in one chirp</w:t>
      </w:r>
      <w:r>
        <w:t xml:space="preserve"> </w:t>
      </w:r>
      <w:r w:rsidR="005948C4">
        <w:t xml:space="preserve">(one ramp) </w:t>
      </w:r>
      <w:r>
        <w:t xml:space="preserve">hit a </w:t>
      </w:r>
      <w:r w:rsidR="002E0862">
        <w:t xml:space="preserve">target, </w:t>
      </w:r>
      <w:r w:rsidR="00614EF9">
        <w:t xml:space="preserve">the microwave signal is bounced back and are received by the receivers. The time delay produced by the round </w:t>
      </w:r>
      <w:r w:rsidR="00745342">
        <w:t>trip</w:t>
      </w:r>
      <w:r w:rsidR="00614EF9">
        <w:t xml:space="preserve"> of</w:t>
      </w:r>
      <w:r w:rsidR="00E23F2C">
        <w:t xml:space="preserve"> the EM signal is </w:t>
      </w:r>
      <w:r w:rsidR="00614EF9">
        <w:t xml:space="preserve">translated to a certain intermediate frequency (IF) spectrum by the </w:t>
      </w:r>
      <w:r w:rsidR="00E23F2C">
        <w:t xml:space="preserve">FMCW mechanism in a linear manner. It means that once the spectrum generated by the target is detected, the corresponding time delay of the round trip can be obtained, further, the range of the same target can be </w:t>
      </w:r>
      <w:r w:rsidR="00745342">
        <w:t>calculated</w:t>
      </w:r>
      <w:r w:rsidR="00E23F2C">
        <w:t xml:space="preserve"> since the </w:t>
      </w:r>
      <w:r w:rsidR="00745342">
        <w:t>EM transmission v</w:t>
      </w:r>
      <w:r w:rsidR="00E23F2C">
        <w:t>elocity is also known</w:t>
      </w:r>
      <w:r w:rsidR="00745342">
        <w:t xml:space="preserve"> (speed of the light)</w:t>
      </w:r>
      <w:r w:rsidR="00E23F2C">
        <w:t xml:space="preserve">. The process to get IF spectrum can be done </w:t>
      </w:r>
      <w:r w:rsidR="005F2D9A">
        <w:t>using</w:t>
      </w:r>
      <w:r w:rsidR="00E23F2C">
        <w:t xml:space="preserve"> proper Fast Fourier Transformation (FFT) of the received ADC </w:t>
      </w:r>
      <w:r w:rsidR="006D3DED">
        <w:rPr>
          <w:lang w:eastAsia="zh-CN"/>
        </w:rPr>
        <w:t xml:space="preserve">time domain </w:t>
      </w:r>
      <w:r w:rsidR="00E23F2C">
        <w:t>data.</w:t>
      </w:r>
    </w:p>
    <w:p w14:paraId="67A9D51B" w14:textId="77777777" w:rsidR="006B7ADE" w:rsidRDefault="005948C4" w:rsidP="005F2D9A">
      <w:pPr>
        <w:pStyle w:val="Body"/>
      </w:pPr>
      <w:r>
        <w:t xml:space="preserve">The above spectrum gives a range estimation of the target during one chirp, usually the signal is combined by </w:t>
      </w:r>
      <w:proofErr w:type="spellStart"/>
      <w:proofErr w:type="gramStart"/>
      <w:r>
        <w:t>N</w:t>
      </w:r>
      <w:r>
        <w:rPr>
          <w:vertAlign w:val="subscript"/>
        </w:rPr>
        <w:t>c</w:t>
      </w:r>
      <w:proofErr w:type="spellEnd"/>
      <w:proofErr w:type="gramEnd"/>
      <w:r>
        <w:t xml:space="preserve"> chirps, e.g. 32, 64, and these chirps are contained within one frame. Do FFT for each of the chirp will provide the range information for </w:t>
      </w:r>
      <w:proofErr w:type="spellStart"/>
      <w:proofErr w:type="gramStart"/>
      <w:r>
        <w:t>N</w:t>
      </w:r>
      <w:r>
        <w:rPr>
          <w:vertAlign w:val="subscript"/>
        </w:rPr>
        <w:t>c</w:t>
      </w:r>
      <w:proofErr w:type="spellEnd"/>
      <w:proofErr w:type="gramEnd"/>
      <w:r>
        <w:t xml:space="preserve"> times, by combining all chirps, the SNR may be increased, on the other hand, </w:t>
      </w:r>
      <w:r w:rsidR="005D0587">
        <w:t xml:space="preserve">the results of the </w:t>
      </w:r>
      <w:proofErr w:type="spellStart"/>
      <w:r w:rsidR="005D0587">
        <w:t>N</w:t>
      </w:r>
      <w:r w:rsidR="005D0587">
        <w:rPr>
          <w:vertAlign w:val="subscript"/>
        </w:rPr>
        <w:t>c</w:t>
      </w:r>
      <w:proofErr w:type="spellEnd"/>
      <w:r w:rsidR="000058FC">
        <w:t xml:space="preserve"> chirps can</w:t>
      </w:r>
      <w:r w:rsidR="00671088">
        <w:t xml:space="preserve"> also</w:t>
      </w:r>
      <w:r w:rsidR="000058FC">
        <w:t xml:space="preserve"> form a 2DFFT results</w:t>
      </w:r>
      <w:r w:rsidR="00F60468">
        <w:t xml:space="preserve"> </w:t>
      </w:r>
      <w:r w:rsidR="00671088">
        <w:t>to prov</w:t>
      </w:r>
      <w:r w:rsidR="00641FF4">
        <w:t xml:space="preserve">ide </w:t>
      </w:r>
      <w:r w:rsidR="006114C6">
        <w:t xml:space="preserve">velocity of the targets. </w:t>
      </w:r>
      <w:r w:rsidR="00A55FB8">
        <w:t>Therefore, after the 2DFFT of the ADC time domain signals, a range-</w:t>
      </w:r>
      <w:proofErr w:type="spellStart"/>
      <w:r w:rsidR="00A55FB8">
        <w:t>doppler</w:t>
      </w:r>
      <w:proofErr w:type="spellEnd"/>
      <w:r w:rsidR="00A55FB8">
        <w:t xml:space="preserve"> map (RDM) can be obtained for a single frame. An example is shown in Figure 1.</w:t>
      </w:r>
      <w:r w:rsidR="005F2D9A" w:rsidRPr="005F2D9A">
        <w:t xml:space="preserve"> </w:t>
      </w:r>
      <w:r w:rsidR="005F2D9A">
        <w:t xml:space="preserve">In Figure 1, both camera </w:t>
      </w:r>
      <w:r w:rsidR="00DB0972">
        <w:t xml:space="preserve">image </w:t>
      </w:r>
      <w:r w:rsidR="005F2D9A">
        <w:t xml:space="preserve">and radar </w:t>
      </w:r>
      <w:proofErr w:type="spellStart"/>
      <w:r w:rsidR="00DB0972">
        <w:t>rdm</w:t>
      </w:r>
      <w:proofErr w:type="spellEnd"/>
      <w:r w:rsidR="00DB0972">
        <w:t xml:space="preserve"> are shown. </w:t>
      </w:r>
      <w:r w:rsidR="005F2D9A">
        <w:t xml:space="preserve">The horizontal line </w:t>
      </w:r>
      <w:r w:rsidR="00DB0972">
        <w:t xml:space="preserve">of the </w:t>
      </w:r>
      <w:proofErr w:type="spellStart"/>
      <w:r w:rsidR="00DB0972">
        <w:t>rdm</w:t>
      </w:r>
      <w:proofErr w:type="spellEnd"/>
      <w:r w:rsidR="00DB0972">
        <w:t xml:space="preserve"> </w:t>
      </w:r>
      <w:r w:rsidR="005F2D9A">
        <w:t>represent the range and the vertic</w:t>
      </w:r>
      <w:r w:rsidR="00DB0972">
        <w:t xml:space="preserve">al line represent the velocity. </w:t>
      </w:r>
      <w:r w:rsidR="006B7ADE">
        <w:t xml:space="preserve">The bottom side of RDM has negative velocity means the target is leaving the radar, and the top side of the RDM has positive velocity means the target is approaching the radar. The center white line means stationary targets are observed by the radar at different ranges. </w:t>
      </w:r>
    </w:p>
    <w:p w14:paraId="0B093D8D" w14:textId="77777777" w:rsidR="00E92B6B" w:rsidRDefault="006B7ADE" w:rsidP="005F2D9A">
      <w:pPr>
        <w:pStyle w:val="Body"/>
      </w:pPr>
      <w:r>
        <w:t>As shown in Figure 1, there are people walking away from the camera image near the gate, and it is also observed in the radar RDM with a velocity of around -0.8 m/s and a range of around 16 meters.</w:t>
      </w:r>
    </w:p>
    <w:p w14:paraId="3A0392BB" w14:textId="503EAF7F" w:rsidR="005F2D9A" w:rsidRDefault="00A1369E" w:rsidP="005F2D9A">
      <w:pPr>
        <w:pStyle w:val="Body"/>
      </w:pPr>
      <w:r>
        <w:t>In this framework, the inference is based on RDM.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6"/>
      </w:tblGrid>
      <w:tr w:rsidR="00A55FB8" w14:paraId="727092B7" w14:textId="77777777" w:rsidTr="009D3414">
        <w:tc>
          <w:tcPr>
            <w:tcW w:w="10196" w:type="dxa"/>
          </w:tcPr>
          <w:p w14:paraId="58132B4A" w14:textId="28C427FB" w:rsidR="00A55FB8" w:rsidRDefault="00C1346E" w:rsidP="00A55FB8">
            <w:pPr>
              <w:pStyle w:val="Body"/>
              <w:jc w:val="center"/>
            </w:pPr>
            <w:r>
              <w:rPr>
                <w:noProof/>
                <w:lang w:val="en-SG" w:eastAsia="zh-CN"/>
              </w:rPr>
              <w:lastRenderedPageBreak/>
              <w:drawing>
                <wp:inline distT="0" distB="0" distL="0" distR="0" wp14:anchorId="083E8494" wp14:editId="110469C8">
                  <wp:extent cx="5394960" cy="2340864"/>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4960" cy="2340864"/>
                          </a:xfrm>
                          <a:prstGeom prst="rect">
                            <a:avLst/>
                          </a:prstGeom>
                        </pic:spPr>
                      </pic:pic>
                    </a:graphicData>
                  </a:graphic>
                </wp:inline>
              </w:drawing>
            </w:r>
          </w:p>
        </w:tc>
      </w:tr>
      <w:tr w:rsidR="00A55FB8" w14:paraId="5D5885E7" w14:textId="77777777" w:rsidTr="009D3414">
        <w:tc>
          <w:tcPr>
            <w:tcW w:w="10196" w:type="dxa"/>
          </w:tcPr>
          <w:p w14:paraId="63B978B4" w14:textId="4B38A52B" w:rsidR="00A55FB8" w:rsidRDefault="00C1346E" w:rsidP="00C1346E">
            <w:pPr>
              <w:pStyle w:val="FigureTitle"/>
            </w:pPr>
            <w:r>
              <w:t xml:space="preserve">Left side is the camera, right side is the RDM of the corresponding FMCW radar frame. </w:t>
            </w:r>
          </w:p>
        </w:tc>
      </w:tr>
    </w:tbl>
    <w:p w14:paraId="59818885" w14:textId="64FDC00E" w:rsidR="00D37EF0" w:rsidRDefault="00C8255B" w:rsidP="008A1E87">
      <w:pPr>
        <w:pStyle w:val="Heading3"/>
      </w:pPr>
      <w:bookmarkStart w:id="22" w:name="_Toc34836894"/>
      <w:r>
        <w:t>Key configurations</w:t>
      </w:r>
      <w:bookmarkEnd w:id="22"/>
    </w:p>
    <w:p w14:paraId="595F2AD6" w14:textId="7E7998EE" w:rsidR="002D5DB5" w:rsidRDefault="00E92B6B" w:rsidP="00647A91">
      <w:pPr>
        <w:pStyle w:val="Body"/>
      </w:pPr>
      <w:r>
        <w:t xml:space="preserve">The RDM shown in </w:t>
      </w:r>
      <w:r w:rsidR="00CC1953">
        <w:t xml:space="preserve">Figure 1 consists of </w:t>
      </w:r>
      <w:r w:rsidR="007C0BA1">
        <w:t>a number of range bins and Doppler bins as shown in Figure 2. The number of range bin equals to half of the sampling points in one chirp (</w:t>
      </w:r>
      <w:proofErr w:type="spellStart"/>
      <w:r w:rsidR="007C0BA1">
        <w:t>num_sample</w:t>
      </w:r>
      <w:proofErr w:type="spellEnd"/>
      <w:r w:rsidR="007C0BA1">
        <w:t>/2), and the number of Doppler bin equals to the number of chirps per frame (</w:t>
      </w:r>
      <w:proofErr w:type="spellStart"/>
      <w:r w:rsidR="007C0BA1">
        <w:t>chirp_per_frame</w:t>
      </w:r>
      <w:proofErr w:type="spellEnd"/>
      <w:r w:rsidR="007C0BA1">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6"/>
      </w:tblGrid>
      <w:tr w:rsidR="008177AD" w14:paraId="30925A84" w14:textId="77777777" w:rsidTr="00ED67D8">
        <w:tc>
          <w:tcPr>
            <w:tcW w:w="10196" w:type="dxa"/>
          </w:tcPr>
          <w:p w14:paraId="10949E87" w14:textId="36A8C806" w:rsidR="008177AD" w:rsidRDefault="008177AD" w:rsidP="004A1AD8">
            <w:pPr>
              <w:pStyle w:val="Body"/>
              <w:jc w:val="center"/>
            </w:pPr>
            <w:r>
              <w:rPr>
                <w:noProof/>
                <w:lang w:val="en-SG" w:eastAsia="zh-CN"/>
              </w:rPr>
              <w:drawing>
                <wp:inline distT="0" distB="0" distL="0" distR="0" wp14:anchorId="040E5344" wp14:editId="6D0C991F">
                  <wp:extent cx="5517358" cy="225571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1-Figure2.png"/>
                          <pic:cNvPicPr/>
                        </pic:nvPicPr>
                        <pic:blipFill>
                          <a:blip r:embed="rId16">
                            <a:extLst>
                              <a:ext uri="{28A0092B-C50C-407E-A947-70E740481C1C}">
                                <a14:useLocalDpi xmlns:a14="http://schemas.microsoft.com/office/drawing/2010/main" val="0"/>
                              </a:ext>
                            </a:extLst>
                          </a:blip>
                          <a:stretch>
                            <a:fillRect/>
                          </a:stretch>
                        </pic:blipFill>
                        <pic:spPr>
                          <a:xfrm>
                            <a:off x="0" y="0"/>
                            <a:ext cx="5517358" cy="2255716"/>
                          </a:xfrm>
                          <a:prstGeom prst="rect">
                            <a:avLst/>
                          </a:prstGeom>
                        </pic:spPr>
                      </pic:pic>
                    </a:graphicData>
                  </a:graphic>
                </wp:inline>
              </w:drawing>
            </w:r>
          </w:p>
        </w:tc>
      </w:tr>
      <w:tr w:rsidR="008177AD" w14:paraId="1F5B318E" w14:textId="77777777" w:rsidTr="00ED67D8">
        <w:tc>
          <w:tcPr>
            <w:tcW w:w="10196" w:type="dxa"/>
          </w:tcPr>
          <w:p w14:paraId="79A739A4" w14:textId="427E1224" w:rsidR="008177AD" w:rsidRDefault="008177AD" w:rsidP="004A1AD8">
            <w:pPr>
              <w:pStyle w:val="FigureTitle"/>
            </w:pPr>
            <w:r>
              <w:t xml:space="preserve">Range bins and Doppler </w:t>
            </w:r>
            <w:r w:rsidR="00545FEB">
              <w:t>bins in one</w:t>
            </w:r>
            <w:r>
              <w:t xml:space="preserve"> RDM. </w:t>
            </w:r>
          </w:p>
        </w:tc>
      </w:tr>
    </w:tbl>
    <w:p w14:paraId="60995261" w14:textId="54707D92" w:rsidR="00CC1953" w:rsidRDefault="0056383A" w:rsidP="00647A91">
      <w:pPr>
        <w:pStyle w:val="Body"/>
      </w:pPr>
      <w:r>
        <w:t>Here are some key configurations</w:t>
      </w:r>
      <w:r w:rsidR="00C650C8">
        <w:t xml:space="preserve"> in terms of radar processing, not the RF configuration is not included</w:t>
      </w:r>
      <w:r>
        <w:t>:</w:t>
      </w:r>
    </w:p>
    <w:p w14:paraId="566F0E60" w14:textId="3BE98004" w:rsidR="0056383A" w:rsidRDefault="0056383A" w:rsidP="002B563F">
      <w:pPr>
        <w:pStyle w:val="Body"/>
        <w:numPr>
          <w:ilvl w:val="0"/>
          <w:numId w:val="26"/>
        </w:numPr>
      </w:pPr>
      <w:r>
        <w:t>Chirp time and sampling rate</w:t>
      </w:r>
    </w:p>
    <w:p w14:paraId="2849D34C" w14:textId="3610D647" w:rsidR="00090D92" w:rsidRDefault="00F86251" w:rsidP="00090D92">
      <w:pPr>
        <w:pStyle w:val="Body"/>
        <w:ind w:left="720"/>
      </w:pPr>
      <w:r>
        <w:t xml:space="preserve">ADC with certain sampling rate </w:t>
      </w:r>
      <w:proofErr w:type="spellStart"/>
      <w:r w:rsidR="006C2E5D">
        <w:t>R</w:t>
      </w:r>
      <w:r w:rsidR="006C2E5D">
        <w:rPr>
          <w:vertAlign w:val="subscript"/>
        </w:rPr>
        <w:t>sp</w:t>
      </w:r>
      <w:proofErr w:type="spellEnd"/>
      <w:r w:rsidR="006C2E5D">
        <w:t xml:space="preserve"> </w:t>
      </w:r>
      <w:r>
        <w:t>samples the</w:t>
      </w:r>
      <w:r w:rsidR="006C2E5D">
        <w:t xml:space="preserve"> received</w:t>
      </w:r>
      <w:r>
        <w:t xml:space="preserve"> signal consistently, </w:t>
      </w:r>
      <w:r w:rsidR="006C2E5D">
        <w:t xml:space="preserve">so the chirp </w:t>
      </w:r>
      <w:r w:rsidR="00361CB2">
        <w:t>cycle</w:t>
      </w:r>
      <w:r w:rsidR="005A1051">
        <w:t xml:space="preserve"> </w:t>
      </w:r>
      <w:r w:rsidR="006C2E5D">
        <w:t>time</w:t>
      </w:r>
      <w:r w:rsidR="005A1051">
        <w:t xml:space="preserve"> (including </w:t>
      </w:r>
      <w:proofErr w:type="spellStart"/>
      <w:r w:rsidR="005A1051">
        <w:t>upchirp</w:t>
      </w:r>
      <w:proofErr w:type="spellEnd"/>
      <w:r w:rsidR="005A1051">
        <w:t xml:space="preserve">, </w:t>
      </w:r>
      <w:proofErr w:type="spellStart"/>
      <w:r w:rsidR="005A1051">
        <w:t>downchirp</w:t>
      </w:r>
      <w:proofErr w:type="spellEnd"/>
      <w:r w:rsidR="005A1051">
        <w:t>, and the idle time)</w:t>
      </w:r>
      <w:r w:rsidR="006C2E5D">
        <w:t xml:space="preserve"> T</w:t>
      </w:r>
      <w:r w:rsidR="006C2E5D">
        <w:rPr>
          <w:vertAlign w:val="subscript"/>
        </w:rPr>
        <w:t>c</w:t>
      </w:r>
      <w:r w:rsidR="006C2E5D">
        <w:t xml:space="preserve"> and the </w:t>
      </w:r>
      <w:proofErr w:type="spellStart"/>
      <w:r w:rsidR="006C2E5D">
        <w:t>R</w:t>
      </w:r>
      <w:r w:rsidR="006C2E5D">
        <w:rPr>
          <w:vertAlign w:val="subscript"/>
        </w:rPr>
        <w:t>sp</w:t>
      </w:r>
      <w:proofErr w:type="spellEnd"/>
      <w:r w:rsidR="006C2E5D">
        <w:t xml:space="preserve"> determines how many sample points are available in one chirp. It in turn determines the effective size of FFT in range estimation and thus determines the number of range bins for one RDM.</w:t>
      </w:r>
    </w:p>
    <w:p w14:paraId="78C762FE" w14:textId="45B41C4F" w:rsidR="00361CB2" w:rsidRDefault="00361CB2" w:rsidP="00090D92">
      <w:pPr>
        <w:pStyle w:val="Body"/>
        <w:ind w:left="720"/>
      </w:pPr>
      <w:r>
        <w:t xml:space="preserve">The </w:t>
      </w:r>
      <w:proofErr w:type="spellStart"/>
      <w:r>
        <w:t>maxmum</w:t>
      </w:r>
      <w:proofErr w:type="spellEnd"/>
      <w:r>
        <w:t xml:space="preserve"> detectable speed is determined by the chirp cycle time:</w:t>
      </w:r>
    </w:p>
    <w:p w14:paraId="77F5328E" w14:textId="12A63F6F" w:rsidR="00BE37A9" w:rsidRPr="00BE37A9" w:rsidRDefault="002C2665" w:rsidP="00BE37A9">
      <w:pPr>
        <w:pStyle w:val="Body"/>
        <w:ind w:left="720"/>
        <w:rPr>
          <w:rFonts w:ascii="Source Sans Pro Light" w:hAnsi="Source Sans Pro Light"/>
        </w:rPr>
      </w:pPr>
      <m:oMathPara>
        <m:oMath>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m:t>
                  </m:r>
                </m:sub>
              </m:sSub>
            </m:den>
          </m:f>
        </m:oMath>
      </m:oMathPara>
    </w:p>
    <w:p w14:paraId="0EDC4CE2" w14:textId="6145304D" w:rsidR="00BE37A9" w:rsidRPr="002A7EEB" w:rsidRDefault="00BE37A9" w:rsidP="002A7EEB">
      <w:pPr>
        <w:pStyle w:val="Body"/>
        <w:ind w:left="720"/>
      </w:pPr>
      <w:proofErr w:type="gramStart"/>
      <w:r>
        <w:lastRenderedPageBreak/>
        <w:t>where</w:t>
      </w:r>
      <w:proofErr w:type="gramEnd"/>
      <w:r>
        <w:t xml:space="preserve"> </w:t>
      </w:r>
      <m:oMath>
        <m:r>
          <w:rPr>
            <w:rFonts w:ascii="Cambria Math" w:hAnsi="Cambria Math"/>
          </w:rPr>
          <m:t>λ</m:t>
        </m:r>
      </m:oMath>
      <w:r>
        <w:t xml:space="preserve"> is the wavelength of the RF signal in the free space. It implies that for higher frequency radar, e.g. from 24 GHz radar to 60 GHz radar, to maintain the same highest speed detectable, the chirp time should be reduced </w:t>
      </w:r>
      <w:r w:rsidR="0008370B">
        <w:t>roughly 2.5 times</w:t>
      </w:r>
      <w:r>
        <w:t xml:space="preserve">, at the same time, if the number of samples is fixed, say 64, then it means the ADC sampling rate should </w:t>
      </w:r>
      <w:r w:rsidR="0008370B">
        <w:t>increases 2.5 times.</w:t>
      </w:r>
      <w:r w:rsidR="002A7EEB">
        <w:t xml:space="preserve"> Otherwise, the size of the formed RDM will be reduced, or the maximum measurable velocity gets smaller.</w:t>
      </w:r>
    </w:p>
    <w:p w14:paraId="36B51BC6" w14:textId="445DE732" w:rsidR="0056383A" w:rsidRDefault="00A61271" w:rsidP="002B563F">
      <w:pPr>
        <w:pStyle w:val="Body"/>
        <w:numPr>
          <w:ilvl w:val="0"/>
          <w:numId w:val="26"/>
        </w:numPr>
      </w:pPr>
      <w:r>
        <w:t>Chirp per f</w:t>
      </w:r>
      <w:r w:rsidR="0056383A">
        <w:t xml:space="preserve">rame </w:t>
      </w:r>
    </w:p>
    <w:p w14:paraId="617B5356" w14:textId="12A8D652" w:rsidR="00A61271" w:rsidRDefault="00361CB2" w:rsidP="00A61271">
      <w:pPr>
        <w:pStyle w:val="Body"/>
        <w:ind w:left="720"/>
      </w:pPr>
      <w:r>
        <w:t>Chirp signal is repeated multiple times within the frame, it provides the 2</w:t>
      </w:r>
      <w:r w:rsidRPr="00361CB2">
        <w:rPr>
          <w:vertAlign w:val="superscript"/>
        </w:rPr>
        <w:t>nd</w:t>
      </w:r>
      <w:r>
        <w:t xml:space="preserve"> dimension of FFT, and generates the Doppler information. The number of chirp</w:t>
      </w:r>
      <w:r w:rsidR="0042220A">
        <w:t xml:space="preserve"> </w:t>
      </w:r>
      <w:proofErr w:type="spellStart"/>
      <w:proofErr w:type="gramStart"/>
      <w:r w:rsidR="0042220A">
        <w:t>N</w:t>
      </w:r>
      <w:r w:rsidR="0042220A">
        <w:rPr>
          <w:vertAlign w:val="subscript"/>
        </w:rPr>
        <w:t>c</w:t>
      </w:r>
      <w:proofErr w:type="spellEnd"/>
      <w:proofErr w:type="gramEnd"/>
      <w:r>
        <w:t xml:space="preserve"> </w:t>
      </w:r>
      <w:r w:rsidR="009B2DB5">
        <w:t xml:space="preserve">in one frame </w:t>
      </w:r>
      <w:r w:rsidR="00EE0685">
        <w:t>equals to</w:t>
      </w:r>
      <w:r w:rsidR="00DB6CC1">
        <w:t xml:space="preserve"> the number of Doppler bins.</w:t>
      </w:r>
      <w:r w:rsidR="00EE0685">
        <w:t xml:space="preserve"> When the chirp time is determined, the maximum detectable velocity is fixed, and the velocity resolution is determined by the number of </w:t>
      </w:r>
      <w:r w:rsidR="0042220A">
        <w:t>Doppler bins.</w:t>
      </w:r>
    </w:p>
    <w:p w14:paraId="0D0FEA91" w14:textId="20C10EEC" w:rsidR="00476687" w:rsidRPr="00F212B9" w:rsidRDefault="0042220A" w:rsidP="00476687">
      <w:pPr>
        <w:pStyle w:val="Body"/>
        <w:ind w:left="720"/>
        <w:rPr>
          <w:rFonts w:ascii="Source Sans Pro Light" w:hAnsi="Source Sans Pro Light"/>
        </w:rPr>
      </w:pPr>
      <m:oMathPara>
        <m:oMath>
          <m:r>
            <m:rPr>
              <m:sty m:val="p"/>
            </m:rPr>
            <w:rPr>
              <w:rFonts w:ascii="Cambria Math" w:hAnsi="Cambria Math"/>
            </w:rPr>
            <m:t>Δ</m:t>
          </m:r>
          <m:r>
            <w:rPr>
              <w:rFonts w:ascii="Cambria Math" w:hAnsi="Cambria Math"/>
            </w:rPr>
            <m:t>V=</m:t>
          </m:r>
          <m:f>
            <m:fPr>
              <m:ctrlPr>
                <w:rPr>
                  <w:rFonts w:ascii="Cambria Math" w:hAnsi="Cambria Math"/>
                  <w:i/>
                </w:rPr>
              </m:ctrlPr>
            </m:fPr>
            <m:num>
              <m:r>
                <w:rPr>
                  <w:rFonts w:ascii="Cambria Math" w:hAnsi="Cambria Math"/>
                </w:rPr>
                <m:t>λ</m:t>
              </m:r>
            </m:num>
            <m:den>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c</m:t>
                  </m:r>
                </m:sub>
              </m:sSub>
              <m:sSub>
                <m:sSubPr>
                  <m:ctrlPr>
                    <w:rPr>
                      <w:rFonts w:ascii="Cambria Math" w:hAnsi="Cambria Math"/>
                      <w:i/>
                    </w:rPr>
                  </m:ctrlPr>
                </m:sSubPr>
                <m:e>
                  <m:r>
                    <w:rPr>
                      <w:rFonts w:ascii="Cambria Math" w:hAnsi="Cambria Math"/>
                    </w:rPr>
                    <m:t>T</m:t>
                  </m:r>
                </m:e>
                <m:sub>
                  <m:r>
                    <w:rPr>
                      <w:rFonts w:ascii="Cambria Math" w:hAnsi="Cambria Math"/>
                    </w:rPr>
                    <m:t>c</m:t>
                  </m:r>
                </m:sub>
              </m:sSub>
            </m:den>
          </m:f>
        </m:oMath>
      </m:oMathPara>
    </w:p>
    <w:p w14:paraId="5EA2379A" w14:textId="4CC52372" w:rsidR="00476687" w:rsidRDefault="00476687" w:rsidP="00476687">
      <w:pPr>
        <w:pStyle w:val="Body"/>
        <w:ind w:left="720"/>
      </w:pPr>
      <w:r>
        <w:t>It can also be understood from RDM point of view, when the number of Doppler bins increases, each of the bin represent smaller velocity step:</w:t>
      </w:r>
    </w:p>
    <w:p w14:paraId="06DD5261" w14:textId="5B037B60" w:rsidR="00476687" w:rsidRDefault="00476687" w:rsidP="00F212B9">
      <w:pPr>
        <w:pStyle w:val="Body"/>
        <w:ind w:left="720"/>
      </w:pPr>
      <m:oMathPara>
        <m:oMath>
          <m:r>
            <m:rPr>
              <m:sty m:val="p"/>
            </m:rPr>
            <w:rPr>
              <w:rFonts w:ascii="Cambria Math" w:hAnsi="Cambria Math"/>
            </w:rPr>
            <m:t>Δ</m:t>
          </m:r>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num>
            <m:den>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m:t>
                      </m:r>
                    </m:sub>
                  </m:sSub>
                </m:num>
                <m:den>
                  <m:r>
                    <w:rPr>
                      <w:rFonts w:ascii="Cambria Math" w:hAnsi="Cambria Math"/>
                    </w:rPr>
                    <m:t>2</m:t>
                  </m:r>
                </m:den>
              </m:f>
            </m:den>
          </m:f>
        </m:oMath>
      </m:oMathPara>
    </w:p>
    <w:p w14:paraId="164E5779" w14:textId="1FB2BDA0" w:rsidR="00476687" w:rsidRPr="00476687" w:rsidRDefault="00476687" w:rsidP="00476687">
      <w:pPr>
        <w:pStyle w:val="Body"/>
        <w:ind w:left="720"/>
      </w:pPr>
      <w:r>
        <w:t xml:space="preserve">For object classification applications, high velocity resolution is crucial. On the other hand, for embedded platforms, more chirps in one frame requests more memory and more processing power. </w:t>
      </w:r>
    </w:p>
    <w:p w14:paraId="39228116" w14:textId="5E90A7E7" w:rsidR="0056383A" w:rsidRDefault="0056383A" w:rsidP="002B563F">
      <w:pPr>
        <w:pStyle w:val="Body"/>
        <w:numPr>
          <w:ilvl w:val="0"/>
          <w:numId w:val="26"/>
        </w:numPr>
      </w:pPr>
      <w:r>
        <w:t>Bandwidth</w:t>
      </w:r>
    </w:p>
    <w:p w14:paraId="6E863317" w14:textId="34951FE5" w:rsidR="0056383A" w:rsidRDefault="00692D50" w:rsidP="00A27D51">
      <w:pPr>
        <w:pStyle w:val="Body"/>
        <w:ind w:left="720"/>
      </w:pPr>
      <w:r>
        <w:t>Besides the</w:t>
      </w:r>
      <w:r w:rsidR="00A4193C">
        <w:t xml:space="preserve"> velocity resolutio</w:t>
      </w:r>
      <w:r>
        <w:t xml:space="preserve">n to construct a RDM, the range resolution should also be determined. The number of range bins has </w:t>
      </w:r>
      <w:proofErr w:type="spellStart"/>
      <w:r>
        <w:t>beem</w:t>
      </w:r>
      <w:proofErr w:type="spellEnd"/>
      <w:r>
        <w:t xml:space="preserve"> determined by the number of sample per chirp. And the range of each bin is determined by the total chirp bandwidth BW.</w:t>
      </w:r>
    </w:p>
    <w:p w14:paraId="0249B632" w14:textId="4028EF2F" w:rsidR="00692D50" w:rsidRPr="00692D50" w:rsidRDefault="00692D50" w:rsidP="00692D50">
      <w:pPr>
        <w:pStyle w:val="Body"/>
        <w:ind w:left="720"/>
      </w:pPr>
      <m:oMathPara>
        <m:oMath>
          <m:r>
            <m:rPr>
              <m:sty m:val="p"/>
            </m:rPr>
            <w:rPr>
              <w:rFonts w:ascii="Cambria Math" w:hAnsi="Cambria Math"/>
            </w:rPr>
            <m:t>Δ</m:t>
          </m:r>
          <m:r>
            <w:rPr>
              <w:rFonts w:ascii="Cambria Math" w:hAnsi="Cambria Math"/>
            </w:rPr>
            <m:t>R=</m:t>
          </m:r>
          <m:f>
            <m:fPr>
              <m:ctrlPr>
                <w:rPr>
                  <w:rFonts w:ascii="Cambria Math" w:hAnsi="Cambria Math"/>
                  <w:i/>
                </w:rPr>
              </m:ctrlPr>
            </m:fPr>
            <m:num>
              <m:r>
                <w:rPr>
                  <w:rFonts w:ascii="Cambria Math" w:hAnsi="Cambria Math"/>
                </w:rPr>
                <m:t>c</m:t>
              </m:r>
            </m:num>
            <m:den>
              <m:r>
                <w:rPr>
                  <w:rFonts w:ascii="Cambria Math" w:hAnsi="Cambria Math"/>
                </w:rPr>
                <m:t>2BW</m:t>
              </m:r>
            </m:den>
          </m:f>
        </m:oMath>
      </m:oMathPara>
    </w:p>
    <w:p w14:paraId="7D6CADA5" w14:textId="231ECD3F" w:rsidR="00692D50" w:rsidRDefault="00692D50" w:rsidP="00692D50">
      <w:pPr>
        <w:pStyle w:val="Body"/>
        <w:ind w:left="720"/>
      </w:pPr>
      <w:proofErr w:type="gramStart"/>
      <w:r>
        <w:t>where</w:t>
      </w:r>
      <w:proofErr w:type="gramEnd"/>
      <w:r>
        <w:t xml:space="preserve"> </w:t>
      </w:r>
      <m:oMath>
        <m:r>
          <w:rPr>
            <w:rFonts w:ascii="Cambria Math" w:hAnsi="Cambria Math"/>
          </w:rPr>
          <m:t>c</m:t>
        </m:r>
      </m:oMath>
      <w:r>
        <w:t xml:space="preserve"> is the speed of light. Then the maximum distance of this digital system will be </w:t>
      </w:r>
      <m:oMath>
        <m:r>
          <m:rPr>
            <m:sty m:val="p"/>
          </m:rPr>
          <w:rPr>
            <w:rFonts w:ascii="Cambria Math" w:hAnsi="Cambria Math"/>
          </w:rPr>
          <m:t>Δ</m:t>
        </m:r>
        <m:r>
          <w:rPr>
            <w:rFonts w:ascii="Cambria Math" w:hAnsi="Cambria Math"/>
          </w:rPr>
          <m:t>R</m:t>
        </m:r>
      </m:oMath>
      <w:r>
        <w:t xml:space="preserve"> times the number of range bins provided RF power and dynamic range are good enough to differentiate the signal out of the noises.</w:t>
      </w:r>
    </w:p>
    <w:p w14:paraId="6FB4C0F3" w14:textId="67F761F0" w:rsidR="00692D50" w:rsidRDefault="00692D50" w:rsidP="00692D50">
      <w:pPr>
        <w:pStyle w:val="Body"/>
        <w:ind w:left="720"/>
      </w:pPr>
      <w:r>
        <w:t>Now with the number of range bins (sample number) and Doppler bins (chirp per frame), RDM can be constructed in pixel</w:t>
      </w:r>
      <w:r w:rsidR="00060654">
        <w:t>s</w:t>
      </w:r>
      <w:r>
        <w:t>. The step size of the range bin (range resolution) and Doppler bin (velocity resolution) then bring the digital pixels to physical world.</w:t>
      </w:r>
    </w:p>
    <w:p w14:paraId="2AA6EC67" w14:textId="772E83D6" w:rsidR="0056383A" w:rsidRDefault="0056383A" w:rsidP="002B563F">
      <w:pPr>
        <w:pStyle w:val="Body"/>
        <w:numPr>
          <w:ilvl w:val="0"/>
          <w:numId w:val="26"/>
        </w:numPr>
      </w:pPr>
      <w:r>
        <w:t>SNR</w:t>
      </w:r>
    </w:p>
    <w:p w14:paraId="4E84AEB7" w14:textId="2903D0CC" w:rsidR="007E3272" w:rsidRDefault="003A680E" w:rsidP="007E3272">
      <w:pPr>
        <w:pStyle w:val="Body"/>
        <w:ind w:left="720"/>
      </w:pPr>
      <w:r>
        <w:t xml:space="preserve">Signal noise ratio defines how </w:t>
      </w:r>
      <w:r w:rsidR="003017E4">
        <w:t xml:space="preserve">easily the target can be distinguished from the noise floor. The antenna </w:t>
      </w:r>
      <w:proofErr w:type="spellStart"/>
      <w:r w:rsidR="003017E4">
        <w:t>FoV</w:t>
      </w:r>
      <w:proofErr w:type="spellEnd"/>
      <w:r w:rsidR="003017E4">
        <w:t xml:space="preserve"> receives all in band signals including stationary targets, moving targets, clutters, signals from other electronic devices, reflections from the cover, etc. Also the nature of the signal (filter bandwidth) and the receiving chains all add up to the noise level. </w:t>
      </w:r>
    </w:p>
    <w:p w14:paraId="126DF6A2" w14:textId="0B2480DA" w:rsidR="00160932" w:rsidRDefault="00160932" w:rsidP="007E3272">
      <w:pPr>
        <w:pStyle w:val="Body"/>
        <w:ind w:left="720"/>
      </w:pPr>
      <w:r>
        <w:t xml:space="preserve">Increasing the antenna gain and increase IF </w:t>
      </w:r>
      <w:proofErr w:type="spellStart"/>
      <w:r>
        <w:t>amplifer</w:t>
      </w:r>
      <w:proofErr w:type="spellEnd"/>
      <w:r>
        <w:t xml:space="preserve"> gain may not necessarily improve SNR, however, it definitely helps to see further (with a similar SNR). </w:t>
      </w:r>
    </w:p>
    <w:p w14:paraId="126FCF17" w14:textId="2C30AA46" w:rsidR="00160932" w:rsidRDefault="00160932" w:rsidP="00160932">
      <w:pPr>
        <w:pStyle w:val="Body"/>
        <w:ind w:left="720"/>
      </w:pPr>
      <w:r>
        <w:t xml:space="preserve">To improve SNR, </w:t>
      </w:r>
      <w:r w:rsidR="004570FA">
        <w:t xml:space="preserve">assume a fixed LNA, </w:t>
      </w:r>
      <w:r>
        <w:t xml:space="preserve">there are few options: increase data collection within one frame if the target speed is low, it also requires larger memory; </w:t>
      </w:r>
      <w:r w:rsidR="004570FA">
        <w:t>reduce antenna to chip transition losses</w:t>
      </w:r>
      <w:r>
        <w:t>; use MIMO.</w:t>
      </w:r>
    </w:p>
    <w:p w14:paraId="477D6AE8" w14:textId="7EA5A2A0" w:rsidR="006C2E5D" w:rsidRDefault="002B36C5" w:rsidP="00647A91">
      <w:pPr>
        <w:pStyle w:val="Body"/>
      </w:pPr>
      <w:r>
        <w:t>The configuration of radar used in</w:t>
      </w:r>
      <w:r w:rsidR="005C7C35">
        <w:t xml:space="preserve"> Figure 1</w:t>
      </w:r>
      <w:r>
        <w:t xml:space="preserve"> is</w:t>
      </w:r>
      <w:r w:rsidR="005C7C35">
        <w:t xml:space="preserve"> as</w:t>
      </w:r>
      <w:r w:rsidR="006C2E5D">
        <w:t xml:space="preserve"> following</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3"/>
        <w:gridCol w:w="3073"/>
      </w:tblGrid>
      <w:tr w:rsidR="006C2E5D" w14:paraId="3B4934DE" w14:textId="77777777" w:rsidTr="00106B5B">
        <w:trPr>
          <w:trHeight w:val="602"/>
          <w:jc w:val="center"/>
        </w:trPr>
        <w:tc>
          <w:tcPr>
            <w:tcW w:w="3073" w:type="dxa"/>
          </w:tcPr>
          <w:p w14:paraId="75322615" w14:textId="0A832829" w:rsidR="006C2E5D" w:rsidRPr="006C2E5D" w:rsidRDefault="006C2E5D" w:rsidP="00647A91">
            <w:pPr>
              <w:pStyle w:val="Body"/>
              <w:rPr>
                <w:b/>
              </w:rPr>
            </w:pPr>
            <w:r w:rsidRPr="006C2E5D">
              <w:rPr>
                <w:b/>
              </w:rPr>
              <w:lastRenderedPageBreak/>
              <w:t>Chirp Bandwidth (MHz)</w:t>
            </w:r>
          </w:p>
        </w:tc>
        <w:tc>
          <w:tcPr>
            <w:tcW w:w="3073" w:type="dxa"/>
          </w:tcPr>
          <w:p w14:paraId="1FEBFCAD" w14:textId="201363F9" w:rsidR="006C2E5D" w:rsidRPr="006C2E5D" w:rsidRDefault="006C2E5D" w:rsidP="00647A91">
            <w:pPr>
              <w:pStyle w:val="Body"/>
              <w:rPr>
                <w:b/>
              </w:rPr>
            </w:pPr>
            <w:r w:rsidRPr="006C2E5D">
              <w:rPr>
                <w:b/>
              </w:rPr>
              <w:t>120</w:t>
            </w:r>
          </w:p>
        </w:tc>
      </w:tr>
      <w:tr w:rsidR="006C2E5D" w14:paraId="3674BA24" w14:textId="77777777" w:rsidTr="00106B5B">
        <w:trPr>
          <w:trHeight w:val="602"/>
          <w:jc w:val="center"/>
        </w:trPr>
        <w:tc>
          <w:tcPr>
            <w:tcW w:w="3073" w:type="dxa"/>
          </w:tcPr>
          <w:p w14:paraId="42F502DB" w14:textId="48332543" w:rsidR="006C2E5D" w:rsidRPr="006C2E5D" w:rsidRDefault="005A1051" w:rsidP="00647A91">
            <w:pPr>
              <w:pStyle w:val="Body"/>
              <w:rPr>
                <w:b/>
              </w:rPr>
            </w:pPr>
            <w:r>
              <w:rPr>
                <w:b/>
              </w:rPr>
              <w:t>Sampling Rate (</w:t>
            </w:r>
            <w:proofErr w:type="spellStart"/>
            <w:r>
              <w:rPr>
                <w:b/>
              </w:rPr>
              <w:t>Msps</w:t>
            </w:r>
            <w:proofErr w:type="spellEnd"/>
            <w:r>
              <w:rPr>
                <w:b/>
              </w:rPr>
              <w:t>)</w:t>
            </w:r>
          </w:p>
        </w:tc>
        <w:tc>
          <w:tcPr>
            <w:tcW w:w="3073" w:type="dxa"/>
          </w:tcPr>
          <w:p w14:paraId="4C7B6F96" w14:textId="2A4787EE" w:rsidR="006C2E5D" w:rsidRPr="006C2E5D" w:rsidRDefault="005A1051" w:rsidP="00647A91">
            <w:pPr>
              <w:pStyle w:val="Body"/>
              <w:rPr>
                <w:b/>
              </w:rPr>
            </w:pPr>
            <w:r>
              <w:rPr>
                <w:b/>
              </w:rPr>
              <w:t>1.5625</w:t>
            </w:r>
          </w:p>
        </w:tc>
      </w:tr>
      <w:tr w:rsidR="009D3414" w14:paraId="2D0AC620" w14:textId="77777777" w:rsidTr="00106B5B">
        <w:trPr>
          <w:trHeight w:val="602"/>
          <w:jc w:val="center"/>
        </w:trPr>
        <w:tc>
          <w:tcPr>
            <w:tcW w:w="3073" w:type="dxa"/>
          </w:tcPr>
          <w:p w14:paraId="164B2F39" w14:textId="47E712CA" w:rsidR="009D3414" w:rsidRDefault="009D3414" w:rsidP="009D3414">
            <w:pPr>
              <w:pStyle w:val="Body"/>
              <w:rPr>
                <w:b/>
              </w:rPr>
            </w:pPr>
            <w:proofErr w:type="spellStart"/>
            <w:r>
              <w:rPr>
                <w:b/>
              </w:rPr>
              <w:t>Upchirp</w:t>
            </w:r>
            <w:proofErr w:type="spellEnd"/>
            <w:r>
              <w:rPr>
                <w:b/>
              </w:rPr>
              <w:t xml:space="preserve"> Time (</w:t>
            </w:r>
            <w:proofErr w:type="spellStart"/>
            <w:r>
              <w:rPr>
                <w:b/>
              </w:rPr>
              <w:t>μs</w:t>
            </w:r>
            <w:proofErr w:type="spellEnd"/>
            <w:r>
              <w:rPr>
                <w:b/>
              </w:rPr>
              <w:t>)</w:t>
            </w:r>
          </w:p>
        </w:tc>
        <w:tc>
          <w:tcPr>
            <w:tcW w:w="3073" w:type="dxa"/>
          </w:tcPr>
          <w:p w14:paraId="5D5F5348" w14:textId="7A8F963B" w:rsidR="009D3414" w:rsidRDefault="009D3414" w:rsidP="009D3414">
            <w:pPr>
              <w:pStyle w:val="Body"/>
              <w:rPr>
                <w:b/>
              </w:rPr>
            </w:pPr>
            <w:r>
              <w:rPr>
                <w:b/>
              </w:rPr>
              <w:t>45</w:t>
            </w:r>
          </w:p>
        </w:tc>
      </w:tr>
      <w:tr w:rsidR="009D3414" w14:paraId="2CC393A7" w14:textId="77777777" w:rsidTr="00106B5B">
        <w:trPr>
          <w:trHeight w:val="602"/>
          <w:jc w:val="center"/>
        </w:trPr>
        <w:tc>
          <w:tcPr>
            <w:tcW w:w="3073" w:type="dxa"/>
          </w:tcPr>
          <w:p w14:paraId="526FA80F" w14:textId="74E64A43" w:rsidR="009D3414" w:rsidRDefault="009D3414" w:rsidP="009D3414">
            <w:pPr>
              <w:pStyle w:val="Body"/>
              <w:rPr>
                <w:b/>
              </w:rPr>
            </w:pPr>
            <w:r>
              <w:rPr>
                <w:b/>
              </w:rPr>
              <w:t>Chirp Time (</w:t>
            </w:r>
            <w:proofErr w:type="spellStart"/>
            <w:r>
              <w:rPr>
                <w:b/>
              </w:rPr>
              <w:t>μs</w:t>
            </w:r>
            <w:proofErr w:type="spellEnd"/>
            <w:r>
              <w:rPr>
                <w:b/>
              </w:rPr>
              <w:t>)</w:t>
            </w:r>
          </w:p>
        </w:tc>
        <w:tc>
          <w:tcPr>
            <w:tcW w:w="3073" w:type="dxa"/>
          </w:tcPr>
          <w:p w14:paraId="208F1920" w14:textId="7F53CD48" w:rsidR="009D3414" w:rsidRDefault="009D3414" w:rsidP="009D3414">
            <w:pPr>
              <w:pStyle w:val="Body"/>
              <w:rPr>
                <w:b/>
              </w:rPr>
            </w:pPr>
            <w:r>
              <w:rPr>
                <w:b/>
              </w:rPr>
              <w:t>180</w:t>
            </w:r>
          </w:p>
        </w:tc>
      </w:tr>
      <w:tr w:rsidR="009D3414" w14:paraId="4EA85289" w14:textId="77777777" w:rsidTr="00106B5B">
        <w:trPr>
          <w:trHeight w:val="602"/>
          <w:jc w:val="center"/>
        </w:trPr>
        <w:tc>
          <w:tcPr>
            <w:tcW w:w="3073" w:type="dxa"/>
          </w:tcPr>
          <w:p w14:paraId="2DB1BA1B" w14:textId="1F93F70F" w:rsidR="009D3414" w:rsidRDefault="009D3414" w:rsidP="009D3414">
            <w:pPr>
              <w:pStyle w:val="Body"/>
              <w:rPr>
                <w:b/>
              </w:rPr>
            </w:pPr>
            <w:r>
              <w:rPr>
                <w:b/>
              </w:rPr>
              <w:t>Sample per Chirp</w:t>
            </w:r>
          </w:p>
        </w:tc>
        <w:tc>
          <w:tcPr>
            <w:tcW w:w="3073" w:type="dxa"/>
          </w:tcPr>
          <w:p w14:paraId="163D746E" w14:textId="71C460F0" w:rsidR="009D3414" w:rsidRDefault="009D3414" w:rsidP="009D3414">
            <w:pPr>
              <w:pStyle w:val="Body"/>
              <w:rPr>
                <w:b/>
              </w:rPr>
            </w:pPr>
            <w:r>
              <w:rPr>
                <w:b/>
              </w:rPr>
              <w:t>64</w:t>
            </w:r>
          </w:p>
        </w:tc>
      </w:tr>
      <w:tr w:rsidR="009D3414" w14:paraId="277E63CF" w14:textId="77777777" w:rsidTr="00106B5B">
        <w:trPr>
          <w:trHeight w:val="602"/>
          <w:jc w:val="center"/>
        </w:trPr>
        <w:tc>
          <w:tcPr>
            <w:tcW w:w="3073" w:type="dxa"/>
          </w:tcPr>
          <w:p w14:paraId="0C4D26C2" w14:textId="0F4693AD" w:rsidR="009D3414" w:rsidRDefault="009D3414" w:rsidP="009D3414">
            <w:pPr>
              <w:pStyle w:val="Body"/>
              <w:rPr>
                <w:b/>
              </w:rPr>
            </w:pPr>
            <w:r>
              <w:rPr>
                <w:b/>
              </w:rPr>
              <w:t>Chirp per Frame</w:t>
            </w:r>
          </w:p>
        </w:tc>
        <w:tc>
          <w:tcPr>
            <w:tcW w:w="3073" w:type="dxa"/>
          </w:tcPr>
          <w:p w14:paraId="06D4A9AF" w14:textId="279DBCE6" w:rsidR="009D3414" w:rsidRDefault="009D3414" w:rsidP="009D3414">
            <w:pPr>
              <w:pStyle w:val="Body"/>
              <w:rPr>
                <w:b/>
              </w:rPr>
            </w:pPr>
            <w:r>
              <w:rPr>
                <w:b/>
              </w:rPr>
              <w:t>256</w:t>
            </w:r>
          </w:p>
        </w:tc>
      </w:tr>
    </w:tbl>
    <w:p w14:paraId="1715A469" w14:textId="034ED7B1" w:rsidR="005C7C35" w:rsidRDefault="00436C8E" w:rsidP="00647A91">
      <w:pPr>
        <w:pStyle w:val="Body"/>
      </w:pPr>
      <w:r>
        <w:t xml:space="preserve">According to the configuration, the constructed RDM has the following </w:t>
      </w:r>
      <w:r w:rsidR="009D3414">
        <w:t xml:space="preserve">parameters: </w:t>
      </w:r>
      <w:r w:rsidR="009D3414" w:rsidRPr="004A6FE1">
        <w:rPr>
          <w:b/>
        </w:rPr>
        <w:t>range resolution</w:t>
      </w:r>
      <w:r w:rsidR="009D3414">
        <w:t xml:space="preserve"> of 1.25 meters, note however, the real sampled bandwidth may be less than 120 MHz, and thus the achieved range resolution may be larger, that explains why the gate is actually 24 meters away from the radar but it shows a distance of around 20 meters in the RDM. </w:t>
      </w:r>
      <w:proofErr w:type="spellStart"/>
      <w:r w:rsidR="009D3414">
        <w:t>Upchirp</w:t>
      </w:r>
      <w:proofErr w:type="spellEnd"/>
      <w:r w:rsidR="009D3414">
        <w:t xml:space="preserve"> time is 45 </w:t>
      </w:r>
      <w:proofErr w:type="spellStart"/>
      <w:r w:rsidR="009D3414">
        <w:t>μs</w:t>
      </w:r>
      <w:proofErr w:type="spellEnd"/>
      <w:r w:rsidR="009D3414">
        <w:t xml:space="preserve">, under a sampling rate of 1.5625 </w:t>
      </w:r>
      <w:proofErr w:type="spellStart"/>
      <w:r w:rsidR="009D3414">
        <w:t>Msps</w:t>
      </w:r>
      <w:proofErr w:type="spellEnd"/>
      <w:r w:rsidR="009D3414">
        <w:t xml:space="preserve">, the number of samples obtained in one </w:t>
      </w:r>
      <w:proofErr w:type="spellStart"/>
      <w:r w:rsidR="009D3414">
        <w:t>upchirp</w:t>
      </w:r>
      <w:proofErr w:type="spellEnd"/>
      <w:r w:rsidR="009D3414">
        <w:t xml:space="preserve"> is 70 samples, and the processor only keep the 2</w:t>
      </w:r>
      <w:r w:rsidR="009D3414" w:rsidRPr="009D3414">
        <w:rPr>
          <w:vertAlign w:val="superscript"/>
        </w:rPr>
        <w:t>nd</w:t>
      </w:r>
      <w:r w:rsidR="009D3414">
        <w:t xml:space="preserve"> sample to the 65</w:t>
      </w:r>
      <w:r w:rsidR="009D3414" w:rsidRPr="009D3414">
        <w:rPr>
          <w:vertAlign w:val="superscript"/>
        </w:rPr>
        <w:t>th</w:t>
      </w:r>
      <w:r w:rsidR="009D3414">
        <w:t xml:space="preserve"> sample. Assume the range resolution is 1.25 meters, the RDM will have 64/2 = 32 range bins in the horizontal axis, this shows a </w:t>
      </w:r>
      <w:r w:rsidR="009D3414" w:rsidRPr="004A6FE1">
        <w:rPr>
          <w:b/>
        </w:rPr>
        <w:t>maximum measurable range</w:t>
      </w:r>
      <w:r w:rsidR="009D3414">
        <w:t xml:space="preserve"> of 32 x 1.25 = 40 meters. </w:t>
      </w:r>
    </w:p>
    <w:p w14:paraId="02CDD5F2" w14:textId="7E8216FA" w:rsidR="009D3414" w:rsidRDefault="009D3414" w:rsidP="00647A91">
      <w:pPr>
        <w:pStyle w:val="Body"/>
      </w:pPr>
      <w:r>
        <w:t xml:space="preserve">For velocity, </w:t>
      </w:r>
      <w:r w:rsidR="004A1AD8">
        <w:t xml:space="preserve">the </w:t>
      </w:r>
      <w:r w:rsidR="006F15A4" w:rsidRPr="004A6FE1">
        <w:rPr>
          <w:b/>
        </w:rPr>
        <w:t>maximum achievable velocity</w:t>
      </w:r>
      <w:r w:rsidR="006F15A4">
        <w:t xml:space="preserve"> is </w:t>
      </w:r>
      <m:oMath>
        <m:r>
          <w:rPr>
            <w:rFonts w:ascii="Cambria Math" w:hAnsi="Cambria Math"/>
          </w:rPr>
          <m:t>λ</m:t>
        </m:r>
      </m:oMath>
      <w:r w:rsidR="006F15A4">
        <w:t>/4/180e-6 = 17</w:t>
      </w:r>
      <w:r w:rsidR="00156413">
        <w:t>.36</w:t>
      </w:r>
      <w:r w:rsidR="006F15A4">
        <w:t xml:space="preserve"> m/s</w:t>
      </w:r>
      <w:r w:rsidR="00156413">
        <w:t xml:space="preserve"> (62.5 km/h)</w:t>
      </w:r>
      <w:r w:rsidR="00F77C64">
        <w:t>. Due to the limited resources in XCORE, when the number of samples is fixed to 64, and for 4 channels (I or Q), the maximum n</w:t>
      </w:r>
      <w:r w:rsidR="00156413">
        <w:t>umber of chirp per frame is 256, note i</w:t>
      </w:r>
      <w:r w:rsidR="00F77C64">
        <w:t xml:space="preserve">f both I and Q are recorded, this number is reduced to 128. </w:t>
      </w:r>
      <w:r w:rsidR="00156413">
        <w:t xml:space="preserve">Therefore, the +/- 17.36 m/s can be divided into 256 bins, and each bin has a </w:t>
      </w:r>
      <w:r w:rsidR="00156413" w:rsidRPr="004A6FE1">
        <w:rPr>
          <w:b/>
        </w:rPr>
        <w:t>velocity resolution</w:t>
      </w:r>
      <w:r w:rsidR="00156413">
        <w:t xml:space="preserve"> of 17.36 x 2 / 256 = 0.136 m/s (0.489 km/h)</w:t>
      </w:r>
    </w:p>
    <w:p w14:paraId="78EF9A86" w14:textId="2E90FB4D" w:rsidR="00C8255B" w:rsidRDefault="00C8255B" w:rsidP="00C8255B">
      <w:pPr>
        <w:pStyle w:val="Heading3"/>
      </w:pPr>
      <w:bookmarkStart w:id="23" w:name="_Toc34836895"/>
      <w:r>
        <w:t>MIMO principle</w:t>
      </w:r>
      <w:bookmarkEnd w:id="23"/>
    </w:p>
    <w:p w14:paraId="0B057A63" w14:textId="252698A3" w:rsidR="0099689D" w:rsidRDefault="00C803E0" w:rsidP="0099689D">
      <w:pPr>
        <w:pStyle w:val="Body"/>
      </w:pPr>
      <w:r>
        <w:t>T</w:t>
      </w:r>
      <w:r w:rsidR="0092064D">
        <w:t xml:space="preserve">he above session about radar </w:t>
      </w:r>
      <w:r w:rsidR="00FB1BBD">
        <w:t>configurations are general and</w:t>
      </w:r>
      <w:r w:rsidR="0092064D">
        <w:t xml:space="preserve"> can be applied to </w:t>
      </w:r>
      <w:r w:rsidR="00FB1BBD">
        <w:t>different</w:t>
      </w:r>
      <w:r w:rsidR="0092064D">
        <w:t xml:space="preserve"> boards.</w:t>
      </w:r>
      <w:r>
        <w:t xml:space="preserve"> </w:t>
      </w:r>
      <w:r w:rsidR="00FB1BBD">
        <w:t>T</w:t>
      </w:r>
      <w:r>
        <w:t xml:space="preserve">he major difference between P2Go and MIMO radar board is the </w:t>
      </w:r>
      <w:r w:rsidR="008F2D6D">
        <w:t xml:space="preserve">increased </w:t>
      </w:r>
      <w:r>
        <w:t>number of Transmitters (</w:t>
      </w:r>
      <w:proofErr w:type="spellStart"/>
      <w:proofErr w:type="gramStart"/>
      <w:r>
        <w:t>Tx</w:t>
      </w:r>
      <w:proofErr w:type="spellEnd"/>
      <w:proofErr w:type="gramEnd"/>
      <w:r>
        <w:t>) and receivers (Rx)</w:t>
      </w:r>
      <w:r w:rsidR="006F02CC">
        <w:t xml:space="preserve"> to construct more channels to </w:t>
      </w:r>
      <w:r w:rsidR="008F2D6D">
        <w:t xml:space="preserve">detect </w:t>
      </w:r>
      <w:r w:rsidR="00B54336">
        <w:t>the same</w:t>
      </w:r>
      <w:r w:rsidR="006F02CC">
        <w:t xml:space="preserve"> target</w:t>
      </w:r>
      <w:r>
        <w:t>, it provides a different measure of</w:t>
      </w:r>
      <w:r w:rsidR="00B54336">
        <w:t xml:space="preserve"> the target</w:t>
      </w:r>
      <w:r>
        <w:t xml:space="preserve">: </w:t>
      </w:r>
      <w:r w:rsidR="00A3523C">
        <w:t>spatial measurement.</w:t>
      </w:r>
      <w:r w:rsidR="00D127D0">
        <w:t xml:space="preserve"> </w:t>
      </w:r>
      <w:r w:rsidR="00B54336">
        <w:t>W</w:t>
      </w:r>
      <w:r w:rsidR="00D64B8F">
        <w:t>hen the range is available, the position of the target can be determined.</w:t>
      </w:r>
    </w:p>
    <w:p w14:paraId="43D12704" w14:textId="77A95E61" w:rsidR="00D96579" w:rsidRDefault="006F02CC" w:rsidP="0099689D">
      <w:pPr>
        <w:pStyle w:val="Body"/>
      </w:pPr>
      <w:r>
        <w:t>When more antenna channels are available, each of the channel</w:t>
      </w:r>
      <w:r w:rsidR="002B61C4">
        <w:t>s</w:t>
      </w:r>
      <w:r>
        <w:t xml:space="preserve"> provide</w:t>
      </w:r>
      <w:r w:rsidR="002B61C4">
        <w:t>s</w:t>
      </w:r>
      <w:r>
        <w:t xml:space="preserve"> the RDM </w:t>
      </w:r>
      <w:r w:rsidR="008F2D6D">
        <w:t xml:space="preserve">similar </w:t>
      </w:r>
      <w:r w:rsidR="00CB0960">
        <w:t xml:space="preserve">in magnitude </w:t>
      </w:r>
      <w:r>
        <w:t xml:space="preserve">but </w:t>
      </w:r>
      <w:r w:rsidR="00CB0960">
        <w:t>a time delay due to different</w:t>
      </w:r>
      <w:r>
        <w:t xml:space="preserve"> </w:t>
      </w:r>
      <w:r w:rsidR="00CB0960">
        <w:t>propagation routes</w:t>
      </w:r>
      <w:r>
        <w:t>.</w:t>
      </w:r>
      <w:r w:rsidR="00CB0960">
        <w:t xml:space="preserve"> When proper delay offsets are </w:t>
      </w:r>
      <w:r w:rsidR="003B5073">
        <w:t>applied</w:t>
      </w:r>
      <w:r w:rsidR="002B61C4">
        <w:t xml:space="preserve"> to </w:t>
      </w:r>
      <w:r w:rsidR="00CB0960">
        <w:t>different channels</w:t>
      </w:r>
      <w:r w:rsidR="002B61C4">
        <w:t>, after summation, the coherent signal can be enhanced</w:t>
      </w:r>
      <w:r w:rsidR="00CB0960">
        <w:t xml:space="preserve"> </w:t>
      </w:r>
      <w:r w:rsidR="002B61C4">
        <w:t>while the non-coherent noise floor remains the same. This is considered as a gain in SNR. The more the chann</w:t>
      </w:r>
      <w:r w:rsidR="009316B7">
        <w:t>els are, the higher the gain is, and the higher angle resolution is. As shown in Figure 3, the target is received by a single narrow beam when the array size is large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6"/>
      </w:tblGrid>
      <w:tr w:rsidR="00261DD8" w14:paraId="422D62F0" w14:textId="77777777" w:rsidTr="00ED67D8">
        <w:tc>
          <w:tcPr>
            <w:tcW w:w="10196" w:type="dxa"/>
          </w:tcPr>
          <w:p w14:paraId="5F1EF86D" w14:textId="28E07006" w:rsidR="00261DD8" w:rsidRDefault="00261DD8" w:rsidP="00FE1F47">
            <w:pPr>
              <w:pStyle w:val="Body"/>
              <w:jc w:val="center"/>
            </w:pPr>
            <w:r>
              <w:rPr>
                <w:noProof/>
                <w:lang w:val="en-SG" w:eastAsia="zh-CN"/>
              </w:rPr>
              <w:drawing>
                <wp:inline distT="0" distB="0" distL="0" distR="0" wp14:anchorId="45365113" wp14:editId="195D9562">
                  <wp:extent cx="3886200" cy="10058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1-Figure3-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6200" cy="1005840"/>
                          </a:xfrm>
                          <a:prstGeom prst="rect">
                            <a:avLst/>
                          </a:prstGeom>
                        </pic:spPr>
                      </pic:pic>
                    </a:graphicData>
                  </a:graphic>
                </wp:inline>
              </w:drawing>
            </w:r>
          </w:p>
        </w:tc>
      </w:tr>
      <w:tr w:rsidR="00261DD8" w14:paraId="4CA121AF" w14:textId="77777777" w:rsidTr="00ED67D8">
        <w:tc>
          <w:tcPr>
            <w:tcW w:w="10196" w:type="dxa"/>
          </w:tcPr>
          <w:p w14:paraId="623955E5" w14:textId="4AC1FB8A" w:rsidR="00261DD8" w:rsidRDefault="00261DD8" w:rsidP="00FE1F47">
            <w:pPr>
              <w:pStyle w:val="FigureTitle"/>
            </w:pPr>
            <w:r>
              <w:t xml:space="preserve">A larger physical array </w:t>
            </w:r>
            <w:r>
              <w:rPr>
                <w:rFonts w:hint="eastAsia"/>
                <w:lang w:eastAsia="zh-CN"/>
              </w:rPr>
              <w:t>p</w:t>
            </w:r>
            <w:r>
              <w:rPr>
                <w:lang w:eastAsia="zh-CN"/>
              </w:rPr>
              <w:t>roduces narrower beam to enable higher angle resolution</w:t>
            </w:r>
            <w:r>
              <w:t xml:space="preserve">. </w:t>
            </w:r>
          </w:p>
        </w:tc>
      </w:tr>
    </w:tbl>
    <w:p w14:paraId="179B4808" w14:textId="3C8ECF8F" w:rsidR="006F02CC" w:rsidRDefault="006F02CC" w:rsidP="0099689D">
      <w:pPr>
        <w:pStyle w:val="Body"/>
        <w:rPr>
          <w:lang w:eastAsia="zh-CN"/>
        </w:rPr>
      </w:pPr>
      <w:r>
        <w:lastRenderedPageBreak/>
        <w:t xml:space="preserve">Conventional multi-antenna channels are </w:t>
      </w:r>
      <w:r w:rsidR="009523E3">
        <w:t>formed</w:t>
      </w:r>
      <w:r w:rsidR="003B5073">
        <w:t xml:space="preserve"> physically</w:t>
      </w:r>
      <w:r w:rsidR="009523E3">
        <w:t xml:space="preserve">, </w:t>
      </w:r>
      <w:r w:rsidR="003B7986">
        <w:t xml:space="preserve">and </w:t>
      </w:r>
      <w:r w:rsidR="009523E3">
        <w:t xml:space="preserve">a large number of receivers are needed. To reduce the number of physical channels, a concept called virtual array is used as shown in Figure </w:t>
      </w:r>
      <w:r w:rsidR="00ED67D8">
        <w:rPr>
          <w:lang w:eastAsia="zh-CN"/>
        </w:rPr>
        <w:t>4</w:t>
      </w:r>
      <w:r w:rsidR="009523E3">
        <w:t>.</w:t>
      </w:r>
      <w:r>
        <w:t xml:space="preserve"> </w:t>
      </w:r>
      <w:r w:rsidR="00577C56">
        <w:rPr>
          <w:lang w:eastAsia="zh-CN"/>
        </w:rPr>
        <w:t xml:space="preserve">Instead of using physical 7 Rx channels and 1 </w:t>
      </w:r>
      <w:proofErr w:type="spellStart"/>
      <w:proofErr w:type="gramStart"/>
      <w:r w:rsidR="00577C56">
        <w:rPr>
          <w:lang w:eastAsia="zh-CN"/>
        </w:rPr>
        <w:t>Tx</w:t>
      </w:r>
      <w:proofErr w:type="spellEnd"/>
      <w:proofErr w:type="gramEnd"/>
      <w:r w:rsidR="00577C56">
        <w:rPr>
          <w:lang w:eastAsia="zh-CN"/>
        </w:rPr>
        <w:t xml:space="preserve"> channel, Figure</w:t>
      </w:r>
      <w:r w:rsidR="00ED67D8">
        <w:rPr>
          <w:lang w:eastAsia="zh-CN"/>
        </w:rPr>
        <w:t xml:space="preserve"> 4</w:t>
      </w:r>
      <w:r w:rsidR="00577C56">
        <w:rPr>
          <w:lang w:eastAsia="zh-CN"/>
        </w:rPr>
        <w:t xml:space="preserve"> uses 4 Rx channels and 2 </w:t>
      </w:r>
      <w:proofErr w:type="spellStart"/>
      <w:r w:rsidR="00577C56">
        <w:rPr>
          <w:lang w:eastAsia="zh-CN"/>
        </w:rPr>
        <w:t>Tx</w:t>
      </w:r>
      <w:proofErr w:type="spellEnd"/>
      <w:r w:rsidR="00577C56">
        <w:rPr>
          <w:lang w:eastAsia="zh-CN"/>
        </w:rPr>
        <w:t xml:space="preserve"> channels. The two </w:t>
      </w:r>
      <w:proofErr w:type="spellStart"/>
      <w:r w:rsidR="00577C56">
        <w:rPr>
          <w:lang w:eastAsia="zh-CN"/>
        </w:rPr>
        <w:t>Txs</w:t>
      </w:r>
      <w:proofErr w:type="spellEnd"/>
      <w:r w:rsidR="00577C56">
        <w:rPr>
          <w:lang w:eastAsia="zh-CN"/>
        </w:rPr>
        <w:t xml:space="preserve"> send signals alternatively in time, and two frames of 4 channels are combined into one frame of 8 channels. The constructed RDM size is changed, the number of Doppler bins is halved in this case.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6"/>
      </w:tblGrid>
      <w:tr w:rsidR="009523E3" w14:paraId="26F048A8" w14:textId="77777777" w:rsidTr="00ED67D8">
        <w:tc>
          <w:tcPr>
            <w:tcW w:w="10196" w:type="dxa"/>
          </w:tcPr>
          <w:p w14:paraId="6E4D4F83" w14:textId="2028E132" w:rsidR="009523E3" w:rsidRDefault="009523E3" w:rsidP="00D96579">
            <w:pPr>
              <w:pStyle w:val="Body"/>
              <w:jc w:val="center"/>
            </w:pPr>
            <w:r>
              <w:rPr>
                <w:noProof/>
                <w:lang w:val="en-SG" w:eastAsia="zh-CN"/>
              </w:rPr>
              <w:drawing>
                <wp:inline distT="0" distB="0" distL="0" distR="0" wp14:anchorId="5B540378" wp14:editId="0B1FFB65">
                  <wp:extent cx="3145536" cy="96926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1-Figur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45536" cy="969264"/>
                          </a:xfrm>
                          <a:prstGeom prst="rect">
                            <a:avLst/>
                          </a:prstGeom>
                        </pic:spPr>
                      </pic:pic>
                    </a:graphicData>
                  </a:graphic>
                </wp:inline>
              </w:drawing>
            </w:r>
          </w:p>
        </w:tc>
      </w:tr>
      <w:tr w:rsidR="009523E3" w14:paraId="4909DCD8" w14:textId="77777777" w:rsidTr="00ED67D8">
        <w:tc>
          <w:tcPr>
            <w:tcW w:w="10196" w:type="dxa"/>
          </w:tcPr>
          <w:p w14:paraId="6B201671" w14:textId="480F73A7" w:rsidR="009523E3" w:rsidRDefault="009523E3" w:rsidP="00D96579">
            <w:pPr>
              <w:pStyle w:val="FigureTitle"/>
            </w:pPr>
            <w:proofErr w:type="spellStart"/>
            <w:r>
              <w:t>Vitual</w:t>
            </w:r>
            <w:proofErr w:type="spellEnd"/>
            <w:r>
              <w:t xml:space="preserve"> MIMO array. </w:t>
            </w:r>
          </w:p>
        </w:tc>
      </w:tr>
    </w:tbl>
    <w:p w14:paraId="127BA3A3" w14:textId="72268662" w:rsidR="00ED67D8" w:rsidRDefault="00ED67D8" w:rsidP="00ED67D8">
      <w:pPr>
        <w:pStyle w:val="Body"/>
      </w:pPr>
      <w:r>
        <w:t xml:space="preserve">The example in Figure 4 is further </w:t>
      </w:r>
      <w:proofErr w:type="spellStart"/>
      <w:r>
        <w:t>illastrated</w:t>
      </w:r>
      <w:proofErr w:type="spellEnd"/>
      <w:r>
        <w:t xml:space="preserve"> in Figure 5 where 1T2R (1 </w:t>
      </w:r>
      <w:proofErr w:type="spellStart"/>
      <w:proofErr w:type="gramStart"/>
      <w:r>
        <w:t>Tx</w:t>
      </w:r>
      <w:proofErr w:type="spellEnd"/>
      <w:proofErr w:type="gramEnd"/>
      <w:r>
        <w:t xml:space="preserve"> and 2 Rx) and 2T4R (2 </w:t>
      </w:r>
      <w:proofErr w:type="spellStart"/>
      <w:r>
        <w:t>Tx</w:t>
      </w:r>
      <w:proofErr w:type="spellEnd"/>
      <w:r>
        <w:t xml:space="preserve"> and 4 Rx) are used to detect the same targets. The angle resolution with 2T4R is better compared to 1T2R. </w:t>
      </w:r>
      <w:r w:rsidR="00764E5D">
        <w:t>The improvement of SNR is shown in Figure 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6"/>
      </w:tblGrid>
      <w:tr w:rsidR="00ED67D8" w14:paraId="63DEDB2D" w14:textId="77777777" w:rsidTr="00764E5D">
        <w:tc>
          <w:tcPr>
            <w:tcW w:w="10196" w:type="dxa"/>
          </w:tcPr>
          <w:p w14:paraId="2C41657B" w14:textId="77777777" w:rsidR="00ED67D8" w:rsidRDefault="00ED67D8" w:rsidP="00FE1F47">
            <w:pPr>
              <w:pStyle w:val="Body"/>
              <w:jc w:val="center"/>
            </w:pPr>
            <w:r>
              <w:rPr>
                <w:noProof/>
                <w:lang w:val="en-SG" w:eastAsia="zh-CN"/>
              </w:rPr>
              <w:drawing>
                <wp:inline distT="0" distB="0" distL="0" distR="0" wp14:anchorId="362FE919" wp14:editId="7F6DE6D1">
                  <wp:extent cx="4517136" cy="18653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1-Figure4.png"/>
                          <pic:cNvPicPr/>
                        </pic:nvPicPr>
                        <pic:blipFill>
                          <a:blip r:embed="rId19">
                            <a:extLst>
                              <a:ext uri="{28A0092B-C50C-407E-A947-70E740481C1C}">
                                <a14:useLocalDpi xmlns:a14="http://schemas.microsoft.com/office/drawing/2010/main" val="0"/>
                              </a:ext>
                            </a:extLst>
                          </a:blip>
                          <a:stretch>
                            <a:fillRect/>
                          </a:stretch>
                        </pic:blipFill>
                        <pic:spPr>
                          <a:xfrm>
                            <a:off x="0" y="0"/>
                            <a:ext cx="4517136" cy="1865376"/>
                          </a:xfrm>
                          <a:prstGeom prst="rect">
                            <a:avLst/>
                          </a:prstGeom>
                        </pic:spPr>
                      </pic:pic>
                    </a:graphicData>
                  </a:graphic>
                </wp:inline>
              </w:drawing>
            </w:r>
          </w:p>
        </w:tc>
      </w:tr>
      <w:tr w:rsidR="00ED67D8" w14:paraId="31B2DF5E" w14:textId="77777777" w:rsidTr="00764E5D">
        <w:tc>
          <w:tcPr>
            <w:tcW w:w="10196" w:type="dxa"/>
          </w:tcPr>
          <w:p w14:paraId="778B2FBA" w14:textId="77777777" w:rsidR="00ED67D8" w:rsidRDefault="00ED67D8" w:rsidP="00FE1F47">
            <w:pPr>
              <w:pStyle w:val="FigureTitle"/>
            </w:pPr>
            <w:r>
              <w:t xml:space="preserve">Targets detection using 1T2R and 2T4R. </w:t>
            </w:r>
          </w:p>
        </w:tc>
      </w:tr>
      <w:tr w:rsidR="00764E5D" w14:paraId="164B0EDD" w14:textId="77777777" w:rsidTr="00764E5D">
        <w:tc>
          <w:tcPr>
            <w:tcW w:w="10196" w:type="dxa"/>
          </w:tcPr>
          <w:p w14:paraId="3E3F1D12" w14:textId="448792AB" w:rsidR="00764E5D" w:rsidRDefault="00764E5D" w:rsidP="00015320">
            <w:pPr>
              <w:pStyle w:val="Body"/>
              <w:jc w:val="center"/>
            </w:pPr>
            <w:r>
              <w:rPr>
                <w:noProof/>
                <w:lang w:val="en-SG" w:eastAsia="zh-CN"/>
              </w:rPr>
              <w:drawing>
                <wp:inline distT="0" distB="0" distL="0" distR="0" wp14:anchorId="2012761A" wp14:editId="227F3FB5">
                  <wp:extent cx="2825496" cy="2240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1-Figure6.png"/>
                          <pic:cNvPicPr/>
                        </pic:nvPicPr>
                        <pic:blipFill>
                          <a:blip r:embed="rId20">
                            <a:extLst>
                              <a:ext uri="{28A0092B-C50C-407E-A947-70E740481C1C}">
                                <a14:useLocalDpi xmlns:a14="http://schemas.microsoft.com/office/drawing/2010/main" val="0"/>
                              </a:ext>
                            </a:extLst>
                          </a:blip>
                          <a:stretch>
                            <a:fillRect/>
                          </a:stretch>
                        </pic:blipFill>
                        <pic:spPr>
                          <a:xfrm>
                            <a:off x="0" y="0"/>
                            <a:ext cx="2825496" cy="2240280"/>
                          </a:xfrm>
                          <a:prstGeom prst="rect">
                            <a:avLst/>
                          </a:prstGeom>
                        </pic:spPr>
                      </pic:pic>
                    </a:graphicData>
                  </a:graphic>
                </wp:inline>
              </w:drawing>
            </w:r>
          </w:p>
        </w:tc>
      </w:tr>
      <w:tr w:rsidR="00764E5D" w14:paraId="2401F68C" w14:textId="77777777" w:rsidTr="00764E5D">
        <w:tc>
          <w:tcPr>
            <w:tcW w:w="10196" w:type="dxa"/>
          </w:tcPr>
          <w:p w14:paraId="5885E729" w14:textId="2819406B" w:rsidR="00764E5D" w:rsidRDefault="00764E5D" w:rsidP="00764E5D">
            <w:pPr>
              <w:pStyle w:val="FigureTitle"/>
            </w:pPr>
            <w:r>
              <w:t xml:space="preserve">More channels (inclusive of virtual channels) improves the SNR.  </w:t>
            </w:r>
          </w:p>
        </w:tc>
      </w:tr>
    </w:tbl>
    <w:p w14:paraId="380D3E58" w14:textId="463CFA2D" w:rsidR="00C8255B" w:rsidRDefault="00C8255B" w:rsidP="00C8255B">
      <w:pPr>
        <w:pStyle w:val="Heading2"/>
      </w:pPr>
      <w:bookmarkStart w:id="24" w:name="_Toc34836896"/>
      <w:r>
        <w:lastRenderedPageBreak/>
        <w:t>Blocks</w:t>
      </w:r>
      <w:bookmarkEnd w:id="24"/>
    </w:p>
    <w:p w14:paraId="108973A5" w14:textId="042307AE" w:rsidR="00C8255B" w:rsidRDefault="00EF5C7A" w:rsidP="00C8255B">
      <w:pPr>
        <w:pStyle w:val="Body"/>
      </w:pPr>
      <w:r>
        <w:t xml:space="preserve">The purpose of the framework is to build up the </w:t>
      </w:r>
      <w:proofErr w:type="spellStart"/>
      <w:r>
        <w:t>foundamental</w:t>
      </w:r>
      <w:proofErr w:type="spellEnd"/>
      <w:r>
        <w:t xml:space="preserve"> blocks </w:t>
      </w:r>
      <w:r w:rsidR="00ED67D8">
        <w:t>for</w:t>
      </w:r>
      <w:r w:rsidR="00BC7DB3">
        <w:t xml:space="preserve"> radar AI </w:t>
      </w:r>
      <w:r w:rsidR="00ED67D8">
        <w:t xml:space="preserve">related </w:t>
      </w:r>
      <w:r w:rsidR="00BC7DB3">
        <w:t>applications, including the</w:t>
      </w:r>
      <w:r w:rsidR="00127549">
        <w:t xml:space="preserve"> data </w:t>
      </w:r>
      <w:r w:rsidR="001001F0">
        <w:t xml:space="preserve">preparation for </w:t>
      </w:r>
      <w:r w:rsidR="00127549">
        <w:t>classifier</w:t>
      </w:r>
      <w:r w:rsidR="00BC7DB3">
        <w:t xml:space="preserve"> </w:t>
      </w:r>
      <w:r w:rsidR="00127549">
        <w:t>(preprocessing blocks)</w:t>
      </w:r>
      <w:r w:rsidR="00BC7DB3">
        <w:t xml:space="preserve">, AI </w:t>
      </w:r>
      <w:r w:rsidR="001001F0">
        <w:t>processes</w:t>
      </w:r>
      <w:r w:rsidR="00BC7DB3">
        <w:t xml:space="preserve"> including labeling</w:t>
      </w:r>
      <w:r w:rsidR="001001F0">
        <w:t xml:space="preserve"> tool</w:t>
      </w:r>
      <w:r w:rsidR="00BC7DB3">
        <w:t>, detect</w:t>
      </w:r>
      <w:r w:rsidR="001001F0">
        <w:t>or</w:t>
      </w:r>
      <w:r w:rsidR="00BC7DB3">
        <w:t>, classifi</w:t>
      </w:r>
      <w:r w:rsidR="001001F0">
        <w:t>er</w:t>
      </w:r>
      <w:r w:rsidR="00BC7DB3">
        <w:t xml:space="preserve">, and </w:t>
      </w:r>
      <w:r w:rsidR="00FE1F47">
        <w:t xml:space="preserve">target level </w:t>
      </w:r>
      <w:proofErr w:type="spellStart"/>
      <w:r w:rsidR="00FE1F47">
        <w:t>post</w:t>
      </w:r>
      <w:r w:rsidR="00BC7DB3">
        <w:t>processing</w:t>
      </w:r>
      <w:proofErr w:type="spellEnd"/>
      <w:r w:rsidR="00FE1F47">
        <w:t xml:space="preserve"> blocks</w:t>
      </w:r>
      <w:r w:rsidR="001001F0">
        <w:t xml:space="preserve"> after classification</w:t>
      </w:r>
      <w:r w:rsidR="00BC7DB3">
        <w:t xml:space="preserve">. Each of the three major parts includes different approaches, </w:t>
      </w:r>
      <w:r w:rsidR="001001F0">
        <w:t>when the API is carefully defined,</w:t>
      </w:r>
      <w:r w:rsidR="00BC7DB3">
        <w:t xml:space="preserve"> these approaches are </w:t>
      </w:r>
      <w:r w:rsidR="001001F0">
        <w:t xml:space="preserve">exchangeable and </w:t>
      </w:r>
      <w:r w:rsidR="00BC7DB3">
        <w:t xml:space="preserve">portable, </w:t>
      </w:r>
      <w:r w:rsidR="001B30FC">
        <w:t>and engineers</w:t>
      </w:r>
      <w:r w:rsidR="00BC7DB3">
        <w:t xml:space="preserve"> from different areas can contribute to different parts by adding or changing these fundamental blocks. </w:t>
      </w:r>
      <w:r w:rsidR="00C5078D">
        <w:t>Configuration includes radar chirp configuration, processor (three processers) configuration, and RF configuration including antennas. It is important to ensure the configuration file remains unchanged for one application.</w:t>
      </w:r>
    </w:p>
    <w:p w14:paraId="0B44C08C" w14:textId="29B2E181" w:rsidR="001001F0" w:rsidRDefault="001001F0" w:rsidP="00C8255B">
      <w:pPr>
        <w:pStyle w:val="Body"/>
      </w:pPr>
      <w:r>
        <w:t xml:space="preserve">Figure </w:t>
      </w:r>
      <w:r w:rsidR="0021462C">
        <w:t>7</w:t>
      </w:r>
      <w:r>
        <w:t xml:space="preserve"> gives a general diagram of the whole process, note all codes are written in Python, but the blocks can always be changed to other languages </w:t>
      </w:r>
      <w:r w:rsidR="00C0720F">
        <w:t>for higher programming efficiency when following the same API.</w:t>
      </w:r>
      <w:r w:rsidR="00D34738">
        <w:t xml:space="preserve"> The current frameworks serves for demo purpose, is to investigate and train the possible best AI models for given radar configurations. </w:t>
      </w:r>
      <w:r w:rsidR="003C3723">
        <w:t xml:space="preserve">The result of preprocess must be compared carefully between this framework and the deployed solution in order to </w:t>
      </w:r>
      <w:r w:rsidR="00376286">
        <w:t>apply</w:t>
      </w:r>
      <w:r w:rsidR="003C3723">
        <w:t xml:space="preserve"> the trained model.</w:t>
      </w:r>
      <w:r w:rsidR="00D34738">
        <w:t xml:space="preserve"> </w:t>
      </w:r>
      <w:r w:rsidR="0022084D">
        <w:t>One example</w:t>
      </w:r>
      <w:r w:rsidR="00275956">
        <w:t xml:space="preserve"> to move preprocessing into </w:t>
      </w:r>
      <w:r w:rsidR="00015320">
        <w:t>edge device</w:t>
      </w:r>
      <w:r w:rsidR="0022084D">
        <w:t xml:space="preserve"> is shown in Figure </w:t>
      </w:r>
      <w:r w:rsidR="0021462C">
        <w:t>8</w:t>
      </w:r>
      <w:r w:rsidR="0022084D">
        <w:t>.</w:t>
      </w:r>
      <w:r w:rsidR="00015320">
        <w:t xml:space="preserve"> Simultaneous preprocessing is available for edge device and it helps to further improve the efficiency. A careful comparison </w:t>
      </w:r>
      <w:r w:rsidR="00586708">
        <w:t>should</w:t>
      </w:r>
      <w:r w:rsidR="00015320">
        <w:t xml:space="preserve"> done between the </w:t>
      </w:r>
      <w:r w:rsidR="00586708">
        <w:t xml:space="preserve">outputs from edge device and from the framework to ensure that the detector and classifier </w:t>
      </w:r>
      <w:r w:rsidR="005B3DFC">
        <w:t>see the same inputs</w:t>
      </w:r>
      <w:r w:rsidR="00586708">
        <w:t>.</w:t>
      </w:r>
      <w:r w:rsidR="004A6755">
        <w:t xml:space="preserve"> The details of the processors will be explained in the following subsections and chapters.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6"/>
      </w:tblGrid>
      <w:tr w:rsidR="0022084D" w14:paraId="52BC9A11" w14:textId="77777777" w:rsidTr="00782110">
        <w:tc>
          <w:tcPr>
            <w:tcW w:w="10196" w:type="dxa"/>
          </w:tcPr>
          <w:p w14:paraId="2CCD1573" w14:textId="05671900" w:rsidR="0022084D" w:rsidRDefault="00DD0A25" w:rsidP="00015320">
            <w:pPr>
              <w:pStyle w:val="Body"/>
              <w:jc w:val="center"/>
            </w:pPr>
            <w:r>
              <w:rPr>
                <w:noProof/>
                <w:lang w:val="en-SG" w:eastAsia="zh-CN"/>
              </w:rPr>
              <w:drawing>
                <wp:inline distT="0" distB="0" distL="0" distR="0" wp14:anchorId="5F36C16E" wp14:editId="5E60F3A4">
                  <wp:extent cx="4928616" cy="1591056"/>
                  <wp:effectExtent l="0" t="0" r="571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1-Figure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8616" cy="1591056"/>
                          </a:xfrm>
                          <a:prstGeom prst="rect">
                            <a:avLst/>
                          </a:prstGeom>
                        </pic:spPr>
                      </pic:pic>
                    </a:graphicData>
                  </a:graphic>
                </wp:inline>
              </w:drawing>
            </w:r>
          </w:p>
        </w:tc>
      </w:tr>
      <w:tr w:rsidR="0022084D" w14:paraId="55E8FC96" w14:textId="77777777" w:rsidTr="00782110">
        <w:tc>
          <w:tcPr>
            <w:tcW w:w="10196" w:type="dxa"/>
          </w:tcPr>
          <w:p w14:paraId="286F6E58" w14:textId="5E65E05C" w:rsidR="0022084D" w:rsidRDefault="0021462C" w:rsidP="00015320">
            <w:pPr>
              <w:pStyle w:val="FigureTitle"/>
            </w:pPr>
            <w:r>
              <w:t xml:space="preserve">General diagram of the framework. </w:t>
            </w:r>
            <w:r w:rsidR="0022084D">
              <w:t xml:space="preserve"> </w:t>
            </w:r>
          </w:p>
        </w:tc>
      </w:tr>
      <w:tr w:rsidR="00275956" w14:paraId="0B457739" w14:textId="77777777" w:rsidTr="00782110">
        <w:tc>
          <w:tcPr>
            <w:tcW w:w="10196" w:type="dxa"/>
          </w:tcPr>
          <w:p w14:paraId="2F8B3A39" w14:textId="4209119C" w:rsidR="00275956" w:rsidRDefault="00586708" w:rsidP="00015320">
            <w:pPr>
              <w:pStyle w:val="Body"/>
              <w:jc w:val="center"/>
            </w:pPr>
            <w:r>
              <w:rPr>
                <w:noProof/>
                <w:lang w:val="en-SG" w:eastAsia="zh-CN"/>
              </w:rPr>
              <w:drawing>
                <wp:inline distT="0" distB="0" distL="0" distR="0" wp14:anchorId="70F56B2E" wp14:editId="5EC3C6ED">
                  <wp:extent cx="2944368" cy="1472184"/>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1-Figure8.png"/>
                          <pic:cNvPicPr/>
                        </pic:nvPicPr>
                        <pic:blipFill>
                          <a:blip r:embed="rId22">
                            <a:extLst>
                              <a:ext uri="{28A0092B-C50C-407E-A947-70E740481C1C}">
                                <a14:useLocalDpi xmlns:a14="http://schemas.microsoft.com/office/drawing/2010/main" val="0"/>
                              </a:ext>
                            </a:extLst>
                          </a:blip>
                          <a:stretch>
                            <a:fillRect/>
                          </a:stretch>
                        </pic:blipFill>
                        <pic:spPr>
                          <a:xfrm>
                            <a:off x="0" y="0"/>
                            <a:ext cx="2944368" cy="1472184"/>
                          </a:xfrm>
                          <a:prstGeom prst="rect">
                            <a:avLst/>
                          </a:prstGeom>
                        </pic:spPr>
                      </pic:pic>
                    </a:graphicData>
                  </a:graphic>
                </wp:inline>
              </w:drawing>
            </w:r>
          </w:p>
        </w:tc>
      </w:tr>
      <w:tr w:rsidR="00275956" w14:paraId="06D1B5D1" w14:textId="77777777" w:rsidTr="00782110">
        <w:tc>
          <w:tcPr>
            <w:tcW w:w="10196" w:type="dxa"/>
          </w:tcPr>
          <w:p w14:paraId="02FB895F" w14:textId="0ED345B6" w:rsidR="00275956" w:rsidRDefault="00275956" w:rsidP="00015320">
            <w:pPr>
              <w:pStyle w:val="FigureTitle"/>
            </w:pPr>
            <w:r>
              <w:t xml:space="preserve">Moving pre-processor from the demo (python) into edge device.  </w:t>
            </w:r>
          </w:p>
        </w:tc>
      </w:tr>
    </w:tbl>
    <w:p w14:paraId="24BD4326" w14:textId="503924B6" w:rsidR="00C8255B" w:rsidRDefault="00C8255B" w:rsidP="00C8255B">
      <w:pPr>
        <w:pStyle w:val="Heading3"/>
      </w:pPr>
      <w:bookmarkStart w:id="25" w:name="_Toc34836897"/>
      <w:r>
        <w:t>Preprocessing blocks</w:t>
      </w:r>
      <w:bookmarkEnd w:id="25"/>
    </w:p>
    <w:p w14:paraId="2E74C6A8" w14:textId="5E21690A" w:rsidR="00782110" w:rsidRDefault="000C2561" w:rsidP="00782110">
      <w:pPr>
        <w:pStyle w:val="Body"/>
        <w:rPr>
          <w:lang w:eastAsia="zh-CN"/>
        </w:rPr>
      </w:pPr>
      <w:r>
        <w:rPr>
          <w:lang w:eastAsia="zh-CN"/>
        </w:rPr>
        <w:t>The raw data is not directly input to the trainer/classifier, instead, the raw data will be translated into RDM images as shown in Figure 1 and Figure 2. The RDM is then treated as a normal picture by the classifier</w:t>
      </w:r>
      <w:r w:rsidR="007D3B56">
        <w:rPr>
          <w:lang w:eastAsia="zh-CN"/>
        </w:rPr>
        <w:t>, and thus AI techniques in computer vision can be used</w:t>
      </w:r>
      <w:r>
        <w:rPr>
          <w:lang w:eastAsia="zh-CN"/>
        </w:rPr>
        <w:t>.</w:t>
      </w:r>
      <w:r w:rsidR="00480794">
        <w:rPr>
          <w:lang w:eastAsia="zh-CN"/>
        </w:rPr>
        <w:t xml:space="preserve"> </w:t>
      </w:r>
      <w:r w:rsidR="00E372B4">
        <w:rPr>
          <w:lang w:eastAsia="zh-CN"/>
        </w:rPr>
        <w:t xml:space="preserve">Different filters </w:t>
      </w:r>
      <w:r w:rsidR="00C5078D">
        <w:rPr>
          <w:lang w:eastAsia="zh-CN"/>
        </w:rPr>
        <w:t>can be applied to RDM before sending</w:t>
      </w:r>
      <w:r w:rsidR="007D3B56">
        <w:rPr>
          <w:lang w:eastAsia="zh-CN"/>
        </w:rPr>
        <w:t xml:space="preserve"> to</w:t>
      </w:r>
      <w:r w:rsidR="00C5078D">
        <w:rPr>
          <w:lang w:eastAsia="zh-CN"/>
        </w:rPr>
        <w:t xml:space="preserve"> the next stage. Preprocessing blocks mainly contain these filters.</w:t>
      </w:r>
      <w:r w:rsidR="002222C9">
        <w:rPr>
          <w:lang w:eastAsia="zh-CN"/>
        </w:rPr>
        <w:t xml:space="preserve"> Figure 9 shows the details of the processor</w:t>
      </w:r>
      <w:r w:rsidR="007D3B56">
        <w:rPr>
          <w:lang w:eastAsia="zh-CN"/>
        </w:rPr>
        <w:t>s</w:t>
      </w:r>
      <w:r w:rsidR="002222C9">
        <w:rPr>
          <w:lang w:eastAsia="zh-CN"/>
        </w:rPr>
        <w:t xml:space="preserve">. </w:t>
      </w:r>
      <w:r w:rsidR="00E57F8E">
        <w:rPr>
          <w:lang w:eastAsia="zh-CN"/>
        </w:rPr>
        <w:t xml:space="preserve">Besides </w:t>
      </w:r>
      <w:r w:rsidR="00E57F8E">
        <w:rPr>
          <w:lang w:eastAsia="zh-CN"/>
        </w:rPr>
        <w:lastRenderedPageBreak/>
        <w:t>RDM, it also includes digital beamforming (DBF) to increase</w:t>
      </w:r>
      <w:r w:rsidR="00B74698">
        <w:rPr>
          <w:lang w:eastAsia="zh-CN"/>
        </w:rPr>
        <w:t xml:space="preserve"> target</w:t>
      </w:r>
      <w:r w:rsidR="00E57F8E">
        <w:rPr>
          <w:lang w:eastAsia="zh-CN"/>
        </w:rPr>
        <w:t xml:space="preserve"> SNR, moving target indication (MTI) filter to remove stationary targets, constant false alarm rate (CFAR) filter to adaptively remove noise and short-time-Fourier-transform (STFT) to handle RDM in adjacent time frames.</w:t>
      </w:r>
      <w:r w:rsidR="001E41C6">
        <w:rPr>
          <w:lang w:eastAsia="zh-CN"/>
        </w:rPr>
        <w:t xml:space="preserve"> The details are described in Chapter 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6"/>
      </w:tblGrid>
      <w:tr w:rsidR="00782110" w14:paraId="6AEC262D" w14:textId="77777777" w:rsidTr="001E41C6">
        <w:tc>
          <w:tcPr>
            <w:tcW w:w="10196" w:type="dxa"/>
          </w:tcPr>
          <w:p w14:paraId="1B06B220" w14:textId="76D00274" w:rsidR="00782110" w:rsidRPr="002222C9" w:rsidRDefault="00E57F8E" w:rsidP="00816EBC">
            <w:pPr>
              <w:pStyle w:val="Body"/>
              <w:jc w:val="center"/>
            </w:pPr>
            <w:r>
              <w:t xml:space="preserve">   </w:t>
            </w:r>
            <w:r w:rsidR="000905A9">
              <w:rPr>
                <w:noProof/>
                <w:lang w:val="en-SG" w:eastAsia="zh-CN"/>
              </w:rPr>
              <w:drawing>
                <wp:inline distT="0" distB="0" distL="0" distR="0" wp14:anchorId="24FB10E2" wp14:editId="1C1D4B99">
                  <wp:extent cx="5294376" cy="1444752"/>
                  <wp:effectExtent l="0" t="0" r="190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1-Figure9.png"/>
                          <pic:cNvPicPr/>
                        </pic:nvPicPr>
                        <pic:blipFill>
                          <a:blip r:embed="rId23">
                            <a:extLst>
                              <a:ext uri="{28A0092B-C50C-407E-A947-70E740481C1C}">
                                <a14:useLocalDpi xmlns:a14="http://schemas.microsoft.com/office/drawing/2010/main" val="0"/>
                              </a:ext>
                            </a:extLst>
                          </a:blip>
                          <a:stretch>
                            <a:fillRect/>
                          </a:stretch>
                        </pic:blipFill>
                        <pic:spPr>
                          <a:xfrm>
                            <a:off x="0" y="0"/>
                            <a:ext cx="5294376" cy="1444752"/>
                          </a:xfrm>
                          <a:prstGeom prst="rect">
                            <a:avLst/>
                          </a:prstGeom>
                        </pic:spPr>
                      </pic:pic>
                    </a:graphicData>
                  </a:graphic>
                </wp:inline>
              </w:drawing>
            </w:r>
          </w:p>
        </w:tc>
      </w:tr>
      <w:tr w:rsidR="00782110" w14:paraId="0344E2A2" w14:textId="77777777" w:rsidTr="001E41C6">
        <w:tc>
          <w:tcPr>
            <w:tcW w:w="10196" w:type="dxa"/>
          </w:tcPr>
          <w:p w14:paraId="0081812A" w14:textId="01AA3B2A" w:rsidR="00782110" w:rsidRDefault="00E57F8E" w:rsidP="00816EBC">
            <w:pPr>
              <w:pStyle w:val="FigureTitle"/>
            </w:pPr>
            <w:r>
              <w:t>Details of each part of the processors.</w:t>
            </w:r>
          </w:p>
        </w:tc>
      </w:tr>
    </w:tbl>
    <w:p w14:paraId="76D451FE" w14:textId="71784481" w:rsidR="00C8255B" w:rsidRDefault="00C8255B" w:rsidP="00C8255B">
      <w:pPr>
        <w:pStyle w:val="Heading3"/>
      </w:pPr>
      <w:bookmarkStart w:id="26" w:name="_Toc34836898"/>
      <w:r>
        <w:t>Detectors and Classifiers</w:t>
      </w:r>
      <w:bookmarkEnd w:id="26"/>
    </w:p>
    <w:p w14:paraId="2DE8F536" w14:textId="0332C6D9" w:rsidR="00662A35" w:rsidRDefault="00AB54F0" w:rsidP="00662A35">
      <w:pPr>
        <w:pStyle w:val="Body"/>
      </w:pPr>
      <w:r>
        <w:t>Filtered RDMs are fed into detectors and classifiers for target detection and classification.</w:t>
      </w:r>
      <w:r w:rsidR="00FE5D6F">
        <w:t xml:space="preserve"> Different AI frameworks and methods can be applied to the same data. Tradeoffs such as accuracy, speed, model size can be considered. </w:t>
      </w:r>
      <w:r w:rsidR="00132DF3">
        <w:t>As shown in Figure 9,</w:t>
      </w:r>
      <w:r w:rsidR="00FE5D6F">
        <w:t xml:space="preserve"> current framework</w:t>
      </w:r>
      <w:r w:rsidR="00132DF3">
        <w:t xml:space="preserve"> has </w:t>
      </w:r>
      <w:r w:rsidR="00FE5D6F">
        <w:t xml:space="preserve">two approaches: RCNN where the detection and classification are combined and CFAR for detection and </w:t>
      </w:r>
      <w:proofErr w:type="spellStart"/>
      <w:r w:rsidR="00FE5D6F">
        <w:t>XGBoost</w:t>
      </w:r>
      <w:proofErr w:type="spellEnd"/>
      <w:r w:rsidR="00FE5D6F">
        <w:t xml:space="preserve"> (or CNN) for classification. The choice of the metho</w:t>
      </w:r>
      <w:r w:rsidR="0088273A">
        <w:t>d</w:t>
      </w:r>
      <w:r w:rsidR="00FE5D6F">
        <w:t xml:space="preserve">s depends on the edge device resources. </w:t>
      </w:r>
      <w:r w:rsidR="00132DF3">
        <w:t>More AI processors can be implemented.</w:t>
      </w:r>
    </w:p>
    <w:p w14:paraId="712DCB8F" w14:textId="2990AD3A" w:rsidR="003F50C9" w:rsidRDefault="003F50C9" w:rsidP="00662A35">
      <w:pPr>
        <w:pStyle w:val="Body"/>
      </w:pPr>
      <w:r>
        <w:t xml:space="preserve">The output of the AI processor </w:t>
      </w:r>
      <w:r w:rsidR="009215DB">
        <w:t>are</w:t>
      </w:r>
      <w:r>
        <w:t xml:space="preserve"> the </w:t>
      </w:r>
      <w:proofErr w:type="spellStart"/>
      <w:r>
        <w:t>bouding</w:t>
      </w:r>
      <w:proofErr w:type="spellEnd"/>
      <w:r>
        <w:t xml:space="preserve"> boxes of the identified targets in RDM</w:t>
      </w:r>
      <w:r w:rsidR="009215DB">
        <w:t>, and the classification of the targets.</w:t>
      </w:r>
      <w:r w:rsidR="005C136E">
        <w:t xml:space="preserve"> With the bounding boxes and the known radar configuration, the distance and the radial speed of the targets can be obtained in the target extractor from post-processor.</w:t>
      </w:r>
    </w:p>
    <w:p w14:paraId="2E525C1E" w14:textId="300465A3" w:rsidR="001E41C6" w:rsidRPr="00662A35" w:rsidRDefault="001E41C6" w:rsidP="00662A35">
      <w:pPr>
        <w:pStyle w:val="Body"/>
      </w:pPr>
      <w:r>
        <w:t>The details are described on Chapter 4.</w:t>
      </w:r>
    </w:p>
    <w:p w14:paraId="2825D3F9" w14:textId="1FC095C1" w:rsidR="00F87CA5" w:rsidRDefault="00F87CA5" w:rsidP="00F87CA5">
      <w:pPr>
        <w:pStyle w:val="Heading3"/>
      </w:pPr>
      <w:bookmarkStart w:id="27" w:name="_Toc34836899"/>
      <w:proofErr w:type="spellStart"/>
      <w:r>
        <w:t>Postprocessing</w:t>
      </w:r>
      <w:proofErr w:type="spellEnd"/>
      <w:r>
        <w:t xml:space="preserve"> blocks</w:t>
      </w:r>
      <w:bookmarkEnd w:id="27"/>
    </w:p>
    <w:p w14:paraId="3A3DC59C" w14:textId="1A74D1E5" w:rsidR="008740B7" w:rsidRDefault="008775CC" w:rsidP="008740B7">
      <w:pPr>
        <w:pStyle w:val="Body"/>
      </w:pPr>
      <w:r>
        <w:t>Once the bounding boxes</w:t>
      </w:r>
      <w:r w:rsidR="00AF11CB">
        <w:t xml:space="preserve"> in the RDM</w:t>
      </w:r>
      <w:r>
        <w:t xml:space="preserve"> </w:t>
      </w:r>
      <w:r w:rsidR="00D131AF">
        <w:t xml:space="preserve">frames </w:t>
      </w:r>
      <w:r>
        <w:t xml:space="preserve">are available </w:t>
      </w:r>
      <w:r w:rsidR="00AF11CB">
        <w:t xml:space="preserve">from the AI processors, </w:t>
      </w:r>
      <w:r w:rsidR="00675A54">
        <w:t xml:space="preserve">the post-processors extract the targets from </w:t>
      </w:r>
      <w:r w:rsidR="007F674D">
        <w:t>each bounding boxes, find the direction of the targets, and tracks the targets. The extracted information of the targets include target range, speed, size, and class.</w:t>
      </w:r>
      <w:r w:rsidR="004D5094">
        <w:t xml:space="preserve"> Figure 10 shows an example of the extracted targets.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6"/>
      </w:tblGrid>
      <w:tr w:rsidR="001E41C6" w14:paraId="303C4156" w14:textId="77777777" w:rsidTr="001E41C6">
        <w:tc>
          <w:tcPr>
            <w:tcW w:w="10206" w:type="dxa"/>
          </w:tcPr>
          <w:p w14:paraId="756EA1A6" w14:textId="08DD6F0C" w:rsidR="001E41C6" w:rsidRPr="002222C9" w:rsidRDefault="001E41C6" w:rsidP="00816EBC">
            <w:pPr>
              <w:pStyle w:val="Body"/>
              <w:jc w:val="center"/>
            </w:pPr>
            <w:r>
              <w:t xml:space="preserve"> </w:t>
            </w:r>
            <w:r>
              <w:rPr>
                <w:noProof/>
                <w:lang w:val="en-SG" w:eastAsia="zh-CN"/>
              </w:rPr>
              <w:drawing>
                <wp:inline distT="0" distB="0" distL="0" distR="0" wp14:anchorId="056B42C4" wp14:editId="212721CA">
                  <wp:extent cx="6480810" cy="16903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1-Figure10.png"/>
                          <pic:cNvPicPr/>
                        </pic:nvPicPr>
                        <pic:blipFill>
                          <a:blip r:embed="rId24">
                            <a:extLst>
                              <a:ext uri="{28A0092B-C50C-407E-A947-70E740481C1C}">
                                <a14:useLocalDpi xmlns:a14="http://schemas.microsoft.com/office/drawing/2010/main" val="0"/>
                              </a:ext>
                            </a:extLst>
                          </a:blip>
                          <a:stretch>
                            <a:fillRect/>
                          </a:stretch>
                        </pic:blipFill>
                        <pic:spPr>
                          <a:xfrm>
                            <a:off x="0" y="0"/>
                            <a:ext cx="6480810" cy="1690370"/>
                          </a:xfrm>
                          <a:prstGeom prst="rect">
                            <a:avLst/>
                          </a:prstGeom>
                        </pic:spPr>
                      </pic:pic>
                    </a:graphicData>
                  </a:graphic>
                </wp:inline>
              </w:drawing>
            </w:r>
          </w:p>
        </w:tc>
      </w:tr>
      <w:tr w:rsidR="001E41C6" w14:paraId="1CD84AEE" w14:textId="77777777" w:rsidTr="001E41C6">
        <w:tc>
          <w:tcPr>
            <w:tcW w:w="10206" w:type="dxa"/>
          </w:tcPr>
          <w:p w14:paraId="12A3469A" w14:textId="04071476" w:rsidR="001E41C6" w:rsidRDefault="001E41C6" w:rsidP="00816EBC">
            <w:pPr>
              <w:pStyle w:val="FigureTitle"/>
            </w:pPr>
            <w:proofErr w:type="spellStart"/>
            <w:r>
              <w:t>Visuallization</w:t>
            </w:r>
            <w:proofErr w:type="spellEnd"/>
            <w:r>
              <w:t xml:space="preserve"> of the target level information on the right side.</w:t>
            </w:r>
          </w:p>
        </w:tc>
      </w:tr>
    </w:tbl>
    <w:p w14:paraId="0EA5054D" w14:textId="2C259D95" w:rsidR="004D5094" w:rsidRPr="008740B7" w:rsidRDefault="001E41C6" w:rsidP="008740B7">
      <w:pPr>
        <w:pStyle w:val="Body"/>
      </w:pPr>
      <w:r>
        <w:rPr>
          <w:lang w:eastAsia="zh-CN"/>
        </w:rPr>
        <w:t>The details are described in Chapter 5.</w:t>
      </w:r>
    </w:p>
    <w:p w14:paraId="2E366622" w14:textId="5E3BE03E" w:rsidR="00D43BDB" w:rsidRDefault="00F14A18" w:rsidP="00D43BDB">
      <w:pPr>
        <w:pStyle w:val="Heading2"/>
      </w:pPr>
      <w:bookmarkStart w:id="28" w:name="_Toc34836900"/>
      <w:r>
        <w:lastRenderedPageBreak/>
        <w:t>Task</w:t>
      </w:r>
      <w:r w:rsidR="00F6329A">
        <w:t>s</w:t>
      </w:r>
      <w:r w:rsidR="00D43BDB">
        <w:t xml:space="preserve"> and blocks</w:t>
      </w:r>
      <w:bookmarkEnd w:id="28"/>
    </w:p>
    <w:p w14:paraId="49EED64C" w14:textId="4A924E00" w:rsidR="00C53FA9" w:rsidRDefault="00AF3CAD" w:rsidP="00C53FA9">
      <w:pPr>
        <w:pStyle w:val="Body"/>
      </w:pPr>
      <w:r>
        <w:t xml:space="preserve">According to Section 1.2, </w:t>
      </w:r>
      <w:r w:rsidR="003261DF">
        <w:t>useful blocks are built and selected for different applications. The concept is shown in from Figure 11.</w:t>
      </w:r>
      <w:r w:rsidR="00703D42">
        <w:t xml:space="preserve"> Figure 11 shows all available blocks and the five main processes in radar applications: calibration, data collection, labelling, inference, and stand-alone application where no classification is needed. The blocks in the processors are available for different processes. The details are found in Chapter 6, and two examples of </w:t>
      </w:r>
      <w:proofErr w:type="spellStart"/>
      <w:r w:rsidR="00703D42">
        <w:t>interence</w:t>
      </w:r>
      <w:proofErr w:type="spellEnd"/>
      <w:r w:rsidR="00703D42">
        <w:t xml:space="preserve"> and stand-alone are shown in Figure 12.</w:t>
      </w:r>
    </w:p>
    <w:p w14:paraId="69C73FF2" w14:textId="1868FA73" w:rsidR="005479BB" w:rsidRPr="00C53FA9" w:rsidRDefault="00F5314B" w:rsidP="00C53FA9">
      <w:pPr>
        <w:pStyle w:val="Body"/>
      </w:pPr>
      <w:r>
        <w:t xml:space="preserve">In Figure 12, in inference mode, detector and classifier are enabled, and in stand-alone mode, </w:t>
      </w:r>
      <w:proofErr w:type="spellStart"/>
      <w:r>
        <w:t>cfar</w:t>
      </w:r>
      <w:proofErr w:type="spellEnd"/>
      <w:r>
        <w:t xml:space="preserve"> detector is used, and the result is directly passed to post-processor for target level processing.</w:t>
      </w:r>
      <w:r w:rsidR="005479B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6"/>
      </w:tblGrid>
      <w:tr w:rsidR="001E41C6" w14:paraId="10C8F045" w14:textId="77777777" w:rsidTr="00DC5D48">
        <w:tc>
          <w:tcPr>
            <w:tcW w:w="10196" w:type="dxa"/>
          </w:tcPr>
          <w:p w14:paraId="1EADE8CE" w14:textId="59AF61B2" w:rsidR="001E41C6" w:rsidRPr="002222C9" w:rsidRDefault="003261DF" w:rsidP="00816EBC">
            <w:pPr>
              <w:pStyle w:val="Body"/>
              <w:jc w:val="center"/>
            </w:pPr>
            <w:r>
              <w:rPr>
                <w:noProof/>
                <w:lang w:val="en-SG" w:eastAsia="zh-CN"/>
              </w:rPr>
              <w:drawing>
                <wp:inline distT="0" distB="0" distL="0" distR="0" wp14:anchorId="3843D590" wp14:editId="79B55FD1">
                  <wp:extent cx="5824728" cy="2487168"/>
                  <wp:effectExtent l="0" t="0" r="508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1-Figure11.png"/>
                          <pic:cNvPicPr/>
                        </pic:nvPicPr>
                        <pic:blipFill>
                          <a:blip r:embed="rId25">
                            <a:extLst>
                              <a:ext uri="{28A0092B-C50C-407E-A947-70E740481C1C}">
                                <a14:useLocalDpi xmlns:a14="http://schemas.microsoft.com/office/drawing/2010/main" val="0"/>
                              </a:ext>
                            </a:extLst>
                          </a:blip>
                          <a:stretch>
                            <a:fillRect/>
                          </a:stretch>
                        </pic:blipFill>
                        <pic:spPr>
                          <a:xfrm>
                            <a:off x="0" y="0"/>
                            <a:ext cx="5824728" cy="2487168"/>
                          </a:xfrm>
                          <a:prstGeom prst="rect">
                            <a:avLst/>
                          </a:prstGeom>
                        </pic:spPr>
                      </pic:pic>
                    </a:graphicData>
                  </a:graphic>
                </wp:inline>
              </w:drawing>
            </w:r>
          </w:p>
        </w:tc>
      </w:tr>
      <w:tr w:rsidR="001E41C6" w14:paraId="74FC37A6" w14:textId="77777777" w:rsidTr="00DC5D48">
        <w:tc>
          <w:tcPr>
            <w:tcW w:w="10196" w:type="dxa"/>
          </w:tcPr>
          <w:p w14:paraId="07B63AD8" w14:textId="347591FD" w:rsidR="001E41C6" w:rsidRDefault="00703D42" w:rsidP="00816EBC">
            <w:pPr>
              <w:pStyle w:val="FigureTitle"/>
            </w:pPr>
            <w:r>
              <w:t>Overview of framework blocks and different processes.</w:t>
            </w:r>
          </w:p>
        </w:tc>
      </w:tr>
      <w:tr w:rsidR="00703D42" w14:paraId="6504F148" w14:textId="77777777" w:rsidTr="00DC5D48">
        <w:tc>
          <w:tcPr>
            <w:tcW w:w="10196" w:type="dxa"/>
          </w:tcPr>
          <w:p w14:paraId="6C650C97" w14:textId="77777777" w:rsidR="00703D42" w:rsidRDefault="00703D42" w:rsidP="00816EBC">
            <w:pPr>
              <w:pStyle w:val="Body"/>
              <w:jc w:val="center"/>
            </w:pPr>
            <w:r>
              <w:rPr>
                <w:noProof/>
                <w:lang w:val="en-SG" w:eastAsia="zh-CN"/>
              </w:rPr>
              <w:drawing>
                <wp:inline distT="0" distB="0" distL="0" distR="0" wp14:anchorId="2ACA1A46" wp14:editId="37D54D7E">
                  <wp:extent cx="5961888" cy="2496312"/>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1-Figure12-a.png"/>
                          <pic:cNvPicPr/>
                        </pic:nvPicPr>
                        <pic:blipFill>
                          <a:blip r:embed="rId26">
                            <a:extLst>
                              <a:ext uri="{28A0092B-C50C-407E-A947-70E740481C1C}">
                                <a14:useLocalDpi xmlns:a14="http://schemas.microsoft.com/office/drawing/2010/main" val="0"/>
                              </a:ext>
                            </a:extLst>
                          </a:blip>
                          <a:stretch>
                            <a:fillRect/>
                          </a:stretch>
                        </pic:blipFill>
                        <pic:spPr>
                          <a:xfrm>
                            <a:off x="0" y="0"/>
                            <a:ext cx="5961888" cy="2496312"/>
                          </a:xfrm>
                          <a:prstGeom prst="rect">
                            <a:avLst/>
                          </a:prstGeom>
                        </pic:spPr>
                      </pic:pic>
                    </a:graphicData>
                  </a:graphic>
                </wp:inline>
              </w:drawing>
            </w:r>
          </w:p>
          <w:p w14:paraId="63418E82" w14:textId="3DD74D3F" w:rsidR="00703D42" w:rsidRPr="002222C9" w:rsidRDefault="00703D42" w:rsidP="00816EBC">
            <w:pPr>
              <w:pStyle w:val="Body"/>
              <w:jc w:val="center"/>
            </w:pPr>
            <w:r>
              <w:rPr>
                <w:noProof/>
                <w:lang w:val="en-SG" w:eastAsia="zh-CN"/>
              </w:rPr>
              <w:lastRenderedPageBreak/>
              <w:drawing>
                <wp:inline distT="0" distB="0" distL="0" distR="0" wp14:anchorId="07BB381E" wp14:editId="3F2DBC00">
                  <wp:extent cx="5961888" cy="2496312"/>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1-Figure12-b.png"/>
                          <pic:cNvPicPr/>
                        </pic:nvPicPr>
                        <pic:blipFill>
                          <a:blip r:embed="rId27">
                            <a:extLst>
                              <a:ext uri="{28A0092B-C50C-407E-A947-70E740481C1C}">
                                <a14:useLocalDpi xmlns:a14="http://schemas.microsoft.com/office/drawing/2010/main" val="0"/>
                              </a:ext>
                            </a:extLst>
                          </a:blip>
                          <a:stretch>
                            <a:fillRect/>
                          </a:stretch>
                        </pic:blipFill>
                        <pic:spPr>
                          <a:xfrm>
                            <a:off x="0" y="0"/>
                            <a:ext cx="5961888" cy="2496312"/>
                          </a:xfrm>
                          <a:prstGeom prst="rect">
                            <a:avLst/>
                          </a:prstGeom>
                        </pic:spPr>
                      </pic:pic>
                    </a:graphicData>
                  </a:graphic>
                </wp:inline>
              </w:drawing>
            </w:r>
          </w:p>
        </w:tc>
      </w:tr>
      <w:tr w:rsidR="00703D42" w14:paraId="3FBFFF26" w14:textId="77777777" w:rsidTr="00DC5D48">
        <w:tc>
          <w:tcPr>
            <w:tcW w:w="10196" w:type="dxa"/>
          </w:tcPr>
          <w:p w14:paraId="09A9521E" w14:textId="6B00CEE9" w:rsidR="00703D42" w:rsidRDefault="00703D42" w:rsidP="00816EBC">
            <w:pPr>
              <w:pStyle w:val="FigureTitle"/>
            </w:pPr>
            <w:r>
              <w:lastRenderedPageBreak/>
              <w:t>Inference and stand-alone radar applications with different blocks.</w:t>
            </w:r>
          </w:p>
        </w:tc>
      </w:tr>
    </w:tbl>
    <w:p w14:paraId="7F45F12F" w14:textId="038BE686" w:rsidR="00D43BDB" w:rsidRDefault="00D43BDB">
      <w:pPr>
        <w:rPr>
          <w:rStyle w:val="Hypertext"/>
          <w:b w:val="0"/>
          <w:color w:val="auto"/>
          <w:lang w:eastAsia="de-DE"/>
        </w:rPr>
      </w:pPr>
      <w:r>
        <w:rPr>
          <w:rStyle w:val="Hypertext"/>
          <w:b w:val="0"/>
          <w:color w:val="auto"/>
        </w:rPr>
        <w:br w:type="page"/>
      </w:r>
    </w:p>
    <w:p w14:paraId="721F9875" w14:textId="72A69677" w:rsidR="00D43BDB" w:rsidRDefault="00D43BDB" w:rsidP="00D43BDB">
      <w:pPr>
        <w:pStyle w:val="Heading1"/>
      </w:pPr>
      <w:bookmarkStart w:id="29" w:name="_Toc34836901"/>
      <w:r>
        <w:lastRenderedPageBreak/>
        <w:t>Radar Configuration</w:t>
      </w:r>
      <w:r w:rsidR="0043033F">
        <w:t>s</w:t>
      </w:r>
      <w:bookmarkEnd w:id="29"/>
    </w:p>
    <w:p w14:paraId="611AA069" w14:textId="2E93CD25" w:rsidR="00DC5D48" w:rsidRPr="00DC5D48" w:rsidRDefault="00816EBC" w:rsidP="00DC5D48">
      <w:pPr>
        <w:pStyle w:val="Body"/>
      </w:pPr>
      <w:r>
        <w:t xml:space="preserve">As shown in Figure 7, </w:t>
      </w:r>
      <w:r w:rsidR="00A322EF">
        <w:t xml:space="preserve">the same radar </w:t>
      </w:r>
      <w:r>
        <w:t>configuration</w:t>
      </w:r>
      <w:r w:rsidR="00AE197A">
        <w:t xml:space="preserve"> is shared in one set of process including data collection, labelling and inference</w:t>
      </w:r>
      <w:r w:rsidR="00A322EF">
        <w:t xml:space="preserve"> to ensure the data is processed in the same flow and the trained model is useful</w:t>
      </w:r>
      <w:r w:rsidR="00AE197A">
        <w:t>.</w:t>
      </w:r>
      <w:r w:rsidR="00A322EF">
        <w:t xml:space="preserve"> Other parameters are also defined in the configuration files.</w:t>
      </w:r>
    </w:p>
    <w:p w14:paraId="7B461FF7" w14:textId="328F2552" w:rsidR="00F6329A" w:rsidRDefault="00F6329A" w:rsidP="00F6329A">
      <w:pPr>
        <w:pStyle w:val="Heading2"/>
      </w:pPr>
      <w:bookmarkStart w:id="30" w:name="_Toc34836902"/>
      <w:r>
        <w:t>Work flow</w:t>
      </w:r>
      <w:bookmarkEnd w:id="30"/>
    </w:p>
    <w:p w14:paraId="3897893D" w14:textId="57FF353E" w:rsidR="005878E0" w:rsidRDefault="00AB11E7" w:rsidP="005878E0">
      <w:pPr>
        <w:pStyle w:val="Body"/>
      </w:pPr>
      <w:r>
        <w:t>All configuration files are under .\configuration\</w:t>
      </w:r>
    </w:p>
    <w:p w14:paraId="305B8BDF" w14:textId="12038D89" w:rsidR="00946923" w:rsidRDefault="00946923" w:rsidP="005878E0">
      <w:pPr>
        <w:pStyle w:val="Body"/>
        <w:rPr>
          <w:lang w:eastAsia="zh-CN"/>
        </w:rPr>
      </w:pPr>
      <w:r>
        <w:t xml:space="preserve">The </w:t>
      </w:r>
      <w:r w:rsidR="00923603">
        <w:t>work flow is shown in Figure 13</w:t>
      </w:r>
      <w:r w:rsidR="00923603">
        <w:rPr>
          <w:lang w:eastAsia="zh-CN"/>
        </w:rPr>
        <w:t>.</w:t>
      </w:r>
      <w:r w:rsidR="00923603">
        <w:t xml:space="preserve"> T</w:t>
      </w:r>
      <w:r>
        <w:t>he detailed configurations</w:t>
      </w:r>
      <w:r w:rsidR="00ED48DC">
        <w:t xml:space="preserve"> for different applications or locations</w:t>
      </w:r>
      <w:r>
        <w:t xml:space="preserve"> </w:t>
      </w:r>
      <w:r w:rsidR="00D6264A">
        <w:t xml:space="preserve">are </w:t>
      </w:r>
      <w:r w:rsidR="00A73E77">
        <w:t>stored</w:t>
      </w:r>
      <w:r w:rsidR="00D6264A">
        <w:t xml:space="preserve"> in cfg_opt</w:t>
      </w:r>
      <w:r w:rsidR="00ED48DC">
        <w:t>xx</w:t>
      </w:r>
      <w:r w:rsidR="00D6264A">
        <w:t xml:space="preserve">.py, </w:t>
      </w:r>
      <w:r w:rsidR="0000211E">
        <w:t xml:space="preserve">and </w:t>
      </w:r>
      <w:proofErr w:type="spellStart"/>
      <w:r w:rsidR="0000211E">
        <w:t>cfg_main</w:t>
      </w:r>
      <w:proofErr w:type="spellEnd"/>
      <w:r w:rsidR="0000211E">
        <w:t xml:space="preserve"> load</w:t>
      </w:r>
      <w:r w:rsidR="00327E9C">
        <w:t>s</w:t>
      </w:r>
      <w:r w:rsidR="0000211E">
        <w:t xml:space="preserve"> th</w:t>
      </w:r>
      <w:r w:rsidR="00327E9C">
        <w:t>e correct</w:t>
      </w:r>
      <w:r w:rsidR="0000211E">
        <w:t xml:space="preserve"> option.</w:t>
      </w:r>
    </w:p>
    <w:tbl>
      <w:tblPr>
        <w:tblStyle w:val="InfineonStandard"/>
        <w:tblW w:w="0" w:type="auto"/>
        <w:tblLook w:val="05E0" w:firstRow="1" w:lastRow="1" w:firstColumn="1" w:lastColumn="1" w:noHBand="0" w:noVBand="1"/>
      </w:tblPr>
      <w:tblGrid>
        <w:gridCol w:w="10121"/>
      </w:tblGrid>
      <w:tr w:rsidR="00ED48DC" w14:paraId="29B419A2" w14:textId="77777777" w:rsidTr="0000211E">
        <w:trPr>
          <w:tblHeader/>
        </w:trPr>
        <w:tc>
          <w:tcPr>
            <w:tcW w:w="10121" w:type="dxa"/>
            <w:tcBorders>
              <w:top w:val="nil"/>
              <w:bottom w:val="single" w:sz="4" w:space="0" w:color="auto"/>
            </w:tcBorders>
            <w:shd w:val="clear" w:color="auto" w:fill="auto"/>
          </w:tcPr>
          <w:p w14:paraId="698EE355" w14:textId="0F956930" w:rsidR="00ED48DC" w:rsidRDefault="00ED48DC" w:rsidP="00893768">
            <w:pPr>
              <w:pStyle w:val="CodeTableTitle"/>
              <w:numPr>
                <w:ilvl w:val="0"/>
                <w:numId w:val="0"/>
              </w:numPr>
            </w:pPr>
            <w:proofErr w:type="spellStart"/>
            <w:r>
              <w:t>Configuration.cfg_main</w:t>
            </w:r>
            <w:proofErr w:type="spellEnd"/>
          </w:p>
        </w:tc>
      </w:tr>
      <w:tr w:rsidR="00ED48DC" w14:paraId="4C77106F" w14:textId="77777777" w:rsidTr="0000211E">
        <w:tc>
          <w:tcPr>
            <w:tcW w:w="10121" w:type="dxa"/>
            <w:tcBorders>
              <w:left w:val="single" w:sz="4" w:space="0" w:color="auto"/>
              <w:right w:val="single" w:sz="4" w:space="0" w:color="auto"/>
            </w:tcBorders>
            <w:shd w:val="clear" w:color="auto" w:fill="auto"/>
          </w:tcPr>
          <w:p w14:paraId="5457EEF5" w14:textId="21F17A18" w:rsidR="00ED48DC" w:rsidRDefault="00ED48DC" w:rsidP="002B563F">
            <w:pPr>
              <w:pStyle w:val="CodeInCodeTable"/>
              <w:numPr>
                <w:ilvl w:val="0"/>
                <w:numId w:val="28"/>
              </w:numPr>
            </w:pPr>
            <w:r>
              <w:t xml:space="preserve">From </w:t>
            </w:r>
            <w:proofErr w:type="spellStart"/>
            <w:r>
              <w:t>configuration.cfg_optxx</w:t>
            </w:r>
            <w:proofErr w:type="spellEnd"/>
            <w:r>
              <w:t xml:space="preserve"> import </w:t>
            </w:r>
            <w:proofErr w:type="spellStart"/>
            <w:r>
              <w:t>mimo_cfg</w:t>
            </w:r>
            <w:proofErr w:type="spellEnd"/>
          </w:p>
        </w:tc>
      </w:tr>
    </w:tbl>
    <w:p w14:paraId="6DA438AA" w14:textId="65D59007" w:rsidR="0000211E" w:rsidRDefault="0000211E" w:rsidP="0000211E">
      <w:pPr>
        <w:pStyle w:val="Body"/>
      </w:pPr>
      <w:r>
        <w:t xml:space="preserve">For each of the five processes, always load the </w:t>
      </w:r>
      <w:proofErr w:type="spellStart"/>
      <w:r>
        <w:t>cfg_main</w:t>
      </w:r>
      <w:proofErr w:type="spellEnd"/>
      <w:r>
        <w:t>. This will make sure all processes share the same definition of RDM parameters including RDM size and bin resolutions.</w:t>
      </w:r>
    </w:p>
    <w:tbl>
      <w:tblPr>
        <w:tblStyle w:val="InfineonStandard"/>
        <w:tblW w:w="0" w:type="auto"/>
        <w:tblLook w:val="05E0" w:firstRow="1" w:lastRow="1" w:firstColumn="1" w:lastColumn="1" w:noHBand="0" w:noVBand="1"/>
      </w:tblPr>
      <w:tblGrid>
        <w:gridCol w:w="10121"/>
      </w:tblGrid>
      <w:tr w:rsidR="0000211E" w14:paraId="5B1B226B" w14:textId="77777777" w:rsidTr="00893768">
        <w:trPr>
          <w:tblHeader/>
        </w:trPr>
        <w:tc>
          <w:tcPr>
            <w:tcW w:w="10422" w:type="dxa"/>
            <w:tcBorders>
              <w:top w:val="nil"/>
              <w:bottom w:val="single" w:sz="4" w:space="0" w:color="auto"/>
            </w:tcBorders>
            <w:shd w:val="clear" w:color="auto" w:fill="auto"/>
          </w:tcPr>
          <w:p w14:paraId="32B4BF49" w14:textId="77777777" w:rsidR="0000211E" w:rsidRDefault="0000211E" w:rsidP="00893768">
            <w:pPr>
              <w:pStyle w:val="CodeTableTitle"/>
              <w:numPr>
                <w:ilvl w:val="0"/>
                <w:numId w:val="0"/>
              </w:numPr>
            </w:pPr>
            <w:r>
              <w:t>Calibration/Data collection/labelling/inference/stand-alone</w:t>
            </w:r>
          </w:p>
        </w:tc>
      </w:tr>
      <w:tr w:rsidR="0000211E" w14:paraId="2A7340CB" w14:textId="77777777" w:rsidTr="00893768">
        <w:tc>
          <w:tcPr>
            <w:tcW w:w="10422" w:type="dxa"/>
            <w:tcBorders>
              <w:left w:val="single" w:sz="4" w:space="0" w:color="auto"/>
              <w:right w:val="single" w:sz="4" w:space="0" w:color="auto"/>
            </w:tcBorders>
            <w:shd w:val="clear" w:color="auto" w:fill="auto"/>
          </w:tcPr>
          <w:p w14:paraId="3B0446FA" w14:textId="77777777" w:rsidR="0000211E" w:rsidRDefault="0000211E" w:rsidP="002B563F">
            <w:pPr>
              <w:pStyle w:val="CodeInCodeTable"/>
              <w:numPr>
                <w:ilvl w:val="0"/>
                <w:numId w:val="28"/>
              </w:numPr>
            </w:pPr>
            <w:r>
              <w:t xml:space="preserve">From </w:t>
            </w:r>
            <w:proofErr w:type="spellStart"/>
            <w:r>
              <w:t>configuration.cfg_main</w:t>
            </w:r>
            <w:proofErr w:type="spellEnd"/>
            <w:r>
              <w:t xml:space="preserve"> import </w:t>
            </w:r>
            <w:proofErr w:type="spellStart"/>
            <w:r>
              <w:t>RadarConfigure</w:t>
            </w:r>
            <w:proofErr w:type="spellEnd"/>
          </w:p>
          <w:p w14:paraId="2E23B213" w14:textId="77777777" w:rsidR="0000211E" w:rsidRDefault="0000211E" w:rsidP="00893768">
            <w:pPr>
              <w:pStyle w:val="CodeInCodeTable"/>
            </w:pPr>
            <w:proofErr w:type="spellStart"/>
            <w:r>
              <w:t>cfg</w:t>
            </w:r>
            <w:proofErr w:type="spellEnd"/>
            <w:r>
              <w:t xml:space="preserve"> = </w:t>
            </w:r>
            <w:proofErr w:type="spellStart"/>
            <w:r>
              <w:t>RadarConfigure</w:t>
            </w:r>
            <w:proofErr w:type="spellEnd"/>
            <w:r>
              <w:t>()</w:t>
            </w:r>
          </w:p>
        </w:tc>
      </w:tr>
    </w:tbl>
    <w:p w14:paraId="695A2A71" w14:textId="77777777" w:rsidR="00ED48DC" w:rsidRPr="005878E0" w:rsidRDefault="00ED48DC" w:rsidP="005878E0">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6"/>
      </w:tblGrid>
      <w:tr w:rsidR="005878E0" w14:paraId="59F6BBC4" w14:textId="77777777" w:rsidTr="001344FB">
        <w:tc>
          <w:tcPr>
            <w:tcW w:w="10196" w:type="dxa"/>
          </w:tcPr>
          <w:p w14:paraId="39DFCE36" w14:textId="1B50E72A" w:rsidR="005878E0" w:rsidRPr="002222C9" w:rsidRDefault="00272F74" w:rsidP="00946923">
            <w:pPr>
              <w:pStyle w:val="Body"/>
              <w:jc w:val="center"/>
            </w:pPr>
            <w:r>
              <w:rPr>
                <w:noProof/>
                <w:lang w:val="en-SG" w:eastAsia="zh-CN"/>
              </w:rPr>
              <w:drawing>
                <wp:inline distT="0" distB="0" distL="0" distR="0" wp14:anchorId="09C0FFEA" wp14:editId="34986761">
                  <wp:extent cx="4251960" cy="121615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1-Figure13.png"/>
                          <pic:cNvPicPr/>
                        </pic:nvPicPr>
                        <pic:blipFill>
                          <a:blip r:embed="rId28">
                            <a:extLst>
                              <a:ext uri="{28A0092B-C50C-407E-A947-70E740481C1C}">
                                <a14:useLocalDpi xmlns:a14="http://schemas.microsoft.com/office/drawing/2010/main" val="0"/>
                              </a:ext>
                            </a:extLst>
                          </a:blip>
                          <a:stretch>
                            <a:fillRect/>
                          </a:stretch>
                        </pic:blipFill>
                        <pic:spPr>
                          <a:xfrm>
                            <a:off x="0" y="0"/>
                            <a:ext cx="4251960" cy="1216152"/>
                          </a:xfrm>
                          <a:prstGeom prst="rect">
                            <a:avLst/>
                          </a:prstGeom>
                        </pic:spPr>
                      </pic:pic>
                    </a:graphicData>
                  </a:graphic>
                </wp:inline>
              </w:drawing>
            </w:r>
          </w:p>
        </w:tc>
      </w:tr>
      <w:tr w:rsidR="005878E0" w14:paraId="103B01CC" w14:textId="77777777" w:rsidTr="001344FB">
        <w:tc>
          <w:tcPr>
            <w:tcW w:w="10196" w:type="dxa"/>
          </w:tcPr>
          <w:p w14:paraId="698E3959" w14:textId="4C5F46F0" w:rsidR="005878E0" w:rsidRDefault="00AB11E7" w:rsidP="00946923">
            <w:pPr>
              <w:pStyle w:val="FigureTitle"/>
            </w:pPr>
            <w:r>
              <w:t>Configuration files arrangement.</w:t>
            </w:r>
          </w:p>
        </w:tc>
      </w:tr>
    </w:tbl>
    <w:p w14:paraId="1AF6C645" w14:textId="0172CA45" w:rsidR="00F6329A" w:rsidRDefault="00C77AA6" w:rsidP="00F6329A">
      <w:pPr>
        <w:pStyle w:val="Heading2"/>
      </w:pPr>
      <w:bookmarkStart w:id="31" w:name="_Toc34836903"/>
      <w:r>
        <w:t>Chirp configuration</w:t>
      </w:r>
      <w:bookmarkEnd w:id="31"/>
    </w:p>
    <w:p w14:paraId="2BC67469" w14:textId="469EA405" w:rsidR="001344FB" w:rsidRPr="001344FB" w:rsidRDefault="009747C1" w:rsidP="001344FB">
      <w:pPr>
        <w:pStyle w:val="Body"/>
      </w:pPr>
      <w:r>
        <w:t>Chirp configurations are stored in cfg_optxx.py</w:t>
      </w:r>
      <w:r w:rsidR="003A7133">
        <w:t xml:space="preserve">. Definitions such as chirp bandwidth, center frequency, number of samples in one </w:t>
      </w:r>
      <w:proofErr w:type="spellStart"/>
      <w:r w:rsidR="003A7133">
        <w:t>upchirp</w:t>
      </w:r>
      <w:proofErr w:type="spellEnd"/>
      <w:r w:rsidR="003A7133">
        <w:t xml:space="preserve">, number of chirps in one frame, chirp time are given. </w:t>
      </w:r>
      <w:r w:rsidR="009D172A">
        <w:t>Some of the parameters are used to calculate the radar specifications such as range and Doppler resolutions in the same file.</w:t>
      </w:r>
    </w:p>
    <w:tbl>
      <w:tblPr>
        <w:tblStyle w:val="InfineonStandard"/>
        <w:tblW w:w="0" w:type="auto"/>
        <w:tblLook w:val="05E0" w:firstRow="1" w:lastRow="1" w:firstColumn="1" w:lastColumn="1" w:noHBand="0" w:noVBand="1"/>
      </w:tblPr>
      <w:tblGrid>
        <w:gridCol w:w="10121"/>
      </w:tblGrid>
      <w:tr w:rsidR="001A1C67" w14:paraId="3F806827" w14:textId="77777777" w:rsidTr="00946923">
        <w:trPr>
          <w:tblHeader/>
        </w:trPr>
        <w:tc>
          <w:tcPr>
            <w:tcW w:w="10422" w:type="dxa"/>
            <w:tcBorders>
              <w:top w:val="nil"/>
              <w:bottom w:val="single" w:sz="4" w:space="0" w:color="auto"/>
            </w:tcBorders>
            <w:shd w:val="clear" w:color="auto" w:fill="auto"/>
          </w:tcPr>
          <w:p w14:paraId="3C5FBA71" w14:textId="137F8763" w:rsidR="001A1C67" w:rsidRDefault="000E3BBD" w:rsidP="000E3BBD">
            <w:pPr>
              <w:pStyle w:val="CodeTableTitle"/>
              <w:numPr>
                <w:ilvl w:val="0"/>
                <w:numId w:val="0"/>
              </w:numPr>
              <w:ind w:left="1701" w:hanging="1701"/>
            </w:pPr>
            <w:r>
              <w:t>Configuration.cfg_opt1</w:t>
            </w:r>
          </w:p>
        </w:tc>
      </w:tr>
      <w:tr w:rsidR="001A1C67" w14:paraId="77817489" w14:textId="77777777" w:rsidTr="00946923">
        <w:tc>
          <w:tcPr>
            <w:tcW w:w="10422" w:type="dxa"/>
            <w:tcBorders>
              <w:left w:val="single" w:sz="4" w:space="0" w:color="auto"/>
              <w:right w:val="single" w:sz="4" w:space="0" w:color="auto"/>
            </w:tcBorders>
            <w:shd w:val="clear" w:color="auto" w:fill="auto"/>
          </w:tcPr>
          <w:p w14:paraId="2B5CDC98" w14:textId="77777777" w:rsidR="001A1C67" w:rsidRDefault="000E3BBD" w:rsidP="00946923">
            <w:pPr>
              <w:pStyle w:val="CodeInCodeTable"/>
            </w:pPr>
            <w:r>
              <w:t>self.bw = 120e6</w:t>
            </w:r>
          </w:p>
          <w:p w14:paraId="3C28779C" w14:textId="2D8429EE" w:rsidR="000E3BBD" w:rsidRDefault="000E3BBD" w:rsidP="00946923">
            <w:pPr>
              <w:pStyle w:val="CodeInCodeTable"/>
            </w:pPr>
            <w:r>
              <w:t>…</w:t>
            </w:r>
          </w:p>
        </w:tc>
      </w:tr>
    </w:tbl>
    <w:p w14:paraId="466CDC4A" w14:textId="1A8F9332" w:rsidR="00C77AA6" w:rsidRDefault="00C77AA6" w:rsidP="00C77AA6">
      <w:pPr>
        <w:pStyle w:val="Heading2"/>
      </w:pPr>
      <w:bookmarkStart w:id="32" w:name="_Toc34836904"/>
      <w:r>
        <w:t>RF/Antenna configuration</w:t>
      </w:r>
      <w:bookmarkEnd w:id="32"/>
    </w:p>
    <w:p w14:paraId="110EB26B" w14:textId="22DC8BAA" w:rsidR="001A1C67" w:rsidRPr="001A1C67" w:rsidRDefault="008F522E" w:rsidP="001A1C67">
      <w:pPr>
        <w:pStyle w:val="Body"/>
      </w:pPr>
      <w:r>
        <w:t xml:space="preserve">Antenna configurations are stored in cfg_optxx.py. Physical relative </w:t>
      </w:r>
      <w:r w:rsidR="00165F4F">
        <w:t xml:space="preserve">locations </w:t>
      </w:r>
      <w:r w:rsidR="00A30DEB">
        <w:t xml:space="preserve">of the antennas </w:t>
      </w:r>
      <w:r w:rsidR="00165F4F">
        <w:t xml:space="preserve">are recorded for this 2T4R board. It is </w:t>
      </w:r>
      <w:proofErr w:type="spellStart"/>
      <w:r w:rsidR="00165F4F">
        <w:t>crutial</w:t>
      </w:r>
      <w:proofErr w:type="spellEnd"/>
      <w:r w:rsidR="00165F4F">
        <w:t xml:space="preserve"> to use the correct</w:t>
      </w:r>
      <w:r w:rsidR="00A30DEB">
        <w:t xml:space="preserve"> locations to create virtual arrays for MIMO applications such as positioning and beamforming.</w:t>
      </w:r>
    </w:p>
    <w:tbl>
      <w:tblPr>
        <w:tblStyle w:val="InfineonStandard"/>
        <w:tblW w:w="0" w:type="auto"/>
        <w:tblLook w:val="05E0" w:firstRow="1" w:lastRow="1" w:firstColumn="1" w:lastColumn="1" w:noHBand="0" w:noVBand="1"/>
      </w:tblPr>
      <w:tblGrid>
        <w:gridCol w:w="10121"/>
      </w:tblGrid>
      <w:tr w:rsidR="001A1C67" w14:paraId="079C08F9" w14:textId="77777777" w:rsidTr="00946923">
        <w:trPr>
          <w:tblHeader/>
        </w:trPr>
        <w:tc>
          <w:tcPr>
            <w:tcW w:w="10422" w:type="dxa"/>
            <w:tcBorders>
              <w:top w:val="nil"/>
              <w:bottom w:val="single" w:sz="4" w:space="0" w:color="auto"/>
            </w:tcBorders>
            <w:shd w:val="clear" w:color="auto" w:fill="auto"/>
          </w:tcPr>
          <w:p w14:paraId="26683A94" w14:textId="07870466" w:rsidR="001A1C67" w:rsidRDefault="00541DF0" w:rsidP="00541DF0">
            <w:pPr>
              <w:pStyle w:val="CodeTableTitle"/>
              <w:numPr>
                <w:ilvl w:val="0"/>
                <w:numId w:val="0"/>
              </w:numPr>
              <w:ind w:left="1701" w:hanging="1701"/>
            </w:pPr>
            <w:r>
              <w:lastRenderedPageBreak/>
              <w:t>Configuration.cfg_opt1</w:t>
            </w:r>
          </w:p>
        </w:tc>
      </w:tr>
      <w:tr w:rsidR="001A1C67" w14:paraId="0EE142D9" w14:textId="77777777" w:rsidTr="00946923">
        <w:tc>
          <w:tcPr>
            <w:tcW w:w="10422" w:type="dxa"/>
            <w:tcBorders>
              <w:left w:val="single" w:sz="4" w:space="0" w:color="auto"/>
              <w:right w:val="single" w:sz="4" w:space="0" w:color="auto"/>
            </w:tcBorders>
            <w:shd w:val="clear" w:color="auto" w:fill="auto"/>
          </w:tcPr>
          <w:p w14:paraId="3AA0F082" w14:textId="65B52F40" w:rsidR="001A1C67" w:rsidRDefault="00541DF0" w:rsidP="00946923">
            <w:pPr>
              <w:pStyle w:val="CodeInCodeTable"/>
            </w:pPr>
            <w:r>
              <w:rPr>
                <w:lang w:eastAsia="zh-CN"/>
              </w:rPr>
              <w:t>self.tx_antenna1 = 0.0186</w:t>
            </w:r>
          </w:p>
          <w:p w14:paraId="5DBDE26F" w14:textId="77777777" w:rsidR="00541DF0" w:rsidRDefault="00541DF0" w:rsidP="00946923">
            <w:pPr>
              <w:pStyle w:val="CodeInCodeTable"/>
            </w:pPr>
            <w:r>
              <w:t>self.tx_antenna2 = 0</w:t>
            </w:r>
          </w:p>
          <w:p w14:paraId="0810FDB2" w14:textId="698A8648" w:rsidR="00541DF0" w:rsidRDefault="00541DF0" w:rsidP="00946923">
            <w:pPr>
              <w:pStyle w:val="CodeInCodeTable"/>
            </w:pPr>
            <w:r>
              <w:t>…</w:t>
            </w:r>
          </w:p>
        </w:tc>
      </w:tr>
    </w:tbl>
    <w:p w14:paraId="7890EDB9" w14:textId="1D53BD22" w:rsidR="001A1C67" w:rsidRDefault="00541DF0" w:rsidP="001A1C67">
      <w:pPr>
        <w:pStyle w:val="Body"/>
      </w:pPr>
      <w:r>
        <w:t xml:space="preserve">The physical locations will be translated into electrical length when the wavelength is available. Further, the code enables to choose which </w:t>
      </w:r>
      <w:proofErr w:type="spellStart"/>
      <w:proofErr w:type="gramStart"/>
      <w:r>
        <w:t>Tx</w:t>
      </w:r>
      <w:proofErr w:type="spellEnd"/>
      <w:proofErr w:type="gramEnd"/>
      <w:r>
        <w:t xml:space="preserve"> antennas and Rx antennas are used, and what is the order to use </w:t>
      </w:r>
      <w:proofErr w:type="spellStart"/>
      <w:r>
        <w:t>Tx</w:t>
      </w:r>
      <w:proofErr w:type="spellEnd"/>
      <w:r>
        <w:t xml:space="preserve"> antennas in TDM MIMO applications.</w:t>
      </w:r>
    </w:p>
    <w:tbl>
      <w:tblPr>
        <w:tblStyle w:val="InfineonStandard"/>
        <w:tblW w:w="0" w:type="auto"/>
        <w:tblLook w:val="05E0" w:firstRow="1" w:lastRow="1" w:firstColumn="1" w:lastColumn="1" w:noHBand="0" w:noVBand="1"/>
      </w:tblPr>
      <w:tblGrid>
        <w:gridCol w:w="10121"/>
      </w:tblGrid>
      <w:tr w:rsidR="00541DF0" w14:paraId="5A1CFC51" w14:textId="77777777" w:rsidTr="00893768">
        <w:trPr>
          <w:tblHeader/>
        </w:trPr>
        <w:tc>
          <w:tcPr>
            <w:tcW w:w="10422" w:type="dxa"/>
            <w:tcBorders>
              <w:top w:val="nil"/>
              <w:bottom w:val="single" w:sz="4" w:space="0" w:color="auto"/>
            </w:tcBorders>
            <w:shd w:val="clear" w:color="auto" w:fill="auto"/>
          </w:tcPr>
          <w:p w14:paraId="6D75C53F" w14:textId="77777777" w:rsidR="00541DF0" w:rsidRDefault="00541DF0" w:rsidP="00893768">
            <w:pPr>
              <w:pStyle w:val="CodeTableTitle"/>
              <w:numPr>
                <w:ilvl w:val="0"/>
                <w:numId w:val="0"/>
              </w:numPr>
              <w:ind w:left="1701" w:hanging="1701"/>
            </w:pPr>
            <w:r>
              <w:t>Configuration.cfg_opt1</w:t>
            </w:r>
          </w:p>
        </w:tc>
      </w:tr>
      <w:tr w:rsidR="00541DF0" w14:paraId="5C721D77" w14:textId="77777777" w:rsidTr="00893768">
        <w:tc>
          <w:tcPr>
            <w:tcW w:w="10422" w:type="dxa"/>
            <w:tcBorders>
              <w:left w:val="single" w:sz="4" w:space="0" w:color="auto"/>
              <w:right w:val="single" w:sz="4" w:space="0" w:color="auto"/>
            </w:tcBorders>
            <w:shd w:val="clear" w:color="auto" w:fill="auto"/>
          </w:tcPr>
          <w:p w14:paraId="2508A823" w14:textId="1EE1A9DD" w:rsidR="00541DF0" w:rsidRDefault="00541DF0" w:rsidP="00541DF0">
            <w:pPr>
              <w:pStyle w:val="CodeInCodeTable"/>
            </w:pPr>
            <w:proofErr w:type="spellStart"/>
            <w:r>
              <w:t>self.tx_enable</w:t>
            </w:r>
            <w:proofErr w:type="spellEnd"/>
            <w:r>
              <w:t xml:space="preserve"> = [0]</w:t>
            </w:r>
          </w:p>
          <w:p w14:paraId="58271217" w14:textId="7BE39672" w:rsidR="00541DF0" w:rsidRDefault="00541DF0" w:rsidP="00893768">
            <w:pPr>
              <w:pStyle w:val="CodeInCodeTable"/>
            </w:pPr>
            <w:proofErr w:type="spellStart"/>
            <w:r>
              <w:t>self.rx_enable</w:t>
            </w:r>
            <w:proofErr w:type="spellEnd"/>
            <w:r>
              <w:t xml:space="preserve"> = [0, 1, 2, 3]</w:t>
            </w:r>
          </w:p>
          <w:p w14:paraId="60335C98" w14:textId="77777777" w:rsidR="00541DF0" w:rsidRDefault="00541DF0" w:rsidP="00893768">
            <w:pPr>
              <w:pStyle w:val="CodeInCodeTable"/>
            </w:pPr>
            <w:proofErr w:type="spellStart"/>
            <w:r>
              <w:t>self.tx_in_use</w:t>
            </w:r>
            <w:proofErr w:type="spellEnd"/>
            <w:r>
              <w:t xml:space="preserve"> = “1”</w:t>
            </w:r>
          </w:p>
          <w:p w14:paraId="6DEDF237" w14:textId="477EC3E7" w:rsidR="00541DF0" w:rsidRDefault="00541DF0" w:rsidP="00893768">
            <w:pPr>
              <w:pStyle w:val="CodeInCodeTable"/>
            </w:pPr>
            <w:proofErr w:type="spellStart"/>
            <w:r>
              <w:t>self.rx_in_use</w:t>
            </w:r>
            <w:proofErr w:type="spellEnd"/>
            <w:r>
              <w:t xml:space="preserve"> = “1234”</w:t>
            </w:r>
          </w:p>
        </w:tc>
      </w:tr>
    </w:tbl>
    <w:p w14:paraId="308B762D" w14:textId="36E9B905" w:rsidR="00541DF0" w:rsidRDefault="00C26A72" w:rsidP="001A1C67">
      <w:pPr>
        <w:pStyle w:val="Body"/>
      </w:pPr>
      <w:r>
        <w:t xml:space="preserve">Therefore, once the PCB is fabricated, the physical dimensions can be input. And in applications, the enabled </w:t>
      </w:r>
      <w:proofErr w:type="spellStart"/>
      <w:proofErr w:type="gramStart"/>
      <w:r>
        <w:t>Tx</w:t>
      </w:r>
      <w:proofErr w:type="spellEnd"/>
      <w:proofErr w:type="gramEnd"/>
      <w:r>
        <w:t xml:space="preserve"> and Rx can be chosen according to request. </w:t>
      </w:r>
    </w:p>
    <w:p w14:paraId="7A0526D5" w14:textId="0F9ED59C" w:rsidR="00C26A72" w:rsidRDefault="00C26A72" w:rsidP="001A1C67">
      <w:pPr>
        <w:pStyle w:val="Body"/>
      </w:pPr>
      <w:r>
        <w:t>The calibration matrix is also stored in the configuration file.</w:t>
      </w:r>
    </w:p>
    <w:tbl>
      <w:tblPr>
        <w:tblStyle w:val="InfineonStandard"/>
        <w:tblW w:w="0" w:type="auto"/>
        <w:tblLook w:val="05E0" w:firstRow="1" w:lastRow="1" w:firstColumn="1" w:lastColumn="1" w:noHBand="0" w:noVBand="1"/>
      </w:tblPr>
      <w:tblGrid>
        <w:gridCol w:w="10121"/>
      </w:tblGrid>
      <w:tr w:rsidR="00C26A72" w14:paraId="52C15200" w14:textId="77777777" w:rsidTr="00893768">
        <w:trPr>
          <w:tblHeader/>
        </w:trPr>
        <w:tc>
          <w:tcPr>
            <w:tcW w:w="10422" w:type="dxa"/>
            <w:tcBorders>
              <w:top w:val="nil"/>
              <w:bottom w:val="single" w:sz="4" w:space="0" w:color="auto"/>
            </w:tcBorders>
            <w:shd w:val="clear" w:color="auto" w:fill="auto"/>
          </w:tcPr>
          <w:p w14:paraId="3BE17138" w14:textId="77777777" w:rsidR="00C26A72" w:rsidRDefault="00C26A72" w:rsidP="00893768">
            <w:pPr>
              <w:pStyle w:val="CodeTableTitle"/>
              <w:numPr>
                <w:ilvl w:val="0"/>
                <w:numId w:val="0"/>
              </w:numPr>
              <w:ind w:left="1701" w:hanging="1701"/>
            </w:pPr>
            <w:r>
              <w:t>Configuration.cfg_opt1</w:t>
            </w:r>
          </w:p>
        </w:tc>
      </w:tr>
      <w:tr w:rsidR="00C26A72" w14:paraId="32D0DC01" w14:textId="77777777" w:rsidTr="00893768">
        <w:tc>
          <w:tcPr>
            <w:tcW w:w="10422" w:type="dxa"/>
            <w:tcBorders>
              <w:left w:val="single" w:sz="4" w:space="0" w:color="auto"/>
              <w:right w:val="single" w:sz="4" w:space="0" w:color="auto"/>
            </w:tcBorders>
            <w:shd w:val="clear" w:color="auto" w:fill="auto"/>
          </w:tcPr>
          <w:p w14:paraId="5D73AFFA" w14:textId="53FBEB1D" w:rsidR="00C26A72" w:rsidRDefault="00C26A72" w:rsidP="00C26A72">
            <w:pPr>
              <w:pStyle w:val="CodeInCodeTable"/>
            </w:pPr>
            <w:proofErr w:type="spellStart"/>
            <w:r>
              <w:t>self.ang_cal_mtx</w:t>
            </w:r>
            <w:proofErr w:type="spellEnd"/>
            <w:r>
              <w:t xml:space="preserve"> = […]</w:t>
            </w:r>
          </w:p>
          <w:p w14:paraId="35EF27A6" w14:textId="6CB17375" w:rsidR="00C26A72" w:rsidRDefault="00C26A72" w:rsidP="00C26A72">
            <w:pPr>
              <w:pStyle w:val="CodeInCodeTable"/>
            </w:pPr>
            <w:proofErr w:type="spellStart"/>
            <w:r>
              <w:t>self.mag_cal_mtx</w:t>
            </w:r>
            <w:proofErr w:type="spellEnd"/>
            <w:r>
              <w:t xml:space="preserve"> = […]</w:t>
            </w:r>
          </w:p>
        </w:tc>
      </w:tr>
    </w:tbl>
    <w:p w14:paraId="0872B909" w14:textId="31A68313" w:rsidR="00C77AA6" w:rsidRDefault="00C77AA6" w:rsidP="00C77AA6">
      <w:pPr>
        <w:pStyle w:val="Heading2"/>
      </w:pPr>
      <w:bookmarkStart w:id="33" w:name="_Toc34836905"/>
      <w:r>
        <w:t>Base band configuration</w:t>
      </w:r>
      <w:bookmarkEnd w:id="33"/>
    </w:p>
    <w:p w14:paraId="5BFF2F5D" w14:textId="6BDA0360" w:rsidR="001A1C67" w:rsidRDefault="002C58BF" w:rsidP="001A1C67">
      <w:pPr>
        <w:pStyle w:val="Body"/>
      </w:pPr>
      <w:r>
        <w:t>Baseband configurations mainly includes ADC information such as ADC bit number and whether it is signed or unsigned. Also the IQ information is included here.</w:t>
      </w:r>
    </w:p>
    <w:tbl>
      <w:tblPr>
        <w:tblStyle w:val="InfineonStandard"/>
        <w:tblW w:w="0" w:type="auto"/>
        <w:tblLook w:val="05E0" w:firstRow="1" w:lastRow="1" w:firstColumn="1" w:lastColumn="1" w:noHBand="0" w:noVBand="1"/>
      </w:tblPr>
      <w:tblGrid>
        <w:gridCol w:w="10121"/>
      </w:tblGrid>
      <w:tr w:rsidR="002C58BF" w14:paraId="0515A3B1" w14:textId="77777777" w:rsidTr="00893768">
        <w:trPr>
          <w:tblHeader/>
        </w:trPr>
        <w:tc>
          <w:tcPr>
            <w:tcW w:w="10422" w:type="dxa"/>
            <w:tcBorders>
              <w:top w:val="nil"/>
              <w:bottom w:val="single" w:sz="4" w:space="0" w:color="auto"/>
            </w:tcBorders>
            <w:shd w:val="clear" w:color="auto" w:fill="auto"/>
          </w:tcPr>
          <w:p w14:paraId="40F1534E" w14:textId="77777777" w:rsidR="002C58BF" w:rsidRDefault="002C58BF" w:rsidP="00893768">
            <w:pPr>
              <w:pStyle w:val="CodeTableTitle"/>
              <w:numPr>
                <w:ilvl w:val="0"/>
                <w:numId w:val="0"/>
              </w:numPr>
              <w:ind w:left="1701" w:hanging="1701"/>
            </w:pPr>
            <w:r>
              <w:t>Configuration.cfg_opt1</w:t>
            </w:r>
          </w:p>
        </w:tc>
      </w:tr>
      <w:tr w:rsidR="002C58BF" w14:paraId="347374FB" w14:textId="77777777" w:rsidTr="00893768">
        <w:tc>
          <w:tcPr>
            <w:tcW w:w="10422" w:type="dxa"/>
            <w:tcBorders>
              <w:left w:val="single" w:sz="4" w:space="0" w:color="auto"/>
              <w:right w:val="single" w:sz="4" w:space="0" w:color="auto"/>
            </w:tcBorders>
            <w:shd w:val="clear" w:color="auto" w:fill="auto"/>
          </w:tcPr>
          <w:p w14:paraId="2A35744D" w14:textId="76BA5345" w:rsidR="002C58BF" w:rsidRDefault="002C58BF" w:rsidP="002C58BF">
            <w:pPr>
              <w:pStyle w:val="CodeInCodeTable"/>
            </w:pPr>
            <w:proofErr w:type="spellStart"/>
            <w:r>
              <w:t>self.iq_mode</w:t>
            </w:r>
            <w:proofErr w:type="spellEnd"/>
            <w:r>
              <w:t xml:space="preserve"> = 0</w:t>
            </w:r>
          </w:p>
          <w:p w14:paraId="5FBB6DE3" w14:textId="02E4A9F8" w:rsidR="002C58BF" w:rsidRDefault="002C58BF" w:rsidP="002C58BF">
            <w:pPr>
              <w:pStyle w:val="CodeInCodeTable"/>
            </w:pPr>
            <w:proofErr w:type="spellStart"/>
            <w:r>
              <w:t>self.iq_setup</w:t>
            </w:r>
            <w:proofErr w:type="spellEnd"/>
            <w:r>
              <w:t xml:space="preserve"> = “</w:t>
            </w:r>
            <w:proofErr w:type="spellStart"/>
            <w:r>
              <w:t>i</w:t>
            </w:r>
            <w:proofErr w:type="spellEnd"/>
            <w:r>
              <w:t>”</w:t>
            </w:r>
          </w:p>
        </w:tc>
      </w:tr>
    </w:tbl>
    <w:p w14:paraId="484CE7A0" w14:textId="3D956673" w:rsidR="001A1C67" w:rsidRPr="001A1C67" w:rsidRDefault="002C58BF" w:rsidP="001A1C67">
      <w:pPr>
        <w:pStyle w:val="Body"/>
      </w:pPr>
      <w:r>
        <w:t>When both I/Q channels are used, SNR can be improved</w:t>
      </w:r>
      <w:r w:rsidR="00644309">
        <w:t xml:space="preserve"> compared to a single I/Q channel</w:t>
      </w:r>
      <w:r>
        <w:t xml:space="preserve">. </w:t>
      </w:r>
      <w:r w:rsidR="00632069">
        <w:t xml:space="preserve">I/Q channels </w:t>
      </w:r>
      <w:r w:rsidR="001C4E13">
        <w:t>are</w:t>
      </w:r>
      <w:r w:rsidR="00632069">
        <w:t xml:space="preserve"> combined in time domain before DSP.</w:t>
      </w:r>
    </w:p>
    <w:p w14:paraId="7DC96860" w14:textId="04BBAE31" w:rsidR="00C77AA6" w:rsidRDefault="00C77AA6" w:rsidP="00C77AA6">
      <w:pPr>
        <w:pStyle w:val="Heading2"/>
      </w:pPr>
      <w:bookmarkStart w:id="34" w:name="_Toc34836906"/>
      <w:r>
        <w:t>DSP configuration</w:t>
      </w:r>
      <w:bookmarkEnd w:id="34"/>
    </w:p>
    <w:p w14:paraId="2F1653DC" w14:textId="29F47DD4" w:rsidR="00B52284" w:rsidRPr="00B52284" w:rsidRDefault="00B52284" w:rsidP="00B52284">
      <w:pPr>
        <w:pStyle w:val="Body"/>
      </w:pPr>
      <w:r>
        <w:t xml:space="preserve">DSP configurations </w:t>
      </w:r>
      <w:r w:rsidR="008A636A">
        <w:t>mainly</w:t>
      </w:r>
      <w:r>
        <w:t xml:space="preserve"> cover preprocessing parameters.</w:t>
      </w:r>
      <w:r w:rsidR="00D97078">
        <w:t xml:space="preserve"> The link between Radar config</w:t>
      </w:r>
      <w:r w:rsidR="007661EE">
        <w:t>uration and DSP is the RDM size. Zero padding is not considered in Release 0.1.</w:t>
      </w:r>
      <w:r w:rsidR="00583CE1">
        <w:t xml:space="preserve"> For preprocessing, DSP configurations defines whether to use MTI filter or CFAR filter:</w:t>
      </w:r>
    </w:p>
    <w:tbl>
      <w:tblPr>
        <w:tblStyle w:val="InfineonStandard"/>
        <w:tblW w:w="0" w:type="auto"/>
        <w:tblLook w:val="05E0" w:firstRow="1" w:lastRow="1" w:firstColumn="1" w:lastColumn="1" w:noHBand="0" w:noVBand="1"/>
      </w:tblPr>
      <w:tblGrid>
        <w:gridCol w:w="10121"/>
      </w:tblGrid>
      <w:tr w:rsidR="001A1C67" w14:paraId="6DF3046D" w14:textId="77777777" w:rsidTr="00946923">
        <w:trPr>
          <w:tblHeader/>
        </w:trPr>
        <w:tc>
          <w:tcPr>
            <w:tcW w:w="10422" w:type="dxa"/>
            <w:tcBorders>
              <w:top w:val="nil"/>
              <w:bottom w:val="single" w:sz="4" w:space="0" w:color="auto"/>
            </w:tcBorders>
            <w:shd w:val="clear" w:color="auto" w:fill="auto"/>
          </w:tcPr>
          <w:p w14:paraId="7AAD85CD" w14:textId="6386A746" w:rsidR="001A1C67" w:rsidRDefault="00583CE1" w:rsidP="00583CE1">
            <w:pPr>
              <w:pStyle w:val="CodeTableTitle"/>
              <w:numPr>
                <w:ilvl w:val="0"/>
                <w:numId w:val="0"/>
              </w:numPr>
              <w:ind w:left="1701" w:hanging="1701"/>
            </w:pPr>
            <w:r>
              <w:t>Configuration.cfg_opt1</w:t>
            </w:r>
          </w:p>
        </w:tc>
      </w:tr>
      <w:tr w:rsidR="001A1C67" w14:paraId="09A0CA4F" w14:textId="77777777" w:rsidTr="00946923">
        <w:tc>
          <w:tcPr>
            <w:tcW w:w="10422" w:type="dxa"/>
            <w:tcBorders>
              <w:left w:val="single" w:sz="4" w:space="0" w:color="auto"/>
              <w:right w:val="single" w:sz="4" w:space="0" w:color="auto"/>
            </w:tcBorders>
            <w:shd w:val="clear" w:color="auto" w:fill="auto"/>
          </w:tcPr>
          <w:p w14:paraId="3AD7B191" w14:textId="05D17265" w:rsidR="001A1C67" w:rsidRDefault="00583CE1" w:rsidP="00946923">
            <w:pPr>
              <w:pStyle w:val="CodeInCodeTable"/>
            </w:pPr>
            <w:proofErr w:type="spellStart"/>
            <w:r>
              <w:t>self.mti_flag</w:t>
            </w:r>
            <w:proofErr w:type="spellEnd"/>
            <w:r>
              <w:t xml:space="preserve"> = False</w:t>
            </w:r>
          </w:p>
          <w:p w14:paraId="1EFDCCA6" w14:textId="5EBB7809" w:rsidR="00583CE1" w:rsidRDefault="00583CE1" w:rsidP="005C270A">
            <w:pPr>
              <w:pStyle w:val="CodeInCodeTable"/>
            </w:pPr>
            <w:proofErr w:type="spellStart"/>
            <w:r>
              <w:t>self.cfar_flag</w:t>
            </w:r>
            <w:proofErr w:type="spellEnd"/>
            <w:r>
              <w:t xml:space="preserve"> = </w:t>
            </w:r>
            <w:r w:rsidR="005C270A">
              <w:t>False</w:t>
            </w:r>
          </w:p>
        </w:tc>
      </w:tr>
    </w:tbl>
    <w:p w14:paraId="333016D1" w14:textId="109F4188" w:rsidR="001A1C67" w:rsidRDefault="00583CE1" w:rsidP="001A1C67">
      <w:pPr>
        <w:pStyle w:val="Body"/>
      </w:pPr>
      <w:r>
        <w:t>When CFAR is used, the CFAR parameters are also defined in this part:</w:t>
      </w:r>
    </w:p>
    <w:tbl>
      <w:tblPr>
        <w:tblStyle w:val="InfineonStandard"/>
        <w:tblW w:w="0" w:type="auto"/>
        <w:tblLook w:val="05E0" w:firstRow="1" w:lastRow="1" w:firstColumn="1" w:lastColumn="1" w:noHBand="0" w:noVBand="1"/>
      </w:tblPr>
      <w:tblGrid>
        <w:gridCol w:w="10121"/>
      </w:tblGrid>
      <w:tr w:rsidR="00583CE1" w14:paraId="08DD4E5B" w14:textId="77777777" w:rsidTr="00893768">
        <w:trPr>
          <w:tblHeader/>
        </w:trPr>
        <w:tc>
          <w:tcPr>
            <w:tcW w:w="10422" w:type="dxa"/>
            <w:tcBorders>
              <w:top w:val="nil"/>
              <w:bottom w:val="single" w:sz="4" w:space="0" w:color="auto"/>
            </w:tcBorders>
            <w:shd w:val="clear" w:color="auto" w:fill="auto"/>
          </w:tcPr>
          <w:p w14:paraId="76CBF0AF" w14:textId="77777777" w:rsidR="00583CE1" w:rsidRDefault="00583CE1" w:rsidP="00893768">
            <w:pPr>
              <w:pStyle w:val="CodeTableTitle"/>
              <w:numPr>
                <w:ilvl w:val="0"/>
                <w:numId w:val="0"/>
              </w:numPr>
              <w:ind w:left="1701" w:hanging="1701"/>
            </w:pPr>
            <w:r>
              <w:t>Configuration.cfg_opt1</w:t>
            </w:r>
          </w:p>
        </w:tc>
      </w:tr>
      <w:tr w:rsidR="00583CE1" w14:paraId="3754842A" w14:textId="77777777" w:rsidTr="00893768">
        <w:tc>
          <w:tcPr>
            <w:tcW w:w="10422" w:type="dxa"/>
            <w:tcBorders>
              <w:left w:val="single" w:sz="4" w:space="0" w:color="auto"/>
              <w:right w:val="single" w:sz="4" w:space="0" w:color="auto"/>
            </w:tcBorders>
            <w:shd w:val="clear" w:color="auto" w:fill="auto"/>
          </w:tcPr>
          <w:p w14:paraId="2D13B860" w14:textId="3D27CED2" w:rsidR="00583CE1" w:rsidRDefault="00583CE1" w:rsidP="00583CE1">
            <w:pPr>
              <w:pStyle w:val="CodeInCodeTable"/>
            </w:pPr>
            <w:proofErr w:type="spellStart"/>
            <w:r>
              <w:t>self.cfar_guard</w:t>
            </w:r>
            <w:proofErr w:type="spellEnd"/>
            <w:r>
              <w:t xml:space="preserve"> = 5</w:t>
            </w:r>
          </w:p>
          <w:p w14:paraId="06574881" w14:textId="4EAC9F9F" w:rsidR="00583CE1" w:rsidRDefault="00583CE1" w:rsidP="00893768">
            <w:pPr>
              <w:pStyle w:val="CodeInCodeTable"/>
            </w:pPr>
            <w:proofErr w:type="spellStart"/>
            <w:r>
              <w:t>self.cfar_length</w:t>
            </w:r>
            <w:proofErr w:type="spellEnd"/>
            <w:r>
              <w:t xml:space="preserve"> = 8</w:t>
            </w:r>
          </w:p>
          <w:p w14:paraId="68950101" w14:textId="7401C490" w:rsidR="00583CE1" w:rsidRDefault="00583CE1" w:rsidP="00893768">
            <w:pPr>
              <w:pStyle w:val="CodeInCodeTable"/>
            </w:pPr>
            <w:proofErr w:type="spellStart"/>
            <w:r>
              <w:lastRenderedPageBreak/>
              <w:t>self.cfar_scale</w:t>
            </w:r>
            <w:proofErr w:type="spellEnd"/>
            <w:r>
              <w:t xml:space="preserve"> = 5</w:t>
            </w:r>
          </w:p>
        </w:tc>
      </w:tr>
    </w:tbl>
    <w:p w14:paraId="48A1BA46" w14:textId="368CA185" w:rsidR="00583CE1" w:rsidRDefault="008A636A" w:rsidP="001A1C67">
      <w:pPr>
        <w:pStyle w:val="Body"/>
      </w:pPr>
      <w:r>
        <w:lastRenderedPageBreak/>
        <w:t>These parameters will be used when CFAR algorithm is used for each RDM.</w:t>
      </w:r>
    </w:p>
    <w:p w14:paraId="4C1D3BE7" w14:textId="59A190D0" w:rsidR="005C270A" w:rsidRPr="001A1C67" w:rsidRDefault="005C270A" w:rsidP="001A1C67">
      <w:pPr>
        <w:pStyle w:val="Body"/>
      </w:pPr>
      <w:r>
        <w:t>Note these two filters are applied to the raw RDM. During detection, the CFAR function is directly called.</w:t>
      </w:r>
    </w:p>
    <w:p w14:paraId="18480562" w14:textId="432C787D" w:rsidR="00816EBC" w:rsidRDefault="00C77AA6" w:rsidP="00816EBC">
      <w:pPr>
        <w:pStyle w:val="Heading2"/>
      </w:pPr>
      <w:bookmarkStart w:id="35" w:name="_Toc34836907"/>
      <w:proofErr w:type="spellStart"/>
      <w:r>
        <w:t>Postprocessing</w:t>
      </w:r>
      <w:proofErr w:type="spellEnd"/>
      <w:r>
        <w:t xml:space="preserve"> configuration</w:t>
      </w:r>
      <w:bookmarkEnd w:id="35"/>
    </w:p>
    <w:p w14:paraId="1C173BF0" w14:textId="1AE3A1A3" w:rsidR="00893768" w:rsidRDefault="00893768" w:rsidP="00893768">
      <w:pPr>
        <w:pStyle w:val="Body"/>
        <w:rPr>
          <w:lang w:eastAsia="zh-CN"/>
        </w:rPr>
      </w:pPr>
      <w:proofErr w:type="spellStart"/>
      <w:r>
        <w:t>Postprocessin</w:t>
      </w:r>
      <w:r w:rsidR="00BE26EE">
        <w:t>g</w:t>
      </w:r>
      <w:proofErr w:type="spellEnd"/>
      <w:r w:rsidR="00BE26EE">
        <w:t xml:space="preserve"> configurations</w:t>
      </w:r>
      <w:r w:rsidR="00262CFD">
        <w:t xml:space="preserve"> in the configure file mainly </w:t>
      </w:r>
      <w:r w:rsidR="002D2639">
        <w:t>reflects</w:t>
      </w:r>
      <w:r w:rsidR="00262CFD">
        <w:t xml:space="preserve"> the area of interest and the </w:t>
      </w:r>
      <w:r w:rsidR="00935983">
        <w:t>installation of radar. After the target is detected, the program will only search within the defined area in a defined step. Because the radar can be installed in different height</w:t>
      </w:r>
      <w:r w:rsidR="000A1A37">
        <w:t>s</w:t>
      </w:r>
      <w:r w:rsidR="00935983">
        <w:t xml:space="preserve"> and orientation</w:t>
      </w:r>
      <w:r w:rsidR="000A1A37">
        <w:t>s</w:t>
      </w:r>
      <w:r w:rsidR="00935983">
        <w:t xml:space="preserve">, these position </w:t>
      </w:r>
      <w:r w:rsidR="002D2639">
        <w:t xml:space="preserve">information </w:t>
      </w:r>
      <w:r w:rsidR="00935983">
        <w:t>need to be compensated in the final output</w:t>
      </w:r>
      <w:r w:rsidR="002D2639">
        <w:t xml:space="preserve"> as well.</w:t>
      </w:r>
    </w:p>
    <w:tbl>
      <w:tblPr>
        <w:tblStyle w:val="InfineonStandard"/>
        <w:tblW w:w="0" w:type="auto"/>
        <w:tblLook w:val="05E0" w:firstRow="1" w:lastRow="1" w:firstColumn="1" w:lastColumn="1" w:noHBand="0" w:noVBand="1"/>
      </w:tblPr>
      <w:tblGrid>
        <w:gridCol w:w="10121"/>
      </w:tblGrid>
      <w:tr w:rsidR="00893768" w14:paraId="4278D02E" w14:textId="77777777" w:rsidTr="00893768">
        <w:trPr>
          <w:tblHeader/>
        </w:trPr>
        <w:tc>
          <w:tcPr>
            <w:tcW w:w="10422" w:type="dxa"/>
            <w:tcBorders>
              <w:top w:val="nil"/>
              <w:bottom w:val="single" w:sz="4" w:space="0" w:color="auto"/>
            </w:tcBorders>
            <w:shd w:val="clear" w:color="auto" w:fill="auto"/>
          </w:tcPr>
          <w:p w14:paraId="1FA971A0" w14:textId="77777777" w:rsidR="00893768" w:rsidRDefault="00893768" w:rsidP="00893768">
            <w:pPr>
              <w:pStyle w:val="CodeTableTitle"/>
              <w:numPr>
                <w:ilvl w:val="0"/>
                <w:numId w:val="0"/>
              </w:numPr>
              <w:ind w:left="1701" w:hanging="1701"/>
            </w:pPr>
            <w:r>
              <w:t>Configuration.cfg_opt1</w:t>
            </w:r>
          </w:p>
        </w:tc>
      </w:tr>
      <w:tr w:rsidR="00893768" w14:paraId="7D2AE6B1" w14:textId="77777777" w:rsidTr="00893768">
        <w:tc>
          <w:tcPr>
            <w:tcW w:w="10422" w:type="dxa"/>
            <w:tcBorders>
              <w:left w:val="single" w:sz="4" w:space="0" w:color="auto"/>
              <w:right w:val="single" w:sz="4" w:space="0" w:color="auto"/>
            </w:tcBorders>
            <w:shd w:val="clear" w:color="auto" w:fill="auto"/>
          </w:tcPr>
          <w:p w14:paraId="2FD7525F" w14:textId="53D24A87" w:rsidR="00893768" w:rsidRDefault="00893768" w:rsidP="002D2639">
            <w:pPr>
              <w:pStyle w:val="CodeInCodeTable"/>
            </w:pPr>
            <w:proofErr w:type="spellStart"/>
            <w:r>
              <w:t>self.</w:t>
            </w:r>
            <w:r w:rsidR="000A1A37">
              <w:t>distance_min_m</w:t>
            </w:r>
            <w:proofErr w:type="spellEnd"/>
            <w:r>
              <w:t xml:space="preserve"> = </w:t>
            </w:r>
            <w:r w:rsidR="000A1A37">
              <w:t>1.5</w:t>
            </w:r>
          </w:p>
          <w:p w14:paraId="727FE24C" w14:textId="274074C7" w:rsidR="00893768" w:rsidRDefault="00893768" w:rsidP="00893768">
            <w:pPr>
              <w:pStyle w:val="CodeInCodeTable"/>
            </w:pPr>
            <w:proofErr w:type="spellStart"/>
            <w:r>
              <w:t>self.</w:t>
            </w:r>
            <w:r w:rsidR="000A1A37">
              <w:t>distance_max_m</w:t>
            </w:r>
            <w:proofErr w:type="spellEnd"/>
            <w:r>
              <w:t xml:space="preserve"> </w:t>
            </w:r>
            <w:r w:rsidR="000A1A37">
              <w:t>= 45</w:t>
            </w:r>
          </w:p>
          <w:p w14:paraId="33B692ED" w14:textId="77777777" w:rsidR="00893768" w:rsidRDefault="00893768" w:rsidP="000A1A37">
            <w:pPr>
              <w:pStyle w:val="CodeInCodeTable"/>
            </w:pPr>
            <w:proofErr w:type="spellStart"/>
            <w:r>
              <w:t>self.</w:t>
            </w:r>
            <w:r w:rsidR="000A1A37">
              <w:t>azimuth_fov_deg</w:t>
            </w:r>
            <w:proofErr w:type="spellEnd"/>
            <w:r>
              <w:t xml:space="preserve"> = </w:t>
            </w:r>
            <w:r w:rsidR="000A1A37">
              <w:t>[-60, 60]</w:t>
            </w:r>
          </w:p>
          <w:p w14:paraId="520E83EC" w14:textId="77777777" w:rsidR="000A1A37" w:rsidRDefault="000A1A37" w:rsidP="000A1A37">
            <w:pPr>
              <w:pStyle w:val="CodeInCodeTable"/>
            </w:pPr>
            <w:proofErr w:type="spellStart"/>
            <w:r>
              <w:t>self.azimuth_res_deg</w:t>
            </w:r>
            <w:proofErr w:type="spellEnd"/>
            <w:r>
              <w:t xml:space="preserve"> = 2.0</w:t>
            </w:r>
          </w:p>
          <w:p w14:paraId="5B6BC590" w14:textId="77777777" w:rsidR="000A1A37" w:rsidRDefault="000A1A37" w:rsidP="000A1A37">
            <w:pPr>
              <w:pStyle w:val="CodeInCodeTable"/>
            </w:pPr>
            <w:proofErr w:type="spellStart"/>
            <w:r>
              <w:t>self.azimuth_offset_deg</w:t>
            </w:r>
            <w:proofErr w:type="spellEnd"/>
            <w:r>
              <w:t xml:space="preserve"> = 20</w:t>
            </w:r>
          </w:p>
          <w:p w14:paraId="2F196B02" w14:textId="2AE8CCA2" w:rsidR="000A1A37" w:rsidRDefault="000A1A37" w:rsidP="000A1A37">
            <w:pPr>
              <w:pStyle w:val="CodeInCodeTable"/>
            </w:pPr>
            <w:proofErr w:type="spellStart"/>
            <w:r>
              <w:t>self.elevation_offset_deg</w:t>
            </w:r>
            <w:proofErr w:type="spellEnd"/>
            <w:r>
              <w:t xml:space="preserve"> = 0</w:t>
            </w:r>
          </w:p>
        </w:tc>
      </w:tr>
    </w:tbl>
    <w:p w14:paraId="4729A035" w14:textId="39E2EDCB" w:rsidR="00893768" w:rsidRPr="00893768" w:rsidRDefault="000A1A37" w:rsidP="00893768">
      <w:pPr>
        <w:pStyle w:val="Body"/>
      </w:pPr>
      <w:r>
        <w:t xml:space="preserve">Note these information may also be useful for RDM interpolation especially when elevation offset is large. </w:t>
      </w:r>
    </w:p>
    <w:p w14:paraId="0E5EFB28" w14:textId="14BFB03C" w:rsidR="00816EBC" w:rsidRPr="00816EBC" w:rsidRDefault="00816EBC" w:rsidP="00816EBC">
      <w:pPr>
        <w:pStyle w:val="Heading2"/>
      </w:pPr>
      <w:bookmarkStart w:id="36" w:name="_Toc34836908"/>
      <w:r>
        <w:t>Example configurations</w:t>
      </w:r>
      <w:bookmarkEnd w:id="36"/>
    </w:p>
    <w:p w14:paraId="66E35BF8" w14:textId="4A868BAA" w:rsidR="00C77AA6" w:rsidRDefault="0081379E" w:rsidP="00C77AA6">
      <w:pPr>
        <w:pStyle w:val="Body"/>
      </w:pPr>
      <w:r>
        <w:t>By default, two options are provided for different applications</w:t>
      </w:r>
      <w:r w:rsidR="007D3992">
        <w:t xml:space="preserve">: short range (40 meters) for target classification purpose and middle range (60 meters) for target detection purpose. </w:t>
      </w:r>
      <w:r w:rsidR="00F55D1B">
        <w:t xml:space="preserve">Foe classification, higher velocity resolution is necessary while for detection only, higher maximum detectable velocity is preferred. </w:t>
      </w:r>
      <w:r w:rsidR="007D3992">
        <w:t>The main limitation comes from the RDM size, which is limited by the processor memory.</w:t>
      </w:r>
      <w:r w:rsidR="006B0F90">
        <w:t xml:space="preserve"> </w:t>
      </w:r>
      <w:r w:rsidR="004C0DD2">
        <w:t xml:space="preserve">Both options fully used the available memory size (to have 256 chirps per frame and 64 samples per chirp). </w:t>
      </w:r>
      <w:r w:rsidR="00F55D1B">
        <w:t>When the memory for this process is fixed, for the same number of chirps in one frame, higher velocity resolution means a lower maximum detectable speed. The major difference of the two options thus is coming from the RDM resolution.</w:t>
      </w:r>
    </w:p>
    <w:tbl>
      <w:tblPr>
        <w:tblStyle w:val="InfineonStandard"/>
        <w:tblW w:w="0" w:type="auto"/>
        <w:tblLook w:val="05E0" w:firstRow="1" w:lastRow="1" w:firstColumn="1" w:lastColumn="1" w:noHBand="0" w:noVBand="1"/>
      </w:tblPr>
      <w:tblGrid>
        <w:gridCol w:w="10121"/>
      </w:tblGrid>
      <w:tr w:rsidR="00F55D1B" w14:paraId="2D665E87" w14:textId="77777777" w:rsidTr="004C0DD2">
        <w:trPr>
          <w:tblHeader/>
        </w:trPr>
        <w:tc>
          <w:tcPr>
            <w:tcW w:w="10121" w:type="dxa"/>
            <w:tcBorders>
              <w:top w:val="nil"/>
              <w:bottom w:val="single" w:sz="4" w:space="0" w:color="auto"/>
            </w:tcBorders>
            <w:shd w:val="clear" w:color="auto" w:fill="auto"/>
          </w:tcPr>
          <w:p w14:paraId="30079185" w14:textId="77777777" w:rsidR="00F55D1B" w:rsidRDefault="00F55D1B" w:rsidP="004C0DD2">
            <w:pPr>
              <w:pStyle w:val="CodeTableTitle"/>
              <w:numPr>
                <w:ilvl w:val="0"/>
                <w:numId w:val="0"/>
              </w:numPr>
              <w:ind w:left="1701" w:hanging="1701"/>
            </w:pPr>
            <w:r>
              <w:t>Configuration.cfg_opt1</w:t>
            </w:r>
          </w:p>
        </w:tc>
      </w:tr>
      <w:tr w:rsidR="00F55D1B" w14:paraId="210122E9" w14:textId="77777777" w:rsidTr="004C0DD2">
        <w:tc>
          <w:tcPr>
            <w:tcW w:w="10121" w:type="dxa"/>
            <w:tcBorders>
              <w:left w:val="single" w:sz="4" w:space="0" w:color="auto"/>
              <w:right w:val="single" w:sz="4" w:space="0" w:color="auto"/>
            </w:tcBorders>
            <w:shd w:val="clear" w:color="auto" w:fill="auto"/>
          </w:tcPr>
          <w:p w14:paraId="4B453842" w14:textId="688DCC19" w:rsidR="00F55D1B" w:rsidRDefault="00F55D1B" w:rsidP="00F55D1B">
            <w:pPr>
              <w:pStyle w:val="CodeInCodeTable"/>
            </w:pPr>
            <w:r>
              <w:t>self.bw = 120e6</w:t>
            </w:r>
          </w:p>
          <w:p w14:paraId="22DBC927" w14:textId="75584A00" w:rsidR="004C0DD2" w:rsidRDefault="004C0DD2" w:rsidP="00F55D1B">
            <w:pPr>
              <w:pStyle w:val="CodeInCodeTable"/>
            </w:pPr>
            <w:proofErr w:type="spellStart"/>
            <w:r>
              <w:t>self.sample_per_upchirp</w:t>
            </w:r>
            <w:proofErr w:type="spellEnd"/>
            <w:r>
              <w:t xml:space="preserve"> = 64</w:t>
            </w:r>
          </w:p>
          <w:p w14:paraId="571BCFFE" w14:textId="1E81458A" w:rsidR="004C0DD2" w:rsidRDefault="004C0DD2" w:rsidP="00F55D1B">
            <w:pPr>
              <w:pStyle w:val="CodeInCodeTable"/>
            </w:pPr>
            <w:proofErr w:type="spellStart"/>
            <w:r>
              <w:t>self.chirp_per_frame</w:t>
            </w:r>
            <w:proofErr w:type="spellEnd"/>
            <w:r>
              <w:t xml:space="preserve"> = 256</w:t>
            </w:r>
          </w:p>
          <w:p w14:paraId="398C264D" w14:textId="3F53ADD5" w:rsidR="00F55D1B" w:rsidRDefault="00F55D1B" w:rsidP="004C0DD2">
            <w:pPr>
              <w:pStyle w:val="CodeInCodeTable"/>
            </w:pPr>
            <w:proofErr w:type="spellStart"/>
            <w:r>
              <w:t>self.</w:t>
            </w:r>
            <w:r w:rsidR="004C0DD2">
              <w:t>up_ramp_time</w:t>
            </w:r>
            <w:proofErr w:type="spellEnd"/>
            <w:r>
              <w:t xml:space="preserve"> = 45</w:t>
            </w:r>
            <w:r w:rsidR="004C0DD2">
              <w:t>e-6</w:t>
            </w:r>
          </w:p>
          <w:p w14:paraId="50A62825" w14:textId="73644DEE" w:rsidR="00F55D1B" w:rsidRDefault="004C0DD2" w:rsidP="004C0DD2">
            <w:pPr>
              <w:pStyle w:val="CodeInCodeTable"/>
            </w:pPr>
            <w:proofErr w:type="spellStart"/>
            <w:r>
              <w:t>self.down_ramp_time</w:t>
            </w:r>
            <w:proofErr w:type="spellEnd"/>
            <w:r>
              <w:t xml:space="preserve"> = 45e-6</w:t>
            </w:r>
          </w:p>
          <w:p w14:paraId="65524A81" w14:textId="3999FF9A" w:rsidR="00F55D1B" w:rsidRDefault="00F55D1B" w:rsidP="004C0DD2">
            <w:pPr>
              <w:pStyle w:val="CodeInCodeTable"/>
            </w:pPr>
            <w:proofErr w:type="spellStart"/>
            <w:r>
              <w:t>self.</w:t>
            </w:r>
            <w:r w:rsidR="004C0DD2">
              <w:t>chirp_interval</w:t>
            </w:r>
            <w:proofErr w:type="spellEnd"/>
            <w:r>
              <w:t xml:space="preserve"> = </w:t>
            </w:r>
            <w:r w:rsidR="004C0DD2">
              <w:t>90e-6</w:t>
            </w:r>
          </w:p>
        </w:tc>
      </w:tr>
      <w:tr w:rsidR="004C0DD2" w14:paraId="179008C7" w14:textId="77777777" w:rsidTr="004C0DD2">
        <w:trPr>
          <w:tblHeader/>
        </w:trPr>
        <w:tc>
          <w:tcPr>
            <w:tcW w:w="10121" w:type="dxa"/>
            <w:tcBorders>
              <w:top w:val="nil"/>
              <w:bottom w:val="single" w:sz="4" w:space="0" w:color="auto"/>
            </w:tcBorders>
            <w:shd w:val="clear" w:color="auto" w:fill="auto"/>
          </w:tcPr>
          <w:p w14:paraId="21821C9A" w14:textId="42AA8F98" w:rsidR="004C0DD2" w:rsidRDefault="004C0DD2" w:rsidP="004C0DD2">
            <w:pPr>
              <w:pStyle w:val="CodeTableTitle"/>
              <w:numPr>
                <w:ilvl w:val="0"/>
                <w:numId w:val="0"/>
              </w:numPr>
              <w:ind w:left="1701" w:hanging="1701"/>
            </w:pPr>
            <w:r>
              <w:t>Configuration.cfg_opt2</w:t>
            </w:r>
          </w:p>
        </w:tc>
      </w:tr>
      <w:tr w:rsidR="004C0DD2" w14:paraId="4753DC38" w14:textId="77777777" w:rsidTr="004C0DD2">
        <w:tc>
          <w:tcPr>
            <w:tcW w:w="10121" w:type="dxa"/>
            <w:tcBorders>
              <w:left w:val="single" w:sz="4" w:space="0" w:color="auto"/>
              <w:right w:val="single" w:sz="4" w:space="0" w:color="auto"/>
            </w:tcBorders>
            <w:shd w:val="clear" w:color="auto" w:fill="auto"/>
          </w:tcPr>
          <w:p w14:paraId="0BAD830D" w14:textId="0B7F8D71" w:rsidR="004C0DD2" w:rsidRDefault="004C0DD2" w:rsidP="004C0DD2">
            <w:pPr>
              <w:pStyle w:val="CodeInCodeTable"/>
            </w:pPr>
            <w:r>
              <w:t>self.bw = 80e6</w:t>
            </w:r>
          </w:p>
          <w:p w14:paraId="1A894B83" w14:textId="77777777" w:rsidR="004C0DD2" w:rsidRDefault="004C0DD2" w:rsidP="004C0DD2">
            <w:pPr>
              <w:pStyle w:val="CodeInCodeTable"/>
            </w:pPr>
            <w:proofErr w:type="spellStart"/>
            <w:r>
              <w:t>self.sample_per_upchirp</w:t>
            </w:r>
            <w:proofErr w:type="spellEnd"/>
            <w:r>
              <w:t xml:space="preserve"> = 64</w:t>
            </w:r>
          </w:p>
          <w:p w14:paraId="2022A680" w14:textId="77777777" w:rsidR="004C0DD2" w:rsidRDefault="004C0DD2" w:rsidP="004C0DD2">
            <w:pPr>
              <w:pStyle w:val="CodeInCodeTable"/>
            </w:pPr>
            <w:proofErr w:type="spellStart"/>
            <w:r>
              <w:t>self.chirp_per_frame</w:t>
            </w:r>
            <w:proofErr w:type="spellEnd"/>
            <w:r>
              <w:t xml:space="preserve"> = 256</w:t>
            </w:r>
          </w:p>
          <w:p w14:paraId="6C5A4208" w14:textId="77777777" w:rsidR="004C0DD2" w:rsidRDefault="004C0DD2" w:rsidP="004C0DD2">
            <w:pPr>
              <w:pStyle w:val="CodeInCodeTable"/>
            </w:pPr>
            <w:proofErr w:type="spellStart"/>
            <w:r>
              <w:t>self.up_ramp_time</w:t>
            </w:r>
            <w:proofErr w:type="spellEnd"/>
            <w:r>
              <w:t xml:space="preserve"> = 45e-6</w:t>
            </w:r>
          </w:p>
          <w:p w14:paraId="5DA41C53" w14:textId="59328BFB" w:rsidR="004C0DD2" w:rsidRDefault="004C0DD2" w:rsidP="004C0DD2">
            <w:pPr>
              <w:pStyle w:val="CodeInCodeTable"/>
            </w:pPr>
            <w:proofErr w:type="spellStart"/>
            <w:r>
              <w:t>self.down_ramp_time</w:t>
            </w:r>
            <w:proofErr w:type="spellEnd"/>
            <w:r>
              <w:t xml:space="preserve"> = 25e-6</w:t>
            </w:r>
          </w:p>
          <w:p w14:paraId="7BDF79E2" w14:textId="77777777" w:rsidR="004C0DD2" w:rsidRDefault="004C0DD2" w:rsidP="004C0DD2">
            <w:pPr>
              <w:pStyle w:val="CodeInCodeTable"/>
            </w:pPr>
            <w:proofErr w:type="spellStart"/>
            <w:r>
              <w:t>self.chirp_interval</w:t>
            </w:r>
            <w:proofErr w:type="spellEnd"/>
            <w:r>
              <w:t xml:space="preserve"> = 90e-6</w:t>
            </w:r>
          </w:p>
        </w:tc>
      </w:tr>
    </w:tbl>
    <w:p w14:paraId="1CDFCD15" w14:textId="77777777" w:rsidR="004C0DD2" w:rsidRDefault="004C0DD2" w:rsidP="00C77AA6">
      <w:pPr>
        <w:pStyle w:val="Body"/>
      </w:pPr>
    </w:p>
    <w:p w14:paraId="099FB6F5" w14:textId="74F2E728" w:rsidR="004C0DD2" w:rsidRDefault="004C0DD2" w:rsidP="004C0DD2">
      <w:pPr>
        <w:pStyle w:val="Heading2"/>
      </w:pPr>
      <w:bookmarkStart w:id="37" w:name="_Toc34836909"/>
      <w:r>
        <w:lastRenderedPageBreak/>
        <w:t>Other configurations</w:t>
      </w:r>
      <w:bookmarkEnd w:id="37"/>
    </w:p>
    <w:p w14:paraId="259AED2C" w14:textId="36E8ACD8" w:rsidR="004C0DD2" w:rsidRDefault="004C0DD2" w:rsidP="004C0DD2">
      <w:pPr>
        <w:pStyle w:val="Body"/>
      </w:pPr>
      <w:r>
        <w:t xml:space="preserve">There are other configurations which are not linked to hardware and DSP, but the MCU and display. These are directly defined in .\configuration\cfg_main.py. This can also isolate unnecessary information needed from customer in </w:t>
      </w:r>
      <w:proofErr w:type="spellStart"/>
      <w:r>
        <w:t>cfg_opt</w:t>
      </w:r>
      <w:proofErr w:type="spellEnd"/>
      <w:r>
        <w:t xml:space="preserve"> files.</w:t>
      </w:r>
    </w:p>
    <w:tbl>
      <w:tblPr>
        <w:tblStyle w:val="InfineonStandard"/>
        <w:tblW w:w="0" w:type="auto"/>
        <w:tblLook w:val="05E0" w:firstRow="1" w:lastRow="1" w:firstColumn="1" w:lastColumn="1" w:noHBand="0" w:noVBand="1"/>
      </w:tblPr>
      <w:tblGrid>
        <w:gridCol w:w="10121"/>
      </w:tblGrid>
      <w:tr w:rsidR="004C0DD2" w14:paraId="35DBA7CC" w14:textId="77777777" w:rsidTr="004C0DD2">
        <w:trPr>
          <w:tblHeader/>
        </w:trPr>
        <w:tc>
          <w:tcPr>
            <w:tcW w:w="10121" w:type="dxa"/>
            <w:tcBorders>
              <w:top w:val="nil"/>
              <w:bottom w:val="single" w:sz="4" w:space="0" w:color="auto"/>
            </w:tcBorders>
            <w:shd w:val="clear" w:color="auto" w:fill="auto"/>
          </w:tcPr>
          <w:p w14:paraId="0890CB80" w14:textId="70581D86" w:rsidR="004C0DD2" w:rsidRDefault="004C0DD2" w:rsidP="004C0DD2">
            <w:pPr>
              <w:pStyle w:val="CodeTableTitle"/>
              <w:numPr>
                <w:ilvl w:val="0"/>
                <w:numId w:val="0"/>
              </w:numPr>
              <w:ind w:left="1701" w:hanging="1701"/>
            </w:pPr>
            <w:proofErr w:type="spellStart"/>
            <w:r>
              <w:t>Configuration.cfg_main</w:t>
            </w:r>
            <w:proofErr w:type="spellEnd"/>
          </w:p>
        </w:tc>
      </w:tr>
      <w:tr w:rsidR="004C0DD2" w14:paraId="4480501E" w14:textId="77777777" w:rsidTr="004C0DD2">
        <w:tc>
          <w:tcPr>
            <w:tcW w:w="10121" w:type="dxa"/>
            <w:tcBorders>
              <w:left w:val="single" w:sz="4" w:space="0" w:color="auto"/>
              <w:right w:val="single" w:sz="4" w:space="0" w:color="auto"/>
            </w:tcBorders>
            <w:shd w:val="clear" w:color="auto" w:fill="auto"/>
          </w:tcPr>
          <w:p w14:paraId="46C0FCB9" w14:textId="118ECCB8" w:rsidR="004C0DD2" w:rsidRDefault="00DE170E" w:rsidP="004C0DD2">
            <w:pPr>
              <w:pStyle w:val="CodeInCodeTable"/>
            </w:pPr>
            <w:proofErr w:type="spellStart"/>
            <w:r>
              <w:t>def</w:t>
            </w:r>
            <w:proofErr w:type="spellEnd"/>
            <w:r>
              <w:t xml:space="preserve"> </w:t>
            </w:r>
            <w:proofErr w:type="spellStart"/>
            <w:r>
              <w:t>config_recording</w:t>
            </w:r>
            <w:proofErr w:type="spellEnd"/>
            <w:r>
              <w:t>(self):</w:t>
            </w:r>
          </w:p>
          <w:p w14:paraId="2E507175" w14:textId="40E0314B" w:rsidR="00DE170E" w:rsidRDefault="00DE170E" w:rsidP="004C0DD2">
            <w:pPr>
              <w:pStyle w:val="CodeInCodeTable"/>
            </w:pPr>
            <w:r>
              <w:t>…</w:t>
            </w:r>
          </w:p>
          <w:p w14:paraId="1B112036" w14:textId="77777777" w:rsidR="00DE170E" w:rsidRDefault="00DE170E" w:rsidP="004C0DD2">
            <w:pPr>
              <w:pStyle w:val="CodeInCodeTable"/>
            </w:pPr>
            <w:proofErr w:type="spellStart"/>
            <w:r>
              <w:t>def</w:t>
            </w:r>
            <w:proofErr w:type="spellEnd"/>
            <w:r>
              <w:t xml:space="preserve"> </w:t>
            </w:r>
            <w:proofErr w:type="spellStart"/>
            <w:r>
              <w:t>config_usb</w:t>
            </w:r>
            <w:proofErr w:type="spellEnd"/>
            <w:r>
              <w:t>(self):</w:t>
            </w:r>
          </w:p>
          <w:p w14:paraId="6999989B" w14:textId="1D45AADC" w:rsidR="004C0DD2" w:rsidRDefault="00DE170E" w:rsidP="00DE170E">
            <w:pPr>
              <w:pStyle w:val="CodeInCodeTable"/>
            </w:pPr>
            <w:r>
              <w:t xml:space="preserve">… </w:t>
            </w:r>
          </w:p>
        </w:tc>
      </w:tr>
    </w:tbl>
    <w:p w14:paraId="173BA03B" w14:textId="6EF8D2B9" w:rsidR="004C0DD2" w:rsidRPr="004C0DD2" w:rsidRDefault="00467B2E" w:rsidP="004C0DD2">
      <w:pPr>
        <w:pStyle w:val="Body"/>
      </w:pPr>
      <w:r>
        <w:t>USB configuration defines the size of data in bytes to be recorded in one frame.</w:t>
      </w:r>
    </w:p>
    <w:p w14:paraId="6EE478BF" w14:textId="77777777" w:rsidR="00C77AA6" w:rsidRPr="00C77AA6" w:rsidRDefault="00C77AA6" w:rsidP="00C77AA6">
      <w:pPr>
        <w:pStyle w:val="Body"/>
      </w:pPr>
    </w:p>
    <w:p w14:paraId="44214941" w14:textId="77777777" w:rsidR="00C77AA6" w:rsidRPr="00C77AA6" w:rsidRDefault="00C77AA6" w:rsidP="00C77AA6">
      <w:pPr>
        <w:pStyle w:val="Body"/>
      </w:pPr>
    </w:p>
    <w:p w14:paraId="241CCDC7" w14:textId="77777777" w:rsidR="00F6329A" w:rsidRPr="00F6329A" w:rsidRDefault="00F6329A" w:rsidP="00F6329A">
      <w:pPr>
        <w:pStyle w:val="Body"/>
      </w:pPr>
    </w:p>
    <w:p w14:paraId="3DAFBEEF" w14:textId="77777777" w:rsidR="0043033F" w:rsidRDefault="0043033F">
      <w:pPr>
        <w:rPr>
          <w:rStyle w:val="Hypertext"/>
          <w:b w:val="0"/>
          <w:color w:val="auto"/>
        </w:rPr>
      </w:pPr>
      <w:r>
        <w:rPr>
          <w:rStyle w:val="Hypertext"/>
          <w:b w:val="0"/>
          <w:color w:val="auto"/>
        </w:rPr>
        <w:br w:type="page"/>
      </w:r>
    </w:p>
    <w:p w14:paraId="4517BCD6" w14:textId="187DE9C1" w:rsidR="0043033F" w:rsidRDefault="0043033F" w:rsidP="0043033F">
      <w:pPr>
        <w:pStyle w:val="Heading1"/>
      </w:pPr>
      <w:bookmarkStart w:id="38" w:name="_Toc34836910"/>
      <w:proofErr w:type="spellStart"/>
      <w:r>
        <w:lastRenderedPageBreak/>
        <w:t>Preprocessings</w:t>
      </w:r>
      <w:bookmarkEnd w:id="38"/>
      <w:proofErr w:type="spellEnd"/>
    </w:p>
    <w:p w14:paraId="637AAE91" w14:textId="5745624B" w:rsidR="0012570E" w:rsidRDefault="0012570E" w:rsidP="00566F2A">
      <w:pPr>
        <w:pStyle w:val="Body"/>
      </w:pPr>
      <w:r>
        <w:t>The raw data is not directly fed into the detectors and classifiers. The AI frameworks are modified from computer vision applications, thus the raw data</w:t>
      </w:r>
      <w:r w:rsidR="004D1D72">
        <w:t xml:space="preserve"> needs to be</w:t>
      </w:r>
      <w:r>
        <w:t xml:space="preserve"> visualized </w:t>
      </w:r>
      <w:r w:rsidR="00D27D0F">
        <w:t xml:space="preserve">first </w:t>
      </w:r>
      <w:r>
        <w:t>and then fed into the AI framework.</w:t>
      </w:r>
      <w:r w:rsidR="00D27D0F">
        <w:t xml:space="preserve"> As introduced in Chapter 1, the raw data will be visualized as RDM, and the purpose of preprocessing </w:t>
      </w:r>
      <w:r w:rsidR="00296326">
        <w:t>to apply appropriate</w:t>
      </w:r>
      <w:r w:rsidR="00D27D0F">
        <w:t xml:space="preserve"> filters, </w:t>
      </w:r>
      <w:r w:rsidR="00296326">
        <w:t xml:space="preserve">so that </w:t>
      </w:r>
      <w:r w:rsidR="00D27D0F">
        <w:t>the image seen during labeling and inference has less clutter and higher SNR</w:t>
      </w:r>
      <w:r w:rsidR="00296326">
        <w:t>, and</w:t>
      </w:r>
      <w:r w:rsidR="00D27D0F">
        <w:t xml:space="preserve"> the targets</w:t>
      </w:r>
      <w:r w:rsidR="00296326">
        <w:t xml:space="preserve"> can be better recognized</w:t>
      </w:r>
      <w:r w:rsidR="00D27D0F">
        <w:t xml:space="preserve">. A basic flow is shown in Figure 14. Note there are several different blocks in the preprocessor, for both training and inference, every parameter of the preprocessor must be the same. </w:t>
      </w:r>
    </w:p>
    <w:p w14:paraId="7F050D7B" w14:textId="77777777" w:rsidR="00CD5519" w:rsidRDefault="002647F7" w:rsidP="00566F2A">
      <w:pPr>
        <w:pStyle w:val="Body"/>
        <w:rPr>
          <w:lang w:eastAsia="zh-CN"/>
        </w:rPr>
      </w:pPr>
      <w:r>
        <w:rPr>
          <w:lang w:eastAsia="zh-CN"/>
        </w:rPr>
        <w:t>In current framework (Figure 14), the preprocessing blocks are used to</w:t>
      </w:r>
      <w:r w:rsidR="00CD5519">
        <w:rPr>
          <w:lang w:eastAsia="zh-CN"/>
        </w:rPr>
        <w:t>:</w:t>
      </w:r>
      <w:r>
        <w:rPr>
          <w:lang w:eastAsia="zh-CN"/>
        </w:rPr>
        <w:t xml:space="preserve"> </w:t>
      </w:r>
    </w:p>
    <w:p w14:paraId="282DAA85" w14:textId="143A5A0D" w:rsidR="00CD5519" w:rsidRDefault="002647F7" w:rsidP="002B563F">
      <w:pPr>
        <w:pStyle w:val="Body"/>
        <w:numPr>
          <w:ilvl w:val="0"/>
          <w:numId w:val="26"/>
        </w:numPr>
        <w:rPr>
          <w:lang w:eastAsia="zh-CN"/>
        </w:rPr>
      </w:pPr>
      <w:r>
        <w:rPr>
          <w:lang w:eastAsia="zh-CN"/>
        </w:rPr>
        <w:t>generate the image</w:t>
      </w:r>
      <w:r w:rsidR="008266CB">
        <w:rPr>
          <w:lang w:eastAsia="zh-CN"/>
        </w:rPr>
        <w:t>s</w:t>
      </w:r>
      <w:r w:rsidR="00CD5519">
        <w:rPr>
          <w:lang w:eastAsia="zh-CN"/>
        </w:rPr>
        <w:t>, and</w:t>
      </w:r>
    </w:p>
    <w:p w14:paraId="1BD8C684" w14:textId="1F72C557" w:rsidR="00C83ECF" w:rsidRDefault="002647F7" w:rsidP="002B563F">
      <w:pPr>
        <w:pStyle w:val="Body"/>
        <w:numPr>
          <w:ilvl w:val="0"/>
          <w:numId w:val="26"/>
        </w:numPr>
        <w:rPr>
          <w:lang w:eastAsia="zh-CN"/>
        </w:rPr>
      </w:pPr>
      <w:proofErr w:type="gramStart"/>
      <w:r>
        <w:rPr>
          <w:lang w:eastAsia="zh-CN"/>
        </w:rPr>
        <w:t>provide</w:t>
      </w:r>
      <w:proofErr w:type="gramEnd"/>
      <w:r>
        <w:rPr>
          <w:lang w:eastAsia="zh-CN"/>
        </w:rPr>
        <w:t xml:space="preserve"> filtering for a better segmentation. </w:t>
      </w:r>
    </w:p>
    <w:p w14:paraId="1109672F" w14:textId="6888808E" w:rsidR="00CD5519" w:rsidRDefault="00CD5519" w:rsidP="00CD5519">
      <w:pPr>
        <w:pStyle w:val="Body"/>
        <w:rPr>
          <w:lang w:eastAsia="zh-CN"/>
        </w:rPr>
      </w:pPr>
      <w:r>
        <w:rPr>
          <w:lang w:eastAsia="zh-CN"/>
        </w:rPr>
        <w:t>The purpose to differentiate them is to provide as much information as possible to the labelled samples. In this stage, efforts to reduce inter-bin leakage (window type), SNR improvement (DBF), and clutter filtering (MTI) can be used to build the “raw” images. After that, labels and inference provide the detection, which usually consists smaller cluster of pixels</w:t>
      </w:r>
      <w:r w:rsidR="00B855AE">
        <w:rPr>
          <w:lang w:eastAsia="zh-CN"/>
        </w:rPr>
        <w:t xml:space="preserve"> with the help of other filters like range Doppler filter and CFAR filters. </w:t>
      </w:r>
      <w:r w:rsidR="000D6100">
        <w:rPr>
          <w:lang w:eastAsia="zh-CN"/>
        </w:rPr>
        <w:t xml:space="preserve">Segmentations and </w:t>
      </w:r>
      <w:proofErr w:type="spellStart"/>
      <w:r w:rsidR="000D6100">
        <w:rPr>
          <w:lang w:eastAsia="zh-CN"/>
        </w:rPr>
        <w:t>binarizations</w:t>
      </w:r>
      <w:proofErr w:type="spellEnd"/>
      <w:r w:rsidR="000D6100">
        <w:rPr>
          <w:lang w:eastAsia="zh-CN"/>
        </w:rPr>
        <w:t xml:space="preserve"> are done after the filtering. </w:t>
      </w:r>
      <w:r w:rsidR="00B855AE">
        <w:rPr>
          <w:lang w:eastAsia="zh-CN"/>
        </w:rPr>
        <w:t xml:space="preserve">Once these pixels are </w:t>
      </w:r>
      <w:r w:rsidR="002E7569">
        <w:rPr>
          <w:lang w:eastAsia="zh-CN"/>
        </w:rPr>
        <w:t>found</w:t>
      </w:r>
      <w:r w:rsidR="00B855AE">
        <w:rPr>
          <w:lang w:eastAsia="zh-CN"/>
        </w:rPr>
        <w:t xml:space="preserve">, the program goes back to the “raw” images, and collect the raw data </w:t>
      </w:r>
      <w:r w:rsidR="002E7569">
        <w:rPr>
          <w:lang w:eastAsia="zh-CN"/>
        </w:rPr>
        <w:t xml:space="preserve">and bounding box </w:t>
      </w:r>
      <w:r w:rsidR="00B855AE">
        <w:rPr>
          <w:lang w:eastAsia="zh-CN"/>
        </w:rPr>
        <w:t xml:space="preserve">from it instead of </w:t>
      </w:r>
      <w:r w:rsidR="002E7569">
        <w:rPr>
          <w:lang w:eastAsia="zh-CN"/>
        </w:rPr>
        <w:t xml:space="preserve">from </w:t>
      </w:r>
      <w:r w:rsidR="00B855AE">
        <w:rPr>
          <w:lang w:eastAsia="zh-CN"/>
        </w:rPr>
        <w:t>the filtered data.</w:t>
      </w:r>
      <w:r w:rsidR="00746D92">
        <w:rPr>
          <w:lang w:eastAsia="zh-CN"/>
        </w:rPr>
        <w:t xml:space="preserve"> In such a way, the classification training is based on the “raw”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6"/>
      </w:tblGrid>
      <w:tr w:rsidR="00A7101E" w14:paraId="4ADBE577" w14:textId="77777777" w:rsidTr="00CD5519">
        <w:tc>
          <w:tcPr>
            <w:tcW w:w="10196" w:type="dxa"/>
          </w:tcPr>
          <w:p w14:paraId="562B0140" w14:textId="7A29011C" w:rsidR="00A7101E" w:rsidRPr="002222C9" w:rsidRDefault="00CD5519" w:rsidP="00CD5519">
            <w:pPr>
              <w:pStyle w:val="Body"/>
              <w:jc w:val="center"/>
            </w:pPr>
            <w:r>
              <w:rPr>
                <w:noProof/>
                <w:lang w:val="en-SG" w:eastAsia="zh-CN"/>
              </w:rPr>
              <w:drawing>
                <wp:inline distT="0" distB="0" distL="0" distR="0" wp14:anchorId="121C9080" wp14:editId="47546A26">
                  <wp:extent cx="5111496" cy="236829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1-Figure1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1496" cy="2368296"/>
                          </a:xfrm>
                          <a:prstGeom prst="rect">
                            <a:avLst/>
                          </a:prstGeom>
                        </pic:spPr>
                      </pic:pic>
                    </a:graphicData>
                  </a:graphic>
                </wp:inline>
              </w:drawing>
            </w:r>
          </w:p>
        </w:tc>
      </w:tr>
      <w:tr w:rsidR="00A7101E" w14:paraId="7F8A65D1" w14:textId="77777777" w:rsidTr="00F352CC">
        <w:tc>
          <w:tcPr>
            <w:tcW w:w="10196" w:type="dxa"/>
          </w:tcPr>
          <w:p w14:paraId="70FEF1AD" w14:textId="0CF2973A" w:rsidR="00A7101E" w:rsidRDefault="00A7101E" w:rsidP="00CD5519">
            <w:pPr>
              <w:pStyle w:val="FigureTitle"/>
            </w:pPr>
            <w:r>
              <w:t>Basic flow to enable radar AI based detection and classification.</w:t>
            </w:r>
          </w:p>
        </w:tc>
      </w:tr>
      <w:tr w:rsidR="00613808" w14:paraId="36FD0907" w14:textId="77777777" w:rsidTr="00F352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196" w:type="dxa"/>
            <w:tcBorders>
              <w:top w:val="nil"/>
              <w:left w:val="nil"/>
              <w:bottom w:val="nil"/>
              <w:right w:val="nil"/>
            </w:tcBorders>
          </w:tcPr>
          <w:p w14:paraId="57496D90" w14:textId="739F3C97" w:rsidR="00613808" w:rsidRPr="002222C9" w:rsidRDefault="00C83ECF" w:rsidP="00CD5519">
            <w:pPr>
              <w:pStyle w:val="Body"/>
              <w:jc w:val="center"/>
            </w:pPr>
            <w:r>
              <w:rPr>
                <w:noProof/>
                <w:lang w:val="en-SG" w:eastAsia="zh-CN"/>
              </w:rPr>
              <w:drawing>
                <wp:inline distT="0" distB="0" distL="0" distR="0" wp14:anchorId="3EE46DF5" wp14:editId="37861519">
                  <wp:extent cx="5093208" cy="1536192"/>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1-Figure15.png"/>
                          <pic:cNvPicPr/>
                        </pic:nvPicPr>
                        <pic:blipFill>
                          <a:blip r:embed="rId30">
                            <a:extLst>
                              <a:ext uri="{28A0092B-C50C-407E-A947-70E740481C1C}">
                                <a14:useLocalDpi xmlns:a14="http://schemas.microsoft.com/office/drawing/2010/main" val="0"/>
                              </a:ext>
                            </a:extLst>
                          </a:blip>
                          <a:stretch>
                            <a:fillRect/>
                          </a:stretch>
                        </pic:blipFill>
                        <pic:spPr>
                          <a:xfrm>
                            <a:off x="0" y="0"/>
                            <a:ext cx="5093208" cy="1536192"/>
                          </a:xfrm>
                          <a:prstGeom prst="rect">
                            <a:avLst/>
                          </a:prstGeom>
                        </pic:spPr>
                      </pic:pic>
                    </a:graphicData>
                  </a:graphic>
                </wp:inline>
              </w:drawing>
            </w:r>
          </w:p>
        </w:tc>
      </w:tr>
      <w:tr w:rsidR="00613808" w14:paraId="2EC04CC3" w14:textId="77777777" w:rsidTr="00F352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196" w:type="dxa"/>
            <w:tcBorders>
              <w:top w:val="nil"/>
              <w:left w:val="nil"/>
              <w:bottom w:val="nil"/>
              <w:right w:val="nil"/>
            </w:tcBorders>
          </w:tcPr>
          <w:p w14:paraId="2450119C" w14:textId="59370FE8" w:rsidR="00613808" w:rsidRDefault="00C83ECF" w:rsidP="00CD5519">
            <w:pPr>
              <w:pStyle w:val="FigureTitle"/>
            </w:pPr>
            <w:r>
              <w:t>Preprocessing blocks arrangement</w:t>
            </w:r>
          </w:p>
        </w:tc>
      </w:tr>
    </w:tbl>
    <w:p w14:paraId="5BD915F5" w14:textId="002B9759" w:rsidR="004D1D72" w:rsidRPr="00566F2A" w:rsidRDefault="00746D92" w:rsidP="00566F2A">
      <w:pPr>
        <w:pStyle w:val="Body"/>
      </w:pPr>
      <w:r>
        <w:lastRenderedPageBreak/>
        <w:t xml:space="preserve">Figure 15 shows how the preprocessing blocks are usually used </w:t>
      </w:r>
      <w:r w:rsidR="00F430FF">
        <w:t>in the codes. Different blocks (</w:t>
      </w:r>
      <w:proofErr w:type="spellStart"/>
      <w:r w:rsidR="00F430FF">
        <w:t>block_rdm</w:t>
      </w:r>
      <w:proofErr w:type="spellEnd"/>
      <w:r w:rsidR="00F430FF">
        <w:t xml:space="preserve">, </w:t>
      </w:r>
      <w:proofErr w:type="spellStart"/>
      <w:r w:rsidR="00F430FF">
        <w:t>block_td_mti</w:t>
      </w:r>
      <w:proofErr w:type="spellEnd"/>
      <w:r w:rsidR="00F430FF">
        <w:t xml:space="preserve">, </w:t>
      </w:r>
      <w:proofErr w:type="spellStart"/>
      <w:r w:rsidR="00F430FF">
        <w:t>block_cfar</w:t>
      </w:r>
      <w:proofErr w:type="spellEnd"/>
      <w:r w:rsidR="00F430FF">
        <w:t xml:space="preserve">) are added into </w:t>
      </w:r>
      <w:proofErr w:type="spellStart"/>
      <w:r w:rsidR="00F430FF">
        <w:t>preprocessing.blocks</w:t>
      </w:r>
      <w:proofErr w:type="spellEnd"/>
      <w:r w:rsidR="00F430FF">
        <w:t xml:space="preserve">, and </w:t>
      </w:r>
      <w:proofErr w:type="spellStart"/>
      <w:r w:rsidR="00F430FF">
        <w:t>preprocessing.blocks</w:t>
      </w:r>
      <w:proofErr w:type="spellEnd"/>
      <w:r w:rsidR="00F430FF">
        <w:t xml:space="preserve"> is loaded into main configurations as an attribute. For applications such as labelling, inference, and stand-alone, the whole configurations are loaded together.</w:t>
      </w:r>
    </w:p>
    <w:p w14:paraId="4EC2E106" w14:textId="5C5D3BD5" w:rsidR="00566F2A" w:rsidRDefault="00566F2A" w:rsidP="00566F2A">
      <w:pPr>
        <w:pStyle w:val="Heading2"/>
      </w:pPr>
      <w:bookmarkStart w:id="39" w:name="_Toc34836911"/>
      <w:r>
        <w:t xml:space="preserve">2D FFT </w:t>
      </w:r>
      <w:r w:rsidR="00562825">
        <w:t>(RDM)</w:t>
      </w:r>
      <w:bookmarkEnd w:id="39"/>
    </w:p>
    <w:p w14:paraId="7FCD49B8" w14:textId="7F87DDE3" w:rsidR="006E3B59" w:rsidRDefault="00BE1CCD" w:rsidP="006E3B59">
      <w:pPr>
        <w:pStyle w:val="Body"/>
      </w:pPr>
      <w:r>
        <w:t>An example of the radar raw data</w:t>
      </w:r>
      <w:r w:rsidR="00FE5560">
        <w:t xml:space="preserve"> with 10 chirps</w:t>
      </w:r>
      <w:r>
        <w:t xml:space="preserve"> is shown in Figure 16. The details of the FMCW signal can be found in Chapter 1 and [1]. </w:t>
      </w:r>
      <w:r w:rsidR="00DB4E8A">
        <w:rPr>
          <w:lang w:eastAsia="zh-CN"/>
        </w:rPr>
        <w:t xml:space="preserve">FFT is taken for each of the chirp, and thus a window is applied to these 64 samples. The window in this case is chosen to be </w:t>
      </w:r>
      <w:proofErr w:type="spellStart"/>
      <w:r w:rsidR="00DB4E8A">
        <w:rPr>
          <w:lang w:eastAsia="zh-CN"/>
        </w:rPr>
        <w:t>hannning</w:t>
      </w:r>
      <w:proofErr w:type="spellEnd"/>
      <w:r w:rsidR="00DB4E8A">
        <w:rPr>
          <w:lang w:eastAsia="zh-CN"/>
        </w:rPr>
        <w:t xml:space="preserve"> window to reduce signal leakage for further spectrum bins. Different windows can be chosen for different purposes. But as stated in Figure 14, for one complete process, the windows for all labelling and inference should be aligned.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6"/>
      </w:tblGrid>
      <w:tr w:rsidR="00A43576" w:rsidRPr="002222C9" w14:paraId="46C40AF2" w14:textId="77777777" w:rsidTr="00AA733E">
        <w:tc>
          <w:tcPr>
            <w:tcW w:w="10196" w:type="dxa"/>
          </w:tcPr>
          <w:p w14:paraId="05B68975" w14:textId="1962661A" w:rsidR="00A43576" w:rsidRPr="002222C9" w:rsidRDefault="00A43576" w:rsidP="00A43576">
            <w:pPr>
              <w:pStyle w:val="Body"/>
              <w:jc w:val="center"/>
            </w:pPr>
            <w:r>
              <w:rPr>
                <w:noProof/>
                <w:lang w:val="en-SG" w:eastAsia="zh-CN"/>
              </w:rPr>
              <w:drawing>
                <wp:inline distT="0" distB="0" distL="0" distR="0" wp14:anchorId="1393CEC7" wp14:editId="297A5414">
                  <wp:extent cx="2048256" cy="1536192"/>
                  <wp:effectExtent l="0" t="0" r="952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1-Figure16-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48256" cy="1536192"/>
                          </a:xfrm>
                          <a:prstGeom prst="rect">
                            <a:avLst/>
                          </a:prstGeom>
                        </pic:spPr>
                      </pic:pic>
                    </a:graphicData>
                  </a:graphic>
                </wp:inline>
              </w:drawing>
            </w:r>
            <w:r>
              <w:rPr>
                <w:noProof/>
                <w:lang w:val="en-SG" w:eastAsia="zh-CN"/>
              </w:rPr>
              <w:drawing>
                <wp:inline distT="0" distB="0" distL="0" distR="0" wp14:anchorId="6A644883" wp14:editId="43A3637F">
                  <wp:extent cx="2048256" cy="1536192"/>
                  <wp:effectExtent l="0" t="0" r="952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1-Figure16-b.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48256" cy="1536192"/>
                          </a:xfrm>
                          <a:prstGeom prst="rect">
                            <a:avLst/>
                          </a:prstGeom>
                        </pic:spPr>
                      </pic:pic>
                    </a:graphicData>
                  </a:graphic>
                </wp:inline>
              </w:drawing>
            </w:r>
            <w:r>
              <w:rPr>
                <w:noProof/>
                <w:lang w:val="en-SG" w:eastAsia="zh-CN"/>
              </w:rPr>
              <w:drawing>
                <wp:inline distT="0" distB="0" distL="0" distR="0" wp14:anchorId="506F5261" wp14:editId="3459D40C">
                  <wp:extent cx="2048256" cy="1536192"/>
                  <wp:effectExtent l="0" t="0" r="952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1-Figure16-c.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48256" cy="1536192"/>
                          </a:xfrm>
                          <a:prstGeom prst="rect">
                            <a:avLst/>
                          </a:prstGeom>
                        </pic:spPr>
                      </pic:pic>
                    </a:graphicData>
                  </a:graphic>
                </wp:inline>
              </w:drawing>
            </w:r>
          </w:p>
        </w:tc>
      </w:tr>
      <w:tr w:rsidR="00A43576" w14:paraId="074CA469" w14:textId="77777777" w:rsidTr="00AA733E">
        <w:tc>
          <w:tcPr>
            <w:tcW w:w="10196" w:type="dxa"/>
          </w:tcPr>
          <w:p w14:paraId="69E4BDA7" w14:textId="66CA5D16" w:rsidR="00A43576" w:rsidRDefault="00A43576" w:rsidP="00686F4F">
            <w:pPr>
              <w:pStyle w:val="FigureTitle"/>
            </w:pPr>
            <w:r>
              <w:t xml:space="preserve">Time domain signals and preprocessing before RDM: (left) raw ADC sampled signals, (center) </w:t>
            </w:r>
            <w:proofErr w:type="spellStart"/>
            <w:r>
              <w:t>hanning</w:t>
            </w:r>
            <w:proofErr w:type="spellEnd"/>
            <w:r>
              <w:t xml:space="preserve"> window, </w:t>
            </w:r>
            <w:proofErr w:type="gramStart"/>
            <w:r>
              <w:t>(</w:t>
            </w:r>
            <w:proofErr w:type="gramEnd"/>
            <w:r>
              <w:t>right) w</w:t>
            </w:r>
            <w:r w:rsidR="0048137A">
              <w:t xml:space="preserve">indowed ADC data to feed into </w:t>
            </w:r>
            <w:r>
              <w:t>FFT.</w:t>
            </w:r>
          </w:p>
        </w:tc>
      </w:tr>
    </w:tbl>
    <w:p w14:paraId="515DEDC0" w14:textId="6754993F" w:rsidR="000D6EE3" w:rsidRDefault="00DB4E8A" w:rsidP="006E3B59">
      <w:pPr>
        <w:pStyle w:val="Body"/>
      </w:pPr>
      <w:r>
        <w:t xml:space="preserve">The code details can be found in </w:t>
      </w:r>
    </w:p>
    <w:tbl>
      <w:tblPr>
        <w:tblStyle w:val="InfineonStandard"/>
        <w:tblW w:w="0" w:type="auto"/>
        <w:tblLook w:val="05E0" w:firstRow="1" w:lastRow="1" w:firstColumn="1" w:lastColumn="1" w:noHBand="0" w:noVBand="1"/>
      </w:tblPr>
      <w:tblGrid>
        <w:gridCol w:w="10121"/>
      </w:tblGrid>
      <w:tr w:rsidR="00DB4E8A" w14:paraId="0F7B2734" w14:textId="77777777" w:rsidTr="00686F4F">
        <w:trPr>
          <w:tblHeader/>
        </w:trPr>
        <w:tc>
          <w:tcPr>
            <w:tcW w:w="10121" w:type="dxa"/>
            <w:tcBorders>
              <w:top w:val="nil"/>
              <w:bottom w:val="single" w:sz="4" w:space="0" w:color="auto"/>
            </w:tcBorders>
            <w:shd w:val="clear" w:color="auto" w:fill="auto"/>
          </w:tcPr>
          <w:p w14:paraId="1DE5AF19" w14:textId="201508F2" w:rsidR="00DB4E8A" w:rsidRDefault="00DB4E8A" w:rsidP="00DB4E8A">
            <w:pPr>
              <w:pStyle w:val="CodeTableTitle"/>
              <w:numPr>
                <w:ilvl w:val="0"/>
                <w:numId w:val="0"/>
              </w:numPr>
              <w:ind w:left="1701" w:hanging="1701"/>
            </w:pPr>
            <w:proofErr w:type="spellStart"/>
            <w:r>
              <w:t>Preprocessing.block_rdm</w:t>
            </w:r>
            <w:proofErr w:type="spellEnd"/>
          </w:p>
        </w:tc>
      </w:tr>
      <w:tr w:rsidR="00DB4E8A" w14:paraId="1F54EFAF" w14:textId="77777777" w:rsidTr="00686F4F">
        <w:tc>
          <w:tcPr>
            <w:tcW w:w="10121" w:type="dxa"/>
            <w:tcBorders>
              <w:left w:val="single" w:sz="4" w:space="0" w:color="auto"/>
              <w:right w:val="single" w:sz="4" w:space="0" w:color="auto"/>
            </w:tcBorders>
            <w:shd w:val="clear" w:color="auto" w:fill="auto"/>
          </w:tcPr>
          <w:p w14:paraId="029BB68F" w14:textId="6077D9E2" w:rsidR="00DB4E8A" w:rsidRDefault="00DB4E8A" w:rsidP="00DB4E8A">
            <w:pPr>
              <w:pStyle w:val="CodeInCodeTable"/>
            </w:pPr>
            <w:proofErr w:type="spellStart"/>
            <w:r>
              <w:t>def</w:t>
            </w:r>
            <w:proofErr w:type="spellEnd"/>
            <w:r>
              <w:t xml:space="preserve"> </w:t>
            </w:r>
            <w:proofErr w:type="spellStart"/>
            <w:r w:rsidR="003E2C00">
              <w:t>cal_range_fft</w:t>
            </w:r>
            <w:proofErr w:type="spellEnd"/>
            <w:r>
              <w:t>():</w:t>
            </w:r>
          </w:p>
          <w:p w14:paraId="447A3520" w14:textId="4BE33586" w:rsidR="00DB4E8A" w:rsidRDefault="002B0806" w:rsidP="00DB4E8A">
            <w:pPr>
              <w:pStyle w:val="CodeInCodeTable"/>
            </w:pPr>
            <w:r>
              <w:t xml:space="preserve">  </w:t>
            </w:r>
            <w:r w:rsidR="00DB4E8A">
              <w:t xml:space="preserve">… </w:t>
            </w:r>
          </w:p>
        </w:tc>
      </w:tr>
    </w:tbl>
    <w:p w14:paraId="3387FE86" w14:textId="77EC8092" w:rsidR="00DB4E8A" w:rsidRDefault="003E2C00" w:rsidP="006E3B59">
      <w:pPr>
        <w:pStyle w:val="Body"/>
      </w:pPr>
      <w:r>
        <w:t xml:space="preserve">Similarly, the window is also applied to Doppler as stated in </w:t>
      </w:r>
    </w:p>
    <w:tbl>
      <w:tblPr>
        <w:tblStyle w:val="InfineonStandard"/>
        <w:tblW w:w="0" w:type="auto"/>
        <w:tblLook w:val="04A0" w:firstRow="1" w:lastRow="0" w:firstColumn="1" w:lastColumn="0" w:noHBand="0" w:noVBand="1"/>
      </w:tblPr>
      <w:tblGrid>
        <w:gridCol w:w="10121"/>
      </w:tblGrid>
      <w:tr w:rsidR="005B4770" w14:paraId="28759FA6" w14:textId="77777777" w:rsidTr="005B4770">
        <w:tc>
          <w:tcPr>
            <w:tcW w:w="10121" w:type="dxa"/>
            <w:tcBorders>
              <w:top w:val="nil"/>
              <w:bottom w:val="single" w:sz="4" w:space="0" w:color="auto"/>
            </w:tcBorders>
          </w:tcPr>
          <w:p w14:paraId="7C717A81" w14:textId="31D010C0" w:rsidR="005B4770" w:rsidRDefault="005B4770" w:rsidP="00BF4F52">
            <w:pPr>
              <w:pStyle w:val="CodeTableTitle"/>
              <w:numPr>
                <w:ilvl w:val="0"/>
                <w:numId w:val="0"/>
              </w:numPr>
              <w:ind w:left="1701" w:hanging="1701"/>
            </w:pPr>
            <w:proofErr w:type="spellStart"/>
            <w:r>
              <w:t>Preprocessing.blocks</w:t>
            </w:r>
            <w:proofErr w:type="spellEnd"/>
          </w:p>
        </w:tc>
      </w:tr>
      <w:tr w:rsidR="005B4770" w14:paraId="437EC2DC" w14:textId="77777777" w:rsidTr="005B4770">
        <w:tc>
          <w:tcPr>
            <w:tcW w:w="10121" w:type="dxa"/>
            <w:tcBorders>
              <w:top w:val="single" w:sz="4" w:space="0" w:color="auto"/>
              <w:left w:val="single" w:sz="4" w:space="0" w:color="auto"/>
              <w:right w:val="single" w:sz="4" w:space="0" w:color="auto"/>
            </w:tcBorders>
          </w:tcPr>
          <w:p w14:paraId="437A75A7" w14:textId="38525122" w:rsidR="005B4770" w:rsidRDefault="005B4770" w:rsidP="005B4770">
            <w:pPr>
              <w:pStyle w:val="CodeInCodeTable"/>
            </w:pPr>
            <w:r>
              <w:t xml:space="preserve">class </w:t>
            </w:r>
            <w:proofErr w:type="spellStart"/>
            <w:r>
              <w:t>dspProcessor</w:t>
            </w:r>
            <w:proofErr w:type="spellEnd"/>
            <w:r>
              <w:t>:</w:t>
            </w:r>
          </w:p>
          <w:p w14:paraId="52863BBD" w14:textId="77777777" w:rsidR="005B4770" w:rsidRDefault="005B4770" w:rsidP="00BF4F52">
            <w:pPr>
              <w:pStyle w:val="CodeInCodeTable"/>
            </w:pPr>
            <w:r>
              <w:t xml:space="preserve">  </w:t>
            </w:r>
            <w:proofErr w:type="spellStart"/>
            <w:r>
              <w:t>def</w:t>
            </w:r>
            <w:proofErr w:type="spellEnd"/>
            <w:r>
              <w:t xml:space="preserve"> __</w:t>
            </w:r>
            <w:proofErr w:type="spellStart"/>
            <w:r>
              <w:t>init</w:t>
            </w:r>
            <w:proofErr w:type="spellEnd"/>
            <w:r>
              <w:t>__():</w:t>
            </w:r>
          </w:p>
          <w:p w14:paraId="637FCB7C" w14:textId="77777777" w:rsidR="005B4770" w:rsidRDefault="005B4770" w:rsidP="00BF4F52">
            <w:pPr>
              <w:pStyle w:val="CodeInCodeTable"/>
            </w:pPr>
            <w:r>
              <w:t xml:space="preserve">    …</w:t>
            </w:r>
          </w:p>
          <w:p w14:paraId="6988BE7C" w14:textId="77777777" w:rsidR="005B4770" w:rsidRDefault="005B4770" w:rsidP="00BF4F52">
            <w:pPr>
              <w:pStyle w:val="CodeInCodeTable"/>
            </w:pPr>
            <w:r>
              <w:t xml:space="preserve">    </w:t>
            </w:r>
            <w:proofErr w:type="spellStart"/>
            <w:r>
              <w:t>self.range_win</w:t>
            </w:r>
            <w:proofErr w:type="spellEnd"/>
            <w:r>
              <w:t xml:space="preserve"> = </w:t>
            </w:r>
            <w:proofErr w:type="spellStart"/>
            <w:r>
              <w:t>np.array</w:t>
            </w:r>
            <w:proofErr w:type="spellEnd"/>
            <w:r>
              <w:t>([</w:t>
            </w:r>
            <w:proofErr w:type="spellStart"/>
            <w:r>
              <w:t>np.hanning</w:t>
            </w:r>
            <w:proofErr w:type="spellEnd"/>
            <w:r>
              <w:t>(self.spc)])</w:t>
            </w:r>
          </w:p>
          <w:p w14:paraId="4C00530C" w14:textId="39F300CE" w:rsidR="005B4770" w:rsidRDefault="005B4770" w:rsidP="005B4770">
            <w:pPr>
              <w:pStyle w:val="CodeInCodeTable"/>
            </w:pPr>
            <w:r>
              <w:t xml:space="preserve">    </w:t>
            </w:r>
            <w:proofErr w:type="spellStart"/>
            <w:r>
              <w:t>self.doppler_win</w:t>
            </w:r>
            <w:proofErr w:type="spellEnd"/>
            <w:r>
              <w:t xml:space="preserve"> = </w:t>
            </w:r>
            <w:proofErr w:type="spellStart"/>
            <w:r>
              <w:t>np.array</w:t>
            </w:r>
            <w:proofErr w:type="spellEnd"/>
            <w:r>
              <w:t>([</w:t>
            </w:r>
            <w:proofErr w:type="spellStart"/>
            <w:r>
              <w:t>np.hanning</w:t>
            </w:r>
            <w:proofErr w:type="spellEnd"/>
            <w:r>
              <w:t>(</w:t>
            </w:r>
            <w:proofErr w:type="spellStart"/>
            <w:r>
              <w:t>self.cpf</w:t>
            </w:r>
            <w:proofErr w:type="spellEnd"/>
            <w:r>
              <w:t>)])</w:t>
            </w:r>
          </w:p>
        </w:tc>
      </w:tr>
      <w:tr w:rsidR="003E2C00" w14:paraId="2D19C1B6" w14:textId="77777777" w:rsidTr="00686F4F">
        <w:tblPrEx>
          <w:tblLook w:val="05E0" w:firstRow="1" w:lastRow="1" w:firstColumn="1" w:lastColumn="1" w:noHBand="0" w:noVBand="1"/>
        </w:tblPrEx>
        <w:trPr>
          <w:tblHeader/>
        </w:trPr>
        <w:tc>
          <w:tcPr>
            <w:tcW w:w="10121" w:type="dxa"/>
            <w:tcBorders>
              <w:top w:val="nil"/>
              <w:bottom w:val="single" w:sz="4" w:space="0" w:color="auto"/>
            </w:tcBorders>
            <w:shd w:val="clear" w:color="auto" w:fill="auto"/>
          </w:tcPr>
          <w:p w14:paraId="7E2D5B70" w14:textId="77777777" w:rsidR="003E2C00" w:rsidRDefault="003E2C00" w:rsidP="00686F4F">
            <w:pPr>
              <w:pStyle w:val="CodeTableTitle"/>
              <w:numPr>
                <w:ilvl w:val="0"/>
                <w:numId w:val="0"/>
              </w:numPr>
              <w:ind w:left="1701" w:hanging="1701"/>
            </w:pPr>
            <w:proofErr w:type="spellStart"/>
            <w:r>
              <w:t>Preprocessing.block_rdm</w:t>
            </w:r>
            <w:proofErr w:type="spellEnd"/>
          </w:p>
        </w:tc>
      </w:tr>
      <w:tr w:rsidR="003E2C00" w14:paraId="274E40ED" w14:textId="77777777" w:rsidTr="00686F4F">
        <w:tblPrEx>
          <w:tblLook w:val="05E0" w:firstRow="1" w:lastRow="1" w:firstColumn="1" w:lastColumn="1" w:noHBand="0" w:noVBand="1"/>
        </w:tblPrEx>
        <w:tc>
          <w:tcPr>
            <w:tcW w:w="10121" w:type="dxa"/>
            <w:tcBorders>
              <w:left w:val="single" w:sz="4" w:space="0" w:color="auto"/>
              <w:right w:val="single" w:sz="4" w:space="0" w:color="auto"/>
            </w:tcBorders>
            <w:shd w:val="clear" w:color="auto" w:fill="auto"/>
          </w:tcPr>
          <w:p w14:paraId="50293DDB" w14:textId="2E558C5B" w:rsidR="003E2C00" w:rsidRDefault="003E2C00" w:rsidP="003E2C00">
            <w:pPr>
              <w:pStyle w:val="CodeInCodeTable"/>
            </w:pPr>
            <w:proofErr w:type="spellStart"/>
            <w:r>
              <w:t>def</w:t>
            </w:r>
            <w:proofErr w:type="spellEnd"/>
            <w:r>
              <w:t xml:space="preserve"> </w:t>
            </w:r>
            <w:proofErr w:type="spellStart"/>
            <w:r>
              <w:t>cal_rdm</w:t>
            </w:r>
            <w:proofErr w:type="spellEnd"/>
            <w:r>
              <w:t>():</w:t>
            </w:r>
          </w:p>
          <w:p w14:paraId="5936D31F" w14:textId="7A6B3401" w:rsidR="003E2C00" w:rsidRDefault="002B0806" w:rsidP="00686F4F">
            <w:pPr>
              <w:pStyle w:val="CodeInCodeTable"/>
            </w:pPr>
            <w:r>
              <w:t xml:space="preserve">  </w:t>
            </w:r>
            <w:r w:rsidR="003E2C00">
              <w:t xml:space="preserve">… </w:t>
            </w:r>
          </w:p>
        </w:tc>
      </w:tr>
    </w:tbl>
    <w:p w14:paraId="29769749" w14:textId="7714A974" w:rsidR="003E2C00" w:rsidRDefault="00613C83" w:rsidP="006E3B59">
      <w:pPr>
        <w:pStyle w:val="Body"/>
      </w:pPr>
      <w:r>
        <w:t xml:space="preserve">The size of the </w:t>
      </w:r>
      <w:proofErr w:type="spellStart"/>
      <w:r>
        <w:t>the</w:t>
      </w:r>
      <w:proofErr w:type="spellEnd"/>
      <w:r>
        <w:t xml:space="preserve"> window is changed from the number of samples per chirp to the number of chirp per frame.</w:t>
      </w:r>
      <w:r w:rsidR="008C36FD">
        <w:t xml:space="preserve"> Time domain signal to 1D FFT is complex number, and 1D FFT results give the range information</w:t>
      </w:r>
      <w:r w:rsidR="00145D5B">
        <w:t>.</w:t>
      </w:r>
      <w:r w:rsidR="008C36FD">
        <w:t xml:space="preserve"> </w:t>
      </w:r>
      <w:r w:rsidR="00145D5B">
        <w:t>The</w:t>
      </w:r>
      <w:r w:rsidR="008C36FD">
        <w:t xml:space="preserve"> range </w:t>
      </w:r>
      <w:proofErr w:type="spellStart"/>
      <w:r w:rsidR="00145D5B">
        <w:t>bin</w:t>
      </w:r>
      <w:proofErr w:type="spellEnd"/>
      <w:r w:rsidR="00145D5B">
        <w:t xml:space="preserve"> </w:t>
      </w:r>
      <w:r w:rsidR="008C36FD">
        <w:t xml:space="preserve">size is halved </w:t>
      </w:r>
      <w:r w:rsidR="00145D5B">
        <w:t xml:space="preserve">compared to the samples </w:t>
      </w:r>
      <w:r w:rsidR="008C36FD">
        <w:t xml:space="preserve">due to the repetition in spectrum. Note if I and Q channels </w:t>
      </w:r>
      <w:r w:rsidR="00145D5B">
        <w:t xml:space="preserve">are used, additional SNR can be obtained in spectrum. 1DFFT results of 256 chirps are passed to </w:t>
      </w:r>
      <w:r w:rsidR="008C36FD">
        <w:t xml:space="preserve">2DFFT </w:t>
      </w:r>
      <w:r w:rsidR="00145D5B">
        <w:t>for RDM computation</w:t>
      </w:r>
      <w:r w:rsidR="008C36FD">
        <w:t xml:space="preserve">. </w:t>
      </w:r>
    </w:p>
    <w:p w14:paraId="6EB5C551" w14:textId="4D5508DF" w:rsidR="007D799F" w:rsidRDefault="007D799F" w:rsidP="006E3B59">
      <w:pPr>
        <w:pStyle w:val="Body"/>
      </w:pPr>
      <w:r>
        <w:lastRenderedPageBreak/>
        <w:t>A sample RDM is shown in Figure 17 by using visualization tool:</w:t>
      </w:r>
    </w:p>
    <w:tbl>
      <w:tblPr>
        <w:tblStyle w:val="InfineonStandard"/>
        <w:tblW w:w="0" w:type="auto"/>
        <w:tblLook w:val="05E0" w:firstRow="1" w:lastRow="1" w:firstColumn="1" w:lastColumn="1" w:noHBand="0" w:noVBand="1"/>
      </w:tblPr>
      <w:tblGrid>
        <w:gridCol w:w="10121"/>
      </w:tblGrid>
      <w:tr w:rsidR="007D799F" w14:paraId="56B0540A" w14:textId="77777777" w:rsidTr="007371DA">
        <w:trPr>
          <w:tblHeader/>
        </w:trPr>
        <w:tc>
          <w:tcPr>
            <w:tcW w:w="10121" w:type="dxa"/>
            <w:tcBorders>
              <w:top w:val="nil"/>
              <w:bottom w:val="single" w:sz="4" w:space="0" w:color="auto"/>
            </w:tcBorders>
            <w:shd w:val="clear" w:color="auto" w:fill="auto"/>
          </w:tcPr>
          <w:p w14:paraId="5367F860" w14:textId="350179AF" w:rsidR="007D799F" w:rsidRDefault="007D799F" w:rsidP="007D799F">
            <w:pPr>
              <w:pStyle w:val="CodeTableTitle"/>
              <w:numPr>
                <w:ilvl w:val="0"/>
                <w:numId w:val="0"/>
              </w:numPr>
              <w:ind w:left="1701" w:hanging="1701"/>
            </w:pPr>
            <w:proofErr w:type="spellStart"/>
            <w:r>
              <w:t>Postprocessing.viz</w:t>
            </w:r>
            <w:proofErr w:type="spellEnd"/>
          </w:p>
        </w:tc>
      </w:tr>
      <w:tr w:rsidR="007D799F" w14:paraId="12F4095A" w14:textId="77777777" w:rsidTr="007371DA">
        <w:tc>
          <w:tcPr>
            <w:tcW w:w="10121" w:type="dxa"/>
            <w:tcBorders>
              <w:left w:val="single" w:sz="4" w:space="0" w:color="auto"/>
              <w:right w:val="single" w:sz="4" w:space="0" w:color="auto"/>
            </w:tcBorders>
            <w:shd w:val="clear" w:color="auto" w:fill="auto"/>
          </w:tcPr>
          <w:p w14:paraId="4594E351" w14:textId="7BE3D8E5" w:rsidR="007D799F" w:rsidRDefault="007D799F" w:rsidP="007D799F">
            <w:pPr>
              <w:pStyle w:val="CodeInCodeTable"/>
            </w:pPr>
            <w:proofErr w:type="spellStart"/>
            <w:r>
              <w:t>def</w:t>
            </w:r>
            <w:proofErr w:type="spellEnd"/>
            <w:r>
              <w:t xml:space="preserve"> cv2_show_rdm():</w:t>
            </w:r>
          </w:p>
          <w:p w14:paraId="7BE1728A" w14:textId="21B89022" w:rsidR="007D799F" w:rsidRDefault="005F2E2A" w:rsidP="007371DA">
            <w:pPr>
              <w:pStyle w:val="CodeInCodeTable"/>
            </w:pPr>
            <w:r>
              <w:t xml:space="preserve">  </w:t>
            </w:r>
            <w:r w:rsidR="007D799F">
              <w:t xml:space="preserve">… </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6"/>
      </w:tblGrid>
      <w:tr w:rsidR="00686F4F" w:rsidRPr="002222C9" w14:paraId="241D1B0C" w14:textId="77777777" w:rsidTr="00B966AC">
        <w:tc>
          <w:tcPr>
            <w:tcW w:w="10196" w:type="dxa"/>
          </w:tcPr>
          <w:p w14:paraId="58392A6A" w14:textId="40597EDE" w:rsidR="00686F4F" w:rsidRPr="002222C9" w:rsidRDefault="001D57D9" w:rsidP="00686F4F">
            <w:pPr>
              <w:pStyle w:val="Body"/>
              <w:jc w:val="center"/>
            </w:pPr>
            <w:r>
              <w:rPr>
                <w:noProof/>
                <w:lang w:val="en-SG" w:eastAsia="zh-CN"/>
              </w:rPr>
              <w:drawing>
                <wp:inline distT="0" distB="0" distL="0" distR="0" wp14:anchorId="4464E503" wp14:editId="4BE23F92">
                  <wp:extent cx="1709928" cy="1709928"/>
                  <wp:effectExtent l="0" t="0" r="508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1-Figure17.jpg"/>
                          <pic:cNvPicPr/>
                        </pic:nvPicPr>
                        <pic:blipFill>
                          <a:blip r:embed="rId34">
                            <a:extLst>
                              <a:ext uri="{28A0092B-C50C-407E-A947-70E740481C1C}">
                                <a14:useLocalDpi xmlns:a14="http://schemas.microsoft.com/office/drawing/2010/main" val="0"/>
                              </a:ext>
                            </a:extLst>
                          </a:blip>
                          <a:stretch>
                            <a:fillRect/>
                          </a:stretch>
                        </pic:blipFill>
                        <pic:spPr>
                          <a:xfrm>
                            <a:off x="0" y="0"/>
                            <a:ext cx="1709928" cy="1709928"/>
                          </a:xfrm>
                          <a:prstGeom prst="rect">
                            <a:avLst/>
                          </a:prstGeom>
                        </pic:spPr>
                      </pic:pic>
                    </a:graphicData>
                  </a:graphic>
                </wp:inline>
              </w:drawing>
            </w:r>
          </w:p>
        </w:tc>
      </w:tr>
      <w:tr w:rsidR="00686F4F" w14:paraId="151F61E1" w14:textId="77777777" w:rsidTr="00B966AC">
        <w:tc>
          <w:tcPr>
            <w:tcW w:w="10196" w:type="dxa"/>
          </w:tcPr>
          <w:p w14:paraId="0BA35C7A" w14:textId="4A2FB113" w:rsidR="00686F4F" w:rsidRDefault="00E714EA" w:rsidP="001D57D9">
            <w:pPr>
              <w:pStyle w:val="FigureTitle"/>
            </w:pPr>
            <w:r>
              <w:t xml:space="preserve">Sample </w:t>
            </w:r>
            <w:r w:rsidR="001D57D9">
              <w:t xml:space="preserve">single channel </w:t>
            </w:r>
            <w:r>
              <w:t>RDM result. An object is moving away from the radar in a low speed (</w:t>
            </w:r>
            <w:r w:rsidR="001D57D9">
              <w:t>~</w:t>
            </w:r>
            <w:r>
              <w:t>-</w:t>
            </w:r>
            <w:r w:rsidR="001D57D9">
              <w:t>2</w:t>
            </w:r>
            <w:r>
              <w:t>m/s)</w:t>
            </w:r>
          </w:p>
        </w:tc>
      </w:tr>
    </w:tbl>
    <w:p w14:paraId="204EBE9F" w14:textId="31AFA3CB" w:rsidR="00686F4F" w:rsidRPr="006E3B59" w:rsidRDefault="00C078B1" w:rsidP="006E3B59">
      <w:pPr>
        <w:pStyle w:val="Body"/>
      </w:pPr>
      <w:r>
        <w:t xml:space="preserve">The image in Figure 17 is considered as </w:t>
      </w:r>
      <w:r w:rsidR="00DB3BA8">
        <w:t xml:space="preserve">a </w:t>
      </w:r>
      <w:r>
        <w:t xml:space="preserve">“raw image”, and the information loss is considered “small”. </w:t>
      </w:r>
    </w:p>
    <w:p w14:paraId="181A2280" w14:textId="585EDC8F" w:rsidR="00C078B1" w:rsidRDefault="00C078B1" w:rsidP="00566F2A">
      <w:pPr>
        <w:pStyle w:val="Heading2"/>
      </w:pPr>
      <w:bookmarkStart w:id="40" w:name="_Toc34836912"/>
      <w:r>
        <w:t>DBF</w:t>
      </w:r>
      <w:bookmarkEnd w:id="40"/>
    </w:p>
    <w:p w14:paraId="6443DC53" w14:textId="173274F8" w:rsidR="00F139FC" w:rsidRDefault="00DB3BA8" w:rsidP="00DB3BA8">
      <w:pPr>
        <w:pStyle w:val="Body"/>
      </w:pPr>
      <w:r>
        <w:t xml:space="preserve">To further </w:t>
      </w:r>
      <w:r w:rsidR="003557A7">
        <w:t xml:space="preserve">improve the SNR, digital beamforming can be applied </w:t>
      </w:r>
      <w:r w:rsidR="001D57D9">
        <w:t xml:space="preserve">in the receivers </w:t>
      </w:r>
      <w:r w:rsidR="003557A7">
        <w:t>as explained in 1.1.2.</w:t>
      </w:r>
      <w:r w:rsidR="00A919C6">
        <w:t xml:space="preserve"> </w:t>
      </w:r>
      <w:r w:rsidR="00F139FC">
        <w:t xml:space="preserve">Single antenna can see a broad field, usually the </w:t>
      </w:r>
      <w:proofErr w:type="spellStart"/>
      <w:r w:rsidR="00F139FC">
        <w:t>FoV</w:t>
      </w:r>
      <w:proofErr w:type="spellEnd"/>
      <w:r w:rsidR="00F139FC">
        <w:t xml:space="preserve"> is the 3dB </w:t>
      </w:r>
      <w:proofErr w:type="spellStart"/>
      <w:r w:rsidR="00F139FC">
        <w:t>beamwidth</w:t>
      </w:r>
      <w:proofErr w:type="spellEnd"/>
      <w:r w:rsidR="00F139FC">
        <w:t xml:space="preserve"> of a single antenna. In this radar, the </w:t>
      </w:r>
      <w:proofErr w:type="spellStart"/>
      <w:r w:rsidR="00F139FC">
        <w:t>FoV</w:t>
      </w:r>
      <w:proofErr w:type="spellEnd"/>
      <w:r w:rsidR="00F139FC">
        <w:t xml:space="preserve"> is </w:t>
      </w:r>
      <w:r w:rsidR="005C56FA">
        <w:t xml:space="preserve">for single antenna is </w:t>
      </w:r>
      <w:r w:rsidR="00F139FC">
        <w:t xml:space="preserve">around 80 degrees [1]. </w:t>
      </w:r>
      <w:r w:rsidR="005C56FA">
        <w:t>Beams are generated by summing all channels in time domain:</w:t>
      </w:r>
    </w:p>
    <w:tbl>
      <w:tblPr>
        <w:tblStyle w:val="InfineonStandard"/>
        <w:tblW w:w="0" w:type="auto"/>
        <w:tblLook w:val="05E0" w:firstRow="1" w:lastRow="1" w:firstColumn="1" w:lastColumn="1" w:noHBand="0" w:noVBand="1"/>
      </w:tblPr>
      <w:tblGrid>
        <w:gridCol w:w="10121"/>
      </w:tblGrid>
      <w:tr w:rsidR="00EF3647" w14:paraId="2DD0A539" w14:textId="77777777" w:rsidTr="007371DA">
        <w:trPr>
          <w:tblHeader/>
        </w:trPr>
        <w:tc>
          <w:tcPr>
            <w:tcW w:w="10121" w:type="dxa"/>
            <w:tcBorders>
              <w:top w:val="nil"/>
              <w:bottom w:val="single" w:sz="4" w:space="0" w:color="auto"/>
            </w:tcBorders>
            <w:shd w:val="clear" w:color="auto" w:fill="auto"/>
          </w:tcPr>
          <w:p w14:paraId="0A530417" w14:textId="695FF8D7" w:rsidR="00EF3647" w:rsidRDefault="00D42C50" w:rsidP="00D42C50">
            <w:pPr>
              <w:pStyle w:val="CodeTableTitle"/>
              <w:numPr>
                <w:ilvl w:val="0"/>
                <w:numId w:val="0"/>
              </w:numPr>
              <w:ind w:left="1701" w:hanging="1701"/>
            </w:pPr>
            <w:proofErr w:type="spellStart"/>
            <w:r>
              <w:t>demo</w:t>
            </w:r>
            <w:r w:rsidR="00EF3647">
              <w:t>.</w:t>
            </w:r>
            <w:r>
              <w:t>make_demo_pics</w:t>
            </w:r>
            <w:proofErr w:type="spellEnd"/>
          </w:p>
        </w:tc>
      </w:tr>
      <w:tr w:rsidR="00EF3647" w14:paraId="6F4D4394" w14:textId="77777777" w:rsidTr="007371DA">
        <w:tc>
          <w:tcPr>
            <w:tcW w:w="10121" w:type="dxa"/>
            <w:tcBorders>
              <w:left w:val="single" w:sz="4" w:space="0" w:color="auto"/>
              <w:right w:val="single" w:sz="4" w:space="0" w:color="auto"/>
            </w:tcBorders>
            <w:shd w:val="clear" w:color="auto" w:fill="auto"/>
          </w:tcPr>
          <w:p w14:paraId="0D6B778A" w14:textId="77777777" w:rsidR="00EF3647" w:rsidRDefault="00D42C50" w:rsidP="00D42C50">
            <w:pPr>
              <w:pStyle w:val="CodeInCodeTable"/>
            </w:pPr>
            <w:r>
              <w:t xml:space="preserve">for </w:t>
            </w:r>
            <w:proofErr w:type="spellStart"/>
            <w:r>
              <w:t>ich</w:t>
            </w:r>
            <w:proofErr w:type="spellEnd"/>
            <w:r>
              <w:t xml:space="preserve"> in range(</w:t>
            </w:r>
            <w:proofErr w:type="spellStart"/>
            <w:r>
              <w:t>len</w:t>
            </w:r>
            <w:proofErr w:type="spellEnd"/>
            <w:r>
              <w:t>(</w:t>
            </w:r>
            <w:proofErr w:type="spellStart"/>
            <w:r>
              <w:t>vec</w:t>
            </w:r>
            <w:proofErr w:type="spellEnd"/>
            <w:r>
              <w:t xml:space="preserve">)): </w:t>
            </w:r>
          </w:p>
          <w:p w14:paraId="3F930FAD" w14:textId="77777777" w:rsidR="00D42C50" w:rsidRDefault="00D42C50" w:rsidP="00D42C50">
            <w:pPr>
              <w:pStyle w:val="CodeInCodeTable"/>
            </w:pPr>
            <w:r>
              <w:t xml:space="preserve">  </w:t>
            </w:r>
            <w:proofErr w:type="spellStart"/>
            <w:r>
              <w:t>adc_</w:t>
            </w:r>
            <w:proofErr w:type="gramStart"/>
            <w:r>
              <w:t>multi</w:t>
            </w:r>
            <w:proofErr w:type="spellEnd"/>
            <w:r>
              <w:t>[</w:t>
            </w:r>
            <w:proofErr w:type="spellStart"/>
            <w:proofErr w:type="gramEnd"/>
            <w:r>
              <w:t>ich</w:t>
            </w:r>
            <w:proofErr w:type="spellEnd"/>
            <w:r>
              <w:t xml:space="preserve">] = </w:t>
            </w:r>
            <w:proofErr w:type="spellStart"/>
            <w:r>
              <w:t>adc_multi</w:t>
            </w:r>
            <w:proofErr w:type="spellEnd"/>
            <w:r>
              <w:t>[</w:t>
            </w:r>
            <w:proofErr w:type="spellStart"/>
            <w:r>
              <w:t>ich</w:t>
            </w:r>
            <w:proofErr w:type="spellEnd"/>
            <w:r>
              <w:t>] * complex(…)</w:t>
            </w:r>
          </w:p>
          <w:p w14:paraId="38E9757E" w14:textId="7A902BFD" w:rsidR="00716615" w:rsidRDefault="00716615" w:rsidP="00D42C50">
            <w:pPr>
              <w:pStyle w:val="CodeInCodeTable"/>
            </w:pPr>
            <w:proofErr w:type="spellStart"/>
            <w:r>
              <w:t>np.sum</w:t>
            </w:r>
            <w:proofErr w:type="spellEnd"/>
            <w:r>
              <w:t>(</w:t>
            </w:r>
            <w:proofErr w:type="spellStart"/>
            <w:r>
              <w:t>adc_multi</w:t>
            </w:r>
            <w:proofErr w:type="spellEnd"/>
            <w:r>
              <w:t>, axis=0)/</w:t>
            </w:r>
            <w:proofErr w:type="spellStart"/>
            <w:r>
              <w:t>len</w:t>
            </w:r>
            <w:proofErr w:type="spellEnd"/>
            <w:r>
              <w:t>(</w:t>
            </w:r>
            <w:proofErr w:type="spellStart"/>
            <w:r>
              <w:t>vec</w:t>
            </w:r>
            <w:proofErr w:type="spellEnd"/>
            <w:r>
              <w:t>)</w:t>
            </w:r>
          </w:p>
        </w:tc>
      </w:tr>
    </w:tbl>
    <w:p w14:paraId="3FA9E924" w14:textId="1DBAFE3A" w:rsidR="00F51DA6" w:rsidRDefault="00F139FC" w:rsidP="00DB3BA8">
      <w:pPr>
        <w:pStyle w:val="Body"/>
      </w:pPr>
      <w:r>
        <w:t xml:space="preserve">The implementation </w:t>
      </w:r>
      <w:r w:rsidR="00716615">
        <w:t xml:space="preserve">shows that the beams are formed in ADC time domain level. </w:t>
      </w:r>
      <w:r w:rsidR="00F51DA6">
        <w:t xml:space="preserve">After the signals are summed as in code line </w:t>
      </w:r>
      <w:r w:rsidR="00F51DA6" w:rsidRPr="00F51DA6">
        <w:rPr>
          <w:rFonts w:ascii="Courier New" w:hAnsi="Courier New" w:cs="Courier New"/>
        </w:rPr>
        <w:t>052</w:t>
      </w:r>
      <w:r w:rsidR="00F51DA6">
        <w:t xml:space="preserve">, it is sent for 2DFFT and generate a RDM just like a single channel. The difference is, because the noise from different channels are incoherent, so the distribution remains the same, but the intensity is suppressed as in </w:t>
      </w:r>
      <w:r w:rsidR="00F51DA6" w:rsidRPr="00F51DA6">
        <w:rPr>
          <w:rFonts w:ascii="Courier New" w:hAnsi="Courier New" w:cs="Courier New"/>
        </w:rPr>
        <w:t>052</w:t>
      </w:r>
      <w:r w:rsidR="00F51DA6">
        <w:t xml:space="preserve">. On the other hand, the useful signal intensity remains the same because </w:t>
      </w:r>
      <w:r w:rsidR="007371DA">
        <w:t>the signals in different channels</w:t>
      </w:r>
      <w:r w:rsidR="00F51DA6">
        <w:t xml:space="preserve"> are coherent. As shown in Figure 3, when beams are formed, the </w:t>
      </w:r>
      <w:proofErr w:type="spellStart"/>
      <w:r w:rsidR="00F51DA6">
        <w:t>beamwidth</w:t>
      </w:r>
      <w:proofErr w:type="spellEnd"/>
      <w:r w:rsidR="00F51DA6">
        <w:t xml:space="preserve"> gets narrower</w:t>
      </w:r>
      <w:r w:rsidR="007371DA">
        <w:t xml:space="preserve"> and the beams are pointed to different directions. When the target is in the direction, then the SNR of this specific target can be improved. This direction determines </w:t>
      </w:r>
      <w:proofErr w:type="spellStart"/>
      <w:r w:rsidR="007371DA" w:rsidRPr="007371DA">
        <w:rPr>
          <w:rFonts w:ascii="Courier New" w:hAnsi="Courier New" w:cs="Courier New"/>
        </w:rPr>
        <w:t>vec</w:t>
      </w:r>
      <w:proofErr w:type="spellEnd"/>
      <w:r w:rsidR="007371DA">
        <w:t xml:space="preserve"> as in code line </w:t>
      </w:r>
      <w:r w:rsidR="007371DA" w:rsidRPr="007371DA">
        <w:rPr>
          <w:rFonts w:ascii="Courier New" w:hAnsi="Courier New" w:cs="Courier New"/>
        </w:rPr>
        <w:t>05</w:t>
      </w:r>
      <w:r w:rsidR="0075497A">
        <w:rPr>
          <w:rFonts w:ascii="Courier New" w:hAnsi="Courier New" w:cs="Courier New" w:hint="eastAsia"/>
          <w:lang w:eastAsia="zh-CN"/>
        </w:rPr>
        <w:t>9</w:t>
      </w:r>
      <w:r w:rsidR="007371DA">
        <w:t>.</w:t>
      </w:r>
    </w:p>
    <w:tbl>
      <w:tblPr>
        <w:tblStyle w:val="InfineonStandard"/>
        <w:tblW w:w="0" w:type="auto"/>
        <w:tblLook w:val="05E0" w:firstRow="1" w:lastRow="1" w:firstColumn="1" w:lastColumn="1" w:noHBand="0" w:noVBand="1"/>
      </w:tblPr>
      <w:tblGrid>
        <w:gridCol w:w="10121"/>
      </w:tblGrid>
      <w:tr w:rsidR="007371DA" w14:paraId="5C716011" w14:textId="77777777" w:rsidTr="007371DA">
        <w:trPr>
          <w:tblHeader/>
        </w:trPr>
        <w:tc>
          <w:tcPr>
            <w:tcW w:w="10121" w:type="dxa"/>
            <w:tcBorders>
              <w:top w:val="nil"/>
              <w:bottom w:val="single" w:sz="4" w:space="0" w:color="auto"/>
            </w:tcBorders>
            <w:shd w:val="clear" w:color="auto" w:fill="auto"/>
          </w:tcPr>
          <w:p w14:paraId="5793CECD" w14:textId="77777777" w:rsidR="007371DA" w:rsidRDefault="007371DA" w:rsidP="007371DA">
            <w:pPr>
              <w:pStyle w:val="CodeTableTitle"/>
              <w:numPr>
                <w:ilvl w:val="0"/>
                <w:numId w:val="0"/>
              </w:numPr>
              <w:ind w:left="1701" w:hanging="1701"/>
            </w:pPr>
            <w:proofErr w:type="spellStart"/>
            <w:r>
              <w:t>demo.make_demo_pics</w:t>
            </w:r>
            <w:proofErr w:type="spellEnd"/>
          </w:p>
        </w:tc>
      </w:tr>
      <w:tr w:rsidR="007371DA" w14:paraId="12C61D6D" w14:textId="77777777" w:rsidTr="007371DA">
        <w:tc>
          <w:tcPr>
            <w:tcW w:w="10121" w:type="dxa"/>
            <w:tcBorders>
              <w:left w:val="single" w:sz="4" w:space="0" w:color="auto"/>
              <w:right w:val="single" w:sz="4" w:space="0" w:color="auto"/>
            </w:tcBorders>
            <w:shd w:val="clear" w:color="auto" w:fill="auto"/>
          </w:tcPr>
          <w:p w14:paraId="047F64F7" w14:textId="39A79B1D" w:rsidR="007371DA" w:rsidRDefault="007371DA" w:rsidP="007371DA">
            <w:pPr>
              <w:pStyle w:val="CodeInCodeTable"/>
            </w:pPr>
            <w:proofErr w:type="spellStart"/>
            <w:r>
              <w:t>def</w:t>
            </w:r>
            <w:proofErr w:type="spellEnd"/>
            <w:r>
              <w:t xml:space="preserve"> get_beam_vec_1d(): </w:t>
            </w:r>
          </w:p>
          <w:p w14:paraId="265103B7" w14:textId="33068959" w:rsidR="007371DA" w:rsidRDefault="007371DA" w:rsidP="007371DA">
            <w:pPr>
              <w:pStyle w:val="CodeInCodeTable"/>
            </w:pPr>
            <w:r>
              <w:t xml:space="preserve">  </w:t>
            </w:r>
            <w:proofErr w:type="spellStart"/>
            <w:r>
              <w:t>beam_angles</w:t>
            </w:r>
            <w:proofErr w:type="spellEnd"/>
            <w:r>
              <w:t xml:space="preserve"> = </w:t>
            </w:r>
            <w:proofErr w:type="spellStart"/>
            <w:r>
              <w:t>np.array</w:t>
            </w:r>
            <w:proofErr w:type="spellEnd"/>
            <w:r>
              <w:t xml:space="preserve">([0, -17, 17]) * </w:t>
            </w:r>
            <w:proofErr w:type="spellStart"/>
            <w:r>
              <w:t>np.pi</w:t>
            </w:r>
            <w:proofErr w:type="spellEnd"/>
            <w:r>
              <w:t xml:space="preserve"> / 180</w:t>
            </w:r>
          </w:p>
          <w:p w14:paraId="0D084EDD" w14:textId="65BF85F5" w:rsidR="007371DA" w:rsidRDefault="007371DA" w:rsidP="007371DA">
            <w:pPr>
              <w:pStyle w:val="CodeInCodeTable"/>
            </w:pPr>
            <w:r>
              <w:t xml:space="preserve">  …</w:t>
            </w:r>
          </w:p>
        </w:tc>
      </w:tr>
    </w:tbl>
    <w:p w14:paraId="41FD813C" w14:textId="7BB71BDF" w:rsidR="007371DA" w:rsidRDefault="007371DA" w:rsidP="00DB3BA8">
      <w:pPr>
        <w:pStyle w:val="Body"/>
      </w:pPr>
      <w:r>
        <w:t xml:space="preserve">The beam direction is defined in the </w:t>
      </w:r>
      <w:proofErr w:type="spellStart"/>
      <w:r>
        <w:t>numpy</w:t>
      </w:r>
      <w:proofErr w:type="spellEnd"/>
      <w:r>
        <w:t xml:space="preserve"> array. In this case, three beams will be generated and they are looking at 0</w:t>
      </w:r>
      <w:r w:rsidR="00F8506C">
        <w:t>°, -17°, and 17°, respectively. Figure 18 shows a beam looking at 0°of Figure 17. It is obvious that the SNR is improved for the same scenario.</w:t>
      </w:r>
      <w:r w:rsidR="00F91E17">
        <w:t xml:space="preserve"> </w:t>
      </w:r>
    </w:p>
    <w:p w14:paraId="3AB52409" w14:textId="7691A5FB" w:rsidR="00A757D5" w:rsidRDefault="00A757D5" w:rsidP="00DB3BA8">
      <w:pPr>
        <w:pStyle w:val="Body"/>
      </w:pPr>
      <w:r>
        <w:lastRenderedPageBreak/>
        <w:t xml:space="preserve">Figure 19 shows the three radar images to capture pedestrians walking on the left region. It is clear that the left side beam has a larger signal intensity </w:t>
      </w:r>
      <w:r w:rsidR="00706F30">
        <w:t>compare to the other two beams.</w:t>
      </w:r>
    </w:p>
    <w:p w14:paraId="42B5A7C2" w14:textId="354599D1" w:rsidR="001D57D9" w:rsidRDefault="001D57D9" w:rsidP="00DB3BA8">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6"/>
      </w:tblGrid>
      <w:tr w:rsidR="001D57D9" w:rsidRPr="002222C9" w14:paraId="1DECC364" w14:textId="77777777" w:rsidTr="00C26E83">
        <w:tc>
          <w:tcPr>
            <w:tcW w:w="10196" w:type="dxa"/>
          </w:tcPr>
          <w:p w14:paraId="3CE7A68A" w14:textId="0BFCF614" w:rsidR="001D57D9" w:rsidRPr="002222C9" w:rsidRDefault="001D57D9" w:rsidP="007371DA">
            <w:pPr>
              <w:pStyle w:val="Body"/>
              <w:jc w:val="center"/>
            </w:pPr>
            <w:r>
              <w:rPr>
                <w:noProof/>
                <w:lang w:val="en-SG" w:eastAsia="zh-CN"/>
              </w:rPr>
              <w:drawing>
                <wp:inline distT="0" distB="0" distL="0" distR="0" wp14:anchorId="02790F19" wp14:editId="0AFEF17E">
                  <wp:extent cx="1709928" cy="1709928"/>
                  <wp:effectExtent l="0" t="0" r="508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1-Figure18.jpg"/>
                          <pic:cNvPicPr/>
                        </pic:nvPicPr>
                        <pic:blipFill>
                          <a:blip r:embed="rId35">
                            <a:extLst>
                              <a:ext uri="{28A0092B-C50C-407E-A947-70E740481C1C}">
                                <a14:useLocalDpi xmlns:a14="http://schemas.microsoft.com/office/drawing/2010/main" val="0"/>
                              </a:ext>
                            </a:extLst>
                          </a:blip>
                          <a:stretch>
                            <a:fillRect/>
                          </a:stretch>
                        </pic:blipFill>
                        <pic:spPr>
                          <a:xfrm>
                            <a:off x="0" y="0"/>
                            <a:ext cx="1709928" cy="1709928"/>
                          </a:xfrm>
                          <a:prstGeom prst="rect">
                            <a:avLst/>
                          </a:prstGeom>
                        </pic:spPr>
                      </pic:pic>
                    </a:graphicData>
                  </a:graphic>
                </wp:inline>
              </w:drawing>
            </w:r>
          </w:p>
        </w:tc>
      </w:tr>
      <w:tr w:rsidR="001D57D9" w14:paraId="5C51CD7E" w14:textId="77777777" w:rsidTr="00C26E83">
        <w:tc>
          <w:tcPr>
            <w:tcW w:w="10196" w:type="dxa"/>
          </w:tcPr>
          <w:p w14:paraId="1F10A334" w14:textId="11AF468E" w:rsidR="001D57D9" w:rsidRDefault="001D57D9" w:rsidP="001D57D9">
            <w:pPr>
              <w:pStyle w:val="FigureTitle"/>
            </w:pPr>
            <w:r>
              <w:t>Sample RDM result in a MIMO beam. The noise has been suppressed compared to Figure 17.</w:t>
            </w:r>
          </w:p>
        </w:tc>
      </w:tr>
      <w:tr w:rsidR="00A757D5" w:rsidRPr="002222C9" w14:paraId="0709381E" w14:textId="77777777" w:rsidTr="00C26E83">
        <w:tc>
          <w:tcPr>
            <w:tcW w:w="10196" w:type="dxa"/>
          </w:tcPr>
          <w:p w14:paraId="22B4A421" w14:textId="085BE6D4" w:rsidR="00A757D5" w:rsidRPr="002222C9" w:rsidRDefault="00A757D5" w:rsidP="00A757D5">
            <w:pPr>
              <w:pStyle w:val="Body"/>
              <w:jc w:val="center"/>
            </w:pPr>
            <w:r>
              <w:rPr>
                <w:noProof/>
                <w:lang w:val="en-SG" w:eastAsia="zh-CN"/>
              </w:rPr>
              <w:drawing>
                <wp:inline distT="0" distB="0" distL="0" distR="0" wp14:anchorId="3D47BF1E" wp14:editId="7D7C6011">
                  <wp:extent cx="5861304" cy="1353312"/>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1-Figure19.jpg"/>
                          <pic:cNvPicPr/>
                        </pic:nvPicPr>
                        <pic:blipFill>
                          <a:blip r:embed="rId36">
                            <a:extLst>
                              <a:ext uri="{28A0092B-C50C-407E-A947-70E740481C1C}">
                                <a14:useLocalDpi xmlns:a14="http://schemas.microsoft.com/office/drawing/2010/main" val="0"/>
                              </a:ext>
                            </a:extLst>
                          </a:blip>
                          <a:stretch>
                            <a:fillRect/>
                          </a:stretch>
                        </pic:blipFill>
                        <pic:spPr>
                          <a:xfrm>
                            <a:off x="0" y="0"/>
                            <a:ext cx="5861304" cy="1353312"/>
                          </a:xfrm>
                          <a:prstGeom prst="rect">
                            <a:avLst/>
                          </a:prstGeom>
                        </pic:spPr>
                      </pic:pic>
                    </a:graphicData>
                  </a:graphic>
                </wp:inline>
              </w:drawing>
            </w:r>
          </w:p>
        </w:tc>
      </w:tr>
      <w:tr w:rsidR="00A757D5" w14:paraId="1D551447" w14:textId="77777777" w:rsidTr="00C26E83">
        <w:tc>
          <w:tcPr>
            <w:tcW w:w="10196" w:type="dxa"/>
          </w:tcPr>
          <w:p w14:paraId="07BA9E3C" w14:textId="00EFF9F0" w:rsidR="00A757D5" w:rsidRDefault="00706F30" w:rsidP="00706F30">
            <w:pPr>
              <w:pStyle w:val="FigureTitle"/>
            </w:pPr>
            <w:r>
              <w:t xml:space="preserve">Three radar beams generated to observe the left side pedestrians. Higher SNR will help for target detection. </w:t>
            </w:r>
          </w:p>
        </w:tc>
      </w:tr>
    </w:tbl>
    <w:p w14:paraId="208CE621" w14:textId="0281D22D" w:rsidR="00566F2A" w:rsidRDefault="00566F2A" w:rsidP="00566F2A">
      <w:pPr>
        <w:pStyle w:val="Heading2"/>
      </w:pPr>
      <w:bookmarkStart w:id="41" w:name="_Toc34836913"/>
      <w:r>
        <w:t>MTI filter</w:t>
      </w:r>
      <w:bookmarkEnd w:id="41"/>
    </w:p>
    <w:p w14:paraId="4968B920" w14:textId="7A4185C6" w:rsidR="00531C3C" w:rsidRDefault="00C26E83" w:rsidP="00531C3C">
      <w:pPr>
        <w:pStyle w:val="Body"/>
      </w:pPr>
      <w:r>
        <w:t xml:space="preserve">Stationary objects are clearly shown in the RDM images, from Figure 14, these images will be sent for inference. </w:t>
      </w:r>
      <w:r w:rsidR="00984073">
        <w:t>I</w:t>
      </w:r>
      <w:r>
        <w:t>n circumstances</w:t>
      </w:r>
      <w:r w:rsidR="00984073">
        <w:t>/algorithms</w:t>
      </w:r>
      <w:r>
        <w:t xml:space="preserve"> where the</w:t>
      </w:r>
      <w:r w:rsidR="00984073">
        <w:t>se targets at the center of the images are detected</w:t>
      </w:r>
      <w:r>
        <w:t xml:space="preserve"> </w:t>
      </w:r>
      <w:proofErr w:type="spellStart"/>
      <w:r w:rsidR="003E03D0">
        <w:t>unintendly</w:t>
      </w:r>
      <w:proofErr w:type="spellEnd"/>
      <w:r w:rsidR="003E03D0">
        <w:t>, extra efforts may be needed from detection algorithms. Another approach is to apply moving target indication (MTI) technique to the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6"/>
      </w:tblGrid>
      <w:tr w:rsidR="0049469E" w:rsidRPr="002222C9" w14:paraId="62ECE7B3" w14:textId="77777777" w:rsidTr="00300356">
        <w:tc>
          <w:tcPr>
            <w:tcW w:w="10196" w:type="dxa"/>
          </w:tcPr>
          <w:p w14:paraId="14502D77" w14:textId="22362D66" w:rsidR="0049469E" w:rsidRPr="002222C9" w:rsidRDefault="0049469E" w:rsidP="00646D14">
            <w:pPr>
              <w:pStyle w:val="Body"/>
              <w:jc w:val="center"/>
            </w:pPr>
            <w:r>
              <w:rPr>
                <w:noProof/>
                <w:lang w:val="en-SG" w:eastAsia="zh-CN"/>
              </w:rPr>
              <w:drawing>
                <wp:inline distT="0" distB="0" distL="0" distR="0" wp14:anchorId="137853F6" wp14:editId="7EB44CCF">
                  <wp:extent cx="4224528" cy="2020824"/>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1-Figure2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24528" cy="2020824"/>
                          </a:xfrm>
                          <a:prstGeom prst="rect">
                            <a:avLst/>
                          </a:prstGeom>
                        </pic:spPr>
                      </pic:pic>
                    </a:graphicData>
                  </a:graphic>
                </wp:inline>
              </w:drawing>
            </w:r>
          </w:p>
        </w:tc>
      </w:tr>
      <w:tr w:rsidR="0049469E" w14:paraId="49807C3D" w14:textId="77777777" w:rsidTr="00300356">
        <w:tc>
          <w:tcPr>
            <w:tcW w:w="10196" w:type="dxa"/>
          </w:tcPr>
          <w:p w14:paraId="3581A415" w14:textId="26CCC703" w:rsidR="0049469E" w:rsidRDefault="0049469E" w:rsidP="00646D14">
            <w:pPr>
              <w:pStyle w:val="FigureTitle"/>
            </w:pPr>
            <w:r>
              <w:lastRenderedPageBreak/>
              <w:t xml:space="preserve">Illustration of the MTI filter in preprocessing.block_td_mti.py. </w:t>
            </w:r>
          </w:p>
        </w:tc>
      </w:tr>
    </w:tbl>
    <w:p w14:paraId="6726EDCB" w14:textId="306155DE" w:rsidR="0049469E" w:rsidRDefault="00E005F7" w:rsidP="00531C3C">
      <w:pPr>
        <w:pStyle w:val="Body"/>
      </w:pPr>
      <w:r>
        <w:t xml:space="preserve">The approach can be implemented in preprocessing blocks. Here in release 0.1, time domain MTI filter is implemented. It is basically an implementation of a low-order low-pass FIR filter to filter out the DC signals. When higher order is applied, a steeper transition or a </w:t>
      </w:r>
      <w:proofErr w:type="spellStart"/>
      <w:r>
        <w:t>bandpass</w:t>
      </w:r>
      <w:proofErr w:type="spellEnd"/>
      <w:r>
        <w:t xml:space="preserve"> filter can be achieved</w:t>
      </w:r>
      <w:r w:rsidR="006605A3">
        <w:t xml:space="preserve"> [2]</w:t>
      </w:r>
      <w:r>
        <w:t>. The FIR high pass filter is implemented such that the chirps are shifted one chirp time, and minus the original chirp. The last sample is shifted to the first chirp. The illustration is shown in Figure 20. As a result, in Doppler spectrum, the DC (speed = 0) signal is filtered out.</w:t>
      </w:r>
      <w:r w:rsidR="00421833">
        <w:t xml:space="preserve"> </w:t>
      </w:r>
      <w:r w:rsidR="00421833">
        <w:rPr>
          <w:lang w:eastAsia="zh-CN"/>
        </w:rPr>
        <w:t>The implementation is in below. Note other more complicated and comprehensive filter collections can be added in the same format.</w:t>
      </w:r>
    </w:p>
    <w:tbl>
      <w:tblPr>
        <w:tblStyle w:val="InfineonStandard"/>
        <w:tblW w:w="0" w:type="auto"/>
        <w:tblLook w:val="05E0" w:firstRow="1" w:lastRow="1" w:firstColumn="1" w:lastColumn="1" w:noHBand="0" w:noVBand="1"/>
      </w:tblPr>
      <w:tblGrid>
        <w:gridCol w:w="10121"/>
      </w:tblGrid>
      <w:tr w:rsidR="003E03D0" w14:paraId="14BB806E" w14:textId="77777777" w:rsidTr="00D81877">
        <w:trPr>
          <w:tblHeader/>
        </w:trPr>
        <w:tc>
          <w:tcPr>
            <w:tcW w:w="10121" w:type="dxa"/>
            <w:tcBorders>
              <w:top w:val="nil"/>
              <w:bottom w:val="single" w:sz="4" w:space="0" w:color="auto"/>
            </w:tcBorders>
            <w:shd w:val="clear" w:color="auto" w:fill="auto"/>
          </w:tcPr>
          <w:p w14:paraId="61D0723D" w14:textId="704486E8" w:rsidR="003E03D0" w:rsidRDefault="003E03D0" w:rsidP="003E03D0">
            <w:pPr>
              <w:pStyle w:val="CodeTableTitle"/>
              <w:numPr>
                <w:ilvl w:val="0"/>
                <w:numId w:val="0"/>
              </w:numPr>
              <w:ind w:left="1701" w:hanging="1701"/>
            </w:pPr>
            <w:proofErr w:type="spellStart"/>
            <w:r>
              <w:t>preprocessing.block_td_mti</w:t>
            </w:r>
            <w:proofErr w:type="spellEnd"/>
          </w:p>
        </w:tc>
      </w:tr>
      <w:tr w:rsidR="003E03D0" w14:paraId="650158EF" w14:textId="77777777" w:rsidTr="00D81877">
        <w:tc>
          <w:tcPr>
            <w:tcW w:w="10121" w:type="dxa"/>
            <w:tcBorders>
              <w:left w:val="single" w:sz="4" w:space="0" w:color="auto"/>
              <w:right w:val="single" w:sz="4" w:space="0" w:color="auto"/>
            </w:tcBorders>
            <w:shd w:val="clear" w:color="auto" w:fill="auto"/>
          </w:tcPr>
          <w:p w14:paraId="783AAF82" w14:textId="5BCE358B" w:rsidR="003E03D0" w:rsidRDefault="003E03D0" w:rsidP="0049226E">
            <w:pPr>
              <w:pStyle w:val="CodeInCodeTable"/>
            </w:pPr>
            <w:proofErr w:type="spellStart"/>
            <w:r>
              <w:t>def</w:t>
            </w:r>
            <w:proofErr w:type="spellEnd"/>
            <w:r>
              <w:t xml:space="preserve"> </w:t>
            </w:r>
            <w:proofErr w:type="spellStart"/>
            <w:r w:rsidR="00D81877">
              <w:t>td_mti</w:t>
            </w:r>
            <w:proofErr w:type="spellEnd"/>
            <w:r>
              <w:t xml:space="preserve">(): </w:t>
            </w:r>
          </w:p>
          <w:p w14:paraId="124465C8" w14:textId="77777777" w:rsidR="003E03D0" w:rsidRDefault="003E03D0" w:rsidP="00D81877">
            <w:pPr>
              <w:pStyle w:val="CodeInCodeTable"/>
            </w:pPr>
            <w:r>
              <w:t xml:space="preserve">  …</w:t>
            </w:r>
          </w:p>
        </w:tc>
      </w:tr>
    </w:tbl>
    <w:p w14:paraId="2391BF2D" w14:textId="367AAACF" w:rsidR="003E03D0" w:rsidRDefault="00471A56" w:rsidP="00531C3C">
      <w:pPr>
        <w:pStyle w:val="Body"/>
      </w:pPr>
      <w:r>
        <w:t xml:space="preserve">One example is </w:t>
      </w:r>
      <w:r w:rsidR="004264D1">
        <w:t>shown in Figure 2</w:t>
      </w:r>
      <w:r w:rsidR="00421833">
        <w:rPr>
          <w:rFonts w:hint="eastAsia"/>
          <w:lang w:eastAsia="zh-CN"/>
        </w:rPr>
        <w:t>1</w:t>
      </w:r>
      <w:r w:rsidR="004264D1">
        <w:t>.</w:t>
      </w:r>
      <w:r w:rsidR="00F22FD0">
        <w:t xml:space="preserve"> By adding MTI filters, the intensity near zero Doppler spectrum are suppressed</w:t>
      </w:r>
      <w:r w:rsidR="003159CD">
        <w:t xml:space="preserve"> and the targets get less significant</w:t>
      </w:r>
      <w:r w:rsidR="00F22FD0">
        <w:t xml:space="preserve">, meanwhile, </w:t>
      </w:r>
      <w:r w:rsidR="003159CD">
        <w:t>the stationary clutters are fully removed.</w:t>
      </w:r>
      <w:r w:rsidR="00B23285">
        <w:t xml:space="preserve"> </w:t>
      </w:r>
      <w:r w:rsidR="00D00730">
        <w:t xml:space="preserve">For </w:t>
      </w:r>
      <w:r w:rsidR="00D00730" w:rsidRPr="00421833">
        <w:rPr>
          <w:b/>
        </w:rPr>
        <w:t>INDOOR</w:t>
      </w:r>
      <w:r w:rsidR="00D00730">
        <w:t xml:space="preserve"> applications where the maximum speed is not the highest priority, this filter can be very useful for low speed movement</w:t>
      </w:r>
      <w:r w:rsidR="00421833">
        <w:t xml:space="preserve"> with a specific chirp configuration.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6"/>
      </w:tblGrid>
      <w:tr w:rsidR="00C26E83" w:rsidRPr="002222C9" w14:paraId="5D3CB946" w14:textId="77777777" w:rsidTr="00D00730">
        <w:tc>
          <w:tcPr>
            <w:tcW w:w="10196" w:type="dxa"/>
          </w:tcPr>
          <w:p w14:paraId="36184C87" w14:textId="7006D3F7" w:rsidR="00C26E83" w:rsidRPr="002222C9" w:rsidRDefault="004264D1" w:rsidP="00D81877">
            <w:pPr>
              <w:pStyle w:val="Body"/>
              <w:jc w:val="center"/>
            </w:pPr>
            <w:r>
              <w:rPr>
                <w:noProof/>
                <w:lang w:val="en-SG" w:eastAsia="zh-CN"/>
              </w:rPr>
              <w:drawing>
                <wp:inline distT="0" distB="0" distL="0" distR="0" wp14:anchorId="20DE624E" wp14:editId="7F462F95">
                  <wp:extent cx="1709928" cy="1709928"/>
                  <wp:effectExtent l="0" t="0" r="508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1-Figure20-2.jpg"/>
                          <pic:cNvPicPr/>
                        </pic:nvPicPr>
                        <pic:blipFill>
                          <a:blip r:embed="rId38">
                            <a:extLst>
                              <a:ext uri="{28A0092B-C50C-407E-A947-70E740481C1C}">
                                <a14:useLocalDpi xmlns:a14="http://schemas.microsoft.com/office/drawing/2010/main" val="0"/>
                              </a:ext>
                            </a:extLst>
                          </a:blip>
                          <a:stretch>
                            <a:fillRect/>
                          </a:stretch>
                        </pic:blipFill>
                        <pic:spPr>
                          <a:xfrm>
                            <a:off x="0" y="0"/>
                            <a:ext cx="1709928" cy="1709928"/>
                          </a:xfrm>
                          <a:prstGeom prst="rect">
                            <a:avLst/>
                          </a:prstGeom>
                        </pic:spPr>
                      </pic:pic>
                    </a:graphicData>
                  </a:graphic>
                </wp:inline>
              </w:drawing>
            </w:r>
            <w:r>
              <w:rPr>
                <w:noProof/>
                <w:lang w:val="en-SG" w:eastAsia="zh-CN"/>
              </w:rPr>
              <w:drawing>
                <wp:inline distT="0" distB="0" distL="0" distR="0" wp14:anchorId="50FEB0B4" wp14:editId="13B52DFB">
                  <wp:extent cx="1709928" cy="1709928"/>
                  <wp:effectExtent l="0" t="0" r="508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1-Figure20.jpg"/>
                          <pic:cNvPicPr/>
                        </pic:nvPicPr>
                        <pic:blipFill>
                          <a:blip r:embed="rId39">
                            <a:extLst>
                              <a:ext uri="{28A0092B-C50C-407E-A947-70E740481C1C}">
                                <a14:useLocalDpi xmlns:a14="http://schemas.microsoft.com/office/drawing/2010/main" val="0"/>
                              </a:ext>
                            </a:extLst>
                          </a:blip>
                          <a:stretch>
                            <a:fillRect/>
                          </a:stretch>
                        </pic:blipFill>
                        <pic:spPr>
                          <a:xfrm>
                            <a:off x="0" y="0"/>
                            <a:ext cx="1709928" cy="1709928"/>
                          </a:xfrm>
                          <a:prstGeom prst="rect">
                            <a:avLst/>
                          </a:prstGeom>
                        </pic:spPr>
                      </pic:pic>
                    </a:graphicData>
                  </a:graphic>
                </wp:inline>
              </w:drawing>
            </w:r>
          </w:p>
        </w:tc>
      </w:tr>
      <w:tr w:rsidR="00C26E83" w14:paraId="7A7E9C12" w14:textId="77777777" w:rsidTr="00D00730">
        <w:tc>
          <w:tcPr>
            <w:tcW w:w="10196" w:type="dxa"/>
          </w:tcPr>
          <w:p w14:paraId="7D9C9149" w14:textId="0D27BCC4" w:rsidR="00C26E83" w:rsidRDefault="006F36D1" w:rsidP="00D81877">
            <w:pPr>
              <w:pStyle w:val="FigureTitle"/>
            </w:pPr>
            <w:r>
              <w:t>Moving targets without (left) and with (right) MTI filter.</w:t>
            </w:r>
            <w:r w:rsidR="00C26E83">
              <w:t xml:space="preserve"> </w:t>
            </w:r>
          </w:p>
        </w:tc>
      </w:tr>
    </w:tbl>
    <w:p w14:paraId="23D52B18" w14:textId="5F6EF958" w:rsidR="00D00730" w:rsidRDefault="00566F2A" w:rsidP="00D00730">
      <w:pPr>
        <w:pStyle w:val="Heading2"/>
      </w:pPr>
      <w:bookmarkStart w:id="42" w:name="_Toc34836914"/>
      <w:r>
        <w:t>CFAR filter</w:t>
      </w:r>
      <w:bookmarkEnd w:id="42"/>
    </w:p>
    <w:p w14:paraId="3BE5DD2E" w14:textId="77777777" w:rsidR="00E63D71" w:rsidRDefault="00A23B13" w:rsidP="00A23B13">
      <w:pPr>
        <w:pStyle w:val="Body"/>
      </w:pPr>
      <w:r>
        <w:t>Radar systems produce random noises, in some frames, these noises may be detected as targets</w:t>
      </w:r>
      <w:r w:rsidR="00E63D71">
        <w:t>. The operation temperature of the radar gets higher, the noise floor raises</w:t>
      </w:r>
      <w:r>
        <w:t xml:space="preserve">. </w:t>
      </w:r>
      <w:proofErr w:type="spellStart"/>
      <w:r>
        <w:t>Enviroment</w:t>
      </w:r>
      <w:proofErr w:type="spellEnd"/>
      <w:r>
        <w:t xml:space="preserve"> also produces </w:t>
      </w:r>
      <w:r w:rsidR="00E63D71">
        <w:t xml:space="preserve">noises, for example, when there is a nearby strong reflection, the radar system may produce noisy images. </w:t>
      </w:r>
    </w:p>
    <w:p w14:paraId="6671077C" w14:textId="4505CB20" w:rsidR="00E63D71" w:rsidRDefault="00E63D71" w:rsidP="00A23B13">
      <w:pPr>
        <w:pStyle w:val="Body"/>
      </w:pPr>
      <w:r>
        <w:t xml:space="preserve">Besides the noises, the useful signal, determined by the radar cross section (RCS) of the targets, may vary with targets’ facing directions. The variation can reach more than 20 dB for a small change of looking angle. </w:t>
      </w:r>
      <w:proofErr w:type="spellStart"/>
      <w:r>
        <w:t>Furtherm</w:t>
      </w:r>
      <w:proofErr w:type="spellEnd"/>
      <w:r>
        <w:t xml:space="preserve"> It is natural for a fading in signal intensity when the targets are moving further.</w:t>
      </w:r>
    </w:p>
    <w:p w14:paraId="3F609968" w14:textId="1B99CE54" w:rsidR="00A23B13" w:rsidRDefault="00E63D71" w:rsidP="00A23B13">
      <w:pPr>
        <w:pStyle w:val="Body"/>
      </w:pPr>
      <w:r>
        <w:t>The task is to always</w:t>
      </w:r>
      <w:r w:rsidR="00F12DAA">
        <w:t xml:space="preserve"> differentiate the correct targets </w:t>
      </w:r>
      <w:r>
        <w:t>from the jumping noise</w:t>
      </w:r>
      <w:r w:rsidR="00F12DAA">
        <w:t>s by using threshold</w:t>
      </w:r>
      <w:r>
        <w:t>.</w:t>
      </w:r>
      <w:r w:rsidR="00F12DAA">
        <w:t xml:space="preserve"> When a fixed</w:t>
      </w:r>
      <w:r>
        <w:t xml:space="preserve"> threshold is </w:t>
      </w:r>
      <w:r w:rsidR="00F12DAA">
        <w:t>used</w:t>
      </w:r>
      <w:r>
        <w:t xml:space="preserve">, </w:t>
      </w:r>
      <w:r w:rsidR="00F12DAA">
        <w:t xml:space="preserve">it may fail to detect further targets or targets with small RCS (e.g. pedestrian) when the threshold is too high, or it may detect noises frequently and produce </w:t>
      </w:r>
      <w:proofErr w:type="spellStart"/>
      <w:r w:rsidR="00F12DAA">
        <w:t>flase</w:t>
      </w:r>
      <w:proofErr w:type="spellEnd"/>
      <w:r w:rsidR="00F12DAA">
        <w:t xml:space="preserve"> alarm when the threshold is too low. Therefore, an adaptive threshold (filter) to produce constant false alarm rate is necessary.  </w:t>
      </w:r>
      <w:r w:rsidR="00646D14">
        <w:t xml:space="preserve">Figure 22 illustrates the one </w:t>
      </w:r>
      <w:proofErr w:type="spellStart"/>
      <w:r w:rsidR="00646D14">
        <w:t>dimentional</w:t>
      </w:r>
      <w:proofErr w:type="spellEnd"/>
      <w:r w:rsidR="00646D14">
        <w:t xml:space="preserve"> CFAR implementation, note a two-</w:t>
      </w:r>
      <w:proofErr w:type="spellStart"/>
      <w:r w:rsidR="00646D14">
        <w:t>dimentional</w:t>
      </w:r>
      <w:proofErr w:type="spellEnd"/>
      <w:r w:rsidR="00646D14">
        <w:t xml:space="preserve"> CFAR where both range and Doppler are considered can also be implemented with a higher computational burden. In the implementation, the purpose is to determine whether there is a target in the bin under test (BUT) with filled green color and red outline, and the noise is adaptively determined by the surrounding green training bins with black outlines. The noise is the </w:t>
      </w:r>
      <w:r w:rsidR="00646D14">
        <w:lastRenderedPageBreak/>
        <w:t>summation of the training bins multiplies by a scaling factor. If the value in BUT is higher than the scaled noise, then it means there is a target at this range and speed, otherwise, the BUT is empty.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6"/>
      </w:tblGrid>
      <w:tr w:rsidR="00646D14" w:rsidRPr="002222C9" w14:paraId="47D09587" w14:textId="77777777" w:rsidTr="00D732EE">
        <w:tc>
          <w:tcPr>
            <w:tcW w:w="10196" w:type="dxa"/>
          </w:tcPr>
          <w:p w14:paraId="0A1AF909" w14:textId="01AB2DD4" w:rsidR="00646D14" w:rsidRPr="002222C9" w:rsidRDefault="00646D14" w:rsidP="00646D14">
            <w:pPr>
              <w:pStyle w:val="Body"/>
              <w:jc w:val="center"/>
            </w:pPr>
            <w:r>
              <w:rPr>
                <w:noProof/>
                <w:lang w:val="en-SG" w:eastAsia="zh-CN"/>
              </w:rPr>
              <w:drawing>
                <wp:inline distT="0" distB="0" distL="0" distR="0" wp14:anchorId="1F09C368" wp14:editId="57B9A995">
                  <wp:extent cx="5385816" cy="180136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0.1-Figure22.png"/>
                          <pic:cNvPicPr/>
                        </pic:nvPicPr>
                        <pic:blipFill>
                          <a:blip r:embed="rId40">
                            <a:extLst>
                              <a:ext uri="{28A0092B-C50C-407E-A947-70E740481C1C}">
                                <a14:useLocalDpi xmlns:a14="http://schemas.microsoft.com/office/drawing/2010/main" val="0"/>
                              </a:ext>
                            </a:extLst>
                          </a:blip>
                          <a:stretch>
                            <a:fillRect/>
                          </a:stretch>
                        </pic:blipFill>
                        <pic:spPr>
                          <a:xfrm>
                            <a:off x="0" y="0"/>
                            <a:ext cx="5385816" cy="1801368"/>
                          </a:xfrm>
                          <a:prstGeom prst="rect">
                            <a:avLst/>
                          </a:prstGeom>
                        </pic:spPr>
                      </pic:pic>
                    </a:graphicData>
                  </a:graphic>
                </wp:inline>
              </w:drawing>
            </w:r>
          </w:p>
        </w:tc>
      </w:tr>
      <w:tr w:rsidR="00646D14" w14:paraId="6CE4BE42" w14:textId="77777777" w:rsidTr="00D732EE">
        <w:tc>
          <w:tcPr>
            <w:tcW w:w="10196" w:type="dxa"/>
          </w:tcPr>
          <w:p w14:paraId="280542E9" w14:textId="2F4CC36C" w:rsidR="00646D14" w:rsidRDefault="00646D14" w:rsidP="00646D14">
            <w:pPr>
              <w:pStyle w:val="FigureTitle"/>
            </w:pPr>
            <w:r>
              <w:t>Illustration of 1D CFAR in range bins.</w:t>
            </w:r>
          </w:p>
        </w:tc>
      </w:tr>
    </w:tbl>
    <w:p w14:paraId="5EA4A4D8" w14:textId="7A95E5F7" w:rsidR="00646D14" w:rsidRPr="001B13FF" w:rsidRDefault="00646D14" w:rsidP="00A23B13">
      <w:pPr>
        <w:pStyle w:val="Body"/>
        <w:rPr>
          <w:rFonts w:ascii="Source Sans Pro Light" w:hAnsi="Source Sans Pro Light"/>
          <w:lang w:eastAsia="zh-CN"/>
        </w:rPr>
      </w:pPr>
      <w:r>
        <w:t xml:space="preserve">The implementation </w:t>
      </w:r>
      <w:r w:rsidR="001B13FF">
        <w:rPr>
          <w:lang w:eastAsia="zh-CN"/>
        </w:rPr>
        <w:t xml:space="preserve">is as below. There are other </w:t>
      </w:r>
      <w:proofErr w:type="spellStart"/>
      <w:r w:rsidR="001B13FF">
        <w:rPr>
          <w:lang w:eastAsia="zh-CN"/>
        </w:rPr>
        <w:t>cfar</w:t>
      </w:r>
      <w:proofErr w:type="spellEnd"/>
      <w:r w:rsidR="001B13FF">
        <w:rPr>
          <w:lang w:eastAsia="zh-CN"/>
        </w:rPr>
        <w:t xml:space="preserve"> algorithms can be added into this block. </w:t>
      </w:r>
      <w:proofErr w:type="gramStart"/>
      <w:r w:rsidR="001B13FF" w:rsidRPr="001B13FF">
        <w:rPr>
          <w:rFonts w:ascii="Courier New" w:hAnsi="Courier New" w:cs="Courier New"/>
          <w:lang w:eastAsia="zh-CN"/>
        </w:rPr>
        <w:t>ca_cfar2</w:t>
      </w:r>
      <w:proofErr w:type="gramEnd"/>
      <w:r w:rsidR="001B13FF">
        <w:rPr>
          <w:lang w:eastAsia="zh-CN"/>
        </w:rPr>
        <w:t xml:space="preserve"> flattens the 2D array into 1D array to speed up the computation. </w:t>
      </w:r>
    </w:p>
    <w:tbl>
      <w:tblPr>
        <w:tblStyle w:val="InfineonStandard"/>
        <w:tblW w:w="0" w:type="auto"/>
        <w:tblLook w:val="05E0" w:firstRow="1" w:lastRow="1" w:firstColumn="1" w:lastColumn="1" w:noHBand="0" w:noVBand="1"/>
      </w:tblPr>
      <w:tblGrid>
        <w:gridCol w:w="10121"/>
      </w:tblGrid>
      <w:tr w:rsidR="001B13FF" w14:paraId="6AB11134" w14:textId="77777777" w:rsidTr="00991988">
        <w:trPr>
          <w:tblHeader/>
        </w:trPr>
        <w:tc>
          <w:tcPr>
            <w:tcW w:w="10121" w:type="dxa"/>
            <w:tcBorders>
              <w:top w:val="nil"/>
              <w:bottom w:val="single" w:sz="4" w:space="0" w:color="auto"/>
            </w:tcBorders>
            <w:shd w:val="clear" w:color="auto" w:fill="auto"/>
          </w:tcPr>
          <w:p w14:paraId="6BC7CA84" w14:textId="1CBBC6DE" w:rsidR="001B13FF" w:rsidRDefault="001B13FF" w:rsidP="001B13FF">
            <w:pPr>
              <w:pStyle w:val="CodeTableTitle"/>
              <w:numPr>
                <w:ilvl w:val="0"/>
                <w:numId w:val="0"/>
              </w:numPr>
              <w:ind w:left="1701" w:hanging="1701"/>
            </w:pPr>
            <w:proofErr w:type="spellStart"/>
            <w:r>
              <w:t>preprocessing.block_cfar</w:t>
            </w:r>
            <w:proofErr w:type="spellEnd"/>
          </w:p>
        </w:tc>
      </w:tr>
      <w:tr w:rsidR="001B13FF" w14:paraId="05D2CEA5" w14:textId="77777777" w:rsidTr="00991988">
        <w:tc>
          <w:tcPr>
            <w:tcW w:w="10121" w:type="dxa"/>
            <w:tcBorders>
              <w:left w:val="single" w:sz="4" w:space="0" w:color="auto"/>
              <w:right w:val="single" w:sz="4" w:space="0" w:color="auto"/>
            </w:tcBorders>
            <w:shd w:val="clear" w:color="auto" w:fill="auto"/>
          </w:tcPr>
          <w:p w14:paraId="25EDDD6C" w14:textId="1608E9A0" w:rsidR="001B13FF" w:rsidRDefault="001B13FF" w:rsidP="001B13FF">
            <w:pPr>
              <w:pStyle w:val="CodeInCodeTable"/>
            </w:pPr>
            <w:proofErr w:type="spellStart"/>
            <w:r>
              <w:t>def</w:t>
            </w:r>
            <w:proofErr w:type="spellEnd"/>
            <w:r>
              <w:t xml:space="preserve"> </w:t>
            </w:r>
            <w:proofErr w:type="spellStart"/>
            <w:r>
              <w:t>ca_cfar</w:t>
            </w:r>
            <w:proofErr w:type="spellEnd"/>
            <w:r>
              <w:t xml:space="preserve">(): </w:t>
            </w:r>
          </w:p>
          <w:p w14:paraId="4D567225" w14:textId="77777777" w:rsidR="001B13FF" w:rsidRDefault="001B13FF" w:rsidP="00991988">
            <w:pPr>
              <w:pStyle w:val="CodeInCodeTable"/>
            </w:pPr>
            <w:r>
              <w:t xml:space="preserve">  …</w:t>
            </w:r>
          </w:p>
          <w:p w14:paraId="70EFA938" w14:textId="39AFF5DA" w:rsidR="001B13FF" w:rsidRDefault="001B13FF" w:rsidP="001B13FF">
            <w:pPr>
              <w:pStyle w:val="CodeInCodeTable"/>
            </w:pPr>
            <w:proofErr w:type="spellStart"/>
            <w:r>
              <w:t>def</w:t>
            </w:r>
            <w:proofErr w:type="spellEnd"/>
            <w:r>
              <w:t xml:space="preserve"> ca_cfar2(): </w:t>
            </w:r>
          </w:p>
          <w:p w14:paraId="3154306F" w14:textId="1370AD7E" w:rsidR="001B13FF" w:rsidRDefault="001B13FF" w:rsidP="001B13FF">
            <w:pPr>
              <w:pStyle w:val="CodeInCodeTable"/>
            </w:pPr>
            <w:r>
              <w:t xml:space="preserve">  …</w:t>
            </w:r>
          </w:p>
        </w:tc>
      </w:tr>
    </w:tbl>
    <w:p w14:paraId="63D72F6B" w14:textId="7483E926" w:rsidR="00646D14" w:rsidRDefault="00646D14" w:rsidP="00A23B13">
      <w:pPr>
        <w:pStyle w:val="Body"/>
      </w:pPr>
      <w:r>
        <w:t xml:space="preserve">And the main parameters are set in the configuration files as stated in 2.6, code lines </w:t>
      </w:r>
      <w:r w:rsidRPr="00646D14">
        <w:rPr>
          <w:rFonts w:ascii="Courier New" w:hAnsi="Courier New" w:cs="Courier New"/>
        </w:rPr>
        <w:t>019-021</w:t>
      </w:r>
      <w:r>
        <w:t xml:space="preserve">. The number of training bins is the </w:t>
      </w:r>
      <w:proofErr w:type="spellStart"/>
      <w:r w:rsidRPr="001B13FF">
        <w:rPr>
          <w:rFonts w:ascii="Courier New" w:hAnsi="Courier New" w:cs="Courier New"/>
        </w:rPr>
        <w:t>cfar_length</w:t>
      </w:r>
      <w:proofErr w:type="spellEnd"/>
      <w:r>
        <w:t xml:space="preserve">, and the number of guard bins is the </w:t>
      </w:r>
      <w:proofErr w:type="spellStart"/>
      <w:r w:rsidRPr="001B13FF">
        <w:rPr>
          <w:rFonts w:ascii="Courier New" w:hAnsi="Courier New" w:cs="Courier New"/>
        </w:rPr>
        <w:t>cfar_guard</w:t>
      </w:r>
      <w:proofErr w:type="spellEnd"/>
      <w:r>
        <w:t xml:space="preserve">, the </w:t>
      </w:r>
      <w:r w:rsidR="001B13FF">
        <w:t xml:space="preserve">noise scaling factor is the </w:t>
      </w:r>
      <w:proofErr w:type="spellStart"/>
      <w:r w:rsidR="001B13FF" w:rsidRPr="001B13FF">
        <w:rPr>
          <w:rFonts w:ascii="Courier New" w:hAnsi="Courier New" w:cs="Courier New"/>
        </w:rPr>
        <w:t>cfar_scale</w:t>
      </w:r>
      <w:proofErr w:type="spellEnd"/>
      <w:r w:rsidR="001B13FF">
        <w:t>.</w:t>
      </w:r>
    </w:p>
    <w:p w14:paraId="5124AE8C" w14:textId="5FD73297" w:rsidR="00646D14" w:rsidRPr="00A23B13" w:rsidRDefault="00D732EE" w:rsidP="00A23B13">
      <w:pPr>
        <w:pStyle w:val="Body"/>
      </w:pPr>
      <w:r>
        <w:t>One example is shown in Figure 23. By applying the CFAR filter, the targets are more significant and the noises at the edge of the original image is removed to avoid false alarm.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6"/>
      </w:tblGrid>
      <w:tr w:rsidR="00D00730" w:rsidRPr="002222C9" w14:paraId="3FAB4BC0" w14:textId="77777777" w:rsidTr="00D732EE">
        <w:tc>
          <w:tcPr>
            <w:tcW w:w="10196" w:type="dxa"/>
          </w:tcPr>
          <w:p w14:paraId="61D190C2" w14:textId="36F8B4DA" w:rsidR="00D00730" w:rsidRPr="002222C9" w:rsidRDefault="00D00730" w:rsidP="00646D14">
            <w:pPr>
              <w:pStyle w:val="Body"/>
              <w:jc w:val="center"/>
            </w:pPr>
            <w:r>
              <w:rPr>
                <w:noProof/>
                <w:lang w:val="en-SG" w:eastAsia="zh-CN"/>
              </w:rPr>
              <w:drawing>
                <wp:inline distT="0" distB="0" distL="0" distR="0" wp14:anchorId="05D03AF5" wp14:editId="207271D8">
                  <wp:extent cx="1709928" cy="1709928"/>
                  <wp:effectExtent l="0" t="0" r="508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1-Figure20-2.jpg"/>
                          <pic:cNvPicPr/>
                        </pic:nvPicPr>
                        <pic:blipFill>
                          <a:blip r:embed="rId38">
                            <a:extLst>
                              <a:ext uri="{28A0092B-C50C-407E-A947-70E740481C1C}">
                                <a14:useLocalDpi xmlns:a14="http://schemas.microsoft.com/office/drawing/2010/main" val="0"/>
                              </a:ext>
                            </a:extLst>
                          </a:blip>
                          <a:stretch>
                            <a:fillRect/>
                          </a:stretch>
                        </pic:blipFill>
                        <pic:spPr>
                          <a:xfrm>
                            <a:off x="0" y="0"/>
                            <a:ext cx="1709928" cy="1709928"/>
                          </a:xfrm>
                          <a:prstGeom prst="rect">
                            <a:avLst/>
                          </a:prstGeom>
                        </pic:spPr>
                      </pic:pic>
                    </a:graphicData>
                  </a:graphic>
                </wp:inline>
              </w:drawing>
            </w:r>
            <w:r>
              <w:rPr>
                <w:noProof/>
                <w:lang w:val="en-SG" w:eastAsia="zh-CN"/>
              </w:rPr>
              <w:drawing>
                <wp:inline distT="0" distB="0" distL="0" distR="0" wp14:anchorId="7E3EE223" wp14:editId="2193F085">
                  <wp:extent cx="1709928" cy="1709928"/>
                  <wp:effectExtent l="0" t="0" r="508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1-Figure21.jpg"/>
                          <pic:cNvPicPr/>
                        </pic:nvPicPr>
                        <pic:blipFill>
                          <a:blip r:embed="rId41">
                            <a:extLst>
                              <a:ext uri="{28A0092B-C50C-407E-A947-70E740481C1C}">
                                <a14:useLocalDpi xmlns:a14="http://schemas.microsoft.com/office/drawing/2010/main" val="0"/>
                              </a:ext>
                            </a:extLst>
                          </a:blip>
                          <a:stretch>
                            <a:fillRect/>
                          </a:stretch>
                        </pic:blipFill>
                        <pic:spPr>
                          <a:xfrm>
                            <a:off x="0" y="0"/>
                            <a:ext cx="1709928" cy="1709928"/>
                          </a:xfrm>
                          <a:prstGeom prst="rect">
                            <a:avLst/>
                          </a:prstGeom>
                        </pic:spPr>
                      </pic:pic>
                    </a:graphicData>
                  </a:graphic>
                </wp:inline>
              </w:drawing>
            </w:r>
          </w:p>
        </w:tc>
      </w:tr>
      <w:tr w:rsidR="00D00730" w14:paraId="10E6EAF4" w14:textId="77777777" w:rsidTr="00D732EE">
        <w:tc>
          <w:tcPr>
            <w:tcW w:w="10196" w:type="dxa"/>
          </w:tcPr>
          <w:p w14:paraId="2985E675" w14:textId="07DD6D59" w:rsidR="00D00730" w:rsidRDefault="00D00730" w:rsidP="00D00730">
            <w:pPr>
              <w:pStyle w:val="FigureTitle"/>
            </w:pPr>
            <w:r>
              <w:t xml:space="preserve">Moving targets without (left) and with (right) CFAR filter. </w:t>
            </w:r>
          </w:p>
        </w:tc>
      </w:tr>
    </w:tbl>
    <w:p w14:paraId="4E1E11F8" w14:textId="75863694" w:rsidR="00562825" w:rsidRDefault="00562825" w:rsidP="00562825">
      <w:pPr>
        <w:pStyle w:val="Heading2"/>
      </w:pPr>
      <w:bookmarkStart w:id="43" w:name="_Toc34836915"/>
      <w:r>
        <w:t>Range and Doppler filters</w:t>
      </w:r>
      <w:bookmarkEnd w:id="43"/>
    </w:p>
    <w:p w14:paraId="3890D132" w14:textId="3E526EEE" w:rsidR="00562825" w:rsidRDefault="00ED1462" w:rsidP="00562825">
      <w:pPr>
        <w:pStyle w:val="Body"/>
        <w:rPr>
          <w:rFonts w:eastAsia="MS Mincho"/>
          <w:lang w:eastAsia="ja-JP"/>
        </w:rPr>
      </w:pPr>
      <w:r>
        <w:t xml:space="preserve">One additional </w:t>
      </w:r>
      <w:r w:rsidR="00634DB3">
        <w:t xml:space="preserve">filter to add is a range/Doppler window (filter) to </w:t>
      </w:r>
      <w:r w:rsidR="004B4AF0">
        <w:rPr>
          <w:lang w:eastAsia="zh-CN"/>
        </w:rPr>
        <w:t xml:space="preserve">exclude the targets detected outside of the filter. This filter is added based on the installation location and relative facing between the targets and the radar. In practical labelling and inference, it is found that in some closely spaced region, the signatures of </w:t>
      </w:r>
      <w:r w:rsidR="004B4AF0">
        <w:rPr>
          <w:lang w:eastAsia="zh-CN"/>
        </w:rPr>
        <w:lastRenderedPageBreak/>
        <w:t xml:space="preserve">different types of targets are very similar and it may change the model significantly. Therefore, this filter can add flexibility to those applications where a small region can be excluded. </w:t>
      </w:r>
    </w:p>
    <w:tbl>
      <w:tblPr>
        <w:tblStyle w:val="InfineonStandard"/>
        <w:tblW w:w="0" w:type="auto"/>
        <w:tblLook w:val="05E0" w:firstRow="1" w:lastRow="1" w:firstColumn="1" w:lastColumn="1" w:noHBand="0" w:noVBand="1"/>
      </w:tblPr>
      <w:tblGrid>
        <w:gridCol w:w="10121"/>
      </w:tblGrid>
      <w:tr w:rsidR="00255893" w14:paraId="46FB3BA9" w14:textId="77777777" w:rsidTr="00991988">
        <w:trPr>
          <w:tblHeader/>
        </w:trPr>
        <w:tc>
          <w:tcPr>
            <w:tcW w:w="10121" w:type="dxa"/>
            <w:tcBorders>
              <w:top w:val="nil"/>
              <w:bottom w:val="single" w:sz="4" w:space="0" w:color="auto"/>
            </w:tcBorders>
            <w:shd w:val="clear" w:color="auto" w:fill="auto"/>
          </w:tcPr>
          <w:p w14:paraId="4BEFBB8F" w14:textId="6424F3B3" w:rsidR="00255893" w:rsidRDefault="00255893" w:rsidP="00991988">
            <w:pPr>
              <w:pStyle w:val="CodeTableTitle"/>
              <w:numPr>
                <w:ilvl w:val="0"/>
                <w:numId w:val="0"/>
              </w:numPr>
              <w:ind w:left="1701" w:hanging="1701"/>
            </w:pPr>
            <w:proofErr w:type="spellStart"/>
            <w:r>
              <w:t>demo.make_demo_pics</w:t>
            </w:r>
            <w:proofErr w:type="spellEnd"/>
          </w:p>
        </w:tc>
      </w:tr>
      <w:tr w:rsidR="00255893" w14:paraId="796D02EE" w14:textId="77777777" w:rsidTr="00991988">
        <w:tc>
          <w:tcPr>
            <w:tcW w:w="10121" w:type="dxa"/>
            <w:tcBorders>
              <w:left w:val="single" w:sz="4" w:space="0" w:color="auto"/>
              <w:right w:val="single" w:sz="4" w:space="0" w:color="auto"/>
            </w:tcBorders>
            <w:shd w:val="clear" w:color="auto" w:fill="auto"/>
          </w:tcPr>
          <w:p w14:paraId="2F2C8CA6" w14:textId="45192AE1" w:rsidR="00255893" w:rsidRDefault="00255893" w:rsidP="00255893">
            <w:pPr>
              <w:pStyle w:val="CodeInCodeTable"/>
            </w:pPr>
            <w:proofErr w:type="spellStart"/>
            <w:r>
              <w:t>def</w:t>
            </w:r>
            <w:proofErr w:type="spellEnd"/>
            <w:r>
              <w:t xml:space="preserve"> </w:t>
            </w:r>
            <w:proofErr w:type="spellStart"/>
            <w:r>
              <w:t>load_detector</w:t>
            </w:r>
            <w:proofErr w:type="spellEnd"/>
            <w:r>
              <w:t xml:space="preserve">(): </w:t>
            </w:r>
          </w:p>
          <w:p w14:paraId="5B1C965E" w14:textId="17CC80DC" w:rsidR="00255893" w:rsidRDefault="00255893" w:rsidP="00991988">
            <w:pPr>
              <w:pStyle w:val="CodeInCodeTable"/>
            </w:pPr>
            <w:r>
              <w:t xml:space="preserve">  …</w:t>
            </w:r>
          </w:p>
          <w:p w14:paraId="038DFE9A" w14:textId="58CC5AA5" w:rsidR="00255893" w:rsidRDefault="00255893" w:rsidP="00255893">
            <w:pPr>
              <w:pStyle w:val="CodeInCodeTable"/>
            </w:pPr>
            <w:r>
              <w:t xml:space="preserve">  </w:t>
            </w:r>
            <w:proofErr w:type="spellStart"/>
            <w:r>
              <w:t>rd_filter</w:t>
            </w:r>
            <w:proofErr w:type="spellEnd"/>
            <w:r>
              <w:t xml:space="preserve"> = [5, 32, 0.6]</w:t>
            </w:r>
          </w:p>
        </w:tc>
      </w:tr>
      <w:tr w:rsidR="001B121A" w14:paraId="43B40ADD" w14:textId="77777777" w:rsidTr="00991988">
        <w:trPr>
          <w:tblHeader/>
        </w:trPr>
        <w:tc>
          <w:tcPr>
            <w:tcW w:w="10121" w:type="dxa"/>
            <w:tcBorders>
              <w:top w:val="nil"/>
              <w:bottom w:val="single" w:sz="4" w:space="0" w:color="auto"/>
            </w:tcBorders>
            <w:shd w:val="clear" w:color="auto" w:fill="auto"/>
          </w:tcPr>
          <w:p w14:paraId="2DD446FC" w14:textId="2C9FED46" w:rsidR="001B121A" w:rsidRDefault="001B121A" w:rsidP="00991988">
            <w:pPr>
              <w:pStyle w:val="CodeTableTitle"/>
              <w:numPr>
                <w:ilvl w:val="0"/>
                <w:numId w:val="0"/>
              </w:numPr>
              <w:ind w:left="1701" w:hanging="1701"/>
            </w:pPr>
            <w:r>
              <w:t>radar_label_sample.label_tool_v0.1</w:t>
            </w:r>
          </w:p>
        </w:tc>
      </w:tr>
      <w:tr w:rsidR="001B121A" w14:paraId="0E664BAF" w14:textId="77777777" w:rsidTr="00991988">
        <w:tc>
          <w:tcPr>
            <w:tcW w:w="10121" w:type="dxa"/>
            <w:tcBorders>
              <w:left w:val="single" w:sz="4" w:space="0" w:color="auto"/>
              <w:right w:val="single" w:sz="4" w:space="0" w:color="auto"/>
            </w:tcBorders>
            <w:shd w:val="clear" w:color="auto" w:fill="auto"/>
          </w:tcPr>
          <w:p w14:paraId="6D11878A" w14:textId="2886447F" w:rsidR="001B121A" w:rsidRDefault="001B121A" w:rsidP="001B121A">
            <w:pPr>
              <w:pStyle w:val="CodeInCodeTable"/>
            </w:pPr>
            <w:proofErr w:type="spellStart"/>
            <w:r>
              <w:t>Cfg</w:t>
            </w:r>
            <w:proofErr w:type="spellEnd"/>
            <w:r>
              <w:t xml:space="preserve"> = </w:t>
            </w:r>
            <w:proofErr w:type="spellStart"/>
            <w:r>
              <w:t>RadarConfigure</w:t>
            </w:r>
            <w:proofErr w:type="spellEnd"/>
            <w:r>
              <w:t>()</w:t>
            </w:r>
          </w:p>
          <w:p w14:paraId="41199B44" w14:textId="1DB04670" w:rsidR="001B121A" w:rsidRDefault="001B121A" w:rsidP="001B121A">
            <w:pPr>
              <w:pStyle w:val="CodeInCodeTable"/>
            </w:pPr>
            <w:proofErr w:type="spellStart"/>
            <w:r>
              <w:t>rd_filter</w:t>
            </w:r>
            <w:proofErr w:type="spellEnd"/>
            <w:r>
              <w:t xml:space="preserve"> = [5, 32, 0.4]</w:t>
            </w:r>
          </w:p>
        </w:tc>
      </w:tr>
    </w:tbl>
    <w:p w14:paraId="098DCD1C" w14:textId="77777777" w:rsidR="001B121A" w:rsidRDefault="001B121A" w:rsidP="00562825">
      <w:pPr>
        <w:pStyle w:val="Body"/>
        <w:rPr>
          <w:rFonts w:eastAsia="MS Mincho"/>
          <w:lang w:eastAsia="ja-JP"/>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6"/>
      </w:tblGrid>
      <w:tr w:rsidR="00D732EE" w:rsidRPr="002222C9" w14:paraId="15E5ABCB" w14:textId="77777777" w:rsidTr="00650FB7">
        <w:tc>
          <w:tcPr>
            <w:tcW w:w="10196" w:type="dxa"/>
          </w:tcPr>
          <w:p w14:paraId="10D9FDAE" w14:textId="36147688" w:rsidR="00D732EE" w:rsidRPr="002222C9" w:rsidRDefault="00650FB7" w:rsidP="00991988">
            <w:pPr>
              <w:pStyle w:val="Body"/>
              <w:jc w:val="center"/>
            </w:pPr>
            <w:r>
              <w:rPr>
                <w:rFonts w:hint="eastAsia"/>
                <w:noProof/>
                <w:lang w:val="en-SG" w:eastAsia="zh-CN"/>
              </w:rPr>
              <w:drawing>
                <wp:inline distT="0" distB="0" distL="0" distR="0" wp14:anchorId="43C4C3B3" wp14:editId="41DED77E">
                  <wp:extent cx="1709928" cy="1709928"/>
                  <wp:effectExtent l="0" t="0" r="508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1-Figure24.jpg"/>
                          <pic:cNvPicPr/>
                        </pic:nvPicPr>
                        <pic:blipFill>
                          <a:blip r:embed="rId42">
                            <a:extLst>
                              <a:ext uri="{28A0092B-C50C-407E-A947-70E740481C1C}">
                                <a14:useLocalDpi xmlns:a14="http://schemas.microsoft.com/office/drawing/2010/main" val="0"/>
                              </a:ext>
                            </a:extLst>
                          </a:blip>
                          <a:stretch>
                            <a:fillRect/>
                          </a:stretch>
                        </pic:blipFill>
                        <pic:spPr>
                          <a:xfrm>
                            <a:off x="0" y="0"/>
                            <a:ext cx="1709928" cy="1709928"/>
                          </a:xfrm>
                          <a:prstGeom prst="rect">
                            <a:avLst/>
                          </a:prstGeom>
                        </pic:spPr>
                      </pic:pic>
                    </a:graphicData>
                  </a:graphic>
                </wp:inline>
              </w:drawing>
            </w:r>
            <w:r>
              <w:rPr>
                <w:rFonts w:hint="eastAsia"/>
                <w:noProof/>
                <w:lang w:val="en-SG" w:eastAsia="zh-CN"/>
              </w:rPr>
              <w:drawing>
                <wp:inline distT="0" distB="0" distL="0" distR="0" wp14:anchorId="4A140218" wp14:editId="63078484">
                  <wp:extent cx="1709928" cy="1709928"/>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1-Figure24-2.jpg"/>
                          <pic:cNvPicPr/>
                        </pic:nvPicPr>
                        <pic:blipFill>
                          <a:blip r:embed="rId43">
                            <a:extLst>
                              <a:ext uri="{28A0092B-C50C-407E-A947-70E740481C1C}">
                                <a14:useLocalDpi xmlns:a14="http://schemas.microsoft.com/office/drawing/2010/main" val="0"/>
                              </a:ext>
                            </a:extLst>
                          </a:blip>
                          <a:stretch>
                            <a:fillRect/>
                          </a:stretch>
                        </pic:blipFill>
                        <pic:spPr>
                          <a:xfrm>
                            <a:off x="0" y="0"/>
                            <a:ext cx="1709928" cy="1709928"/>
                          </a:xfrm>
                          <a:prstGeom prst="rect">
                            <a:avLst/>
                          </a:prstGeom>
                        </pic:spPr>
                      </pic:pic>
                    </a:graphicData>
                  </a:graphic>
                </wp:inline>
              </w:drawing>
            </w:r>
          </w:p>
        </w:tc>
      </w:tr>
      <w:tr w:rsidR="00D732EE" w14:paraId="37E2EBBF" w14:textId="77777777" w:rsidTr="00650FB7">
        <w:tc>
          <w:tcPr>
            <w:tcW w:w="10196" w:type="dxa"/>
          </w:tcPr>
          <w:p w14:paraId="26FC4B56" w14:textId="00D88C2F" w:rsidR="00D732EE" w:rsidRDefault="004B2728" w:rsidP="00991988">
            <w:pPr>
              <w:pStyle w:val="FigureTitle"/>
            </w:pPr>
            <w:r>
              <w:t xml:space="preserve">Example of RDM when a car </w:t>
            </w:r>
            <w:r w:rsidR="00650FB7">
              <w:rPr>
                <w:rFonts w:hint="eastAsia"/>
                <w:lang w:eastAsia="zh-CN"/>
              </w:rPr>
              <w:t>(</w:t>
            </w:r>
            <w:r w:rsidR="00650FB7">
              <w:rPr>
                <w:lang w:eastAsia="zh-CN"/>
              </w:rPr>
              <w:t xml:space="preserve">left) </w:t>
            </w:r>
            <w:r>
              <w:t xml:space="preserve">and a truck </w:t>
            </w:r>
            <w:r w:rsidR="00650FB7">
              <w:t xml:space="preserve">(right) </w:t>
            </w:r>
            <w:r>
              <w:t>is near the radar. The shapes are quite similar.</w:t>
            </w:r>
            <w:r w:rsidR="00D732EE">
              <w:t xml:space="preserve"> </w:t>
            </w:r>
          </w:p>
        </w:tc>
      </w:tr>
    </w:tbl>
    <w:p w14:paraId="7F3FF5D2" w14:textId="77777777" w:rsidR="00566F2A" w:rsidRPr="00566F2A" w:rsidRDefault="00566F2A" w:rsidP="00566F2A">
      <w:pPr>
        <w:pStyle w:val="Body"/>
      </w:pPr>
    </w:p>
    <w:p w14:paraId="0EB4FA6F" w14:textId="77777777" w:rsidR="00566F2A" w:rsidRPr="00566F2A" w:rsidRDefault="00566F2A" w:rsidP="00566F2A">
      <w:pPr>
        <w:pStyle w:val="Body"/>
      </w:pPr>
    </w:p>
    <w:p w14:paraId="349FD9A0" w14:textId="77777777" w:rsidR="0043033F" w:rsidRDefault="0043033F">
      <w:pPr>
        <w:rPr>
          <w:rStyle w:val="Hypertext"/>
          <w:b w:val="0"/>
          <w:color w:val="auto"/>
        </w:rPr>
      </w:pPr>
      <w:r>
        <w:rPr>
          <w:rStyle w:val="Hypertext"/>
          <w:b w:val="0"/>
          <w:color w:val="auto"/>
        </w:rPr>
        <w:br w:type="page"/>
      </w:r>
    </w:p>
    <w:p w14:paraId="3CF7EE28" w14:textId="38CB4FD6" w:rsidR="0043033F" w:rsidRDefault="0043033F" w:rsidP="0043033F">
      <w:pPr>
        <w:pStyle w:val="Heading1"/>
      </w:pPr>
      <w:bookmarkStart w:id="44" w:name="_Toc34836916"/>
      <w:r>
        <w:lastRenderedPageBreak/>
        <w:t>Detections and Classifications</w:t>
      </w:r>
      <w:bookmarkEnd w:id="44"/>
    </w:p>
    <w:p w14:paraId="44633A78" w14:textId="64B00C0B" w:rsidR="00F72630" w:rsidRDefault="00D57F47" w:rsidP="00D57F47">
      <w:pPr>
        <w:pStyle w:val="Body"/>
      </w:pPr>
      <w:r>
        <w:t xml:space="preserve">The focus of this chapter </w:t>
      </w:r>
      <w:r w:rsidR="00F72630">
        <w:t>is how to integrate</w:t>
      </w:r>
      <w:r>
        <w:t xml:space="preserve"> AI processor</w:t>
      </w:r>
      <w:r w:rsidR="00F72630">
        <w:t xml:space="preserve"> into the framework</w:t>
      </w:r>
      <w:r>
        <w:t>.</w:t>
      </w:r>
      <w:r w:rsidR="00A42A44">
        <w:t xml:space="preserve"> </w:t>
      </w:r>
      <w:r w:rsidR="00F72630">
        <w:t>The details of the AI models</w:t>
      </w:r>
      <w:r w:rsidR="00AC0B2F">
        <w:t>, like how to train the model, and the model layers and parameter setups,</w:t>
      </w:r>
      <w:r w:rsidR="00F72630">
        <w:t xml:space="preserve"> are out of scope of this document.</w:t>
      </w:r>
    </w:p>
    <w:p w14:paraId="0C75AF67" w14:textId="149637B8" w:rsidR="00297823" w:rsidRDefault="00F72630" w:rsidP="00D57F47">
      <w:pPr>
        <w:pStyle w:val="Body"/>
      </w:pPr>
      <w:r>
        <w:t xml:space="preserve">Once the data have been properly preprocessed, </w:t>
      </w:r>
      <w:r w:rsidR="001645F6">
        <w:t>an image</w:t>
      </w:r>
      <w:r w:rsidR="003B5436">
        <w:t xml:space="preserve"> </w:t>
      </w:r>
      <w:r w:rsidR="003B5436">
        <w:rPr>
          <w:rFonts w:eastAsia="MS Mincho" w:hint="eastAsia"/>
          <w:lang w:eastAsia="ja-JP"/>
        </w:rPr>
        <w:t>(</w:t>
      </w:r>
      <w:r w:rsidR="003B5436">
        <w:rPr>
          <w:rFonts w:eastAsia="MS Mincho"/>
          <w:lang w:eastAsia="ja-JP"/>
        </w:rPr>
        <w:t>without CFAR filter or range Doppler filter</w:t>
      </w:r>
      <w:r w:rsidR="003B5436">
        <w:rPr>
          <w:rFonts w:eastAsia="MS Mincho" w:hint="eastAsia"/>
          <w:lang w:eastAsia="ja-JP"/>
        </w:rPr>
        <w:t>)</w:t>
      </w:r>
      <w:r w:rsidR="001645F6">
        <w:t xml:space="preserve"> is obtained. </w:t>
      </w:r>
      <w:r w:rsidR="001645F6">
        <w:rPr>
          <w:lang w:eastAsia="zh-CN"/>
        </w:rPr>
        <w:t>This image can be u</w:t>
      </w:r>
      <w:r w:rsidR="003B5436">
        <w:rPr>
          <w:lang w:eastAsia="zh-CN"/>
        </w:rPr>
        <w:t>sed for labelling or inference (</w:t>
      </w:r>
      <w:r w:rsidR="001645F6">
        <w:rPr>
          <w:lang w:eastAsia="zh-CN"/>
        </w:rPr>
        <w:t>both</w:t>
      </w:r>
      <w:r w:rsidR="003B5436">
        <w:rPr>
          <w:lang w:eastAsia="zh-CN"/>
        </w:rPr>
        <w:t xml:space="preserve"> tasks</w:t>
      </w:r>
      <w:r w:rsidR="001645F6">
        <w:rPr>
          <w:lang w:eastAsia="zh-CN"/>
        </w:rPr>
        <w:t xml:space="preserve"> are introduced in Chapter 6</w:t>
      </w:r>
      <w:r w:rsidR="003B5436">
        <w:rPr>
          <w:lang w:eastAsia="zh-CN"/>
        </w:rPr>
        <w:t>)</w:t>
      </w:r>
      <w:r w:rsidR="001645F6">
        <w:rPr>
          <w:lang w:eastAsia="zh-CN"/>
        </w:rPr>
        <w:t xml:space="preserve">. For inference, when an image is </w:t>
      </w:r>
      <w:r w:rsidR="003B5436">
        <w:rPr>
          <w:lang w:eastAsia="zh-CN"/>
        </w:rPr>
        <w:t>provided</w:t>
      </w:r>
      <w:r w:rsidR="001645F6">
        <w:rPr>
          <w:lang w:eastAsia="zh-CN"/>
        </w:rPr>
        <w:t>, the next steps include detection and classification.</w:t>
      </w:r>
      <w:r w:rsidR="001645F6">
        <w:t xml:space="preserve"> As shown in Figure 9, </w:t>
      </w:r>
      <w:r w:rsidR="00297823">
        <w:t xml:space="preserve">there are many potential methods and algorithms, and this framework is to provide a seamless interface to use all implemented AI processors for performance </w:t>
      </w:r>
      <w:r w:rsidR="003B5436">
        <w:t>evaluation in demo stage. Once a good method</w:t>
      </w:r>
      <w:r w:rsidR="00297823">
        <w:t xml:space="preserve"> is </w:t>
      </w:r>
      <w:r w:rsidR="003B5436">
        <w:t xml:space="preserve">found, further deployment </w:t>
      </w:r>
      <w:r w:rsidR="00297823">
        <w:t xml:space="preserve">can be considered. Release 0.1 has two sets of AI processor: RCNN where detection and classification are combined and CFAR + </w:t>
      </w:r>
      <w:proofErr w:type="spellStart"/>
      <w:r w:rsidR="00297823">
        <w:t>XGBoost</w:t>
      </w:r>
      <w:proofErr w:type="spellEnd"/>
      <w:r w:rsidR="00297823">
        <w:t xml:space="preserve"> where detection and classification are separated. The outputs are the target information in this image, and the formats are the same: bounding boxes location, size, and predicted class. </w:t>
      </w:r>
      <w:r w:rsidR="00253D2D">
        <w:t xml:space="preserve">Figure 25 shows the block arrangement in the framework. </w:t>
      </w:r>
      <w:r w:rsidR="005F47CB">
        <w:t xml:space="preserve">Demo.make_demo_pics.py </w:t>
      </w:r>
      <w:r w:rsidR="00BA3BF2">
        <w:t xml:space="preserve">uses recorded </w:t>
      </w:r>
      <w:r w:rsidR="005F47CB">
        <w:t xml:space="preserve">offline data, and the choice of detector and classifier is </w:t>
      </w:r>
      <w:r w:rsidR="00BA3BF2">
        <w:t xml:space="preserve">defined </w:t>
      </w:r>
      <w:r w:rsidR="005F47CB">
        <w:t>in this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6"/>
      </w:tblGrid>
      <w:tr w:rsidR="00213627" w:rsidRPr="002222C9" w14:paraId="22CF7515" w14:textId="77777777" w:rsidTr="00D5286C">
        <w:tc>
          <w:tcPr>
            <w:tcW w:w="10196" w:type="dxa"/>
          </w:tcPr>
          <w:p w14:paraId="0CD35779" w14:textId="16402CD9" w:rsidR="00213627" w:rsidRPr="002222C9" w:rsidRDefault="00213627" w:rsidP="005F6128">
            <w:pPr>
              <w:pStyle w:val="Body"/>
              <w:jc w:val="center"/>
            </w:pPr>
            <w:r>
              <w:rPr>
                <w:noProof/>
                <w:lang w:val="en-SG" w:eastAsia="zh-CN"/>
              </w:rPr>
              <w:drawing>
                <wp:inline distT="0" distB="0" distL="0" distR="0" wp14:anchorId="37054FF5" wp14:editId="2722C3A2">
                  <wp:extent cx="4992624" cy="25877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1-Figure25.png"/>
                          <pic:cNvPicPr/>
                        </pic:nvPicPr>
                        <pic:blipFill>
                          <a:blip r:embed="rId44">
                            <a:extLst>
                              <a:ext uri="{28A0092B-C50C-407E-A947-70E740481C1C}">
                                <a14:useLocalDpi xmlns:a14="http://schemas.microsoft.com/office/drawing/2010/main" val="0"/>
                              </a:ext>
                            </a:extLst>
                          </a:blip>
                          <a:stretch>
                            <a:fillRect/>
                          </a:stretch>
                        </pic:blipFill>
                        <pic:spPr>
                          <a:xfrm>
                            <a:off x="0" y="0"/>
                            <a:ext cx="4992624" cy="2587752"/>
                          </a:xfrm>
                          <a:prstGeom prst="rect">
                            <a:avLst/>
                          </a:prstGeom>
                        </pic:spPr>
                      </pic:pic>
                    </a:graphicData>
                  </a:graphic>
                </wp:inline>
              </w:drawing>
            </w:r>
          </w:p>
        </w:tc>
      </w:tr>
      <w:tr w:rsidR="00213627" w14:paraId="13946C40" w14:textId="77777777" w:rsidTr="00D5286C">
        <w:tc>
          <w:tcPr>
            <w:tcW w:w="10196" w:type="dxa"/>
          </w:tcPr>
          <w:p w14:paraId="0BCB5BFB" w14:textId="03A40214" w:rsidR="00213627" w:rsidRDefault="00253D2D" w:rsidP="005F6128">
            <w:pPr>
              <w:pStyle w:val="FigureTitle"/>
            </w:pPr>
            <w:r>
              <w:t>Detection and classification blocks arrangement.</w:t>
            </w:r>
          </w:p>
        </w:tc>
      </w:tr>
    </w:tbl>
    <w:p w14:paraId="2B94936C" w14:textId="144EAD87" w:rsidR="005B595F" w:rsidRDefault="005B595F" w:rsidP="005B595F">
      <w:pPr>
        <w:pStyle w:val="Heading2"/>
      </w:pPr>
      <w:bookmarkStart w:id="45" w:name="_Toc34836917"/>
      <w:r>
        <w:t xml:space="preserve">Detector </w:t>
      </w:r>
      <w:r w:rsidR="00FE3C37">
        <w:t>and classifier s</w:t>
      </w:r>
      <w:r>
        <w:t>election</w:t>
      </w:r>
      <w:bookmarkEnd w:id="45"/>
    </w:p>
    <w:p w14:paraId="003FE216" w14:textId="1B039E5A" w:rsidR="00300356" w:rsidRDefault="00B8074F" w:rsidP="00300356">
      <w:pPr>
        <w:pStyle w:val="Body"/>
        <w:rPr>
          <w:lang w:eastAsia="zh-CN"/>
        </w:rPr>
      </w:pPr>
      <w:r>
        <w:rPr>
          <w:lang w:eastAsia="zh-CN"/>
        </w:rPr>
        <w:t>The detector</w:t>
      </w:r>
      <w:r w:rsidR="00FE3C37">
        <w:rPr>
          <w:lang w:eastAsia="zh-CN"/>
        </w:rPr>
        <w:t xml:space="preserve"> and classifier</w:t>
      </w:r>
      <w:r>
        <w:rPr>
          <w:lang w:eastAsia="zh-CN"/>
        </w:rPr>
        <w:t xml:space="preserve"> selection is done in </w:t>
      </w:r>
      <w:proofErr w:type="spellStart"/>
      <w:r>
        <w:rPr>
          <w:lang w:eastAsia="zh-CN"/>
        </w:rPr>
        <w:t>DemoOffline</w:t>
      </w:r>
      <w:proofErr w:type="spellEnd"/>
      <w:r>
        <w:rPr>
          <w:lang w:eastAsia="zh-CN"/>
        </w:rPr>
        <w:t xml:space="preserve"> class initialization</w:t>
      </w:r>
    </w:p>
    <w:tbl>
      <w:tblPr>
        <w:tblStyle w:val="InfineonStandard"/>
        <w:tblW w:w="0" w:type="auto"/>
        <w:tblLook w:val="05E0" w:firstRow="1" w:lastRow="1" w:firstColumn="1" w:lastColumn="1" w:noHBand="0" w:noVBand="1"/>
      </w:tblPr>
      <w:tblGrid>
        <w:gridCol w:w="10121"/>
      </w:tblGrid>
      <w:tr w:rsidR="00B8074F" w14:paraId="2349FB57" w14:textId="77777777" w:rsidTr="005F6128">
        <w:trPr>
          <w:tblHeader/>
        </w:trPr>
        <w:tc>
          <w:tcPr>
            <w:tcW w:w="10121" w:type="dxa"/>
            <w:tcBorders>
              <w:top w:val="nil"/>
              <w:bottom w:val="single" w:sz="4" w:space="0" w:color="auto"/>
            </w:tcBorders>
            <w:shd w:val="clear" w:color="auto" w:fill="auto"/>
          </w:tcPr>
          <w:p w14:paraId="7F42086B" w14:textId="77777777" w:rsidR="00B8074F" w:rsidRDefault="00B8074F" w:rsidP="005F6128">
            <w:pPr>
              <w:pStyle w:val="CodeTableTitle"/>
              <w:numPr>
                <w:ilvl w:val="0"/>
                <w:numId w:val="0"/>
              </w:numPr>
              <w:ind w:left="1701" w:hanging="1701"/>
            </w:pPr>
            <w:proofErr w:type="spellStart"/>
            <w:r>
              <w:t>demo.make_demo_pics</w:t>
            </w:r>
            <w:proofErr w:type="spellEnd"/>
          </w:p>
        </w:tc>
      </w:tr>
      <w:tr w:rsidR="00B8074F" w14:paraId="2FA405C3" w14:textId="77777777" w:rsidTr="005F6128">
        <w:tc>
          <w:tcPr>
            <w:tcW w:w="10121" w:type="dxa"/>
            <w:tcBorders>
              <w:left w:val="single" w:sz="4" w:space="0" w:color="auto"/>
              <w:right w:val="single" w:sz="4" w:space="0" w:color="auto"/>
            </w:tcBorders>
            <w:shd w:val="clear" w:color="auto" w:fill="auto"/>
          </w:tcPr>
          <w:p w14:paraId="683C05DB" w14:textId="4CC9C3F6" w:rsidR="00B8074F" w:rsidRDefault="00B8074F" w:rsidP="00B8074F">
            <w:pPr>
              <w:pStyle w:val="CodeInCodeTable"/>
            </w:pPr>
            <w:r>
              <w:t xml:space="preserve">class </w:t>
            </w:r>
            <w:proofErr w:type="spellStart"/>
            <w:r>
              <w:t>DemoOffline</w:t>
            </w:r>
            <w:proofErr w:type="spellEnd"/>
            <w:r>
              <w:t xml:space="preserve">: </w:t>
            </w:r>
          </w:p>
          <w:p w14:paraId="61B986D0" w14:textId="30299D4B" w:rsidR="00B8074F" w:rsidRDefault="00B8074F" w:rsidP="005F6128">
            <w:pPr>
              <w:pStyle w:val="CodeInCodeTable"/>
            </w:pPr>
            <w:r>
              <w:t xml:space="preserve">  </w:t>
            </w:r>
            <w:proofErr w:type="spellStart"/>
            <w:r>
              <w:t>def</w:t>
            </w:r>
            <w:proofErr w:type="spellEnd"/>
            <w:r>
              <w:t xml:space="preserve"> __</w:t>
            </w:r>
            <w:proofErr w:type="spellStart"/>
            <w:r>
              <w:t>init</w:t>
            </w:r>
            <w:proofErr w:type="spellEnd"/>
            <w:r>
              <w:t>__():</w:t>
            </w:r>
          </w:p>
          <w:p w14:paraId="478407BC" w14:textId="50E8211A" w:rsidR="00B8074F" w:rsidRDefault="00B8074F" w:rsidP="005F6128">
            <w:pPr>
              <w:pStyle w:val="CodeInCodeTable"/>
            </w:pPr>
            <w:r>
              <w:t xml:space="preserve">    …</w:t>
            </w:r>
          </w:p>
          <w:p w14:paraId="2575B4C1" w14:textId="283D9A51" w:rsidR="00B8074F" w:rsidRDefault="00B8074F" w:rsidP="00B8074F">
            <w:pPr>
              <w:pStyle w:val="CodeInCodeTable"/>
            </w:pPr>
            <w:r>
              <w:t xml:space="preserve">    </w:t>
            </w:r>
            <w:proofErr w:type="spellStart"/>
            <w:r>
              <w:t>self.work_opt</w:t>
            </w:r>
            <w:proofErr w:type="spellEnd"/>
            <w:r>
              <w:t>()</w:t>
            </w:r>
          </w:p>
        </w:tc>
      </w:tr>
    </w:tbl>
    <w:p w14:paraId="6C37331F" w14:textId="08700394" w:rsidR="00300356" w:rsidRDefault="00B8074F" w:rsidP="00300356">
      <w:pPr>
        <w:pStyle w:val="Body"/>
      </w:pPr>
      <w:r>
        <w:t>There are three work options, in work option 0, raw images are shown without any label. In work option 1, the code is looking for manual labels, and show the bounding boxes and labelled classes in the images. And in work option 2, the detector and classifiers should be used. And the work option is selected in the main code:</w:t>
      </w:r>
    </w:p>
    <w:tbl>
      <w:tblPr>
        <w:tblStyle w:val="InfineonStandard"/>
        <w:tblW w:w="0" w:type="auto"/>
        <w:tblLook w:val="05E0" w:firstRow="1" w:lastRow="1" w:firstColumn="1" w:lastColumn="1" w:noHBand="0" w:noVBand="1"/>
      </w:tblPr>
      <w:tblGrid>
        <w:gridCol w:w="10121"/>
      </w:tblGrid>
      <w:tr w:rsidR="00FE3C37" w14:paraId="3A77D856" w14:textId="77777777" w:rsidTr="005F6128">
        <w:trPr>
          <w:tblHeader/>
        </w:trPr>
        <w:tc>
          <w:tcPr>
            <w:tcW w:w="10121" w:type="dxa"/>
            <w:tcBorders>
              <w:top w:val="nil"/>
              <w:bottom w:val="single" w:sz="4" w:space="0" w:color="auto"/>
            </w:tcBorders>
            <w:shd w:val="clear" w:color="auto" w:fill="auto"/>
          </w:tcPr>
          <w:p w14:paraId="1195CA20" w14:textId="77777777" w:rsidR="00FE3C37" w:rsidRDefault="00FE3C37" w:rsidP="005F6128">
            <w:pPr>
              <w:pStyle w:val="CodeTableTitle"/>
              <w:numPr>
                <w:ilvl w:val="0"/>
                <w:numId w:val="0"/>
              </w:numPr>
              <w:ind w:left="1701" w:hanging="1701"/>
            </w:pPr>
            <w:proofErr w:type="spellStart"/>
            <w:r>
              <w:t>demo.make_demo_pics</w:t>
            </w:r>
            <w:proofErr w:type="spellEnd"/>
          </w:p>
        </w:tc>
      </w:tr>
      <w:tr w:rsidR="00FE3C37" w14:paraId="30821CC1" w14:textId="77777777" w:rsidTr="005F6128">
        <w:tc>
          <w:tcPr>
            <w:tcW w:w="10121" w:type="dxa"/>
            <w:tcBorders>
              <w:left w:val="single" w:sz="4" w:space="0" w:color="auto"/>
              <w:right w:val="single" w:sz="4" w:space="0" w:color="auto"/>
            </w:tcBorders>
            <w:shd w:val="clear" w:color="auto" w:fill="auto"/>
          </w:tcPr>
          <w:p w14:paraId="22B32340" w14:textId="4364ACAB" w:rsidR="00FE3C37" w:rsidRDefault="00FE3C37" w:rsidP="00FE3C37">
            <w:pPr>
              <w:pStyle w:val="CodeInCodeTable"/>
            </w:pPr>
            <w:r>
              <w:t xml:space="preserve">if __name__ == “__main__”: </w:t>
            </w:r>
          </w:p>
          <w:p w14:paraId="60EE4962" w14:textId="21A5B85A" w:rsidR="00FE3C37" w:rsidRDefault="00FE3C37" w:rsidP="00FE3C37">
            <w:pPr>
              <w:pStyle w:val="CodeInCodeTable"/>
            </w:pPr>
            <w:r>
              <w:t xml:space="preserve">   WORK_OPT = 2</w:t>
            </w:r>
          </w:p>
        </w:tc>
      </w:tr>
    </w:tbl>
    <w:p w14:paraId="4C45E908" w14:textId="705E6827" w:rsidR="00FE3C37" w:rsidRDefault="00FE3C37" w:rsidP="00300356">
      <w:pPr>
        <w:pStyle w:val="Body"/>
      </w:pPr>
      <w:r>
        <w:lastRenderedPageBreak/>
        <w:t xml:space="preserve">In this case, the detector </w:t>
      </w:r>
      <w:r w:rsidR="00637002">
        <w:t>and classifier are</w:t>
      </w:r>
      <w:r>
        <w:t xml:space="preserve"> assigned </w:t>
      </w:r>
      <w:r w:rsidR="00637002">
        <w:t>in the following function</w:t>
      </w:r>
      <w:r>
        <w:t>:</w:t>
      </w:r>
    </w:p>
    <w:tbl>
      <w:tblPr>
        <w:tblStyle w:val="InfineonStandard"/>
        <w:tblW w:w="0" w:type="auto"/>
        <w:tblLook w:val="05E0" w:firstRow="1" w:lastRow="1" w:firstColumn="1" w:lastColumn="1" w:noHBand="0" w:noVBand="1"/>
      </w:tblPr>
      <w:tblGrid>
        <w:gridCol w:w="10121"/>
      </w:tblGrid>
      <w:tr w:rsidR="00B8074F" w14:paraId="577CBFCE" w14:textId="77777777" w:rsidTr="005F6128">
        <w:trPr>
          <w:tblHeader/>
        </w:trPr>
        <w:tc>
          <w:tcPr>
            <w:tcW w:w="10121" w:type="dxa"/>
            <w:tcBorders>
              <w:top w:val="nil"/>
              <w:bottom w:val="single" w:sz="4" w:space="0" w:color="auto"/>
            </w:tcBorders>
            <w:shd w:val="clear" w:color="auto" w:fill="auto"/>
          </w:tcPr>
          <w:p w14:paraId="3E016B43" w14:textId="77777777" w:rsidR="00B8074F" w:rsidRDefault="00B8074F" w:rsidP="005F6128">
            <w:pPr>
              <w:pStyle w:val="CodeTableTitle"/>
              <w:numPr>
                <w:ilvl w:val="0"/>
                <w:numId w:val="0"/>
              </w:numPr>
              <w:ind w:left="1701" w:hanging="1701"/>
            </w:pPr>
            <w:proofErr w:type="spellStart"/>
            <w:r>
              <w:t>demo.make_demo_pics</w:t>
            </w:r>
            <w:proofErr w:type="spellEnd"/>
          </w:p>
        </w:tc>
      </w:tr>
      <w:tr w:rsidR="00B8074F" w14:paraId="187CABF4" w14:textId="77777777" w:rsidTr="005F6128">
        <w:tc>
          <w:tcPr>
            <w:tcW w:w="10121" w:type="dxa"/>
            <w:tcBorders>
              <w:left w:val="single" w:sz="4" w:space="0" w:color="auto"/>
              <w:right w:val="single" w:sz="4" w:space="0" w:color="auto"/>
            </w:tcBorders>
            <w:shd w:val="clear" w:color="auto" w:fill="auto"/>
          </w:tcPr>
          <w:p w14:paraId="45D424E9" w14:textId="708ED52C" w:rsidR="00B8074F" w:rsidRDefault="00B8074F" w:rsidP="00B8074F">
            <w:pPr>
              <w:pStyle w:val="CodeInCodeTable"/>
            </w:pPr>
            <w:r>
              <w:t xml:space="preserve">class </w:t>
            </w:r>
            <w:proofErr w:type="spellStart"/>
            <w:r>
              <w:t>DemoOffline</w:t>
            </w:r>
            <w:proofErr w:type="spellEnd"/>
            <w:r>
              <w:t xml:space="preserve">: </w:t>
            </w:r>
          </w:p>
          <w:p w14:paraId="5D924F4F" w14:textId="77777777" w:rsidR="00B8074F" w:rsidRDefault="00B8074F" w:rsidP="00B8074F">
            <w:pPr>
              <w:pStyle w:val="CodeInCodeTable"/>
            </w:pPr>
            <w:r>
              <w:t xml:space="preserve">    …</w:t>
            </w:r>
          </w:p>
          <w:p w14:paraId="08A962CF" w14:textId="77777777" w:rsidR="00B8074F" w:rsidRDefault="00B8074F" w:rsidP="00B8074F">
            <w:pPr>
              <w:pStyle w:val="CodeInCodeTable"/>
            </w:pPr>
            <w:r>
              <w:t xml:space="preserve">  </w:t>
            </w:r>
            <w:proofErr w:type="spellStart"/>
            <w:r>
              <w:t>def</w:t>
            </w:r>
            <w:proofErr w:type="spellEnd"/>
            <w:r>
              <w:t xml:space="preserve"> </w:t>
            </w:r>
            <w:proofErr w:type="spellStart"/>
            <w:r>
              <w:t>work_opt</w:t>
            </w:r>
            <w:proofErr w:type="spellEnd"/>
            <w:r>
              <w:t>()</w:t>
            </w:r>
            <w:r w:rsidR="00FE3C37">
              <w:t>:</w:t>
            </w:r>
          </w:p>
          <w:p w14:paraId="0E350C3B" w14:textId="77777777" w:rsidR="00FE3C37" w:rsidRDefault="00FE3C37" w:rsidP="00B8074F">
            <w:pPr>
              <w:pStyle w:val="CodeInCodeTable"/>
            </w:pPr>
            <w:r>
              <w:t xml:space="preserve">    …</w:t>
            </w:r>
          </w:p>
          <w:p w14:paraId="58393177" w14:textId="554F2925" w:rsidR="00FE3C37" w:rsidRDefault="00FE3C37" w:rsidP="00B8074F">
            <w:pPr>
              <w:pStyle w:val="CodeInCodeTable"/>
            </w:pPr>
            <w:r>
              <w:t xml:space="preserve">    </w:t>
            </w:r>
            <w:proofErr w:type="spellStart"/>
            <w:r>
              <w:t>elif</w:t>
            </w:r>
            <w:proofErr w:type="spellEnd"/>
            <w:r>
              <w:t xml:space="preserve"> </w:t>
            </w:r>
            <w:proofErr w:type="spellStart"/>
            <w:r>
              <w:t>work_opt</w:t>
            </w:r>
            <w:proofErr w:type="spellEnd"/>
            <w:r>
              <w:t xml:space="preserve"> == 2:</w:t>
            </w:r>
          </w:p>
          <w:p w14:paraId="2CAA82D8" w14:textId="77777777" w:rsidR="00FE3C37" w:rsidRDefault="00FE3C37" w:rsidP="00B8074F">
            <w:pPr>
              <w:pStyle w:val="CodeInCodeTable"/>
            </w:pPr>
            <w:r>
              <w:t xml:space="preserve">      …</w:t>
            </w:r>
          </w:p>
          <w:p w14:paraId="1F6BE977" w14:textId="76DB2068" w:rsidR="00FE3C37" w:rsidRDefault="00FE3C37" w:rsidP="00B8074F">
            <w:pPr>
              <w:pStyle w:val="CodeInCodeTable"/>
            </w:pPr>
            <w:r>
              <w:t xml:space="preserve">      </w:t>
            </w:r>
            <w:proofErr w:type="spellStart"/>
            <w:r>
              <w:t>self.load_detector</w:t>
            </w:r>
            <w:proofErr w:type="spellEnd"/>
            <w:r>
              <w:t>(</w:t>
            </w:r>
            <w:proofErr w:type="spellStart"/>
            <w:r>
              <w:t>det_type</w:t>
            </w:r>
            <w:proofErr w:type="spellEnd"/>
            <w:r>
              <w:t>=”</w:t>
            </w:r>
            <w:proofErr w:type="spellStart"/>
            <w:r>
              <w:t>rcnn</w:t>
            </w:r>
            <w:proofErr w:type="spellEnd"/>
            <w:r>
              <w:t>/</w:t>
            </w:r>
            <w:proofErr w:type="spellStart"/>
            <w:r>
              <w:t>cfar</w:t>
            </w:r>
            <w:proofErr w:type="spellEnd"/>
            <w:r>
              <w:t>”)</w:t>
            </w:r>
          </w:p>
          <w:p w14:paraId="7DBF232E" w14:textId="77777777" w:rsidR="00FE3C37" w:rsidRDefault="00FE3C37" w:rsidP="00B8074F">
            <w:pPr>
              <w:pStyle w:val="CodeInCodeTable"/>
            </w:pPr>
            <w:r>
              <w:t xml:space="preserve">      </w:t>
            </w:r>
            <w:proofErr w:type="spellStart"/>
            <w:r>
              <w:t>self.load_classifier</w:t>
            </w:r>
            <w:proofErr w:type="spellEnd"/>
            <w:r>
              <w:t>(</w:t>
            </w:r>
            <w:proofErr w:type="spellStart"/>
            <w:r>
              <w:t>cls_type</w:t>
            </w:r>
            <w:proofErr w:type="spellEnd"/>
            <w:r>
              <w:t>=”</w:t>
            </w:r>
            <w:proofErr w:type="spellStart"/>
            <w:r>
              <w:t>rcnn</w:t>
            </w:r>
            <w:proofErr w:type="spellEnd"/>
            <w:r>
              <w:t>/</w:t>
            </w:r>
            <w:proofErr w:type="spellStart"/>
            <w:r>
              <w:t>xgboost</w:t>
            </w:r>
            <w:proofErr w:type="spellEnd"/>
            <w:r>
              <w:t>/non”)</w:t>
            </w:r>
          </w:p>
          <w:p w14:paraId="5BBAF580" w14:textId="77777777" w:rsidR="00FE3C37" w:rsidRDefault="00FE3C37" w:rsidP="00B8074F">
            <w:pPr>
              <w:pStyle w:val="CodeInCodeTable"/>
            </w:pPr>
            <w:r>
              <w:t xml:space="preserve">  </w:t>
            </w:r>
            <w:proofErr w:type="spellStart"/>
            <w:r>
              <w:t>def</w:t>
            </w:r>
            <w:proofErr w:type="spellEnd"/>
            <w:r>
              <w:t xml:space="preserve"> </w:t>
            </w:r>
            <w:proofErr w:type="spellStart"/>
            <w:r>
              <w:t>load_detector</w:t>
            </w:r>
            <w:proofErr w:type="spellEnd"/>
            <w:r>
              <w:t>():</w:t>
            </w:r>
          </w:p>
          <w:p w14:paraId="7DF86E04" w14:textId="77777777" w:rsidR="00FE3C37" w:rsidRDefault="00FE3C37" w:rsidP="00B8074F">
            <w:pPr>
              <w:pStyle w:val="CodeInCodeTable"/>
            </w:pPr>
            <w:r>
              <w:t xml:space="preserve">    …</w:t>
            </w:r>
          </w:p>
          <w:p w14:paraId="4C598CCF" w14:textId="77777777" w:rsidR="00FE3C37" w:rsidRDefault="00FE3C37" w:rsidP="00B8074F">
            <w:pPr>
              <w:pStyle w:val="CodeInCodeTable"/>
            </w:pPr>
            <w:r>
              <w:t xml:space="preserve">  </w:t>
            </w:r>
            <w:proofErr w:type="spellStart"/>
            <w:r>
              <w:t>def</w:t>
            </w:r>
            <w:proofErr w:type="spellEnd"/>
            <w:r>
              <w:t xml:space="preserve"> </w:t>
            </w:r>
            <w:proofErr w:type="spellStart"/>
            <w:r>
              <w:t>load_classifier</w:t>
            </w:r>
            <w:proofErr w:type="spellEnd"/>
            <w:r>
              <w:t>():</w:t>
            </w:r>
          </w:p>
          <w:p w14:paraId="62314DA5" w14:textId="64CEA1E9" w:rsidR="00FE3C37" w:rsidRDefault="00FE3C37" w:rsidP="00B8074F">
            <w:pPr>
              <w:pStyle w:val="CodeInCodeTable"/>
            </w:pPr>
            <w:r>
              <w:t xml:space="preserve">    …</w:t>
            </w:r>
          </w:p>
        </w:tc>
      </w:tr>
    </w:tbl>
    <w:p w14:paraId="2055960A" w14:textId="3E99692E" w:rsidR="005B595F" w:rsidRDefault="00FE3C37" w:rsidP="005B595F">
      <w:pPr>
        <w:pStyle w:val="Heading2"/>
      </w:pPr>
      <w:bookmarkStart w:id="46" w:name="_Toc34836918"/>
      <w:r>
        <w:t>Adding new detector/classifier</w:t>
      </w:r>
      <w:bookmarkEnd w:id="46"/>
    </w:p>
    <w:p w14:paraId="6CD4A87B" w14:textId="29DF2677" w:rsidR="005B595F" w:rsidRDefault="005F6128" w:rsidP="005B595F">
      <w:pPr>
        <w:pStyle w:val="Body"/>
      </w:pPr>
      <w:r>
        <w:t>New detectors and classifiers can be added under the .\detectors\ and .\classifier\ folders. All newly added blocks should have the same interface as shown in Figure 26.</w:t>
      </w:r>
      <w:r w:rsidR="00B62B18">
        <w:t xml:space="preserve"> Detector handle the complete image, find the detected bounding boxes, and then classifiers predict classes within the provided </w:t>
      </w:r>
      <w:proofErr w:type="spellStart"/>
      <w:r w:rsidR="00B62B18">
        <w:t>bouding</w:t>
      </w:r>
      <w:proofErr w:type="spellEnd"/>
      <w:r w:rsidR="00B62B18">
        <w:t xml:space="preserve"> boxes. If the detector and </w:t>
      </w:r>
      <w:proofErr w:type="spellStart"/>
      <w:r w:rsidR="00B62B18">
        <w:t>classifer</w:t>
      </w:r>
      <w:proofErr w:type="spellEnd"/>
      <w:r w:rsidR="00B62B18">
        <w:t xml:space="preserve"> is combined, like RCNN, then the input is the image and the output must be the </w:t>
      </w:r>
      <w:proofErr w:type="spellStart"/>
      <w:r w:rsidR="00B62B18">
        <w:t>bouding</w:t>
      </w:r>
      <w:proofErr w:type="spellEnd"/>
      <w:r w:rsidR="00B62B18">
        <w:t xml:space="preserve"> boxes and enclosed classes. </w:t>
      </w:r>
      <w:r w:rsidR="003F6AE4">
        <w:t>Output of b</w:t>
      </w:r>
      <w:r w:rsidR="00B62B18">
        <w:t>ounding box is a must for radar target extraction.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6"/>
      </w:tblGrid>
      <w:tr w:rsidR="005F6128" w:rsidRPr="002222C9" w14:paraId="6BB45266" w14:textId="77777777" w:rsidTr="005F6128">
        <w:tc>
          <w:tcPr>
            <w:tcW w:w="10196" w:type="dxa"/>
          </w:tcPr>
          <w:p w14:paraId="15DA1DC2" w14:textId="4F9A563E" w:rsidR="005F6128" w:rsidRPr="002222C9" w:rsidRDefault="00B62B18" w:rsidP="005F6128">
            <w:pPr>
              <w:pStyle w:val="Body"/>
              <w:jc w:val="center"/>
            </w:pPr>
            <w:r>
              <w:rPr>
                <w:noProof/>
                <w:lang w:val="en-SG" w:eastAsia="zh-CN"/>
              </w:rPr>
              <w:drawing>
                <wp:inline distT="0" distB="0" distL="0" distR="0" wp14:anchorId="6EEB55C6" wp14:editId="445D1A10">
                  <wp:extent cx="2414016" cy="2258568"/>
                  <wp:effectExtent l="0" t="0" r="571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1-Figure26.png"/>
                          <pic:cNvPicPr/>
                        </pic:nvPicPr>
                        <pic:blipFill>
                          <a:blip r:embed="rId45">
                            <a:extLst>
                              <a:ext uri="{28A0092B-C50C-407E-A947-70E740481C1C}">
                                <a14:useLocalDpi xmlns:a14="http://schemas.microsoft.com/office/drawing/2010/main" val="0"/>
                              </a:ext>
                            </a:extLst>
                          </a:blip>
                          <a:stretch>
                            <a:fillRect/>
                          </a:stretch>
                        </pic:blipFill>
                        <pic:spPr>
                          <a:xfrm>
                            <a:off x="0" y="0"/>
                            <a:ext cx="2414016" cy="2258568"/>
                          </a:xfrm>
                          <a:prstGeom prst="rect">
                            <a:avLst/>
                          </a:prstGeom>
                        </pic:spPr>
                      </pic:pic>
                    </a:graphicData>
                  </a:graphic>
                </wp:inline>
              </w:drawing>
            </w:r>
          </w:p>
        </w:tc>
      </w:tr>
      <w:tr w:rsidR="005F6128" w14:paraId="0163B56D" w14:textId="77777777" w:rsidTr="005F6128">
        <w:tc>
          <w:tcPr>
            <w:tcW w:w="10196" w:type="dxa"/>
          </w:tcPr>
          <w:p w14:paraId="7FC9F25C" w14:textId="1B8EE5E8" w:rsidR="005F6128" w:rsidRDefault="005F6128" w:rsidP="005F6128">
            <w:pPr>
              <w:pStyle w:val="FigureTitle"/>
            </w:pPr>
            <w:r>
              <w:t>Input and output of detectors and classifiers.</w:t>
            </w:r>
          </w:p>
        </w:tc>
      </w:tr>
    </w:tbl>
    <w:p w14:paraId="6BAFA190" w14:textId="65EA85E4" w:rsidR="00A83AE6" w:rsidRDefault="00B279DC" w:rsidP="005B595F">
      <w:pPr>
        <w:pStyle w:val="Body"/>
      </w:pPr>
      <w:r>
        <w:t xml:space="preserve">If the AI processor is developed separately, like </w:t>
      </w:r>
      <w:proofErr w:type="spellStart"/>
      <w:r>
        <w:t>rcnn</w:t>
      </w:r>
      <w:proofErr w:type="spellEnd"/>
      <w:r>
        <w:t xml:space="preserve"> in .\</w:t>
      </w:r>
      <w:proofErr w:type="spellStart"/>
      <w:r>
        <w:t>gluon_faster_rnn</w:t>
      </w:r>
      <w:proofErr w:type="spellEnd"/>
      <w:r>
        <w:t xml:space="preserve">\, a wrapper is needed and it is located in .\classifier\ to align with Figure 26. </w:t>
      </w:r>
      <w:r w:rsidR="00A83AE6">
        <w:t xml:space="preserve">The initializations can be quite different for different AI processors. For example </w:t>
      </w:r>
      <w:r w:rsidR="007A41EB">
        <w:t xml:space="preserve">in </w:t>
      </w:r>
      <w:proofErr w:type="spellStart"/>
      <w:r w:rsidR="007A41EB">
        <w:t>rcnn</w:t>
      </w:r>
      <w:proofErr w:type="spellEnd"/>
      <w:r w:rsidR="007A41EB">
        <w:t xml:space="preserve">, setups for network, context (GPU/CPU), </w:t>
      </w:r>
      <w:proofErr w:type="spellStart"/>
      <w:r w:rsidR="007A41EB">
        <w:t>bouding</w:t>
      </w:r>
      <w:proofErr w:type="spellEnd"/>
      <w:r w:rsidR="007A41EB">
        <w:t xml:space="preserve"> box proposal and corresponding parameters are all loaded in initialization stage. </w:t>
      </w:r>
    </w:p>
    <w:tbl>
      <w:tblPr>
        <w:tblStyle w:val="InfineonStandard"/>
        <w:tblW w:w="0" w:type="auto"/>
        <w:tblLook w:val="05E0" w:firstRow="1" w:lastRow="1" w:firstColumn="1" w:lastColumn="1" w:noHBand="0" w:noVBand="1"/>
      </w:tblPr>
      <w:tblGrid>
        <w:gridCol w:w="10121"/>
      </w:tblGrid>
      <w:tr w:rsidR="007A41EB" w14:paraId="6F91EE63" w14:textId="77777777" w:rsidTr="00577F66">
        <w:trPr>
          <w:tblHeader/>
        </w:trPr>
        <w:tc>
          <w:tcPr>
            <w:tcW w:w="10121" w:type="dxa"/>
            <w:tcBorders>
              <w:top w:val="nil"/>
              <w:bottom w:val="single" w:sz="4" w:space="0" w:color="auto"/>
            </w:tcBorders>
            <w:shd w:val="clear" w:color="auto" w:fill="auto"/>
          </w:tcPr>
          <w:p w14:paraId="4C4E369C" w14:textId="21971E1F" w:rsidR="007A41EB" w:rsidRDefault="007A41EB" w:rsidP="00577F66">
            <w:pPr>
              <w:pStyle w:val="CodeTableTitle"/>
              <w:numPr>
                <w:ilvl w:val="0"/>
                <w:numId w:val="0"/>
              </w:numPr>
              <w:ind w:left="1701" w:hanging="1701"/>
            </w:pPr>
            <w:proofErr w:type="spellStart"/>
            <w:r>
              <w:t>classifiers.get_rcnn_label_det_cls</w:t>
            </w:r>
            <w:proofErr w:type="spellEnd"/>
          </w:p>
        </w:tc>
      </w:tr>
      <w:tr w:rsidR="007A41EB" w14:paraId="6A654253" w14:textId="77777777" w:rsidTr="00577F66">
        <w:tc>
          <w:tcPr>
            <w:tcW w:w="10121" w:type="dxa"/>
            <w:tcBorders>
              <w:left w:val="single" w:sz="4" w:space="0" w:color="auto"/>
              <w:right w:val="single" w:sz="4" w:space="0" w:color="auto"/>
            </w:tcBorders>
            <w:shd w:val="clear" w:color="auto" w:fill="auto"/>
          </w:tcPr>
          <w:p w14:paraId="4C734580" w14:textId="54F19A81" w:rsidR="007A41EB" w:rsidRDefault="007A41EB" w:rsidP="007A41EB">
            <w:pPr>
              <w:pStyle w:val="CodeInCodeTable"/>
            </w:pPr>
            <w:r>
              <w:t xml:space="preserve">class RcnnClassifierEnd2End: </w:t>
            </w:r>
          </w:p>
          <w:p w14:paraId="7D3E0AF3" w14:textId="0E141A4F" w:rsidR="007A41EB" w:rsidRDefault="007A41EB" w:rsidP="00577F66">
            <w:pPr>
              <w:pStyle w:val="CodeInCodeTable"/>
            </w:pPr>
            <w:r>
              <w:t xml:space="preserve">  </w:t>
            </w:r>
            <w:proofErr w:type="spellStart"/>
            <w:r>
              <w:t>def</w:t>
            </w:r>
            <w:proofErr w:type="spellEnd"/>
            <w:r>
              <w:t xml:space="preserve"> __</w:t>
            </w:r>
            <w:proofErr w:type="spellStart"/>
            <w:r>
              <w:t>init</w:t>
            </w:r>
            <w:proofErr w:type="spellEnd"/>
            <w:r>
              <w:t>__():</w:t>
            </w:r>
          </w:p>
          <w:p w14:paraId="5037091B" w14:textId="54E2FF8E" w:rsidR="007A41EB" w:rsidRDefault="007A41EB" w:rsidP="007A41EB">
            <w:pPr>
              <w:pStyle w:val="CodeInCodeTable"/>
            </w:pPr>
            <w:r>
              <w:t xml:space="preserve">    …</w:t>
            </w:r>
          </w:p>
        </w:tc>
      </w:tr>
    </w:tbl>
    <w:p w14:paraId="5D69BEA4" w14:textId="00C0800F" w:rsidR="007A41EB" w:rsidRDefault="007A41EB" w:rsidP="005B595F">
      <w:pPr>
        <w:pStyle w:val="Body"/>
      </w:pPr>
      <w:r>
        <w:lastRenderedPageBreak/>
        <w:t xml:space="preserve">Similarly, for CFAR detector and </w:t>
      </w:r>
      <w:proofErr w:type="spellStart"/>
      <w:r>
        <w:t>XGBoost</w:t>
      </w:r>
      <w:proofErr w:type="spellEnd"/>
      <w:r>
        <w:t xml:space="preserve"> classifier</w:t>
      </w:r>
      <w:r w:rsidR="00BF7198">
        <w:t>, setups of filters and models are loaded in initialization stage.</w:t>
      </w:r>
    </w:p>
    <w:tbl>
      <w:tblPr>
        <w:tblStyle w:val="InfineonStandard"/>
        <w:tblW w:w="0" w:type="auto"/>
        <w:tblLook w:val="05E0" w:firstRow="1" w:lastRow="1" w:firstColumn="1" w:lastColumn="1" w:noHBand="0" w:noVBand="1"/>
      </w:tblPr>
      <w:tblGrid>
        <w:gridCol w:w="10121"/>
      </w:tblGrid>
      <w:tr w:rsidR="00577F66" w14:paraId="32BD9F0E" w14:textId="77777777" w:rsidTr="00577F66">
        <w:trPr>
          <w:tblHeader/>
        </w:trPr>
        <w:tc>
          <w:tcPr>
            <w:tcW w:w="10121" w:type="dxa"/>
            <w:tcBorders>
              <w:top w:val="nil"/>
              <w:bottom w:val="single" w:sz="4" w:space="0" w:color="auto"/>
            </w:tcBorders>
            <w:shd w:val="clear" w:color="auto" w:fill="auto"/>
          </w:tcPr>
          <w:p w14:paraId="5208B2BB" w14:textId="14FDC49A" w:rsidR="00577F66" w:rsidRDefault="00577F66" w:rsidP="00577F66">
            <w:pPr>
              <w:pStyle w:val="CodeTableTitle"/>
              <w:numPr>
                <w:ilvl w:val="0"/>
                <w:numId w:val="0"/>
              </w:numPr>
              <w:ind w:left="1701" w:hanging="1701"/>
            </w:pPr>
            <w:proofErr w:type="spellStart"/>
            <w:r>
              <w:t>detectors.get_bb_cfar</w:t>
            </w:r>
            <w:proofErr w:type="spellEnd"/>
          </w:p>
        </w:tc>
      </w:tr>
      <w:tr w:rsidR="00577F66" w14:paraId="55AF6024" w14:textId="77777777" w:rsidTr="00577F66">
        <w:tc>
          <w:tcPr>
            <w:tcW w:w="10121" w:type="dxa"/>
            <w:tcBorders>
              <w:left w:val="single" w:sz="4" w:space="0" w:color="auto"/>
              <w:right w:val="single" w:sz="4" w:space="0" w:color="auto"/>
            </w:tcBorders>
            <w:shd w:val="clear" w:color="auto" w:fill="auto"/>
          </w:tcPr>
          <w:p w14:paraId="2F8B9DE0" w14:textId="2B85C086" w:rsidR="00577F66" w:rsidRDefault="00577F66" w:rsidP="00577F66">
            <w:pPr>
              <w:pStyle w:val="CodeInCodeTable"/>
            </w:pPr>
            <w:r>
              <w:t xml:space="preserve">class </w:t>
            </w:r>
            <w:proofErr w:type="spellStart"/>
            <w:r>
              <w:t>dspProcessor</w:t>
            </w:r>
            <w:proofErr w:type="spellEnd"/>
            <w:r>
              <w:t xml:space="preserve">: </w:t>
            </w:r>
          </w:p>
          <w:p w14:paraId="1A346049" w14:textId="77777777" w:rsidR="00577F66" w:rsidRDefault="00577F66" w:rsidP="00577F66">
            <w:pPr>
              <w:pStyle w:val="CodeInCodeTable"/>
            </w:pPr>
            <w:r>
              <w:t xml:space="preserve">  </w:t>
            </w:r>
            <w:proofErr w:type="spellStart"/>
            <w:r>
              <w:t>def</w:t>
            </w:r>
            <w:proofErr w:type="spellEnd"/>
            <w:r>
              <w:t xml:space="preserve"> __</w:t>
            </w:r>
            <w:proofErr w:type="spellStart"/>
            <w:r>
              <w:t>init</w:t>
            </w:r>
            <w:proofErr w:type="spellEnd"/>
            <w:r>
              <w:t>__():</w:t>
            </w:r>
          </w:p>
          <w:p w14:paraId="665E960D" w14:textId="77777777" w:rsidR="00577F66" w:rsidRDefault="00577F66" w:rsidP="00577F66">
            <w:pPr>
              <w:pStyle w:val="CodeInCodeTable"/>
            </w:pPr>
            <w:r>
              <w:t xml:space="preserve">    …</w:t>
            </w:r>
          </w:p>
        </w:tc>
      </w:tr>
      <w:tr w:rsidR="00577F66" w14:paraId="24B2596D" w14:textId="77777777" w:rsidTr="00EF7D82">
        <w:tblPrEx>
          <w:tblLook w:val="04A0" w:firstRow="1" w:lastRow="0" w:firstColumn="1" w:lastColumn="0" w:noHBand="0" w:noVBand="1"/>
        </w:tblPrEx>
        <w:tc>
          <w:tcPr>
            <w:tcW w:w="10121" w:type="dxa"/>
            <w:tcBorders>
              <w:bottom w:val="single" w:sz="4" w:space="0" w:color="auto"/>
            </w:tcBorders>
          </w:tcPr>
          <w:p w14:paraId="60B89829" w14:textId="00AE5C65" w:rsidR="00577F66" w:rsidRDefault="00577F66" w:rsidP="00577F66">
            <w:pPr>
              <w:pStyle w:val="CodeTableTitle"/>
              <w:numPr>
                <w:ilvl w:val="0"/>
                <w:numId w:val="0"/>
              </w:numPr>
              <w:ind w:left="1701" w:hanging="1701"/>
            </w:pPr>
            <w:proofErr w:type="spellStart"/>
            <w:r>
              <w:t>classifiers.get_xgboost_label_cls</w:t>
            </w:r>
            <w:proofErr w:type="spellEnd"/>
          </w:p>
        </w:tc>
      </w:tr>
      <w:tr w:rsidR="00577F66" w14:paraId="1C3E2608" w14:textId="77777777" w:rsidTr="00EF7D82">
        <w:tblPrEx>
          <w:tblLook w:val="04A0" w:firstRow="1" w:lastRow="0" w:firstColumn="1" w:lastColumn="0" w:noHBand="0" w:noVBand="1"/>
        </w:tblPrEx>
        <w:tc>
          <w:tcPr>
            <w:tcW w:w="10121" w:type="dxa"/>
            <w:tcBorders>
              <w:left w:val="single" w:sz="4" w:space="0" w:color="auto"/>
              <w:right w:val="single" w:sz="4" w:space="0" w:color="auto"/>
            </w:tcBorders>
          </w:tcPr>
          <w:p w14:paraId="691D8017" w14:textId="54DB5D6E" w:rsidR="00577F66" w:rsidRDefault="00577F66" w:rsidP="00DF438E">
            <w:pPr>
              <w:pStyle w:val="CodeInCodeTable"/>
            </w:pPr>
            <w:r>
              <w:t xml:space="preserve">class </w:t>
            </w:r>
            <w:proofErr w:type="spellStart"/>
            <w:r w:rsidR="00DF438E">
              <w:t>XgboostClassifier</w:t>
            </w:r>
            <w:proofErr w:type="spellEnd"/>
            <w:r>
              <w:t xml:space="preserve">: </w:t>
            </w:r>
          </w:p>
          <w:p w14:paraId="2BC7D5DD" w14:textId="77777777" w:rsidR="00577F66" w:rsidRDefault="00577F66" w:rsidP="00577F66">
            <w:pPr>
              <w:pStyle w:val="CodeInCodeTable"/>
            </w:pPr>
            <w:r>
              <w:t xml:space="preserve">  </w:t>
            </w:r>
            <w:proofErr w:type="spellStart"/>
            <w:r>
              <w:t>def</w:t>
            </w:r>
            <w:proofErr w:type="spellEnd"/>
            <w:r>
              <w:t xml:space="preserve"> __</w:t>
            </w:r>
            <w:proofErr w:type="spellStart"/>
            <w:r>
              <w:t>init</w:t>
            </w:r>
            <w:proofErr w:type="spellEnd"/>
            <w:r>
              <w:t>__():</w:t>
            </w:r>
          </w:p>
          <w:p w14:paraId="2C643B28" w14:textId="77777777" w:rsidR="00577F66" w:rsidRDefault="00577F66" w:rsidP="00577F66">
            <w:pPr>
              <w:pStyle w:val="CodeInCodeTable"/>
            </w:pPr>
            <w:r>
              <w:t xml:space="preserve">    …</w:t>
            </w:r>
          </w:p>
        </w:tc>
      </w:tr>
    </w:tbl>
    <w:p w14:paraId="0D7120C9" w14:textId="0CCD9229" w:rsidR="005F6128" w:rsidRDefault="000D75E1" w:rsidP="005B595F">
      <w:pPr>
        <w:pStyle w:val="Body"/>
      </w:pPr>
      <w:r>
        <w:t xml:space="preserve">The input of the </w:t>
      </w:r>
      <w:r w:rsidR="000410BA">
        <w:rPr>
          <w:rFonts w:hint="eastAsia"/>
          <w:lang w:eastAsia="zh-CN"/>
        </w:rPr>
        <w:t>a</w:t>
      </w:r>
      <w:r w:rsidR="000410BA">
        <w:rPr>
          <w:lang w:eastAsia="zh-CN"/>
        </w:rPr>
        <w:t>ll AI</w:t>
      </w:r>
      <w:r>
        <w:t xml:space="preserve"> processors </w:t>
      </w:r>
      <w:r w:rsidR="000410BA">
        <w:t>should be</w:t>
      </w:r>
      <w:r>
        <w:t xml:space="preserve"> aligned, it is a</w:t>
      </w:r>
      <w:r w:rsidR="00001BCC">
        <w:t>n</w:t>
      </w:r>
      <w:r>
        <w:t xml:space="preserve"> </w:t>
      </w:r>
      <w:proofErr w:type="spellStart"/>
      <w:r>
        <w:t>rdm</w:t>
      </w:r>
      <w:proofErr w:type="spellEnd"/>
      <w:r>
        <w:t xml:space="preserve"> returned from preprocessing</w:t>
      </w:r>
      <w:r w:rsidR="00001BCC">
        <w:t>:</w:t>
      </w:r>
    </w:p>
    <w:tbl>
      <w:tblPr>
        <w:tblStyle w:val="InfineonStandard"/>
        <w:tblW w:w="0" w:type="auto"/>
        <w:tblLook w:val="05E0" w:firstRow="1" w:lastRow="1" w:firstColumn="1" w:lastColumn="1" w:noHBand="0" w:noVBand="1"/>
      </w:tblPr>
      <w:tblGrid>
        <w:gridCol w:w="10121"/>
      </w:tblGrid>
      <w:tr w:rsidR="00210CBB" w14:paraId="534291C9" w14:textId="77777777" w:rsidTr="006C7FB2">
        <w:trPr>
          <w:tblHeader/>
        </w:trPr>
        <w:tc>
          <w:tcPr>
            <w:tcW w:w="10121" w:type="dxa"/>
            <w:tcBorders>
              <w:top w:val="nil"/>
              <w:bottom w:val="single" w:sz="4" w:space="0" w:color="auto"/>
            </w:tcBorders>
            <w:shd w:val="clear" w:color="auto" w:fill="auto"/>
          </w:tcPr>
          <w:p w14:paraId="30B2B7D1" w14:textId="7F93ADC0" w:rsidR="00210CBB" w:rsidRDefault="00210CBB" w:rsidP="006C7FB2">
            <w:pPr>
              <w:pStyle w:val="CodeTableTitle"/>
              <w:numPr>
                <w:ilvl w:val="0"/>
                <w:numId w:val="0"/>
              </w:numPr>
              <w:ind w:left="1701" w:hanging="1701"/>
            </w:pPr>
            <w:proofErr w:type="spellStart"/>
            <w:r>
              <w:t>demo.make_demo_pics</w:t>
            </w:r>
            <w:proofErr w:type="spellEnd"/>
          </w:p>
        </w:tc>
      </w:tr>
      <w:tr w:rsidR="00210CBB" w14:paraId="456BC165" w14:textId="77777777" w:rsidTr="006C7FB2">
        <w:tc>
          <w:tcPr>
            <w:tcW w:w="10121" w:type="dxa"/>
            <w:tcBorders>
              <w:left w:val="single" w:sz="4" w:space="0" w:color="auto"/>
              <w:right w:val="single" w:sz="4" w:space="0" w:color="auto"/>
            </w:tcBorders>
            <w:shd w:val="clear" w:color="auto" w:fill="auto"/>
          </w:tcPr>
          <w:p w14:paraId="7986A773" w14:textId="2D5D9A1C" w:rsidR="00210CBB" w:rsidRDefault="00210CBB" w:rsidP="00210CBB">
            <w:pPr>
              <w:pStyle w:val="CodeInCodeTable"/>
            </w:pPr>
            <w:proofErr w:type="spellStart"/>
            <w:r>
              <w:t>dsp</w:t>
            </w:r>
            <w:proofErr w:type="spellEnd"/>
            <w:r>
              <w:t xml:space="preserve"> = </w:t>
            </w:r>
            <w:proofErr w:type="spellStart"/>
            <w:r>
              <w:t>preprocessing.blocks.dspProcessor</w:t>
            </w:r>
            <w:proofErr w:type="spellEnd"/>
          </w:p>
          <w:p w14:paraId="10D7E4A8" w14:textId="0824EFF7" w:rsidR="00210CBB" w:rsidRDefault="00210CBB" w:rsidP="00210CBB">
            <w:pPr>
              <w:pStyle w:val="CodeInCodeTable"/>
            </w:pPr>
            <w:proofErr w:type="spellStart"/>
            <w:r>
              <w:t>rcnn_channel</w:t>
            </w:r>
            <w:proofErr w:type="spellEnd"/>
            <w:r>
              <w:t xml:space="preserve"> = </w:t>
            </w:r>
            <w:proofErr w:type="spellStart"/>
            <w:r>
              <w:t>dsp.process_rcnn_channel</w:t>
            </w:r>
            <w:proofErr w:type="spellEnd"/>
            <w:r>
              <w:t>(</w:t>
            </w:r>
            <w:proofErr w:type="spellStart"/>
            <w:r>
              <w:t>adc_data</w:t>
            </w:r>
            <w:proofErr w:type="spellEnd"/>
            <w:r>
              <w:t>)</w:t>
            </w:r>
          </w:p>
        </w:tc>
      </w:tr>
      <w:tr w:rsidR="00210CBB" w14:paraId="29F66624" w14:textId="77777777" w:rsidTr="00EF7D82">
        <w:tblPrEx>
          <w:tblLook w:val="04A0" w:firstRow="1" w:lastRow="0" w:firstColumn="1" w:lastColumn="0" w:noHBand="0" w:noVBand="1"/>
        </w:tblPrEx>
        <w:tc>
          <w:tcPr>
            <w:tcW w:w="10121" w:type="dxa"/>
            <w:tcBorders>
              <w:bottom w:val="single" w:sz="4" w:space="0" w:color="auto"/>
            </w:tcBorders>
          </w:tcPr>
          <w:p w14:paraId="51E71AA7" w14:textId="67422280" w:rsidR="00210CBB" w:rsidRDefault="00210CBB" w:rsidP="00210CBB">
            <w:pPr>
              <w:pStyle w:val="CodeTableTitle"/>
              <w:numPr>
                <w:ilvl w:val="0"/>
                <w:numId w:val="0"/>
              </w:numPr>
              <w:ind w:left="1701" w:hanging="1701"/>
            </w:pPr>
            <w:proofErr w:type="spellStart"/>
            <w:r>
              <w:t>preprocessing.blocks</w:t>
            </w:r>
            <w:proofErr w:type="spellEnd"/>
          </w:p>
        </w:tc>
      </w:tr>
      <w:tr w:rsidR="00210CBB" w14:paraId="077F4362" w14:textId="77777777" w:rsidTr="00EF7D82">
        <w:tblPrEx>
          <w:tblLook w:val="04A0" w:firstRow="1" w:lastRow="0" w:firstColumn="1" w:lastColumn="0" w:noHBand="0" w:noVBand="1"/>
        </w:tblPrEx>
        <w:tc>
          <w:tcPr>
            <w:tcW w:w="10121" w:type="dxa"/>
            <w:tcBorders>
              <w:left w:val="single" w:sz="4" w:space="0" w:color="auto"/>
              <w:right w:val="single" w:sz="4" w:space="0" w:color="auto"/>
            </w:tcBorders>
          </w:tcPr>
          <w:p w14:paraId="6CB93503" w14:textId="7FFA4080" w:rsidR="00210CBB" w:rsidRDefault="00210CBB" w:rsidP="006C7FB2">
            <w:pPr>
              <w:pStyle w:val="CodeInCodeTable"/>
            </w:pPr>
            <w:r>
              <w:t xml:space="preserve">class </w:t>
            </w:r>
            <w:proofErr w:type="spellStart"/>
            <w:r>
              <w:t>dspProcessor</w:t>
            </w:r>
            <w:proofErr w:type="spellEnd"/>
            <w:r>
              <w:t xml:space="preserve">: </w:t>
            </w:r>
          </w:p>
          <w:p w14:paraId="1833AE4D" w14:textId="1873AF8F" w:rsidR="00210CBB" w:rsidRDefault="00210CBB" w:rsidP="006C7FB2">
            <w:pPr>
              <w:pStyle w:val="CodeInCodeTable"/>
            </w:pPr>
            <w:r>
              <w:t xml:space="preserve">  </w:t>
            </w:r>
            <w:proofErr w:type="spellStart"/>
            <w:r>
              <w:t>def</w:t>
            </w:r>
            <w:proofErr w:type="spellEnd"/>
            <w:r>
              <w:t xml:space="preserve"> </w:t>
            </w:r>
            <w:proofErr w:type="spellStart"/>
            <w:r>
              <w:t>process_rcnn_channel</w:t>
            </w:r>
            <w:proofErr w:type="spellEnd"/>
            <w:r>
              <w:t>():</w:t>
            </w:r>
          </w:p>
          <w:p w14:paraId="2922B327" w14:textId="44DA6967" w:rsidR="00210CBB" w:rsidRDefault="00210CBB" w:rsidP="006C7FB2">
            <w:pPr>
              <w:pStyle w:val="CodeInCodeTable"/>
            </w:pPr>
            <w:r>
              <w:t xml:space="preserve">    …</w:t>
            </w:r>
          </w:p>
          <w:p w14:paraId="11B27D58" w14:textId="09344D15" w:rsidR="00210CBB" w:rsidRDefault="00210CBB" w:rsidP="006C7FB2">
            <w:pPr>
              <w:pStyle w:val="CodeInCodeTable"/>
            </w:pPr>
            <w:r>
              <w:t xml:space="preserve">    return </w:t>
            </w:r>
            <w:proofErr w:type="spellStart"/>
            <w:r>
              <w:t>rdm_filter_rcnn</w:t>
            </w:r>
            <w:proofErr w:type="spellEnd"/>
            <w:r>
              <w:t xml:space="preserve"> </w:t>
            </w:r>
          </w:p>
        </w:tc>
      </w:tr>
    </w:tbl>
    <w:p w14:paraId="3540A40C" w14:textId="387AB39D" w:rsidR="00F758EB" w:rsidRDefault="00466878" w:rsidP="005B595F">
      <w:pPr>
        <w:pStyle w:val="Body"/>
      </w:pPr>
      <w:r>
        <w:t xml:space="preserve">The obtained </w:t>
      </w:r>
      <w:proofErr w:type="spellStart"/>
      <w:r>
        <w:t>rdm</w:t>
      </w:r>
      <w:proofErr w:type="spellEnd"/>
      <w:r>
        <w:t xml:space="preserve"> is raw </w:t>
      </w:r>
      <w:proofErr w:type="spellStart"/>
      <w:r>
        <w:t>rdm</w:t>
      </w:r>
      <w:proofErr w:type="spellEnd"/>
      <w:r>
        <w:t xml:space="preserve">, </w:t>
      </w:r>
      <w:r w:rsidR="00F758EB">
        <w:t xml:space="preserve">which means only certain windows, DBF and MTI can be applied here, </w:t>
      </w:r>
      <w:r>
        <w:t>and thus for inference, stand-alone and labelling, the configuration for the CFAR flags should be False.</w:t>
      </w:r>
      <w:r w:rsidR="00F758EB">
        <w:t xml:space="preserve"> </w:t>
      </w:r>
      <w:r w:rsidR="00FD250D">
        <w:t xml:space="preserve">The digitalization of </w:t>
      </w:r>
      <w:proofErr w:type="spellStart"/>
      <w:r w:rsidR="00FD250D">
        <w:t>rdm</w:t>
      </w:r>
      <w:proofErr w:type="spellEnd"/>
      <w:r w:rsidR="00FD250D">
        <w:t xml:space="preserve"> is done within different AI processors if necessary.</w:t>
      </w:r>
    </w:p>
    <w:tbl>
      <w:tblPr>
        <w:tblStyle w:val="InfineonStandard"/>
        <w:tblW w:w="0" w:type="auto"/>
        <w:tblLook w:val="05E0" w:firstRow="1" w:lastRow="1" w:firstColumn="1" w:lastColumn="1" w:noHBand="0" w:noVBand="1"/>
      </w:tblPr>
      <w:tblGrid>
        <w:gridCol w:w="10121"/>
      </w:tblGrid>
      <w:tr w:rsidR="00FD250D" w14:paraId="44918EBD" w14:textId="77777777" w:rsidTr="006C7FB2">
        <w:trPr>
          <w:tblHeader/>
        </w:trPr>
        <w:tc>
          <w:tcPr>
            <w:tcW w:w="10121" w:type="dxa"/>
            <w:tcBorders>
              <w:top w:val="nil"/>
              <w:bottom w:val="single" w:sz="4" w:space="0" w:color="auto"/>
            </w:tcBorders>
            <w:shd w:val="clear" w:color="auto" w:fill="auto"/>
          </w:tcPr>
          <w:p w14:paraId="4F7B3448" w14:textId="77777777" w:rsidR="00FD250D" w:rsidRDefault="00FD250D" w:rsidP="006C7FB2">
            <w:pPr>
              <w:pStyle w:val="CodeTableTitle"/>
              <w:numPr>
                <w:ilvl w:val="0"/>
                <w:numId w:val="0"/>
              </w:numPr>
              <w:ind w:left="1701" w:hanging="1701"/>
            </w:pPr>
            <w:proofErr w:type="spellStart"/>
            <w:r>
              <w:t>demo.make_demo_pics</w:t>
            </w:r>
            <w:proofErr w:type="spellEnd"/>
          </w:p>
        </w:tc>
      </w:tr>
      <w:tr w:rsidR="00FD250D" w14:paraId="13454DD5" w14:textId="77777777" w:rsidTr="006C7FB2">
        <w:tc>
          <w:tcPr>
            <w:tcW w:w="10121" w:type="dxa"/>
            <w:tcBorders>
              <w:left w:val="single" w:sz="4" w:space="0" w:color="auto"/>
              <w:right w:val="single" w:sz="4" w:space="0" w:color="auto"/>
            </w:tcBorders>
            <w:shd w:val="clear" w:color="auto" w:fill="auto"/>
          </w:tcPr>
          <w:p w14:paraId="5481D13F" w14:textId="2A4E0CE9" w:rsidR="00FD250D" w:rsidRDefault="00FD250D" w:rsidP="00FD250D">
            <w:pPr>
              <w:pStyle w:val="CodeInCodeTable"/>
            </w:pPr>
            <w:proofErr w:type="spellStart"/>
            <w:r>
              <w:t>bbs</w:t>
            </w:r>
            <w:proofErr w:type="spellEnd"/>
            <w:r>
              <w:t xml:space="preserve"> = </w:t>
            </w:r>
            <w:proofErr w:type="spellStart"/>
            <w:r>
              <w:t>self.detector.get_bb</w:t>
            </w:r>
            <w:proofErr w:type="spellEnd"/>
            <w:r>
              <w:t>(</w:t>
            </w:r>
            <w:proofErr w:type="spellStart"/>
            <w:r>
              <w:t>rcnn_channel</w:t>
            </w:r>
            <w:proofErr w:type="spellEnd"/>
            <w:r>
              <w:t xml:space="preserve">) </w:t>
            </w:r>
          </w:p>
        </w:tc>
      </w:tr>
      <w:tr w:rsidR="00FD250D" w14:paraId="5A3BA5A8" w14:textId="77777777" w:rsidTr="006C7FB2">
        <w:tblPrEx>
          <w:tblLook w:val="04A0" w:firstRow="1" w:lastRow="0" w:firstColumn="1" w:lastColumn="0" w:noHBand="0" w:noVBand="1"/>
        </w:tblPrEx>
        <w:tc>
          <w:tcPr>
            <w:tcW w:w="10121" w:type="dxa"/>
            <w:tcBorders>
              <w:bottom w:val="single" w:sz="4" w:space="0" w:color="auto"/>
            </w:tcBorders>
          </w:tcPr>
          <w:p w14:paraId="64C7A617" w14:textId="1C6D3F97" w:rsidR="00FD250D" w:rsidRDefault="00FD250D" w:rsidP="00FD250D">
            <w:pPr>
              <w:pStyle w:val="CodeTableTitle"/>
              <w:numPr>
                <w:ilvl w:val="0"/>
                <w:numId w:val="0"/>
              </w:numPr>
              <w:ind w:left="1701" w:hanging="1701"/>
            </w:pPr>
            <w:proofErr w:type="spellStart"/>
            <w:r>
              <w:t>detectors.get_bb_cfar</w:t>
            </w:r>
            <w:proofErr w:type="spellEnd"/>
          </w:p>
        </w:tc>
      </w:tr>
      <w:tr w:rsidR="00FD250D" w14:paraId="70E069FA" w14:textId="77777777" w:rsidTr="006C7FB2">
        <w:tblPrEx>
          <w:tblLook w:val="04A0" w:firstRow="1" w:lastRow="0" w:firstColumn="1" w:lastColumn="0" w:noHBand="0" w:noVBand="1"/>
        </w:tblPrEx>
        <w:tc>
          <w:tcPr>
            <w:tcW w:w="10121" w:type="dxa"/>
            <w:tcBorders>
              <w:left w:val="single" w:sz="4" w:space="0" w:color="auto"/>
              <w:right w:val="single" w:sz="4" w:space="0" w:color="auto"/>
            </w:tcBorders>
          </w:tcPr>
          <w:p w14:paraId="3D4F0E0D" w14:textId="77777777" w:rsidR="00FD250D" w:rsidRDefault="00FD250D" w:rsidP="006C7FB2">
            <w:pPr>
              <w:pStyle w:val="CodeInCodeTable"/>
            </w:pPr>
            <w:r>
              <w:t xml:space="preserve">class </w:t>
            </w:r>
            <w:proofErr w:type="spellStart"/>
            <w:r>
              <w:t>dspProcessor</w:t>
            </w:r>
            <w:proofErr w:type="spellEnd"/>
            <w:r>
              <w:t xml:space="preserve">: </w:t>
            </w:r>
          </w:p>
          <w:p w14:paraId="1CDAD168" w14:textId="36C9C0D3" w:rsidR="00FD250D" w:rsidRDefault="00FD250D" w:rsidP="006C7FB2">
            <w:pPr>
              <w:pStyle w:val="CodeInCodeTable"/>
            </w:pPr>
            <w:r>
              <w:t xml:space="preserve">  </w:t>
            </w:r>
            <w:proofErr w:type="spellStart"/>
            <w:r>
              <w:t>def</w:t>
            </w:r>
            <w:proofErr w:type="spellEnd"/>
            <w:r>
              <w:t xml:space="preserve"> </w:t>
            </w:r>
            <w:proofErr w:type="spellStart"/>
            <w:r>
              <w:t>get_bb</w:t>
            </w:r>
            <w:proofErr w:type="spellEnd"/>
            <w:r>
              <w:t>():</w:t>
            </w:r>
          </w:p>
          <w:p w14:paraId="11A03D9A" w14:textId="77777777" w:rsidR="00FD250D" w:rsidRDefault="00FD250D" w:rsidP="006C7FB2">
            <w:pPr>
              <w:pStyle w:val="CodeInCodeTable"/>
            </w:pPr>
            <w:r>
              <w:t xml:space="preserve">    …</w:t>
            </w:r>
          </w:p>
          <w:p w14:paraId="4B6806F9" w14:textId="7E07BCE4" w:rsidR="00FD250D" w:rsidRDefault="00FD250D" w:rsidP="00FD250D">
            <w:pPr>
              <w:pStyle w:val="CodeInCodeTable"/>
            </w:pPr>
            <w:r>
              <w:t xml:space="preserve">    </w:t>
            </w:r>
            <w:proofErr w:type="spellStart"/>
            <w:r>
              <w:t>rdm</w:t>
            </w:r>
            <w:proofErr w:type="spellEnd"/>
            <w:r>
              <w:t xml:space="preserve"> = viz.rdm_cvt_uint8(</w:t>
            </w:r>
            <w:proofErr w:type="spellStart"/>
            <w:r>
              <w:t>rdm</w:t>
            </w:r>
            <w:proofErr w:type="spellEnd"/>
            <w:r>
              <w:t xml:space="preserve">) </w:t>
            </w:r>
          </w:p>
        </w:tc>
      </w:tr>
    </w:tbl>
    <w:p w14:paraId="3D5019DF" w14:textId="4596988F" w:rsidR="005C4C22" w:rsidRDefault="00FD250D" w:rsidP="005B595F">
      <w:pPr>
        <w:pStyle w:val="Body"/>
      </w:pPr>
      <w:proofErr w:type="spellStart"/>
      <w:proofErr w:type="gramStart"/>
      <w:r w:rsidRPr="00FD250D">
        <w:rPr>
          <w:rFonts w:ascii="Courier New" w:hAnsi="Courier New" w:cs="Courier New"/>
        </w:rPr>
        <w:t>viz</w:t>
      </w:r>
      <w:proofErr w:type="spellEnd"/>
      <w:proofErr w:type="gramEnd"/>
      <w:r>
        <w:t xml:space="preserve"> is a visualization tool under </w:t>
      </w:r>
      <w:proofErr w:type="spellStart"/>
      <w:r>
        <w:t>postprocessing</w:t>
      </w:r>
      <w:proofErr w:type="spellEnd"/>
      <w:r>
        <w:t xml:space="preserve">. From the above, it is clear when a new AI processor is provided, its input is one raw </w:t>
      </w:r>
      <w:proofErr w:type="spellStart"/>
      <w:r>
        <w:t>rdm</w:t>
      </w:r>
      <w:proofErr w:type="spellEnd"/>
      <w:r>
        <w:t xml:space="preserve"> frame. </w:t>
      </w:r>
      <w:r w:rsidR="00C25C98">
        <w:t>F</w:t>
      </w:r>
      <w:r>
        <w:t>iltering should be within the AI processo</w:t>
      </w:r>
      <w:r w:rsidR="00D714BA">
        <w:t>r itself as shown in Figure 14. The interface between detector and classifier is the bounding boxes, which followed the definitions in the labelling tool. Each of the frame may have N proposed bounding boxes and they are conveyed to the classifiers as a list:</w:t>
      </w:r>
    </w:p>
    <w:p w14:paraId="5DEF4FD4" w14:textId="64800EB2" w:rsidR="00D714BA" w:rsidRDefault="00D714BA" w:rsidP="00D714BA">
      <w:pPr>
        <w:pStyle w:val="CodeInCodeTable"/>
      </w:pPr>
      <w:r>
        <w:t>[[</w:t>
      </w:r>
      <w:r w:rsidR="003F49AD">
        <w:t>[</w:t>
      </w:r>
      <w:r>
        <w:t>bb1</w:t>
      </w:r>
      <w:r w:rsidR="008804DB">
        <w:t>]</w:t>
      </w:r>
      <w:r>
        <w:t>], [</w:t>
      </w:r>
      <w:r w:rsidR="003F49AD">
        <w:t>[</w:t>
      </w:r>
      <w:r>
        <w:t>bb2</w:t>
      </w:r>
      <w:r w:rsidR="003F49AD">
        <w:t>]</w:t>
      </w:r>
      <w:r>
        <w:t>], …, [</w:t>
      </w:r>
      <w:r w:rsidR="003F49AD">
        <w:t>[</w:t>
      </w:r>
      <w:proofErr w:type="spellStart"/>
      <w:r>
        <w:t>bbN</w:t>
      </w:r>
      <w:proofErr w:type="spellEnd"/>
      <w:r w:rsidR="003F49AD">
        <w:t>]</w:t>
      </w:r>
      <w:r>
        <w:t>]]</w:t>
      </w:r>
    </w:p>
    <w:p w14:paraId="0D1F73FC" w14:textId="45B8C2DC" w:rsidR="00D714BA" w:rsidRDefault="003F49AD" w:rsidP="00D714BA">
      <w:pPr>
        <w:pStyle w:val="CodeInCodeTable"/>
      </w:pPr>
      <w:r>
        <w:t>bb1 = [</w:t>
      </w:r>
      <w:proofErr w:type="spellStart"/>
      <w:r>
        <w:t>x_c</w:t>
      </w:r>
      <w:proofErr w:type="spellEnd"/>
      <w:r>
        <w:t xml:space="preserve">, </w:t>
      </w:r>
      <w:proofErr w:type="spellStart"/>
      <w:r>
        <w:t>y_c</w:t>
      </w:r>
      <w:proofErr w:type="spellEnd"/>
      <w:r>
        <w:t>, width, height]</w:t>
      </w:r>
    </w:p>
    <w:p w14:paraId="3D679299" w14:textId="5F6A05DE" w:rsidR="00D714BA" w:rsidRDefault="003F49AD" w:rsidP="005B595F">
      <w:pPr>
        <w:pStyle w:val="Body"/>
      </w:pPr>
      <w:r>
        <w:t xml:space="preserve">The reason to have bb1 (code line </w:t>
      </w:r>
      <w:r w:rsidRPr="003F49AD">
        <w:rPr>
          <w:rFonts w:ascii="Courier New" w:hAnsi="Courier New" w:cs="Courier New"/>
        </w:rPr>
        <w:t>105</w:t>
      </w:r>
      <w:r>
        <w:t xml:space="preserve">) within another layer of list is because there may have multiple rules for bounding box generation. Each of the bounding boxes contains four values: the x, y of the center point and the width and height of the bounding box. These values are all </w:t>
      </w:r>
      <w:r w:rsidRPr="003F49AD">
        <w:rPr>
          <w:b/>
        </w:rPr>
        <w:t>normalized</w:t>
      </w:r>
      <w:r>
        <w:t xml:space="preserve"> to the </w:t>
      </w:r>
      <w:proofErr w:type="spellStart"/>
      <w:r>
        <w:t>rdm</w:t>
      </w:r>
      <w:proofErr w:type="spellEnd"/>
      <w:r>
        <w:t xml:space="preserve"> size.</w:t>
      </w:r>
    </w:p>
    <w:p w14:paraId="5922C792" w14:textId="478A2DB8" w:rsidR="003F49AD" w:rsidRDefault="00020895" w:rsidP="005B595F">
      <w:pPr>
        <w:pStyle w:val="Body"/>
      </w:pPr>
      <w:r>
        <w:t xml:space="preserve">Classifier produces classification results with the bounded data by the same wrapped function: </w:t>
      </w:r>
      <w:proofErr w:type="spellStart"/>
      <w:r w:rsidRPr="00020895">
        <w:rPr>
          <w:rFonts w:ascii="Courier New" w:hAnsi="Courier New" w:cs="Courier New"/>
        </w:rPr>
        <w:t>get_labels</w:t>
      </w:r>
      <w:proofErr w:type="spellEnd"/>
      <w:r>
        <w:t xml:space="preserve">. </w:t>
      </w:r>
    </w:p>
    <w:tbl>
      <w:tblPr>
        <w:tblStyle w:val="InfineonStandard"/>
        <w:tblW w:w="0" w:type="auto"/>
        <w:tblLook w:val="05E0" w:firstRow="1" w:lastRow="1" w:firstColumn="1" w:lastColumn="1" w:noHBand="0" w:noVBand="1"/>
      </w:tblPr>
      <w:tblGrid>
        <w:gridCol w:w="10121"/>
      </w:tblGrid>
      <w:tr w:rsidR="00020895" w14:paraId="6C9AB9A1" w14:textId="77777777" w:rsidTr="00AF7229">
        <w:trPr>
          <w:tblHeader/>
        </w:trPr>
        <w:tc>
          <w:tcPr>
            <w:tcW w:w="10121" w:type="dxa"/>
            <w:tcBorders>
              <w:top w:val="nil"/>
              <w:bottom w:val="single" w:sz="4" w:space="0" w:color="auto"/>
            </w:tcBorders>
            <w:shd w:val="clear" w:color="auto" w:fill="auto"/>
          </w:tcPr>
          <w:p w14:paraId="240EF35B" w14:textId="77777777" w:rsidR="00020895" w:rsidRDefault="00020895" w:rsidP="00AF7229">
            <w:pPr>
              <w:pStyle w:val="CodeTableTitle"/>
              <w:numPr>
                <w:ilvl w:val="0"/>
                <w:numId w:val="0"/>
              </w:numPr>
              <w:ind w:left="1701" w:hanging="1701"/>
            </w:pPr>
            <w:proofErr w:type="spellStart"/>
            <w:r>
              <w:lastRenderedPageBreak/>
              <w:t>demo.make_demo_pics</w:t>
            </w:r>
            <w:proofErr w:type="spellEnd"/>
          </w:p>
        </w:tc>
      </w:tr>
      <w:tr w:rsidR="00020895" w14:paraId="58FCB32F" w14:textId="77777777" w:rsidTr="00AF7229">
        <w:tc>
          <w:tcPr>
            <w:tcW w:w="10121" w:type="dxa"/>
            <w:tcBorders>
              <w:left w:val="single" w:sz="4" w:space="0" w:color="auto"/>
              <w:right w:val="single" w:sz="4" w:space="0" w:color="auto"/>
            </w:tcBorders>
            <w:shd w:val="clear" w:color="auto" w:fill="auto"/>
          </w:tcPr>
          <w:p w14:paraId="06D051F3" w14:textId="15BDF4A1" w:rsidR="00020895" w:rsidRDefault="00020895" w:rsidP="00020895">
            <w:pPr>
              <w:pStyle w:val="CodeInCodeTable"/>
            </w:pPr>
            <w:r>
              <w:t xml:space="preserve">if </w:t>
            </w:r>
            <w:proofErr w:type="spellStart"/>
            <w:r>
              <w:t>self.detector_type</w:t>
            </w:r>
            <w:proofErr w:type="spellEnd"/>
            <w:r>
              <w:t xml:space="preserve"> == “</w:t>
            </w:r>
            <w:proofErr w:type="spellStart"/>
            <w:r>
              <w:t>rcnn</w:t>
            </w:r>
            <w:proofErr w:type="spellEnd"/>
            <w:r>
              <w:t>”:</w:t>
            </w:r>
          </w:p>
          <w:p w14:paraId="335E7DE2" w14:textId="014A7BB1" w:rsidR="00020895" w:rsidRDefault="00020895" w:rsidP="00020895">
            <w:pPr>
              <w:pStyle w:val="CodeInCodeTable"/>
            </w:pPr>
            <w:r>
              <w:t xml:space="preserve">  labels = </w:t>
            </w:r>
            <w:proofErr w:type="spellStart"/>
            <w:r>
              <w:t>self.ml_framework.get_labels</w:t>
            </w:r>
            <w:proofErr w:type="spellEnd"/>
            <w:r>
              <w:t>(</w:t>
            </w:r>
            <w:proofErr w:type="spellStart"/>
            <w:r>
              <w:t>rcnn_channel</w:t>
            </w:r>
            <w:proofErr w:type="spellEnd"/>
            <w:r>
              <w:t>)</w:t>
            </w:r>
          </w:p>
          <w:p w14:paraId="4825BD76" w14:textId="4F4700E0" w:rsidR="00020895" w:rsidRDefault="00020895" w:rsidP="00020895">
            <w:pPr>
              <w:pStyle w:val="CodeInCodeTable"/>
            </w:pPr>
            <w:r>
              <w:t xml:space="preserve">if </w:t>
            </w:r>
            <w:proofErr w:type="spellStart"/>
            <w:r>
              <w:t>self.detector_type</w:t>
            </w:r>
            <w:proofErr w:type="spellEnd"/>
            <w:r>
              <w:t xml:space="preserve"> == “</w:t>
            </w:r>
            <w:proofErr w:type="spellStart"/>
            <w:r>
              <w:t>cfar</w:t>
            </w:r>
            <w:proofErr w:type="spellEnd"/>
            <w:r>
              <w:t>”:</w:t>
            </w:r>
          </w:p>
          <w:p w14:paraId="71F969DD" w14:textId="00445AB5" w:rsidR="00020895" w:rsidRDefault="00020895" w:rsidP="00020895">
            <w:pPr>
              <w:pStyle w:val="CodeInCodeTable"/>
            </w:pPr>
            <w:r>
              <w:t xml:space="preserve">  if </w:t>
            </w:r>
            <w:proofErr w:type="spellStart"/>
            <w:r>
              <w:t>self.classifier_type</w:t>
            </w:r>
            <w:proofErr w:type="spellEnd"/>
            <w:r>
              <w:t xml:space="preserve"> == “</w:t>
            </w:r>
            <w:proofErr w:type="spellStart"/>
            <w:r>
              <w:t>xgboost</w:t>
            </w:r>
            <w:proofErr w:type="spellEnd"/>
            <w:r>
              <w:t>”:</w:t>
            </w:r>
          </w:p>
          <w:p w14:paraId="00E47F85" w14:textId="3668741D" w:rsidR="00020895" w:rsidRDefault="00020895" w:rsidP="00020895">
            <w:pPr>
              <w:pStyle w:val="CodeInCodeTable"/>
            </w:pPr>
            <w:r>
              <w:t xml:space="preserve">    labels = </w:t>
            </w:r>
            <w:proofErr w:type="spellStart"/>
            <w:r>
              <w:t>self.ml_framework.get_labels</w:t>
            </w:r>
            <w:proofErr w:type="spellEnd"/>
            <w:r>
              <w:t>(</w:t>
            </w:r>
            <w:proofErr w:type="spellStart"/>
            <w:r>
              <w:t>rcnn_channel</w:t>
            </w:r>
            <w:proofErr w:type="spellEnd"/>
            <w:r>
              <w:t xml:space="preserve">, </w:t>
            </w:r>
            <w:proofErr w:type="spellStart"/>
            <w:r>
              <w:t>bbs</w:t>
            </w:r>
            <w:proofErr w:type="spellEnd"/>
            <w:r>
              <w:t>)</w:t>
            </w:r>
          </w:p>
        </w:tc>
      </w:tr>
    </w:tbl>
    <w:p w14:paraId="1B08D439" w14:textId="079EFC5D" w:rsidR="00020895" w:rsidRDefault="00236D85" w:rsidP="005B595F">
      <w:pPr>
        <w:pStyle w:val="Body"/>
      </w:pPr>
      <w:r>
        <w:t xml:space="preserve">And the output labels of each frame </w:t>
      </w:r>
    </w:p>
    <w:p w14:paraId="7F14EF06" w14:textId="35855D3C" w:rsidR="00236D85" w:rsidRDefault="00236D85" w:rsidP="00236D85">
      <w:pPr>
        <w:pStyle w:val="CodeInCodeTable"/>
      </w:pPr>
      <w:r>
        <w:t>[[label1], [label2], …, [</w:t>
      </w:r>
      <w:proofErr w:type="spellStart"/>
      <w:r>
        <w:t>labelN</w:t>
      </w:r>
      <w:proofErr w:type="spellEnd"/>
      <w:r>
        <w:t>]]</w:t>
      </w:r>
    </w:p>
    <w:p w14:paraId="6122B602" w14:textId="0B5611A0" w:rsidR="00236D85" w:rsidRDefault="00671011" w:rsidP="00236D85">
      <w:pPr>
        <w:pStyle w:val="CodeInCodeTable"/>
      </w:pPr>
      <w:r>
        <w:t>l</w:t>
      </w:r>
      <w:r w:rsidR="008804DB">
        <w:t>abel1 = [ID</w:t>
      </w:r>
      <w:r w:rsidR="00236D85">
        <w:t xml:space="preserve">, class, </w:t>
      </w:r>
      <w:proofErr w:type="spellStart"/>
      <w:r w:rsidR="00236D85">
        <w:t>x_c</w:t>
      </w:r>
      <w:proofErr w:type="spellEnd"/>
      <w:r w:rsidR="00236D85">
        <w:t xml:space="preserve">, </w:t>
      </w:r>
      <w:proofErr w:type="spellStart"/>
      <w:r w:rsidR="00236D85">
        <w:t>y_c</w:t>
      </w:r>
      <w:proofErr w:type="spellEnd"/>
      <w:r w:rsidR="00236D85">
        <w:t>, width, height]</w:t>
      </w:r>
    </w:p>
    <w:p w14:paraId="04BEB2F4" w14:textId="2B90BE1D" w:rsidR="00D714BA" w:rsidRDefault="00671011" w:rsidP="005B595F">
      <w:pPr>
        <w:pStyle w:val="Body"/>
      </w:pPr>
      <w:r>
        <w:t>If no classifier was used and the targets are detected, the same format is used and class = -1.</w:t>
      </w:r>
    </w:p>
    <w:tbl>
      <w:tblPr>
        <w:tblStyle w:val="InfineonStandard"/>
        <w:tblW w:w="0" w:type="auto"/>
        <w:tblLook w:val="05E0" w:firstRow="1" w:lastRow="1" w:firstColumn="1" w:lastColumn="1" w:noHBand="0" w:noVBand="1"/>
      </w:tblPr>
      <w:tblGrid>
        <w:gridCol w:w="10121"/>
      </w:tblGrid>
      <w:tr w:rsidR="00671011" w14:paraId="4512FC7A" w14:textId="77777777" w:rsidTr="001D727A">
        <w:trPr>
          <w:tblHeader/>
        </w:trPr>
        <w:tc>
          <w:tcPr>
            <w:tcW w:w="10121" w:type="dxa"/>
            <w:tcBorders>
              <w:top w:val="nil"/>
              <w:bottom w:val="single" w:sz="4" w:space="0" w:color="auto"/>
            </w:tcBorders>
            <w:shd w:val="clear" w:color="auto" w:fill="auto"/>
          </w:tcPr>
          <w:p w14:paraId="34734461" w14:textId="77777777" w:rsidR="00671011" w:rsidRDefault="00671011" w:rsidP="001D727A">
            <w:pPr>
              <w:pStyle w:val="CodeTableTitle"/>
              <w:numPr>
                <w:ilvl w:val="0"/>
                <w:numId w:val="0"/>
              </w:numPr>
              <w:ind w:left="1701" w:hanging="1701"/>
            </w:pPr>
            <w:proofErr w:type="spellStart"/>
            <w:r>
              <w:t>demo.make_demo_pics</w:t>
            </w:r>
            <w:proofErr w:type="spellEnd"/>
          </w:p>
        </w:tc>
      </w:tr>
      <w:tr w:rsidR="00671011" w14:paraId="2D0E125E" w14:textId="77777777" w:rsidTr="001D727A">
        <w:tc>
          <w:tcPr>
            <w:tcW w:w="10121" w:type="dxa"/>
            <w:tcBorders>
              <w:left w:val="single" w:sz="4" w:space="0" w:color="auto"/>
              <w:right w:val="single" w:sz="4" w:space="0" w:color="auto"/>
            </w:tcBorders>
            <w:shd w:val="clear" w:color="auto" w:fill="auto"/>
          </w:tcPr>
          <w:p w14:paraId="7C3D1701" w14:textId="77777777" w:rsidR="00671011" w:rsidRDefault="00671011" w:rsidP="001D727A">
            <w:pPr>
              <w:pStyle w:val="CodeInCodeTable"/>
            </w:pPr>
            <w:r>
              <w:t xml:space="preserve">if </w:t>
            </w:r>
            <w:proofErr w:type="spellStart"/>
            <w:r>
              <w:t>self.detector_type</w:t>
            </w:r>
            <w:proofErr w:type="spellEnd"/>
            <w:r>
              <w:t xml:space="preserve"> == “</w:t>
            </w:r>
            <w:proofErr w:type="spellStart"/>
            <w:r>
              <w:t>cfar</w:t>
            </w:r>
            <w:proofErr w:type="spellEnd"/>
            <w:r>
              <w:t>”:</w:t>
            </w:r>
          </w:p>
          <w:p w14:paraId="4EA88A08" w14:textId="432C4118" w:rsidR="00671011" w:rsidRDefault="00671011" w:rsidP="001D727A">
            <w:pPr>
              <w:pStyle w:val="CodeInCodeTable"/>
            </w:pPr>
            <w:r>
              <w:t xml:space="preserve">  if </w:t>
            </w:r>
            <w:proofErr w:type="spellStart"/>
            <w:r>
              <w:t>self.classifier_type</w:t>
            </w:r>
            <w:proofErr w:type="spellEnd"/>
            <w:r>
              <w:t xml:space="preserve"> == “non”:</w:t>
            </w:r>
          </w:p>
          <w:p w14:paraId="13CA110F" w14:textId="7345AC3B" w:rsidR="00671011" w:rsidRDefault="00671011" w:rsidP="001D727A">
            <w:pPr>
              <w:pStyle w:val="CodeInCodeTable"/>
            </w:pPr>
            <w:r>
              <w:t xml:space="preserve">    labels = []</w:t>
            </w:r>
          </w:p>
          <w:p w14:paraId="15C796FF" w14:textId="5552687E" w:rsidR="00671011" w:rsidRDefault="00671011" w:rsidP="001D727A">
            <w:pPr>
              <w:pStyle w:val="CodeInCodeTable"/>
            </w:pPr>
            <w:r>
              <w:t xml:space="preserve">    for bb in </w:t>
            </w:r>
            <w:proofErr w:type="spellStart"/>
            <w:r>
              <w:t>bbs</w:t>
            </w:r>
            <w:proofErr w:type="spellEnd"/>
            <w:r>
              <w:t>:</w:t>
            </w:r>
          </w:p>
          <w:p w14:paraId="32C43ABC" w14:textId="76D402CC" w:rsidR="00671011" w:rsidRDefault="00671011" w:rsidP="00671011">
            <w:pPr>
              <w:pStyle w:val="CodeInCodeTable"/>
            </w:pPr>
            <w:r>
              <w:t xml:space="preserve">      </w:t>
            </w:r>
            <w:proofErr w:type="spellStart"/>
            <w:r>
              <w:t>labels.append</w:t>
            </w:r>
            <w:proofErr w:type="spellEnd"/>
            <w:r>
              <w:t>([0, -1, bb[0][0], …])</w:t>
            </w:r>
          </w:p>
        </w:tc>
      </w:tr>
    </w:tbl>
    <w:p w14:paraId="6ADA1FB8" w14:textId="0D40DC6B" w:rsidR="00671011" w:rsidRDefault="00C452B6" w:rsidP="005B595F">
      <w:pPr>
        <w:pStyle w:val="Body"/>
      </w:pPr>
      <w:r>
        <w:t>Make sure all newly added AI processors have the same input and output.</w:t>
      </w:r>
    </w:p>
    <w:p w14:paraId="434E0C4F" w14:textId="77777777" w:rsidR="0043033F" w:rsidRDefault="0043033F">
      <w:pPr>
        <w:rPr>
          <w:rStyle w:val="Hypertext"/>
          <w:b w:val="0"/>
          <w:color w:val="auto"/>
        </w:rPr>
      </w:pPr>
      <w:r>
        <w:rPr>
          <w:rStyle w:val="Hypertext"/>
          <w:b w:val="0"/>
          <w:color w:val="auto"/>
        </w:rPr>
        <w:br w:type="page"/>
      </w:r>
    </w:p>
    <w:p w14:paraId="283134D6" w14:textId="79A4B8DF" w:rsidR="0043033F" w:rsidRDefault="0043033F" w:rsidP="0043033F">
      <w:pPr>
        <w:pStyle w:val="Heading1"/>
      </w:pPr>
      <w:bookmarkStart w:id="47" w:name="_Toc34836919"/>
      <w:proofErr w:type="spellStart"/>
      <w:r>
        <w:lastRenderedPageBreak/>
        <w:t>Postprocessings</w:t>
      </w:r>
      <w:bookmarkEnd w:id="47"/>
      <w:proofErr w:type="spellEnd"/>
    </w:p>
    <w:p w14:paraId="3F554E9A" w14:textId="1636D3CD" w:rsidR="00005A15" w:rsidRDefault="0043453B" w:rsidP="00005A15">
      <w:pPr>
        <w:pStyle w:val="Body"/>
      </w:pPr>
      <w:r>
        <w:t xml:space="preserve">For one frame of ADC data, one image is built </w:t>
      </w:r>
      <w:r w:rsidR="00A7572C">
        <w:t>based</w:t>
      </w:r>
      <w:r>
        <w:t xml:space="preserve"> one single channel (ideally this channel should have the highest SNR</w:t>
      </w:r>
      <w:r w:rsidR="00A71E28">
        <w:t xml:space="preserve"> among other channels</w:t>
      </w:r>
      <w:r>
        <w:t>)</w:t>
      </w:r>
      <w:r w:rsidR="00A7572C">
        <w:t>, and the image is used for target detection and classification, bounding boxes are generated.</w:t>
      </w:r>
    </w:p>
    <w:p w14:paraId="50682F0C" w14:textId="07039004" w:rsidR="00A7572C" w:rsidRDefault="00A7572C" w:rsidP="00005A15">
      <w:pPr>
        <w:pStyle w:val="Body"/>
      </w:pPr>
      <w:r>
        <w:t xml:space="preserve">The </w:t>
      </w:r>
      <w:proofErr w:type="spellStart"/>
      <w:r>
        <w:t>postprocessing</w:t>
      </w:r>
      <w:proofErr w:type="spellEnd"/>
      <w:r>
        <w:t xml:space="preserve"> further extract target level information </w:t>
      </w:r>
      <w:r w:rsidR="00DA2083">
        <w:t xml:space="preserve">from the bounding boxes </w:t>
      </w:r>
      <w:r>
        <w:t xml:space="preserve">in a more stable way </w:t>
      </w:r>
      <w:r w:rsidR="003821E4">
        <w:t xml:space="preserve">by using tracker. </w:t>
      </w:r>
      <w:r w:rsidR="00DA0668">
        <w:t>The flow is shown in Figure 28.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6"/>
      </w:tblGrid>
      <w:tr w:rsidR="003821E4" w:rsidRPr="002222C9" w14:paraId="7EA06BF2" w14:textId="77777777" w:rsidTr="001D727A">
        <w:tc>
          <w:tcPr>
            <w:tcW w:w="10196" w:type="dxa"/>
          </w:tcPr>
          <w:p w14:paraId="6280B4AE" w14:textId="1285B3D5" w:rsidR="003821E4" w:rsidRPr="002222C9" w:rsidRDefault="003821E4" w:rsidP="001D727A">
            <w:pPr>
              <w:pStyle w:val="Body"/>
              <w:jc w:val="center"/>
            </w:pPr>
            <w:r>
              <w:rPr>
                <w:noProof/>
                <w:lang w:val="en-SG" w:eastAsia="zh-CN"/>
              </w:rPr>
              <w:drawing>
                <wp:inline distT="0" distB="0" distL="0" distR="0" wp14:anchorId="2E50A8EE" wp14:editId="764D36DC">
                  <wp:extent cx="4882896" cy="1481328"/>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1-Figure27.png"/>
                          <pic:cNvPicPr/>
                        </pic:nvPicPr>
                        <pic:blipFill>
                          <a:blip r:embed="rId46">
                            <a:extLst>
                              <a:ext uri="{28A0092B-C50C-407E-A947-70E740481C1C}">
                                <a14:useLocalDpi xmlns:a14="http://schemas.microsoft.com/office/drawing/2010/main" val="0"/>
                              </a:ext>
                            </a:extLst>
                          </a:blip>
                          <a:stretch>
                            <a:fillRect/>
                          </a:stretch>
                        </pic:blipFill>
                        <pic:spPr>
                          <a:xfrm>
                            <a:off x="0" y="0"/>
                            <a:ext cx="4882896" cy="1481328"/>
                          </a:xfrm>
                          <a:prstGeom prst="rect">
                            <a:avLst/>
                          </a:prstGeom>
                        </pic:spPr>
                      </pic:pic>
                    </a:graphicData>
                  </a:graphic>
                </wp:inline>
              </w:drawing>
            </w:r>
          </w:p>
        </w:tc>
      </w:tr>
      <w:tr w:rsidR="003821E4" w14:paraId="7BFC47E7" w14:textId="77777777" w:rsidTr="006C08F0">
        <w:tc>
          <w:tcPr>
            <w:tcW w:w="10196" w:type="dxa"/>
          </w:tcPr>
          <w:p w14:paraId="6B5A22F7" w14:textId="0D9C655F" w:rsidR="003821E4" w:rsidRDefault="003821E4" w:rsidP="001D727A">
            <w:pPr>
              <w:pStyle w:val="FigureTitle"/>
            </w:pPr>
            <w:proofErr w:type="spellStart"/>
            <w:r>
              <w:t>Postprocessing</w:t>
            </w:r>
            <w:proofErr w:type="spellEnd"/>
            <w:r>
              <w:t xml:space="preserve"> blocks arrangement.</w:t>
            </w:r>
          </w:p>
        </w:tc>
      </w:tr>
      <w:tr w:rsidR="006C08F0" w:rsidRPr="002222C9" w14:paraId="4E2E7FAF" w14:textId="77777777" w:rsidTr="006C08F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196" w:type="dxa"/>
            <w:tcBorders>
              <w:top w:val="nil"/>
              <w:left w:val="nil"/>
              <w:bottom w:val="nil"/>
              <w:right w:val="nil"/>
            </w:tcBorders>
          </w:tcPr>
          <w:p w14:paraId="12EAA0FB" w14:textId="1071D7F9" w:rsidR="006C08F0" w:rsidRPr="002222C9" w:rsidRDefault="006C08F0" w:rsidP="00DF4342">
            <w:pPr>
              <w:pStyle w:val="Body"/>
              <w:jc w:val="center"/>
            </w:pPr>
            <w:r>
              <w:rPr>
                <w:noProof/>
                <w:lang w:val="en-SG" w:eastAsia="zh-CN"/>
              </w:rPr>
              <w:drawing>
                <wp:inline distT="0" distB="0" distL="0" distR="0" wp14:anchorId="7A7735DC" wp14:editId="7E980787">
                  <wp:extent cx="3822192" cy="29900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1-Figure28.png"/>
                          <pic:cNvPicPr/>
                        </pic:nvPicPr>
                        <pic:blipFill>
                          <a:blip r:embed="rId47">
                            <a:extLst>
                              <a:ext uri="{28A0092B-C50C-407E-A947-70E740481C1C}">
                                <a14:useLocalDpi xmlns:a14="http://schemas.microsoft.com/office/drawing/2010/main" val="0"/>
                              </a:ext>
                            </a:extLst>
                          </a:blip>
                          <a:stretch>
                            <a:fillRect/>
                          </a:stretch>
                        </pic:blipFill>
                        <pic:spPr>
                          <a:xfrm>
                            <a:off x="0" y="0"/>
                            <a:ext cx="3822192" cy="2990088"/>
                          </a:xfrm>
                          <a:prstGeom prst="rect">
                            <a:avLst/>
                          </a:prstGeom>
                        </pic:spPr>
                      </pic:pic>
                    </a:graphicData>
                  </a:graphic>
                </wp:inline>
              </w:drawing>
            </w:r>
          </w:p>
        </w:tc>
      </w:tr>
      <w:tr w:rsidR="006C08F0" w14:paraId="3AB4B5AE" w14:textId="77777777" w:rsidTr="006C08F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196" w:type="dxa"/>
            <w:tcBorders>
              <w:top w:val="nil"/>
              <w:left w:val="nil"/>
              <w:bottom w:val="nil"/>
              <w:right w:val="nil"/>
            </w:tcBorders>
          </w:tcPr>
          <w:p w14:paraId="68E52B22" w14:textId="4A9A71F4" w:rsidR="006C08F0" w:rsidRDefault="006C08F0" w:rsidP="006C08F0">
            <w:pPr>
              <w:pStyle w:val="FigureTitle"/>
            </w:pPr>
            <w:proofErr w:type="spellStart"/>
            <w:r>
              <w:t>Postprocessing</w:t>
            </w:r>
            <w:proofErr w:type="spellEnd"/>
            <w:r>
              <w:t xml:space="preserve"> flow from bounding boxes to target level information.</w:t>
            </w:r>
          </w:p>
        </w:tc>
      </w:tr>
    </w:tbl>
    <w:p w14:paraId="376D50F5" w14:textId="04C9D2CD" w:rsidR="0099421B" w:rsidRDefault="0099421B" w:rsidP="0099421B">
      <w:pPr>
        <w:pStyle w:val="Heading2"/>
      </w:pPr>
      <w:bookmarkStart w:id="48" w:name="_Toc34836920"/>
      <w:r>
        <w:t>Target Extraction</w:t>
      </w:r>
      <w:bookmarkEnd w:id="48"/>
    </w:p>
    <w:p w14:paraId="54067391" w14:textId="3A0C4171" w:rsidR="003821E4" w:rsidRDefault="00F20650" w:rsidP="003821E4">
      <w:pPr>
        <w:pStyle w:val="Body"/>
      </w:pPr>
      <w:r>
        <w:t>As shown in Figure 28, a</w:t>
      </w:r>
      <w:r w:rsidR="00272D37">
        <w:t>fter AI processor,</w:t>
      </w:r>
      <w:r w:rsidR="003821E4">
        <w:t xml:space="preserve"> bounding boxes</w:t>
      </w:r>
      <w:r w:rsidR="009C1D13">
        <w:t xml:space="preserve"> (</w:t>
      </w:r>
      <w:r w:rsidR="009C1D13" w:rsidRPr="009C1D13">
        <w:rPr>
          <w:rFonts w:ascii="Courier New" w:hAnsi="Courier New" w:cs="Courier New"/>
        </w:rPr>
        <w:t>labels</w:t>
      </w:r>
      <w:r w:rsidR="009C1D13">
        <w:t>)</w:t>
      </w:r>
      <w:r w:rsidR="003821E4">
        <w:t xml:space="preserve"> in each frame</w:t>
      </w:r>
      <w:r w:rsidR="00272D37">
        <w:t xml:space="preserve"> are conveyed to the postprocessor</w:t>
      </w:r>
      <w:r w:rsidR="003821E4">
        <w:t>.</w:t>
      </w:r>
      <w:r w:rsidR="00272D37">
        <w:t xml:space="preserve"> </w:t>
      </w:r>
      <w:r w:rsidR="009C1D13">
        <w:t>All images (</w:t>
      </w:r>
      <w:proofErr w:type="spellStart"/>
      <w:r w:rsidR="009C1D13" w:rsidRPr="009C1D13">
        <w:rPr>
          <w:rFonts w:ascii="Courier New" w:hAnsi="Courier New" w:cs="Courier New"/>
        </w:rPr>
        <w:t>rdms_all</w:t>
      </w:r>
      <w:proofErr w:type="spellEnd"/>
      <w:r w:rsidR="009C1D13">
        <w:t>) are also sent for target extraction as shown in Figure 28.</w:t>
      </w:r>
    </w:p>
    <w:tbl>
      <w:tblPr>
        <w:tblStyle w:val="InfineonStandard"/>
        <w:tblW w:w="0" w:type="auto"/>
        <w:tblLook w:val="05E0" w:firstRow="1" w:lastRow="1" w:firstColumn="1" w:lastColumn="1" w:noHBand="0" w:noVBand="1"/>
      </w:tblPr>
      <w:tblGrid>
        <w:gridCol w:w="10121"/>
      </w:tblGrid>
      <w:tr w:rsidR="00A23D74" w14:paraId="198DFEFD" w14:textId="77777777" w:rsidTr="00DF4342">
        <w:trPr>
          <w:tblHeader/>
        </w:trPr>
        <w:tc>
          <w:tcPr>
            <w:tcW w:w="10121" w:type="dxa"/>
            <w:tcBorders>
              <w:top w:val="nil"/>
              <w:bottom w:val="single" w:sz="4" w:space="0" w:color="auto"/>
            </w:tcBorders>
            <w:shd w:val="clear" w:color="auto" w:fill="auto"/>
          </w:tcPr>
          <w:p w14:paraId="0316B798" w14:textId="77777777" w:rsidR="00A23D74" w:rsidRDefault="00A23D74" w:rsidP="00DF4342">
            <w:pPr>
              <w:pStyle w:val="CodeTableTitle"/>
              <w:numPr>
                <w:ilvl w:val="0"/>
                <w:numId w:val="0"/>
              </w:numPr>
              <w:ind w:left="1701" w:hanging="1701"/>
            </w:pPr>
            <w:proofErr w:type="spellStart"/>
            <w:r>
              <w:t>demo.make_demo_pics</w:t>
            </w:r>
            <w:proofErr w:type="spellEnd"/>
          </w:p>
        </w:tc>
      </w:tr>
      <w:tr w:rsidR="00A23D74" w14:paraId="10BA0011" w14:textId="77777777" w:rsidTr="00DF4342">
        <w:tc>
          <w:tcPr>
            <w:tcW w:w="10121" w:type="dxa"/>
            <w:tcBorders>
              <w:left w:val="single" w:sz="4" w:space="0" w:color="auto"/>
              <w:right w:val="single" w:sz="4" w:space="0" w:color="auto"/>
            </w:tcBorders>
            <w:shd w:val="clear" w:color="auto" w:fill="auto"/>
          </w:tcPr>
          <w:p w14:paraId="777BEF4C" w14:textId="1F2A14FE" w:rsidR="00A23D74" w:rsidRDefault="00A23D74" w:rsidP="00633FA3">
            <w:pPr>
              <w:pStyle w:val="CodeInCodeTable"/>
            </w:pPr>
            <w:r>
              <w:t xml:space="preserve">if </w:t>
            </w:r>
            <w:proofErr w:type="spellStart"/>
            <w:r>
              <w:t>self.</w:t>
            </w:r>
            <w:r w:rsidR="00633FA3">
              <w:t>target_pos</w:t>
            </w:r>
            <w:proofErr w:type="spellEnd"/>
            <w:r>
              <w:t>:</w:t>
            </w:r>
          </w:p>
          <w:p w14:paraId="7D3FB970" w14:textId="6E5C1DE6" w:rsidR="00A23D74" w:rsidRDefault="00A23D74" w:rsidP="00633FA3">
            <w:pPr>
              <w:pStyle w:val="CodeInCodeTable"/>
            </w:pPr>
            <w:r>
              <w:t xml:space="preserve">  </w:t>
            </w:r>
            <w:proofErr w:type="spellStart"/>
            <w:r w:rsidR="00633FA3">
              <w:t>tgts</w:t>
            </w:r>
            <w:proofErr w:type="spellEnd"/>
            <w:r w:rsidR="00633FA3">
              <w:t xml:space="preserve"> = </w:t>
            </w:r>
            <w:proofErr w:type="spellStart"/>
            <w:r w:rsidR="00633FA3">
              <w:t>extract_tgt</w:t>
            </w:r>
            <w:proofErr w:type="spellEnd"/>
            <w:r w:rsidR="00633FA3">
              <w:t>(</w:t>
            </w:r>
            <w:proofErr w:type="spellStart"/>
            <w:r w:rsidR="00633FA3">
              <w:t>rdms_all</w:t>
            </w:r>
            <w:proofErr w:type="spellEnd"/>
            <w:r w:rsidR="00633FA3">
              <w:t>, labels)</w:t>
            </w:r>
          </w:p>
        </w:tc>
      </w:tr>
    </w:tbl>
    <w:p w14:paraId="060EF1AA" w14:textId="42394FE6" w:rsidR="00A23D74" w:rsidRDefault="00A23D74" w:rsidP="003821E4">
      <w:pPr>
        <w:pStyle w:val="Body"/>
      </w:pPr>
    </w:p>
    <w:tbl>
      <w:tblPr>
        <w:tblStyle w:val="InfineonStandard"/>
        <w:tblW w:w="0" w:type="auto"/>
        <w:tblLook w:val="05E0" w:firstRow="1" w:lastRow="1" w:firstColumn="1" w:lastColumn="1" w:noHBand="0" w:noVBand="1"/>
      </w:tblPr>
      <w:tblGrid>
        <w:gridCol w:w="10121"/>
      </w:tblGrid>
      <w:tr w:rsidR="00D6528E" w14:paraId="40774B27" w14:textId="77777777" w:rsidTr="00DF4342">
        <w:trPr>
          <w:tblHeader/>
        </w:trPr>
        <w:tc>
          <w:tcPr>
            <w:tcW w:w="10121" w:type="dxa"/>
            <w:tcBorders>
              <w:top w:val="nil"/>
              <w:bottom w:val="single" w:sz="4" w:space="0" w:color="auto"/>
            </w:tcBorders>
            <w:shd w:val="clear" w:color="auto" w:fill="auto"/>
          </w:tcPr>
          <w:p w14:paraId="4F3F0A34" w14:textId="26A79F3D" w:rsidR="00D6528E" w:rsidRDefault="00D6528E" w:rsidP="00D6528E">
            <w:pPr>
              <w:pStyle w:val="CodeTableTitle"/>
              <w:numPr>
                <w:ilvl w:val="0"/>
                <w:numId w:val="0"/>
              </w:numPr>
              <w:ind w:left="1701" w:hanging="1701"/>
            </w:pPr>
            <w:proofErr w:type="spellStart"/>
            <w:r>
              <w:lastRenderedPageBreak/>
              <w:t>postprocessing.extract_tgt</w:t>
            </w:r>
            <w:proofErr w:type="spellEnd"/>
          </w:p>
        </w:tc>
      </w:tr>
      <w:tr w:rsidR="00D6528E" w14:paraId="1A7B3138" w14:textId="77777777" w:rsidTr="00DF4342">
        <w:tc>
          <w:tcPr>
            <w:tcW w:w="10121" w:type="dxa"/>
            <w:tcBorders>
              <w:left w:val="single" w:sz="4" w:space="0" w:color="auto"/>
              <w:right w:val="single" w:sz="4" w:space="0" w:color="auto"/>
            </w:tcBorders>
            <w:shd w:val="clear" w:color="auto" w:fill="auto"/>
          </w:tcPr>
          <w:p w14:paraId="3B8ADDFA" w14:textId="25989042" w:rsidR="00D6528E" w:rsidRDefault="002839E6" w:rsidP="003D1BA9">
            <w:pPr>
              <w:pStyle w:val="CodeInCodeTable"/>
            </w:pPr>
            <w:r>
              <w:t xml:space="preserve">Class </w:t>
            </w:r>
            <w:proofErr w:type="spellStart"/>
            <w:r>
              <w:t>Tgt</w:t>
            </w:r>
            <w:proofErr w:type="spellEnd"/>
            <w:r>
              <w:t>:</w:t>
            </w:r>
          </w:p>
          <w:p w14:paraId="2CEB2F5F" w14:textId="5A3846B3" w:rsidR="00D6528E" w:rsidRDefault="00D6528E" w:rsidP="002839E6">
            <w:pPr>
              <w:pStyle w:val="CodeInCodeTable"/>
            </w:pPr>
            <w:r>
              <w:t xml:space="preserve">  </w:t>
            </w:r>
            <w:r w:rsidR="002839E6">
              <w:t>…</w:t>
            </w:r>
          </w:p>
          <w:p w14:paraId="3BFD1D6A" w14:textId="59253276" w:rsidR="006571F6" w:rsidRDefault="006571F6" w:rsidP="002839E6">
            <w:pPr>
              <w:pStyle w:val="CodeInCodeTable"/>
            </w:pPr>
            <w:r>
              <w:t xml:space="preserve">  </w:t>
            </w:r>
            <w:proofErr w:type="spellStart"/>
            <w:r>
              <w:t>self.det_in_label</w:t>
            </w:r>
            <w:proofErr w:type="spellEnd"/>
            <w:r>
              <w:t xml:space="preserve"> = </w:t>
            </w:r>
            <w:proofErr w:type="spellStart"/>
            <w:r>
              <w:t>self.find_det_in_tgt</w:t>
            </w:r>
            <w:proofErr w:type="spellEnd"/>
            <w:r>
              <w:t>()</w:t>
            </w:r>
          </w:p>
          <w:p w14:paraId="60BB4037" w14:textId="2FFDF1B5" w:rsidR="006571F6" w:rsidRDefault="006571F6" w:rsidP="006571F6">
            <w:pPr>
              <w:pStyle w:val="CodeInCodeTable"/>
            </w:pPr>
            <w:r>
              <w:t xml:space="preserve">  …</w:t>
            </w:r>
          </w:p>
          <w:p w14:paraId="08463005" w14:textId="020DE46E" w:rsidR="00604ACA" w:rsidRDefault="00604ACA" w:rsidP="00604ACA">
            <w:pPr>
              <w:pStyle w:val="CodeInCodeTable"/>
            </w:pPr>
            <w:r>
              <w:t xml:space="preserve">  </w:t>
            </w:r>
            <w:proofErr w:type="spellStart"/>
            <w:r>
              <w:t>def</w:t>
            </w:r>
            <w:proofErr w:type="spellEnd"/>
            <w:r>
              <w:t xml:space="preserve"> </w:t>
            </w:r>
            <w:proofErr w:type="spellStart"/>
            <w:r>
              <w:t>find_det_in_tgt</w:t>
            </w:r>
            <w:proofErr w:type="spellEnd"/>
            <w:r>
              <w:t>():</w:t>
            </w:r>
          </w:p>
          <w:p w14:paraId="042B459F" w14:textId="756ECF73" w:rsidR="00604ACA" w:rsidRDefault="00604ACA" w:rsidP="00604ACA">
            <w:pPr>
              <w:pStyle w:val="CodeInCodeTable"/>
            </w:pPr>
            <w:r>
              <w:t xml:space="preserve">    …</w:t>
            </w:r>
          </w:p>
          <w:p w14:paraId="37196829" w14:textId="3BC59B14" w:rsidR="00265C2A" w:rsidRDefault="00265C2A" w:rsidP="00604ACA">
            <w:pPr>
              <w:pStyle w:val="CodeInCodeTable"/>
            </w:pPr>
            <w:r>
              <w:t xml:space="preserve">    thresh = 0.3</w:t>
            </w:r>
          </w:p>
          <w:p w14:paraId="5B69B449" w14:textId="0D845FDE" w:rsidR="00265C2A" w:rsidRDefault="00265C2A" w:rsidP="00604ACA">
            <w:pPr>
              <w:pStyle w:val="CodeInCodeTable"/>
            </w:pPr>
            <w:r>
              <w:t xml:space="preserve">    …</w:t>
            </w:r>
          </w:p>
          <w:p w14:paraId="4442B1BA" w14:textId="77777777" w:rsidR="002839E6" w:rsidRDefault="002839E6" w:rsidP="002839E6">
            <w:pPr>
              <w:pStyle w:val="CodeInCodeTable"/>
            </w:pPr>
            <w:r>
              <w:t xml:space="preserve">  </w:t>
            </w:r>
            <w:proofErr w:type="spellStart"/>
            <w:r>
              <w:t>def</w:t>
            </w:r>
            <w:proofErr w:type="spellEnd"/>
            <w:r>
              <w:t xml:space="preserve"> </w:t>
            </w:r>
            <w:proofErr w:type="spellStart"/>
            <w:r>
              <w:t>extract_class</w:t>
            </w:r>
            <w:proofErr w:type="spellEnd"/>
            <w:r>
              <w:t>():</w:t>
            </w:r>
          </w:p>
          <w:p w14:paraId="6130C7CF" w14:textId="77777777" w:rsidR="002839E6" w:rsidRDefault="002839E6" w:rsidP="002839E6">
            <w:pPr>
              <w:pStyle w:val="CodeInCodeTable"/>
            </w:pPr>
            <w:r>
              <w:t xml:space="preserve">    …</w:t>
            </w:r>
          </w:p>
          <w:p w14:paraId="51D7B350" w14:textId="77777777" w:rsidR="002839E6" w:rsidRDefault="002839E6" w:rsidP="002839E6">
            <w:pPr>
              <w:pStyle w:val="CodeInCodeTable"/>
            </w:pPr>
            <w:r>
              <w:t xml:space="preserve">  </w:t>
            </w:r>
            <w:proofErr w:type="spellStart"/>
            <w:r>
              <w:t>def</w:t>
            </w:r>
            <w:proofErr w:type="spellEnd"/>
            <w:r>
              <w:t xml:space="preserve"> </w:t>
            </w:r>
            <w:proofErr w:type="spellStart"/>
            <w:r>
              <w:t>extract_class_score</w:t>
            </w:r>
            <w:proofErr w:type="spellEnd"/>
            <w:r>
              <w:t>():</w:t>
            </w:r>
          </w:p>
          <w:p w14:paraId="5FD3C5D3" w14:textId="77777777" w:rsidR="002839E6" w:rsidRDefault="002839E6" w:rsidP="002839E6">
            <w:pPr>
              <w:pStyle w:val="CodeInCodeTable"/>
            </w:pPr>
            <w:r>
              <w:t xml:space="preserve">    …</w:t>
            </w:r>
          </w:p>
          <w:p w14:paraId="60A014D3" w14:textId="77777777" w:rsidR="002839E6" w:rsidRDefault="00647D46" w:rsidP="002839E6">
            <w:pPr>
              <w:pStyle w:val="CodeInCodeTable"/>
            </w:pPr>
            <w:r>
              <w:t xml:space="preserve">  </w:t>
            </w:r>
            <w:proofErr w:type="spellStart"/>
            <w:r>
              <w:t>def</w:t>
            </w:r>
            <w:proofErr w:type="spellEnd"/>
            <w:r>
              <w:t xml:space="preserve"> </w:t>
            </w:r>
            <w:proofErr w:type="spellStart"/>
            <w:r>
              <w:t>extract_average_speed</w:t>
            </w:r>
            <w:proofErr w:type="spellEnd"/>
            <w:r>
              <w:t>():</w:t>
            </w:r>
          </w:p>
          <w:p w14:paraId="63C06980" w14:textId="77777777" w:rsidR="00647D46" w:rsidRDefault="00647D46" w:rsidP="002839E6">
            <w:pPr>
              <w:pStyle w:val="CodeInCodeTable"/>
            </w:pPr>
            <w:r>
              <w:t xml:space="preserve">    …</w:t>
            </w:r>
          </w:p>
          <w:p w14:paraId="1104C16C" w14:textId="77777777" w:rsidR="00647D46" w:rsidRDefault="00647D46" w:rsidP="002839E6">
            <w:pPr>
              <w:pStyle w:val="CodeInCodeTable"/>
            </w:pPr>
            <w:r>
              <w:t xml:space="preserve">  </w:t>
            </w:r>
            <w:proofErr w:type="spellStart"/>
            <w:r>
              <w:t>def</w:t>
            </w:r>
            <w:proofErr w:type="spellEnd"/>
            <w:r>
              <w:t xml:space="preserve"> </w:t>
            </w:r>
            <w:proofErr w:type="spellStart"/>
            <w:r w:rsidR="00F346D2">
              <w:t>extract_center_x</w:t>
            </w:r>
            <w:proofErr w:type="spellEnd"/>
            <w:r w:rsidR="00F346D2">
              <w:t>():</w:t>
            </w:r>
          </w:p>
          <w:p w14:paraId="3C58AC4F" w14:textId="77777777" w:rsidR="00F346D2" w:rsidRDefault="00F346D2" w:rsidP="002839E6">
            <w:pPr>
              <w:pStyle w:val="CodeInCodeTable"/>
            </w:pPr>
            <w:r>
              <w:t xml:space="preserve">    …</w:t>
            </w:r>
          </w:p>
          <w:p w14:paraId="745CB000" w14:textId="4B565A58" w:rsidR="00F346D2" w:rsidRDefault="00F346D2" w:rsidP="002839E6">
            <w:pPr>
              <w:pStyle w:val="CodeInCodeTable"/>
            </w:pPr>
            <w:r>
              <w:t xml:space="preserve">  </w:t>
            </w:r>
            <w:proofErr w:type="spellStart"/>
            <w:r>
              <w:t>def</w:t>
            </w:r>
            <w:proofErr w:type="spellEnd"/>
            <w:r>
              <w:t xml:space="preserve"> </w:t>
            </w:r>
            <w:proofErr w:type="spellStart"/>
            <w:r>
              <w:t>extract_center_y</w:t>
            </w:r>
            <w:proofErr w:type="spellEnd"/>
            <w:r>
              <w:t>():</w:t>
            </w:r>
          </w:p>
          <w:p w14:paraId="1E2CFDCF" w14:textId="77777777" w:rsidR="00F346D2" w:rsidRDefault="00F346D2" w:rsidP="00F346D2">
            <w:pPr>
              <w:pStyle w:val="CodeInCodeTable"/>
            </w:pPr>
            <w:r>
              <w:t xml:space="preserve">    …</w:t>
            </w:r>
          </w:p>
          <w:p w14:paraId="535B8FBE" w14:textId="775E67ED" w:rsidR="00F81050" w:rsidRDefault="00F81050" w:rsidP="00F346D2">
            <w:pPr>
              <w:pStyle w:val="CodeInCodeTable"/>
            </w:pPr>
            <w:r>
              <w:t xml:space="preserve">  </w:t>
            </w:r>
            <w:proofErr w:type="spellStart"/>
            <w:r>
              <w:t>def</w:t>
            </w:r>
            <w:proofErr w:type="spellEnd"/>
            <w:r>
              <w:t xml:space="preserve"> </w:t>
            </w:r>
            <w:proofErr w:type="spellStart"/>
            <w:r>
              <w:t>find_point_doa</w:t>
            </w:r>
            <w:proofErr w:type="spellEnd"/>
            <w:r>
              <w:t>():</w:t>
            </w:r>
          </w:p>
          <w:p w14:paraId="56FC7B6C" w14:textId="7F778793" w:rsidR="007815B4" w:rsidRDefault="00F81050" w:rsidP="007815B4">
            <w:pPr>
              <w:pStyle w:val="CodeInCodeTable"/>
            </w:pPr>
            <w:r>
              <w:t xml:space="preserve">    …</w:t>
            </w:r>
          </w:p>
          <w:p w14:paraId="27990113" w14:textId="50FB21A6" w:rsidR="007815B4" w:rsidRDefault="007815B4" w:rsidP="007815B4">
            <w:pPr>
              <w:pStyle w:val="CodeInCodeTable"/>
            </w:pPr>
            <w:r>
              <w:t xml:space="preserve">    </w:t>
            </w:r>
            <w:proofErr w:type="spellStart"/>
            <w:r>
              <w:t>doa</w:t>
            </w:r>
            <w:proofErr w:type="spellEnd"/>
            <w:r>
              <w:t xml:space="preserve"> = </w:t>
            </w:r>
            <w:proofErr w:type="spellStart"/>
            <w:r>
              <w:t>doa_bf</w:t>
            </w:r>
            <w:proofErr w:type="spellEnd"/>
            <w:r>
              <w:t>(</w:t>
            </w:r>
            <w:proofErr w:type="spellStart"/>
            <w:r>
              <w:t>point_all_channel</w:t>
            </w:r>
            <w:proofErr w:type="spellEnd"/>
            <w:r>
              <w:t xml:space="preserve">, </w:t>
            </w:r>
            <w:proofErr w:type="spellStart"/>
            <w:r>
              <w:t>va</w:t>
            </w:r>
            <w:proofErr w:type="spellEnd"/>
            <w:r>
              <w:t xml:space="preserve">, </w:t>
            </w:r>
            <w:proofErr w:type="spellStart"/>
            <w:r>
              <w:t>doa_list</w:t>
            </w:r>
            <w:proofErr w:type="spellEnd"/>
            <w:r>
              <w:t>)</w:t>
            </w:r>
          </w:p>
          <w:p w14:paraId="692330A1" w14:textId="3BCBE2E0" w:rsidR="007815B4" w:rsidRDefault="007815B4" w:rsidP="007815B4">
            <w:pPr>
              <w:pStyle w:val="CodeInCodeTable"/>
            </w:pPr>
            <w:r>
              <w:t xml:space="preserve">    …</w:t>
            </w:r>
          </w:p>
          <w:p w14:paraId="71EDDF3A" w14:textId="3862BC62" w:rsidR="00F81050" w:rsidRDefault="001F3B82" w:rsidP="00F346D2">
            <w:pPr>
              <w:pStyle w:val="CodeInCodeTable"/>
            </w:pPr>
            <w:r>
              <w:t xml:space="preserve">  </w:t>
            </w:r>
            <w:proofErr w:type="spellStart"/>
            <w:r>
              <w:t>def</w:t>
            </w:r>
            <w:proofErr w:type="spellEnd"/>
            <w:r>
              <w:t xml:space="preserve"> </w:t>
            </w:r>
            <w:proofErr w:type="spellStart"/>
            <w:r>
              <w:t>extract_width</w:t>
            </w:r>
            <w:proofErr w:type="spellEnd"/>
            <w:r>
              <w:t>():</w:t>
            </w:r>
          </w:p>
          <w:p w14:paraId="743E2287" w14:textId="77777777" w:rsidR="001F3B82" w:rsidRDefault="001F3B82" w:rsidP="00F346D2">
            <w:pPr>
              <w:pStyle w:val="CodeInCodeTable"/>
            </w:pPr>
            <w:r>
              <w:t xml:space="preserve">    …</w:t>
            </w:r>
          </w:p>
          <w:p w14:paraId="6840AF11" w14:textId="76EB1635" w:rsidR="001F3B82" w:rsidRDefault="001F3B82" w:rsidP="00F346D2">
            <w:pPr>
              <w:pStyle w:val="CodeInCodeTable"/>
            </w:pPr>
            <w:r>
              <w:t xml:space="preserve">  </w:t>
            </w:r>
            <w:proofErr w:type="spellStart"/>
            <w:r>
              <w:t>def</w:t>
            </w:r>
            <w:proofErr w:type="spellEnd"/>
            <w:r>
              <w:t xml:space="preserve"> </w:t>
            </w:r>
            <w:proofErr w:type="spellStart"/>
            <w:r>
              <w:t>remove_ghost</w:t>
            </w:r>
            <w:proofErr w:type="spellEnd"/>
            <w:r>
              <w:t>():</w:t>
            </w:r>
          </w:p>
          <w:p w14:paraId="58FF7100" w14:textId="77777777" w:rsidR="001F3B82" w:rsidRDefault="001F3B82" w:rsidP="00F346D2">
            <w:pPr>
              <w:pStyle w:val="CodeInCodeTable"/>
            </w:pPr>
            <w:r>
              <w:t xml:space="preserve">    …</w:t>
            </w:r>
          </w:p>
          <w:p w14:paraId="5EE342F1" w14:textId="45C70E03" w:rsidR="00B40E74" w:rsidRDefault="00B40E74" w:rsidP="00F346D2">
            <w:pPr>
              <w:pStyle w:val="CodeInCodeTable"/>
            </w:pPr>
            <w:r>
              <w:t xml:space="preserve">  </w:t>
            </w:r>
            <w:proofErr w:type="spellStart"/>
            <w:r>
              <w:t>def</w:t>
            </w:r>
            <w:proofErr w:type="spellEnd"/>
            <w:r>
              <w:t xml:space="preserve"> </w:t>
            </w:r>
            <w:proofErr w:type="spellStart"/>
            <w:r>
              <w:t>compare_width</w:t>
            </w:r>
            <w:proofErr w:type="spellEnd"/>
            <w:r>
              <w:t>():</w:t>
            </w:r>
          </w:p>
          <w:p w14:paraId="39E2D9EC" w14:textId="77777777" w:rsidR="00B40E74" w:rsidRDefault="00B40E74" w:rsidP="00F346D2">
            <w:pPr>
              <w:pStyle w:val="CodeInCodeTable"/>
            </w:pPr>
            <w:r>
              <w:t xml:space="preserve">    …</w:t>
            </w:r>
          </w:p>
          <w:p w14:paraId="03347AE4" w14:textId="5054E32D" w:rsidR="00B40E74" w:rsidRDefault="00B40E74" w:rsidP="00F346D2">
            <w:pPr>
              <w:pStyle w:val="CodeInCodeTable"/>
            </w:pPr>
            <w:r>
              <w:t xml:space="preserve">  </w:t>
            </w:r>
            <w:proofErr w:type="spellStart"/>
            <w:r>
              <w:t>def</w:t>
            </w:r>
            <w:proofErr w:type="spellEnd"/>
            <w:r>
              <w:t xml:space="preserve"> </w:t>
            </w:r>
            <w:proofErr w:type="spellStart"/>
            <w:r>
              <w:t>compare_length</w:t>
            </w:r>
            <w:proofErr w:type="spellEnd"/>
            <w:r>
              <w:t>():</w:t>
            </w:r>
          </w:p>
          <w:p w14:paraId="59728C3F" w14:textId="3114D9CE" w:rsidR="00B40E74" w:rsidRDefault="00B40E74" w:rsidP="00F346D2">
            <w:pPr>
              <w:pStyle w:val="CodeInCodeTable"/>
            </w:pPr>
            <w:r>
              <w:t xml:space="preserve">    …</w:t>
            </w:r>
          </w:p>
        </w:tc>
      </w:tr>
    </w:tbl>
    <w:p w14:paraId="014377AA" w14:textId="550DF039" w:rsidR="00D6528E" w:rsidRDefault="00D727CA" w:rsidP="003821E4">
      <w:pPr>
        <w:pStyle w:val="Body"/>
      </w:pPr>
      <w:r>
        <w:t xml:space="preserve">A bounding box gives </w:t>
      </w:r>
      <w:r w:rsidR="00224021">
        <w:t xml:space="preserve">a </w:t>
      </w:r>
      <w:proofErr w:type="spellStart"/>
      <w:r w:rsidR="00224021">
        <w:t>rectangl</w:t>
      </w:r>
      <w:r w:rsidR="001A4614">
        <w:t>ular</w:t>
      </w:r>
      <w:proofErr w:type="spellEnd"/>
      <w:r w:rsidR="001A4614">
        <w:t xml:space="preserve"> area of bin</w:t>
      </w:r>
      <w:r w:rsidR="00DF4342">
        <w:t>s.</w:t>
      </w:r>
      <w:r w:rsidR="00224021">
        <w:t xml:space="preserve"> </w:t>
      </w:r>
      <w:r w:rsidR="00DF4342">
        <w:t xml:space="preserve">However, </w:t>
      </w:r>
      <w:r w:rsidR="001A4614">
        <w:t xml:space="preserve">not all bins </w:t>
      </w:r>
      <w:r w:rsidR="00DF4342">
        <w:t xml:space="preserve">in the rectangle contain reflected signal. These bins with less signal intensity helps in target classification, but </w:t>
      </w:r>
      <w:proofErr w:type="spellStart"/>
      <w:r w:rsidR="00DF4342">
        <w:t>thet</w:t>
      </w:r>
      <w:proofErr w:type="spellEnd"/>
      <w:r w:rsidR="00DF4342">
        <w:t xml:space="preserve"> are not needed for target extraction. A</w:t>
      </w:r>
      <w:r w:rsidR="001D3867">
        <w:t xml:space="preserve"> threshold is </w:t>
      </w:r>
      <w:r w:rsidR="00224021">
        <w:t xml:space="preserve">applied to determine the useful </w:t>
      </w:r>
      <w:r w:rsidR="00B50F82">
        <w:t>bin</w:t>
      </w:r>
      <w:r w:rsidR="00224021">
        <w:t xml:space="preserve">s within this box (code line </w:t>
      </w:r>
      <w:r w:rsidR="00265C2A">
        <w:rPr>
          <w:rFonts w:ascii="Courier New" w:hAnsi="Courier New" w:cs="Courier New"/>
        </w:rPr>
        <w:t>127</w:t>
      </w:r>
      <w:r w:rsidR="00224021">
        <w:t>).</w:t>
      </w:r>
      <w:r w:rsidR="001A4614">
        <w:t xml:space="preserve"> </w:t>
      </w:r>
      <w:r w:rsidR="00DF4342">
        <w:t>When these</w:t>
      </w:r>
      <w:r w:rsidR="008B583D">
        <w:t xml:space="preserve"> bins are </w:t>
      </w:r>
      <w:proofErr w:type="spellStart"/>
      <w:r w:rsidR="008B583D">
        <w:t>identifiled</w:t>
      </w:r>
      <w:proofErr w:type="spellEnd"/>
      <w:r w:rsidR="008B583D">
        <w:t xml:space="preserve">, the direction of the reflection in each bins are found (code line </w:t>
      </w:r>
      <w:r w:rsidR="008B583D">
        <w:rPr>
          <w:rFonts w:ascii="Courier New" w:hAnsi="Courier New" w:cs="Courier New"/>
        </w:rPr>
        <w:t>139</w:t>
      </w:r>
      <w:r w:rsidR="008B583D">
        <w:t xml:space="preserve">). We assume one bounding box only includes one specific target, thus all bins have similar directions. For bins located very far away, they are identified as ghosts and these bins are removed from the list of useful bins (code line </w:t>
      </w:r>
      <w:r w:rsidR="008B583D">
        <w:rPr>
          <w:rFonts w:ascii="Courier New" w:hAnsi="Courier New" w:cs="Courier New"/>
        </w:rPr>
        <w:t>145</w:t>
      </w:r>
      <w:r w:rsidR="008B583D">
        <w:t>).</w:t>
      </w:r>
    </w:p>
    <w:p w14:paraId="12C58CC2" w14:textId="17365A56" w:rsidR="008B583D" w:rsidRDefault="008B583D" w:rsidP="003821E4">
      <w:pPr>
        <w:pStyle w:val="Body"/>
        <w:rPr>
          <w:lang w:eastAsia="zh-CN"/>
        </w:rPr>
      </w:pPr>
      <w:r>
        <w:t>The useful bins now</w:t>
      </w:r>
      <w:r w:rsidR="00A56D27">
        <w:t xml:space="preserve"> have range information and angle information, and can be</w:t>
      </w:r>
      <w:r>
        <w:t xml:space="preserve"> represented in x-y axis (at the right Figure 10)</w:t>
      </w:r>
      <w:r w:rsidR="00C0562D">
        <w:t>.</w:t>
      </w:r>
      <w:r w:rsidR="005A2645">
        <w:t xml:space="preserve"> Based on these information, the following parameters of the target can be obtained: width, </w:t>
      </w:r>
      <w:r w:rsidR="004F39DC">
        <w:t xml:space="preserve">length, </w:t>
      </w:r>
      <w:r w:rsidR="005A2645">
        <w:t>speed</w:t>
      </w:r>
      <w:r w:rsidR="004F39DC">
        <w:t xml:space="preserve"> and location (x and y).</w:t>
      </w:r>
      <w:r w:rsidR="005A2645">
        <w:t xml:space="preserve"> </w:t>
      </w:r>
    </w:p>
    <w:p w14:paraId="0DF1A9D9" w14:textId="53320388" w:rsidR="00036EA5" w:rsidRDefault="00036EA5" w:rsidP="003821E4">
      <w:pPr>
        <w:pStyle w:val="Body"/>
      </w:pPr>
      <w:r>
        <w:t>The class and class score information is directly passed to the target level information. A filter can be added to give up low score targets here.</w:t>
      </w:r>
    </w:p>
    <w:p w14:paraId="33796123" w14:textId="29E6B99F" w:rsidR="00402B55" w:rsidRDefault="00402B55" w:rsidP="00402B55">
      <w:pPr>
        <w:pStyle w:val="Heading3"/>
      </w:pPr>
      <w:bookmarkStart w:id="49" w:name="_Toc34836921"/>
      <w:proofErr w:type="spellStart"/>
      <w:proofErr w:type="gramStart"/>
      <w:r>
        <w:t>DoA</w:t>
      </w:r>
      <w:bookmarkEnd w:id="49"/>
      <w:proofErr w:type="spellEnd"/>
      <w:proofErr w:type="gramEnd"/>
    </w:p>
    <w:p w14:paraId="13130A73" w14:textId="6D059E7F" w:rsidR="00E77647" w:rsidRDefault="000A1354" w:rsidP="00B83FDB">
      <w:pPr>
        <w:pStyle w:val="Body"/>
      </w:pPr>
      <w:r>
        <w:t xml:space="preserve">From the above section, a critical step is to find the angle information of useful bins in each bounding box. </w:t>
      </w:r>
      <w:r w:rsidR="008876EC">
        <w:rPr>
          <w:lang w:eastAsia="zh-CN"/>
        </w:rPr>
        <w:t>The angle information further helps to estimate the x-y position, x-y speed</w:t>
      </w:r>
      <w:r w:rsidR="008E79B7">
        <w:rPr>
          <w:lang w:eastAsia="zh-CN"/>
        </w:rPr>
        <w:t>,</w:t>
      </w:r>
      <w:r w:rsidR="008876EC">
        <w:rPr>
          <w:lang w:eastAsia="zh-CN"/>
        </w:rPr>
        <w:t xml:space="preserve"> and target width. </w:t>
      </w:r>
      <w:r>
        <w:t>T</w:t>
      </w:r>
      <w:r w:rsidR="00F54838">
        <w:t>his is realized by</w:t>
      </w:r>
      <w:r w:rsidR="00510846">
        <w:t xml:space="preserve"> </w:t>
      </w:r>
      <w:r>
        <w:t>direction of arrival (</w:t>
      </w:r>
      <w:proofErr w:type="spellStart"/>
      <w:proofErr w:type="gramStart"/>
      <w:r>
        <w:t>DoA</w:t>
      </w:r>
      <w:proofErr w:type="spellEnd"/>
      <w:proofErr w:type="gramEnd"/>
      <w:r>
        <w:t>)</w:t>
      </w:r>
      <w:r w:rsidR="00F54838">
        <w:t xml:space="preserve"> block</w:t>
      </w:r>
      <w:r w:rsidR="00510846">
        <w:t xml:space="preserve">. </w:t>
      </w:r>
      <w:r>
        <w:t xml:space="preserve"> </w:t>
      </w:r>
      <w:r w:rsidR="001D296E">
        <w:t xml:space="preserve">In release 0.1, beamforming method is used for </w:t>
      </w:r>
      <w:proofErr w:type="spellStart"/>
      <w:proofErr w:type="gramStart"/>
      <w:r w:rsidR="001D296E">
        <w:t>DoA</w:t>
      </w:r>
      <w:proofErr w:type="spellEnd"/>
      <w:proofErr w:type="gramEnd"/>
      <w:r w:rsidR="001D296E">
        <w:t>.</w:t>
      </w:r>
      <w:r w:rsidR="0033204A">
        <w:t xml:space="preserve"> The basic concept is illustrate in Figure 29. When the target is in the far field, the reflection can be considered as a plane wave, and the wave front will be received by the receiver array. </w:t>
      </w:r>
      <w:r w:rsidR="001E0BC0">
        <w:t xml:space="preserve">After the calibration (as introduced in Chapter 6), all signals have the same amplitude. Because the </w:t>
      </w:r>
      <w:proofErr w:type="spellStart"/>
      <w:r w:rsidR="001E0BC0">
        <w:t>wavefront</w:t>
      </w:r>
      <w:proofErr w:type="spellEnd"/>
      <w:r w:rsidR="001E0BC0">
        <w:t xml:space="preserve"> reaches different antennas in different times (as in Figure 29, signals reaches antenna 2 earlier compared to antenna 1), there is a signal delay between adjacent </w:t>
      </w:r>
      <w:r w:rsidR="001E0BC0">
        <w:lastRenderedPageBreak/>
        <w:t xml:space="preserve">antennas. The delay can be compensated with a phase change, when a proper phase change has been applied to the signal in antenna 2 as shown in the right figure, the signals in the two channels can be coherently summed and the signal is amplified by a factor of 2. This phase shift applied is determined by the direction </w:t>
      </w:r>
      <w:r w:rsidR="003C1663">
        <w:t xml:space="preserve">of </w:t>
      </w:r>
      <w:r w:rsidR="001E0BC0">
        <w:t xml:space="preserve">the target. </w:t>
      </w:r>
      <w:r w:rsidR="003C1663">
        <w:t xml:space="preserve">If the applied phase shift is not correct, as shown in the center figure, the combined signal strength can be even reduced. </w:t>
      </w:r>
    </w:p>
    <w:tbl>
      <w:tblPr>
        <w:tblStyle w:val="TableGrid"/>
        <w:tblW w:w="0" w:type="auto"/>
        <w:tblLook w:val="04A0" w:firstRow="1" w:lastRow="0" w:firstColumn="1" w:lastColumn="0" w:noHBand="0" w:noVBand="1"/>
      </w:tblPr>
      <w:tblGrid>
        <w:gridCol w:w="10196"/>
      </w:tblGrid>
      <w:tr w:rsidR="00A76A8E" w:rsidRPr="002222C9" w14:paraId="1B21BBFE" w14:textId="77777777" w:rsidTr="00BF01DE">
        <w:tc>
          <w:tcPr>
            <w:tcW w:w="10196" w:type="dxa"/>
            <w:tcBorders>
              <w:top w:val="nil"/>
              <w:left w:val="nil"/>
              <w:bottom w:val="nil"/>
              <w:right w:val="nil"/>
            </w:tcBorders>
          </w:tcPr>
          <w:p w14:paraId="69EBEE4C" w14:textId="6F608902" w:rsidR="0033204A" w:rsidRPr="002222C9" w:rsidRDefault="00A76A8E" w:rsidP="0033204A">
            <w:pPr>
              <w:pStyle w:val="Body"/>
              <w:jc w:val="center"/>
            </w:pPr>
            <w:r>
              <w:rPr>
                <w:noProof/>
                <w:lang w:val="en-SG" w:eastAsia="zh-CN"/>
              </w:rPr>
              <w:drawing>
                <wp:inline distT="0" distB="0" distL="0" distR="0" wp14:anchorId="6EB8F16F" wp14:editId="5C4352C0">
                  <wp:extent cx="4928616" cy="1901952"/>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1-Figure29.png"/>
                          <pic:cNvPicPr/>
                        </pic:nvPicPr>
                        <pic:blipFill>
                          <a:blip r:embed="rId48">
                            <a:extLst>
                              <a:ext uri="{28A0092B-C50C-407E-A947-70E740481C1C}">
                                <a14:useLocalDpi xmlns:a14="http://schemas.microsoft.com/office/drawing/2010/main" val="0"/>
                              </a:ext>
                            </a:extLst>
                          </a:blip>
                          <a:stretch>
                            <a:fillRect/>
                          </a:stretch>
                        </pic:blipFill>
                        <pic:spPr>
                          <a:xfrm>
                            <a:off x="0" y="0"/>
                            <a:ext cx="4928616" cy="1901952"/>
                          </a:xfrm>
                          <a:prstGeom prst="rect">
                            <a:avLst/>
                          </a:prstGeom>
                        </pic:spPr>
                      </pic:pic>
                    </a:graphicData>
                  </a:graphic>
                </wp:inline>
              </w:drawing>
            </w:r>
          </w:p>
        </w:tc>
      </w:tr>
      <w:tr w:rsidR="00A76A8E" w14:paraId="41EE80B4" w14:textId="77777777" w:rsidTr="00BF01DE">
        <w:tc>
          <w:tcPr>
            <w:tcW w:w="10196" w:type="dxa"/>
            <w:tcBorders>
              <w:top w:val="nil"/>
              <w:left w:val="nil"/>
              <w:bottom w:val="nil"/>
              <w:right w:val="nil"/>
            </w:tcBorders>
          </w:tcPr>
          <w:p w14:paraId="7835C5B4" w14:textId="0657A444" w:rsidR="00A76A8E" w:rsidRDefault="00A76A8E" w:rsidP="00BF01DE">
            <w:pPr>
              <w:pStyle w:val="FigureTitle"/>
            </w:pPr>
            <w:r>
              <w:t xml:space="preserve">Basic concept of </w:t>
            </w:r>
            <w:proofErr w:type="spellStart"/>
            <w:proofErr w:type="gramStart"/>
            <w:r>
              <w:t>DoA</w:t>
            </w:r>
            <w:proofErr w:type="spellEnd"/>
            <w:proofErr w:type="gramEnd"/>
            <w:r>
              <w:t xml:space="preserve"> method.</w:t>
            </w:r>
            <w:r w:rsidR="0033204A">
              <w:t xml:space="preserve"> The plane wave is received by all </w:t>
            </w:r>
            <w:proofErr w:type="spellStart"/>
            <w:proofErr w:type="gramStart"/>
            <w:r w:rsidR="0033204A">
              <w:t>rx</w:t>
            </w:r>
            <w:proofErr w:type="spellEnd"/>
            <w:proofErr w:type="gramEnd"/>
            <w:r w:rsidR="0033204A">
              <w:t xml:space="preserve"> antennas, only when the signals are coherently added, the received signal can be amplified.</w:t>
            </w:r>
          </w:p>
        </w:tc>
      </w:tr>
    </w:tbl>
    <w:p w14:paraId="08B28D62" w14:textId="6E787EDE" w:rsidR="00A76A8E" w:rsidRDefault="00C141ED" w:rsidP="00B83FDB">
      <w:pPr>
        <w:pStyle w:val="Body"/>
      </w:pPr>
      <w:r>
        <w:t>Once the best phase shift ϕ to produce the highest amplitude is found, the target direction θ can be calculated</w:t>
      </w:r>
    </w:p>
    <w:p w14:paraId="66A96BD7" w14:textId="73F0DB6B" w:rsidR="00C141ED" w:rsidRPr="00C141ED" w:rsidRDefault="00C141ED" w:rsidP="00B83FDB">
      <w:pPr>
        <w:pStyle w:val="Body"/>
      </w:pPr>
      <m:oMathPara>
        <m:oMath>
          <m:r>
            <m:rPr>
              <m:sty m:val="p"/>
            </m:rPr>
            <w:rPr>
              <w:rFonts w:ascii="Cambria Math" w:hAnsi="Cambria Math"/>
            </w:rPr>
            <m:t>θ</m:t>
          </m:r>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rPr>
                  </m:ctrlPr>
                </m:fPr>
                <m:num>
                  <m:r>
                    <m:rPr>
                      <m:sty m:val="p"/>
                    </m:rPr>
                    <w:rPr>
                      <w:rFonts w:ascii="Cambria Math" w:hAnsi="Cambria Math"/>
                    </w:rPr>
                    <m:t>φ</m:t>
                  </m:r>
                </m:num>
                <m:den>
                  <m:r>
                    <w:rPr>
                      <w:rFonts w:ascii="Cambria Math" w:hAnsi="Cambria Math"/>
                    </w:rPr>
                    <m:t>2π</m:t>
                  </m:r>
                </m:den>
              </m:f>
              <m:f>
                <m:fPr>
                  <m:ctrlPr>
                    <w:rPr>
                      <w:rFonts w:ascii="Cambria Math" w:hAnsi="Cambria Math"/>
                      <w:i/>
                    </w:rPr>
                  </m:ctrlPr>
                </m:fPr>
                <m:num>
                  <m:r>
                    <w:rPr>
                      <w:rFonts w:ascii="Cambria Math" w:hAnsi="Cambria Math"/>
                    </w:rPr>
                    <m:t>λ</m:t>
                  </m:r>
                </m:num>
                <m:den>
                  <m:r>
                    <w:rPr>
                      <w:rFonts w:ascii="Cambria Math" w:hAnsi="Cambria Math"/>
                    </w:rPr>
                    <m:t>d</m:t>
                  </m:r>
                </m:den>
              </m:f>
            </m:e>
          </m:func>
        </m:oMath>
      </m:oMathPara>
    </w:p>
    <w:p w14:paraId="7A1E8A82" w14:textId="670CD5CD" w:rsidR="00C141ED" w:rsidRDefault="00C141ED" w:rsidP="00B83FDB">
      <w:pPr>
        <w:pStyle w:val="Body"/>
      </w:pPr>
      <w:r>
        <w:t>The implementation is as follows:</w:t>
      </w:r>
    </w:p>
    <w:tbl>
      <w:tblPr>
        <w:tblStyle w:val="InfineonStandard"/>
        <w:tblW w:w="0" w:type="auto"/>
        <w:tblLook w:val="05E0" w:firstRow="1" w:lastRow="1" w:firstColumn="1" w:lastColumn="1" w:noHBand="0" w:noVBand="1"/>
      </w:tblPr>
      <w:tblGrid>
        <w:gridCol w:w="10121"/>
      </w:tblGrid>
      <w:tr w:rsidR="0033204A" w14:paraId="535C1362" w14:textId="77777777" w:rsidTr="00BF01DE">
        <w:trPr>
          <w:tblHeader/>
        </w:trPr>
        <w:tc>
          <w:tcPr>
            <w:tcW w:w="10121" w:type="dxa"/>
            <w:tcBorders>
              <w:top w:val="nil"/>
              <w:bottom w:val="single" w:sz="4" w:space="0" w:color="auto"/>
            </w:tcBorders>
            <w:shd w:val="clear" w:color="auto" w:fill="auto"/>
          </w:tcPr>
          <w:p w14:paraId="3F770087" w14:textId="77777777" w:rsidR="0033204A" w:rsidRDefault="0033204A" w:rsidP="00BF01DE">
            <w:pPr>
              <w:pStyle w:val="CodeTableTitle"/>
              <w:numPr>
                <w:ilvl w:val="0"/>
                <w:numId w:val="0"/>
              </w:numPr>
              <w:ind w:left="1701" w:hanging="1701"/>
            </w:pPr>
            <w:proofErr w:type="spellStart"/>
            <w:r>
              <w:t>postprocessing.block_doa</w:t>
            </w:r>
            <w:proofErr w:type="spellEnd"/>
          </w:p>
        </w:tc>
      </w:tr>
      <w:tr w:rsidR="0033204A" w14:paraId="37755CD8" w14:textId="77777777" w:rsidTr="00BF01DE">
        <w:tc>
          <w:tcPr>
            <w:tcW w:w="10121" w:type="dxa"/>
            <w:tcBorders>
              <w:left w:val="single" w:sz="4" w:space="0" w:color="auto"/>
              <w:right w:val="single" w:sz="4" w:space="0" w:color="auto"/>
            </w:tcBorders>
            <w:shd w:val="clear" w:color="auto" w:fill="auto"/>
          </w:tcPr>
          <w:p w14:paraId="0E60765D" w14:textId="77777777" w:rsidR="0033204A" w:rsidRDefault="0033204A" w:rsidP="00C141ED">
            <w:pPr>
              <w:pStyle w:val="CodeInCodeTable"/>
            </w:pPr>
            <w:proofErr w:type="spellStart"/>
            <w:r>
              <w:t>def</w:t>
            </w:r>
            <w:proofErr w:type="spellEnd"/>
            <w:r>
              <w:t xml:space="preserve"> </w:t>
            </w:r>
            <w:proofErr w:type="spellStart"/>
            <w:r>
              <w:t>doa_bf</w:t>
            </w:r>
            <w:proofErr w:type="spellEnd"/>
            <w:r>
              <w:t>:</w:t>
            </w:r>
          </w:p>
          <w:p w14:paraId="25A98682" w14:textId="77777777" w:rsidR="0033204A" w:rsidRDefault="0033204A" w:rsidP="00BF01DE">
            <w:pPr>
              <w:pStyle w:val="CodeInCodeTable"/>
            </w:pPr>
            <w:r>
              <w:t xml:space="preserve">  …</w:t>
            </w:r>
          </w:p>
          <w:p w14:paraId="7399EFF5" w14:textId="77777777" w:rsidR="0033204A" w:rsidRDefault="0033204A" w:rsidP="00BF01DE">
            <w:pPr>
              <w:pStyle w:val="CodeInCodeTable"/>
            </w:pPr>
            <w:r>
              <w:t xml:space="preserve">  </w:t>
            </w:r>
            <w:proofErr w:type="spellStart"/>
            <w:r>
              <w:t>weight_win</w:t>
            </w:r>
            <w:proofErr w:type="spellEnd"/>
            <w:r>
              <w:t xml:space="preserve"> = </w:t>
            </w:r>
            <w:proofErr w:type="spellStart"/>
            <w:r>
              <w:t>np.array</w:t>
            </w:r>
            <w:proofErr w:type="spellEnd"/>
            <w:r>
              <w:t>([1, 1, …])</w:t>
            </w:r>
          </w:p>
          <w:p w14:paraId="739775D3" w14:textId="77777777" w:rsidR="0033204A" w:rsidRDefault="0033204A" w:rsidP="00BF01DE">
            <w:pPr>
              <w:pStyle w:val="CodeInCodeTable"/>
            </w:pPr>
            <w:r>
              <w:t xml:space="preserve">  …</w:t>
            </w:r>
          </w:p>
          <w:p w14:paraId="1490082E" w14:textId="0126777C" w:rsidR="0033204A" w:rsidRDefault="0033204A" w:rsidP="00BF01DE">
            <w:pPr>
              <w:pStyle w:val="CodeInCodeTable"/>
            </w:pPr>
            <w:r>
              <w:t xml:space="preserve">  weights = </w:t>
            </w:r>
            <w:proofErr w:type="spellStart"/>
            <w:r w:rsidR="00F93E96">
              <w:t>weight_win</w:t>
            </w:r>
            <w:proofErr w:type="spellEnd"/>
            <w:r w:rsidR="00F93E96">
              <w:t xml:space="preserve"> * complex(angle)</w:t>
            </w:r>
          </w:p>
          <w:p w14:paraId="74968F2B" w14:textId="77777777" w:rsidR="0033204A" w:rsidRDefault="0033204A" w:rsidP="00BF01DE">
            <w:pPr>
              <w:pStyle w:val="CodeInCodeTable"/>
            </w:pPr>
            <w:r>
              <w:t xml:space="preserve">  intensity = </w:t>
            </w:r>
            <w:proofErr w:type="spellStart"/>
            <w:r>
              <w:t>np.sum</w:t>
            </w:r>
            <w:proofErr w:type="spellEnd"/>
            <w:r>
              <w:t>(</w:t>
            </w:r>
            <w:proofErr w:type="spellStart"/>
            <w:r>
              <w:t>point_all_channel</w:t>
            </w:r>
            <w:proofErr w:type="spellEnd"/>
            <w:r>
              <w:t xml:space="preserve"> * weights)</w:t>
            </w:r>
          </w:p>
          <w:p w14:paraId="4EFF693E" w14:textId="77777777" w:rsidR="0033204A" w:rsidRDefault="0033204A" w:rsidP="00BF01DE">
            <w:pPr>
              <w:pStyle w:val="CodeInCodeTable"/>
            </w:pPr>
            <w:r>
              <w:t xml:space="preserve">  …</w:t>
            </w:r>
          </w:p>
        </w:tc>
      </w:tr>
    </w:tbl>
    <w:p w14:paraId="2F589FF8" w14:textId="5398AF7C" w:rsidR="00402B55" w:rsidRDefault="00F93E96" w:rsidP="003821E4">
      <w:pPr>
        <w:pStyle w:val="Body"/>
      </w:pPr>
      <w:r>
        <w:t>A weight window can be applied to the signals</w:t>
      </w:r>
      <w:r w:rsidR="00EF292A">
        <w:t xml:space="preserve"> at different channels</w:t>
      </w:r>
      <w:r>
        <w:t xml:space="preserve">, when the array size increases, the window allows an elimination of side lobes by sacrificing the angle resolution. Here all weights are set to one so that the highest angle resolution using beamforming method is used. </w:t>
      </w:r>
      <w:r w:rsidR="00EF292A">
        <w:t xml:space="preserve">The angle of interested is defined in the configuration file as in code line </w:t>
      </w:r>
      <w:r w:rsidR="00EF292A" w:rsidRPr="00EF292A">
        <w:rPr>
          <w:rFonts w:ascii="Courier New" w:hAnsi="Courier New" w:cs="Courier New"/>
        </w:rPr>
        <w:t>024 - 025</w:t>
      </w:r>
      <w:r w:rsidR="00EF292A">
        <w:t xml:space="preserve">, for each of the angle, a vector for all channels are calculated (code line </w:t>
      </w:r>
      <w:r w:rsidR="00EF292A" w:rsidRPr="00EF292A">
        <w:rPr>
          <w:rFonts w:ascii="Courier New" w:hAnsi="Courier New" w:cs="Courier New"/>
        </w:rPr>
        <w:t>155</w:t>
      </w:r>
      <w:r w:rsidR="00EF292A">
        <w:t xml:space="preserve">), and the overall summation of the signal is calculated in code line </w:t>
      </w:r>
      <w:r w:rsidR="00EF292A" w:rsidRPr="00EF292A">
        <w:rPr>
          <w:rFonts w:ascii="Courier New" w:hAnsi="Courier New" w:cs="Courier New"/>
        </w:rPr>
        <w:t>156</w:t>
      </w:r>
      <w:r w:rsidR="00EF292A">
        <w:t xml:space="preserve">. </w:t>
      </w:r>
      <w:r w:rsidR="00E85E4A">
        <w:t xml:space="preserve">Then the angle with the maximum signal strength is found </w:t>
      </w:r>
      <w:proofErr w:type="gramStart"/>
      <w:r w:rsidR="00E85E4A">
        <w:t xml:space="preserve">as </w:t>
      </w:r>
      <w:proofErr w:type="gramEnd"/>
      <m:oMath>
        <m:r>
          <m:rPr>
            <m:sty m:val="p"/>
          </m:rPr>
          <w:rPr>
            <w:rFonts w:ascii="Cambria Math" w:hAnsi="Cambria Math"/>
          </w:rPr>
          <m:t>φ</m:t>
        </m:r>
      </m:oMath>
      <w:r w:rsidR="00E85E4A">
        <w:t xml:space="preserve">, since the other parameters </w:t>
      </w:r>
      <m:oMath>
        <m:r>
          <w:rPr>
            <w:rFonts w:ascii="Cambria Math" w:hAnsi="Cambria Math"/>
          </w:rPr>
          <m:t>d</m:t>
        </m:r>
      </m:oMath>
      <w:r w:rsidR="00E85E4A">
        <w:t xml:space="preserve"> and </w:t>
      </w:r>
      <m:oMath>
        <m:r>
          <w:rPr>
            <w:rFonts w:ascii="Cambria Math" w:hAnsi="Cambria Math"/>
          </w:rPr>
          <m:t>λ</m:t>
        </m:r>
      </m:oMath>
      <w:r w:rsidR="00E85E4A">
        <w:t xml:space="preserve"> are given, the </w:t>
      </w:r>
      <w:proofErr w:type="spellStart"/>
      <w:r w:rsidR="00E85E4A">
        <w:t>DoA</w:t>
      </w:r>
      <w:proofErr w:type="spellEnd"/>
      <w:r w:rsidR="00E85E4A">
        <w:t xml:space="preserve"> </w:t>
      </w:r>
      <m:oMath>
        <m:r>
          <m:rPr>
            <m:sty m:val="p"/>
          </m:rPr>
          <w:rPr>
            <w:rFonts w:ascii="Cambria Math" w:hAnsi="Cambria Math"/>
          </w:rPr>
          <m:t>θ</m:t>
        </m:r>
      </m:oMath>
      <w:r w:rsidR="00E85E4A">
        <w:t xml:space="preserve"> is calculated. </w:t>
      </w:r>
    </w:p>
    <w:p w14:paraId="239119DD" w14:textId="5657B344" w:rsidR="00737C80" w:rsidRDefault="00737C80" w:rsidP="003821E4">
      <w:pPr>
        <w:pStyle w:val="Body"/>
        <w:rPr>
          <w:lang w:eastAsia="zh-CN"/>
        </w:rPr>
      </w:pPr>
      <w:r>
        <w:t xml:space="preserve">The output </w:t>
      </w:r>
      <w:r w:rsidR="00485501">
        <w:rPr>
          <w:lang w:eastAsia="zh-CN"/>
        </w:rPr>
        <w:t xml:space="preserve">is a list of single target with a fixed length. </w:t>
      </w:r>
    </w:p>
    <w:p w14:paraId="28DA7078" w14:textId="77777777" w:rsidR="00485501" w:rsidRDefault="00485501" w:rsidP="00485501">
      <w:pPr>
        <w:pStyle w:val="CodeInCodeTable"/>
      </w:pPr>
      <w:r>
        <w:t>[[target1],</w:t>
      </w:r>
    </w:p>
    <w:p w14:paraId="5F197639" w14:textId="77777777" w:rsidR="00485501" w:rsidRDefault="00485501" w:rsidP="00485501">
      <w:pPr>
        <w:pStyle w:val="CodeInCodeTable"/>
      </w:pPr>
      <w:r>
        <w:t>[target2],</w:t>
      </w:r>
    </w:p>
    <w:p w14:paraId="6ED93F3F" w14:textId="77777777" w:rsidR="00485501" w:rsidRDefault="00485501" w:rsidP="00485501">
      <w:pPr>
        <w:pStyle w:val="CodeInCodeTable"/>
      </w:pPr>
      <w:r>
        <w:t>…</w:t>
      </w:r>
    </w:p>
    <w:p w14:paraId="1F5C4C39" w14:textId="77777777" w:rsidR="00485501" w:rsidRDefault="00485501" w:rsidP="00485501">
      <w:pPr>
        <w:pStyle w:val="CodeInCodeTable"/>
      </w:pPr>
      <w:r>
        <w:t>[</w:t>
      </w:r>
      <w:proofErr w:type="spellStart"/>
      <w:r>
        <w:t>targetN</w:t>
      </w:r>
      <w:proofErr w:type="spellEnd"/>
      <w:r>
        <w:t>]]</w:t>
      </w:r>
    </w:p>
    <w:p w14:paraId="7D8528C4" w14:textId="77777777" w:rsidR="00485501" w:rsidRDefault="00485501" w:rsidP="003821E4">
      <w:pPr>
        <w:pStyle w:val="Body"/>
        <w:rPr>
          <w:lang w:eastAsia="zh-CN"/>
        </w:rPr>
      </w:pPr>
    </w:p>
    <w:p w14:paraId="02E56E15" w14:textId="0D85459E" w:rsidR="00485501" w:rsidRDefault="00485501" w:rsidP="003821E4">
      <w:pPr>
        <w:pStyle w:val="Body"/>
        <w:rPr>
          <w:lang w:eastAsia="zh-CN"/>
        </w:rPr>
      </w:pPr>
      <w:r>
        <w:rPr>
          <w:lang w:eastAsia="zh-CN"/>
        </w:rPr>
        <w:t>Each of the target contains nine elements:</w:t>
      </w:r>
    </w:p>
    <w:p w14:paraId="1F317C1A" w14:textId="16F39B10" w:rsidR="00485501" w:rsidRDefault="00485501" w:rsidP="00485501">
      <w:pPr>
        <w:pStyle w:val="CodeInCodeTable"/>
      </w:pPr>
      <w:r>
        <w:lastRenderedPageBreak/>
        <w:t>[target1</w:t>
      </w:r>
      <w:r>
        <w:rPr>
          <w:rFonts w:hint="eastAsia"/>
          <w:lang w:eastAsia="zh-CN"/>
        </w:rPr>
        <w:t>] =</w:t>
      </w:r>
      <w:r>
        <w:rPr>
          <w:lang w:eastAsia="zh-CN"/>
        </w:rPr>
        <w:t xml:space="preserve"> [target ID,</w:t>
      </w:r>
    </w:p>
    <w:p w14:paraId="086C68DC" w14:textId="58634F0E" w:rsidR="00485501" w:rsidRDefault="00485501" w:rsidP="003821E4">
      <w:pPr>
        <w:pStyle w:val="CodeInCodeTable"/>
      </w:pPr>
      <w:r>
        <w:rPr>
          <w:lang w:eastAsia="zh-CN"/>
        </w:rPr>
        <w:t xml:space="preserve">             target class,</w:t>
      </w:r>
    </w:p>
    <w:p w14:paraId="2645E8B5" w14:textId="5FDD05F0" w:rsidR="00485501" w:rsidRDefault="00485501" w:rsidP="003821E4">
      <w:pPr>
        <w:pStyle w:val="CodeInCodeTable"/>
      </w:pPr>
      <w:r>
        <w:rPr>
          <w:lang w:eastAsia="zh-CN"/>
        </w:rPr>
        <w:t xml:space="preserve">             target class score,</w:t>
      </w:r>
    </w:p>
    <w:p w14:paraId="29679BA8" w14:textId="64DBA745" w:rsidR="00485501" w:rsidRDefault="00485501" w:rsidP="003821E4">
      <w:pPr>
        <w:pStyle w:val="CodeInCodeTable"/>
      </w:pPr>
      <w:r>
        <w:rPr>
          <w:lang w:eastAsia="zh-CN"/>
        </w:rPr>
        <w:t xml:space="preserve">             track level,</w:t>
      </w:r>
    </w:p>
    <w:p w14:paraId="7044345B" w14:textId="5117B367" w:rsidR="00485501" w:rsidRDefault="00485501" w:rsidP="003821E4">
      <w:pPr>
        <w:pStyle w:val="CodeInCodeTable"/>
      </w:pPr>
      <w:r>
        <w:rPr>
          <w:lang w:eastAsia="zh-CN"/>
        </w:rPr>
        <w:t xml:space="preserve">             target y-axis speed,</w:t>
      </w:r>
    </w:p>
    <w:p w14:paraId="07E78280" w14:textId="4BB5B16D" w:rsidR="00485501" w:rsidRDefault="00485501" w:rsidP="003821E4">
      <w:pPr>
        <w:pStyle w:val="CodeInCodeTable"/>
      </w:pPr>
      <w:r>
        <w:rPr>
          <w:lang w:eastAsia="zh-CN"/>
        </w:rPr>
        <w:t xml:space="preserve">             target width,</w:t>
      </w:r>
    </w:p>
    <w:p w14:paraId="2881C951" w14:textId="68C9C08F" w:rsidR="00485501" w:rsidRDefault="00485501" w:rsidP="003821E4">
      <w:pPr>
        <w:pStyle w:val="CodeInCodeTable"/>
      </w:pPr>
      <w:r>
        <w:rPr>
          <w:lang w:eastAsia="zh-CN"/>
        </w:rPr>
        <w:t xml:space="preserve">             target length,</w:t>
      </w:r>
    </w:p>
    <w:p w14:paraId="6071C47C" w14:textId="005934B9" w:rsidR="00485501" w:rsidRDefault="00485501" w:rsidP="003821E4">
      <w:pPr>
        <w:pStyle w:val="CodeInCodeTable"/>
      </w:pPr>
      <w:r>
        <w:rPr>
          <w:lang w:eastAsia="zh-CN"/>
        </w:rPr>
        <w:t xml:space="preserve">             target center x,</w:t>
      </w:r>
    </w:p>
    <w:p w14:paraId="4CCC7FBC" w14:textId="302F0958" w:rsidR="00485501" w:rsidRDefault="00485501" w:rsidP="003821E4">
      <w:pPr>
        <w:pStyle w:val="CodeInCodeTable"/>
      </w:pPr>
      <w:r>
        <w:rPr>
          <w:lang w:eastAsia="zh-CN"/>
        </w:rPr>
        <w:t xml:space="preserve">             target center y]</w:t>
      </w:r>
    </w:p>
    <w:p w14:paraId="4C90DB51" w14:textId="2FC5CFBD" w:rsidR="0024657D" w:rsidRDefault="00FF78F2" w:rsidP="0024657D">
      <w:pPr>
        <w:pStyle w:val="Heading2"/>
      </w:pPr>
      <w:bookmarkStart w:id="50" w:name="_Toc34836922"/>
      <w:r>
        <w:t>Target t</w:t>
      </w:r>
      <w:r w:rsidR="0099421B">
        <w:t>racking</w:t>
      </w:r>
      <w:bookmarkEnd w:id="50"/>
    </w:p>
    <w:p w14:paraId="615EBDE4" w14:textId="58A4884D" w:rsidR="003B492F" w:rsidRDefault="001D5250" w:rsidP="003B492F">
      <w:pPr>
        <w:pStyle w:val="Body"/>
      </w:pPr>
      <w:r>
        <w:t xml:space="preserve">Target tracking takes one more measure of detected objects. It contains a tracking level to ensure the objects have been correctly identified in continuous frames. </w:t>
      </w:r>
      <w:r w:rsidR="00F10BB9">
        <w:t xml:space="preserve">The tracking is based on the location and the speed of the targets. Based on these two information, the position of all detected targets in the next frame can be predicted, if the measurement in the next frame matches the prediction, then this target is successfully tracked. The </w:t>
      </w:r>
      <w:proofErr w:type="spellStart"/>
      <w:r w:rsidR="00F10BB9">
        <w:t>trakcing</w:t>
      </w:r>
      <w:proofErr w:type="spellEnd"/>
      <w:r w:rsidR="00F10BB9">
        <w:t xml:space="preserve"> level will be increased by 1. On the other hand, if a noise was detected in the current frame with a random </w:t>
      </w:r>
      <w:proofErr w:type="spellStart"/>
      <w:r w:rsidR="00F10BB9">
        <w:t>postion</w:t>
      </w:r>
      <w:proofErr w:type="spellEnd"/>
      <w:r w:rsidR="00F10BB9">
        <w:t xml:space="preserve"> and speed, the possibility of a noise detected in the predicted location is low. And the noise will not be tracked.</w:t>
      </w:r>
    </w:p>
    <w:tbl>
      <w:tblPr>
        <w:tblStyle w:val="TableGrid"/>
        <w:tblW w:w="0" w:type="auto"/>
        <w:tblLook w:val="04A0" w:firstRow="1" w:lastRow="0" w:firstColumn="1" w:lastColumn="0" w:noHBand="0" w:noVBand="1"/>
      </w:tblPr>
      <w:tblGrid>
        <w:gridCol w:w="10196"/>
      </w:tblGrid>
      <w:tr w:rsidR="00BF01DE" w:rsidRPr="002222C9" w14:paraId="4DBDFEFA" w14:textId="77777777" w:rsidTr="00BF01DE">
        <w:tc>
          <w:tcPr>
            <w:tcW w:w="10196" w:type="dxa"/>
            <w:tcBorders>
              <w:top w:val="nil"/>
              <w:left w:val="nil"/>
              <w:bottom w:val="nil"/>
              <w:right w:val="nil"/>
            </w:tcBorders>
          </w:tcPr>
          <w:p w14:paraId="6D436671" w14:textId="41DBF115" w:rsidR="00BF01DE" w:rsidRPr="002222C9" w:rsidRDefault="00F10BB9" w:rsidP="00BF01DE">
            <w:pPr>
              <w:pStyle w:val="Body"/>
              <w:jc w:val="center"/>
            </w:pPr>
            <w:r>
              <w:rPr>
                <w:noProof/>
                <w:lang w:val="en-SG" w:eastAsia="zh-CN"/>
              </w:rPr>
              <w:drawing>
                <wp:inline distT="0" distB="0" distL="0" distR="0" wp14:anchorId="2DBC7F82" wp14:editId="3DCB168C">
                  <wp:extent cx="2468880" cy="160020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Figure30.png"/>
                          <pic:cNvPicPr/>
                        </pic:nvPicPr>
                        <pic:blipFill>
                          <a:blip r:embed="rId49">
                            <a:extLst>
                              <a:ext uri="{28A0092B-C50C-407E-A947-70E740481C1C}">
                                <a14:useLocalDpi xmlns:a14="http://schemas.microsoft.com/office/drawing/2010/main" val="0"/>
                              </a:ext>
                            </a:extLst>
                          </a:blip>
                          <a:stretch>
                            <a:fillRect/>
                          </a:stretch>
                        </pic:blipFill>
                        <pic:spPr>
                          <a:xfrm>
                            <a:off x="0" y="0"/>
                            <a:ext cx="2468880" cy="1600200"/>
                          </a:xfrm>
                          <a:prstGeom prst="rect">
                            <a:avLst/>
                          </a:prstGeom>
                        </pic:spPr>
                      </pic:pic>
                    </a:graphicData>
                  </a:graphic>
                </wp:inline>
              </w:drawing>
            </w:r>
          </w:p>
        </w:tc>
      </w:tr>
      <w:tr w:rsidR="00BF01DE" w14:paraId="44D1A523" w14:textId="77777777" w:rsidTr="00BF01DE">
        <w:tc>
          <w:tcPr>
            <w:tcW w:w="10196" w:type="dxa"/>
            <w:tcBorders>
              <w:top w:val="nil"/>
              <w:left w:val="nil"/>
              <w:bottom w:val="nil"/>
              <w:right w:val="nil"/>
            </w:tcBorders>
          </w:tcPr>
          <w:p w14:paraId="0CEB9577" w14:textId="7D4F1AF0" w:rsidR="00BF01DE" w:rsidRDefault="00BF01DE" w:rsidP="00BF01DE">
            <w:pPr>
              <w:pStyle w:val="FigureTitle"/>
            </w:pPr>
            <w:r>
              <w:t>Target tracking.</w:t>
            </w:r>
          </w:p>
        </w:tc>
      </w:tr>
    </w:tbl>
    <w:p w14:paraId="1048A90C" w14:textId="3FFB0298" w:rsidR="00BF01DE" w:rsidRDefault="0005392D" w:rsidP="003B492F">
      <w:pPr>
        <w:pStyle w:val="Body"/>
      </w:pPr>
      <w:r>
        <w:t>Thus, AI processor can have wrong detections as shown in Figure 30, however they will not tracked. When a filter is set to ignore lower tracking level, these wrong detections are eliminated. The implementation is as follows:</w:t>
      </w:r>
    </w:p>
    <w:tbl>
      <w:tblPr>
        <w:tblStyle w:val="InfineonStandard"/>
        <w:tblW w:w="0" w:type="auto"/>
        <w:tblLook w:val="05E0" w:firstRow="1" w:lastRow="1" w:firstColumn="1" w:lastColumn="1" w:noHBand="0" w:noVBand="1"/>
      </w:tblPr>
      <w:tblGrid>
        <w:gridCol w:w="10121"/>
      </w:tblGrid>
      <w:tr w:rsidR="0005392D" w14:paraId="101BA647" w14:textId="77777777" w:rsidTr="004111F3">
        <w:trPr>
          <w:tblHeader/>
        </w:trPr>
        <w:tc>
          <w:tcPr>
            <w:tcW w:w="10121" w:type="dxa"/>
            <w:tcBorders>
              <w:top w:val="nil"/>
              <w:bottom w:val="single" w:sz="4" w:space="0" w:color="auto"/>
            </w:tcBorders>
            <w:shd w:val="clear" w:color="auto" w:fill="auto"/>
          </w:tcPr>
          <w:p w14:paraId="65C34ADB" w14:textId="1988E127" w:rsidR="0005392D" w:rsidRDefault="0005392D" w:rsidP="004111F3">
            <w:pPr>
              <w:pStyle w:val="CodeTableTitle"/>
              <w:numPr>
                <w:ilvl w:val="0"/>
                <w:numId w:val="0"/>
              </w:numPr>
              <w:ind w:left="1701" w:hanging="1701"/>
            </w:pPr>
            <w:proofErr w:type="spellStart"/>
            <w:r>
              <w:t>postprocessing.block_track</w:t>
            </w:r>
            <w:proofErr w:type="spellEnd"/>
          </w:p>
        </w:tc>
      </w:tr>
      <w:tr w:rsidR="0005392D" w14:paraId="699CC673" w14:textId="77777777" w:rsidTr="004111F3">
        <w:tc>
          <w:tcPr>
            <w:tcW w:w="10121" w:type="dxa"/>
            <w:tcBorders>
              <w:left w:val="single" w:sz="4" w:space="0" w:color="auto"/>
              <w:right w:val="single" w:sz="4" w:space="0" w:color="auto"/>
            </w:tcBorders>
            <w:shd w:val="clear" w:color="auto" w:fill="auto"/>
          </w:tcPr>
          <w:p w14:paraId="0FC6A8CB" w14:textId="038F22BA" w:rsidR="0005392D" w:rsidRDefault="0005392D" w:rsidP="0005392D">
            <w:pPr>
              <w:pStyle w:val="CodeInCodeTable"/>
            </w:pPr>
            <w:r>
              <w:t>class tracker:</w:t>
            </w:r>
          </w:p>
          <w:p w14:paraId="0E29833F" w14:textId="5EE4B8B5" w:rsidR="0005392D" w:rsidRDefault="0005392D" w:rsidP="0080075E">
            <w:pPr>
              <w:pStyle w:val="CodeInCodeTable"/>
            </w:pPr>
            <w:r>
              <w:t xml:space="preserve">  …</w:t>
            </w:r>
          </w:p>
        </w:tc>
      </w:tr>
    </w:tbl>
    <w:p w14:paraId="1B9F6A32" w14:textId="77777777" w:rsidR="0005392D" w:rsidRPr="003B492F" w:rsidRDefault="0005392D" w:rsidP="003B492F">
      <w:pPr>
        <w:pStyle w:val="Body"/>
      </w:pPr>
    </w:p>
    <w:p w14:paraId="03F01F35" w14:textId="77777777" w:rsidR="0099421B" w:rsidRPr="0099421B" w:rsidRDefault="0099421B" w:rsidP="0099421B">
      <w:pPr>
        <w:pStyle w:val="Body"/>
      </w:pPr>
    </w:p>
    <w:p w14:paraId="510ABF8B" w14:textId="77777777" w:rsidR="0043033F" w:rsidRDefault="0043033F">
      <w:pPr>
        <w:rPr>
          <w:rStyle w:val="Hypertext"/>
          <w:b w:val="0"/>
          <w:color w:val="auto"/>
          <w:lang w:eastAsia="zh-CN"/>
        </w:rPr>
      </w:pPr>
      <w:r>
        <w:rPr>
          <w:rStyle w:val="Hypertext"/>
          <w:b w:val="0"/>
          <w:color w:val="auto"/>
        </w:rPr>
        <w:br w:type="page"/>
      </w:r>
    </w:p>
    <w:p w14:paraId="165D4F61" w14:textId="167B9129" w:rsidR="0043033F" w:rsidRDefault="001D727A" w:rsidP="0043033F">
      <w:pPr>
        <w:pStyle w:val="Heading1"/>
      </w:pPr>
      <w:bookmarkStart w:id="51" w:name="_Toc34836923"/>
      <w:r>
        <w:lastRenderedPageBreak/>
        <w:t xml:space="preserve">Example </w:t>
      </w:r>
      <w:r w:rsidR="007602E5">
        <w:t>Task</w:t>
      </w:r>
      <w:r w:rsidR="0043033F">
        <w:t>s</w:t>
      </w:r>
      <w:bookmarkEnd w:id="51"/>
    </w:p>
    <w:p w14:paraId="1D7C842D" w14:textId="1C5291F3" w:rsidR="004111F3" w:rsidRPr="004111F3" w:rsidRDefault="004111F3" w:rsidP="004111F3">
      <w:pPr>
        <w:pStyle w:val="Body"/>
      </w:pPr>
      <w:r>
        <w:rPr>
          <w:lang w:eastAsia="zh-CN"/>
        </w:rPr>
        <w:t xml:space="preserve">This chapter focuses on the five major tasks that needs to do during the whole radar AI outdoor target classification application. </w:t>
      </w:r>
    </w:p>
    <w:p w14:paraId="7F78F3D7" w14:textId="50A88228" w:rsidR="00E802D1" w:rsidRDefault="0043033F" w:rsidP="00E802D1">
      <w:pPr>
        <w:pStyle w:val="Heading2"/>
      </w:pPr>
      <w:bookmarkStart w:id="52" w:name="_Toc34836924"/>
      <w:r>
        <w:t>Calibration</w:t>
      </w:r>
      <w:bookmarkEnd w:id="52"/>
    </w:p>
    <w:p w14:paraId="23F36FC4" w14:textId="07F37E6F" w:rsidR="00386D24" w:rsidRDefault="00E802D1" w:rsidP="00386D24">
      <w:pPr>
        <w:pStyle w:val="Body"/>
      </w:pPr>
      <w:r>
        <w:t>In principle, any radar set should have its own calibration matrix. Any change in the signal link from radar cover</w:t>
      </w:r>
      <w:r w:rsidR="002E1704">
        <w:t xml:space="preserve"> (including the change of distance from antenna board to cover)</w:t>
      </w:r>
      <w:r>
        <w:t xml:space="preserve">, antenna, </w:t>
      </w:r>
      <w:proofErr w:type="gramStart"/>
      <w:r w:rsidR="002E1704">
        <w:t>RF</w:t>
      </w:r>
      <w:proofErr w:type="gramEnd"/>
      <w:r w:rsidR="002E1704">
        <w:t xml:space="preserve"> chain, </w:t>
      </w:r>
      <w:r w:rsidR="00904FB5">
        <w:t xml:space="preserve">IF chain and all the way to </w:t>
      </w:r>
      <w:r>
        <w:t>ADC</w:t>
      </w:r>
      <w:r w:rsidR="00904FB5">
        <w:t xml:space="preserve"> will need a calibration before using. </w:t>
      </w:r>
      <w:r w:rsidR="006F2865">
        <w:t>A basic calibration of boresight target is shown in Figure 31. More advanced calibration will include other positions of targets</w:t>
      </w:r>
      <w:r w:rsidR="00E53C68">
        <w:t xml:space="preserve"> (from other directions)</w:t>
      </w:r>
      <w:r w:rsidR="006F2865">
        <w:t xml:space="preserve">. The concept is to capture signals in different channels using targets with known positions and transform these signals into calibration matrix. </w:t>
      </w:r>
      <w:r w:rsidR="00E53C68">
        <w:t xml:space="preserve">In this case, the target is placed in boresight of the radar antenna board, when there is a reflected signal from the target, the generated plane wave should arrive the antennas at the same time. However, since there is a non-ideal cover, there will be some delays of some channels. </w:t>
      </w:r>
      <w:proofErr w:type="spellStart"/>
      <w:r w:rsidR="00E53C68">
        <w:t>Futher</w:t>
      </w:r>
      <w:proofErr w:type="spellEnd"/>
      <w:r w:rsidR="00E53C68">
        <w:t>, the magnitude may also be affected. The received signal of different channels then experienced RF chain, IF chain and ADC, each of the channel will produce different amplifications (attenuations) and time variants, and all these imbalance</w:t>
      </w:r>
      <w:r w:rsidR="00386D24">
        <w:t>s</w:t>
      </w:r>
      <w:r w:rsidR="00E53C68">
        <w:t xml:space="preserve"> are accumulated at point 1’ and 2’ for channel 1 and 2. </w:t>
      </w:r>
      <w:r w:rsidR="00386D24">
        <w:t>Since the target is stationary, 1D-FFT is applied to signals received at 1’ and 2’</w:t>
      </w:r>
      <w:r w:rsidR="007241E9">
        <w:t xml:space="preserve"> to obtain spectrums</w:t>
      </w:r>
      <w:r w:rsidR="00386D24">
        <w:t xml:space="preserve">. </w:t>
      </w:r>
      <w:r w:rsidR="007241E9">
        <w:t>The magnitude and phase are found through the spectrums to consider the above mentioned accumulated imbalances. Note t</w:t>
      </w:r>
      <w:r w:rsidR="00386D24">
        <w:t xml:space="preserve">ime variants for small bandwidth can be translated into phase changes. </w:t>
      </w:r>
      <w:r w:rsidR="007241E9">
        <w:t>And these magnitude and phase are used to generate the calibration matrix.</w:t>
      </w:r>
    </w:p>
    <w:tbl>
      <w:tblPr>
        <w:tblStyle w:val="TableGrid"/>
        <w:tblW w:w="0" w:type="auto"/>
        <w:tblLook w:val="04A0" w:firstRow="1" w:lastRow="0" w:firstColumn="1" w:lastColumn="0" w:noHBand="0" w:noVBand="1"/>
      </w:tblPr>
      <w:tblGrid>
        <w:gridCol w:w="10196"/>
      </w:tblGrid>
      <w:tr w:rsidR="007241E9" w:rsidRPr="002222C9" w14:paraId="630EE8D8" w14:textId="77777777" w:rsidTr="00997F38">
        <w:tc>
          <w:tcPr>
            <w:tcW w:w="10196" w:type="dxa"/>
            <w:tcBorders>
              <w:top w:val="nil"/>
              <w:left w:val="nil"/>
              <w:bottom w:val="nil"/>
              <w:right w:val="nil"/>
            </w:tcBorders>
          </w:tcPr>
          <w:p w14:paraId="04E1BCA6" w14:textId="77777777" w:rsidR="007241E9" w:rsidRPr="002222C9" w:rsidRDefault="007241E9" w:rsidP="00997F38">
            <w:pPr>
              <w:pStyle w:val="Body"/>
              <w:jc w:val="center"/>
            </w:pPr>
            <w:r>
              <w:rPr>
                <w:noProof/>
                <w:lang w:val="en-SG" w:eastAsia="zh-CN"/>
              </w:rPr>
              <w:drawing>
                <wp:inline distT="0" distB="0" distL="0" distR="0" wp14:anchorId="4535C30B" wp14:editId="3A8844A1">
                  <wp:extent cx="2359152" cy="235000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1-Figure31.png"/>
                          <pic:cNvPicPr/>
                        </pic:nvPicPr>
                        <pic:blipFill>
                          <a:blip r:embed="rId50">
                            <a:extLst>
                              <a:ext uri="{28A0092B-C50C-407E-A947-70E740481C1C}">
                                <a14:useLocalDpi xmlns:a14="http://schemas.microsoft.com/office/drawing/2010/main" val="0"/>
                              </a:ext>
                            </a:extLst>
                          </a:blip>
                          <a:stretch>
                            <a:fillRect/>
                          </a:stretch>
                        </pic:blipFill>
                        <pic:spPr>
                          <a:xfrm>
                            <a:off x="0" y="0"/>
                            <a:ext cx="2359152" cy="2350008"/>
                          </a:xfrm>
                          <a:prstGeom prst="rect">
                            <a:avLst/>
                          </a:prstGeom>
                        </pic:spPr>
                      </pic:pic>
                    </a:graphicData>
                  </a:graphic>
                </wp:inline>
              </w:drawing>
            </w:r>
          </w:p>
        </w:tc>
      </w:tr>
      <w:tr w:rsidR="007241E9" w14:paraId="1538F5AE" w14:textId="77777777" w:rsidTr="00997F38">
        <w:tc>
          <w:tcPr>
            <w:tcW w:w="10196" w:type="dxa"/>
            <w:tcBorders>
              <w:top w:val="nil"/>
              <w:left w:val="nil"/>
              <w:bottom w:val="nil"/>
              <w:right w:val="nil"/>
            </w:tcBorders>
          </w:tcPr>
          <w:p w14:paraId="4E079DAE" w14:textId="77777777" w:rsidR="007241E9" w:rsidRDefault="007241E9" w:rsidP="00997F38">
            <w:pPr>
              <w:pStyle w:val="FigureTitle"/>
            </w:pPr>
            <w:r>
              <w:t>Calibration principle.</w:t>
            </w:r>
          </w:p>
        </w:tc>
      </w:tr>
    </w:tbl>
    <w:p w14:paraId="2346149C" w14:textId="1F42B21F" w:rsidR="007241E9" w:rsidRDefault="00CD0EE0" w:rsidP="00386D24">
      <w:pPr>
        <w:pStyle w:val="Body"/>
      </w:pPr>
      <w:r>
        <w:t xml:space="preserve">In .\calibration\ folder, there are a few files start with calibration_. </w:t>
      </w:r>
    </w:p>
    <w:p w14:paraId="5CB8061C" w14:textId="0997A5B7" w:rsidR="004837C8" w:rsidRDefault="004837C8" w:rsidP="0061640B">
      <w:pPr>
        <w:pStyle w:val="Body"/>
        <w:numPr>
          <w:ilvl w:val="0"/>
          <w:numId w:val="29"/>
        </w:numPr>
      </w:pPr>
      <w:r>
        <w:t>Data record: .\calibration\calibration_mimo2go_record.py</w:t>
      </w:r>
    </w:p>
    <w:tbl>
      <w:tblPr>
        <w:tblStyle w:val="InfineonStandard"/>
        <w:tblW w:w="0" w:type="auto"/>
        <w:tblLook w:val="05E0" w:firstRow="1" w:lastRow="1" w:firstColumn="1" w:lastColumn="1" w:noHBand="0" w:noVBand="1"/>
      </w:tblPr>
      <w:tblGrid>
        <w:gridCol w:w="10121"/>
      </w:tblGrid>
      <w:tr w:rsidR="004837C8" w14:paraId="0632416E" w14:textId="77777777" w:rsidTr="004837C8">
        <w:trPr>
          <w:tblHeader/>
        </w:trPr>
        <w:tc>
          <w:tcPr>
            <w:tcW w:w="10121" w:type="dxa"/>
            <w:tcBorders>
              <w:top w:val="nil"/>
              <w:bottom w:val="single" w:sz="4" w:space="0" w:color="auto"/>
            </w:tcBorders>
            <w:shd w:val="clear" w:color="auto" w:fill="auto"/>
          </w:tcPr>
          <w:p w14:paraId="1707180C" w14:textId="620181C6" w:rsidR="004837C8" w:rsidRDefault="004837C8" w:rsidP="004837C8">
            <w:pPr>
              <w:pStyle w:val="CodeTableTitle"/>
              <w:numPr>
                <w:ilvl w:val="0"/>
                <w:numId w:val="0"/>
              </w:numPr>
              <w:ind w:left="1701" w:hanging="1701"/>
            </w:pPr>
            <w:r>
              <w:t>calibration.calibration_mimo2go_record</w:t>
            </w:r>
          </w:p>
        </w:tc>
      </w:tr>
      <w:tr w:rsidR="004837C8" w14:paraId="64519CBB" w14:textId="77777777" w:rsidTr="004837C8">
        <w:tc>
          <w:tcPr>
            <w:tcW w:w="10121" w:type="dxa"/>
            <w:tcBorders>
              <w:left w:val="single" w:sz="4" w:space="0" w:color="auto"/>
              <w:right w:val="single" w:sz="4" w:space="0" w:color="auto"/>
            </w:tcBorders>
            <w:shd w:val="clear" w:color="auto" w:fill="auto"/>
          </w:tcPr>
          <w:p w14:paraId="65337CF4" w14:textId="57E5DD0F" w:rsidR="004837C8" w:rsidRDefault="004837C8" w:rsidP="004837C8">
            <w:pPr>
              <w:pStyle w:val="CodeInCodeTable"/>
            </w:pPr>
            <w:r>
              <w:rPr>
                <w:rFonts w:ascii="Source Sans Pro" w:hAnsi="Source Sans Pro"/>
                <w:lang w:eastAsia="en-US"/>
              </w:rPr>
              <w:br w:type="page"/>
            </w:r>
            <w:r>
              <w:t>if __name__ == “__main__”:</w:t>
            </w:r>
          </w:p>
          <w:p w14:paraId="19F5334D" w14:textId="77777777" w:rsidR="004837C8" w:rsidRDefault="004837C8" w:rsidP="004837C8">
            <w:pPr>
              <w:pStyle w:val="CodeInCodeTable"/>
            </w:pPr>
            <w:r>
              <w:t xml:space="preserve">  </w:t>
            </w:r>
            <w:proofErr w:type="spellStart"/>
            <w:r>
              <w:t>cfg</w:t>
            </w:r>
            <w:proofErr w:type="spellEnd"/>
            <w:r>
              <w:t xml:space="preserve"> = </w:t>
            </w:r>
            <w:proofErr w:type="spellStart"/>
            <w:r>
              <w:t>RadarConfigure</w:t>
            </w:r>
            <w:proofErr w:type="spellEnd"/>
            <w:r>
              <w:t>()</w:t>
            </w:r>
          </w:p>
          <w:p w14:paraId="1A85C757" w14:textId="6FE28C00" w:rsidR="004837C8" w:rsidRDefault="004837C8" w:rsidP="004837C8">
            <w:pPr>
              <w:pStyle w:val="CodeInCodeTable"/>
            </w:pPr>
            <w:r>
              <w:t xml:space="preserve">  </w:t>
            </w:r>
            <w:proofErr w:type="spellStart"/>
            <w:r>
              <w:t>cfg.show_plot</w:t>
            </w:r>
            <w:proofErr w:type="spellEnd"/>
            <w:r>
              <w:t xml:space="preserve"> = True</w:t>
            </w:r>
          </w:p>
          <w:p w14:paraId="25D0594F" w14:textId="63688D7C" w:rsidR="004837C8" w:rsidRDefault="004837C8" w:rsidP="004837C8">
            <w:pPr>
              <w:pStyle w:val="CodeInCodeTable"/>
            </w:pPr>
            <w:r>
              <w:t xml:space="preserve">  </w:t>
            </w:r>
            <w:proofErr w:type="spellStart"/>
            <w:r>
              <w:t>cfg.show_channel</w:t>
            </w:r>
            <w:proofErr w:type="spellEnd"/>
            <w:r>
              <w:t xml:space="preserve"> = 3</w:t>
            </w:r>
          </w:p>
          <w:p w14:paraId="78CCC8AB" w14:textId="5A0914DD" w:rsidR="004837C8" w:rsidRDefault="004837C8" w:rsidP="004837C8">
            <w:pPr>
              <w:pStyle w:val="CodeInCodeTable"/>
            </w:pPr>
            <w:r>
              <w:t xml:space="preserve">  </w:t>
            </w:r>
            <w:proofErr w:type="spellStart"/>
            <w:r>
              <w:t>cfg.recording</w:t>
            </w:r>
            <w:proofErr w:type="spellEnd"/>
            <w:r>
              <w:t xml:space="preserve"> = False</w:t>
            </w:r>
          </w:p>
          <w:p w14:paraId="405A53E7" w14:textId="2D10E3C3" w:rsidR="004837C8" w:rsidRDefault="004837C8" w:rsidP="004837C8">
            <w:pPr>
              <w:pStyle w:val="CodeInCodeTable"/>
            </w:pPr>
            <w:r>
              <w:t xml:space="preserve">  </w:t>
            </w:r>
            <w:proofErr w:type="spellStart"/>
            <w:r>
              <w:t>cfg.filetime</w:t>
            </w:r>
            <w:proofErr w:type="spellEnd"/>
            <w:r>
              <w:t xml:space="preserve"> = 10</w:t>
            </w:r>
          </w:p>
        </w:tc>
      </w:tr>
    </w:tbl>
    <w:p w14:paraId="5FBAA647" w14:textId="77777777" w:rsidR="004837C8" w:rsidRDefault="004837C8" w:rsidP="004837C8">
      <w:pPr>
        <w:pStyle w:val="Body"/>
        <w:ind w:left="720"/>
      </w:pPr>
      <w:r>
        <w:lastRenderedPageBreak/>
        <w:t xml:space="preserve">The major useful setups are the code lines from </w:t>
      </w:r>
      <w:r w:rsidRPr="004837C8">
        <w:rPr>
          <w:rFonts w:ascii="Courier New" w:hAnsi="Courier New" w:cs="Courier New"/>
        </w:rPr>
        <w:t>174</w:t>
      </w:r>
      <w:r>
        <w:t xml:space="preserve"> to </w:t>
      </w:r>
      <w:r w:rsidRPr="004837C8">
        <w:rPr>
          <w:rFonts w:ascii="Courier New" w:hAnsi="Courier New" w:cs="Courier New"/>
        </w:rPr>
        <w:t>178</w:t>
      </w:r>
      <w:r>
        <w:t xml:space="preserve">. Make sure the correct configuration file is chosen. </w:t>
      </w:r>
    </w:p>
    <w:p w14:paraId="515DF8E4" w14:textId="6C2397E7" w:rsidR="004837C8" w:rsidRDefault="004837C8" w:rsidP="004837C8">
      <w:pPr>
        <w:pStyle w:val="Body"/>
        <w:ind w:left="720"/>
        <w:rPr>
          <w:lang w:eastAsia="zh-CN"/>
        </w:rPr>
      </w:pPr>
      <w:r>
        <w:rPr>
          <w:lang w:eastAsia="zh-CN"/>
        </w:rPr>
        <w:t xml:space="preserve">Before a recording, it is recommended to show plot without recording. It gives a real-time RDM plot of the chosen channel. The purpose is to verify if the system is working and also verify whether the parameters are correct: since the position of the target is known, </w:t>
      </w:r>
      <w:r w:rsidR="002A1651">
        <w:rPr>
          <w:lang w:eastAsia="zh-CN"/>
        </w:rPr>
        <w:t>the distance can be translated to the</w:t>
      </w:r>
      <w:r>
        <w:rPr>
          <w:lang w:eastAsia="zh-CN"/>
        </w:rPr>
        <w:t xml:space="preserve"> correct bin</w:t>
      </w:r>
      <w:r w:rsidR="002A1651">
        <w:rPr>
          <w:lang w:eastAsia="zh-CN"/>
        </w:rPr>
        <w:t xml:space="preserve"> number</w:t>
      </w:r>
      <w:r w:rsidR="00A8428F">
        <w:rPr>
          <w:lang w:eastAsia="zh-CN"/>
        </w:rPr>
        <w:t xml:space="preserve"> when a correct bandwidth is used</w:t>
      </w:r>
      <w:r w:rsidR="002A1651">
        <w:rPr>
          <w:lang w:eastAsia="zh-CN"/>
        </w:rPr>
        <w:t>.</w:t>
      </w:r>
      <w:r w:rsidR="00997F38">
        <w:rPr>
          <w:lang w:eastAsia="zh-CN"/>
        </w:rPr>
        <w:t xml:space="preserve"> Different channels can be tested by changing the </w:t>
      </w:r>
      <w:proofErr w:type="spellStart"/>
      <w:r w:rsidR="00997F38">
        <w:rPr>
          <w:lang w:eastAsia="zh-CN"/>
        </w:rPr>
        <w:t>cfg.show_channel</w:t>
      </w:r>
      <w:proofErr w:type="spellEnd"/>
      <w:r w:rsidR="00997F38">
        <w:rPr>
          <w:lang w:eastAsia="zh-CN"/>
        </w:rPr>
        <w:t xml:space="preserve"> parameter, and the channel starts from 0.</w:t>
      </w:r>
    </w:p>
    <w:p w14:paraId="480C7FAC" w14:textId="77777777" w:rsidR="00997F38" w:rsidRDefault="00997F38" w:rsidP="004837C8">
      <w:pPr>
        <w:pStyle w:val="Body"/>
        <w:ind w:left="720"/>
        <w:rPr>
          <w:lang w:eastAsia="zh-CN"/>
        </w:rPr>
      </w:pPr>
      <w:r>
        <w:rPr>
          <w:lang w:eastAsia="zh-CN"/>
        </w:rPr>
        <w:t xml:space="preserve">Once the system has been tested, enable the recording. Data will be recorded under </w:t>
      </w:r>
    </w:p>
    <w:p w14:paraId="1F63C93D" w14:textId="77777777" w:rsidR="00997F38" w:rsidRDefault="00997F38" w:rsidP="004837C8">
      <w:pPr>
        <w:pStyle w:val="Body"/>
        <w:ind w:left="720"/>
        <w:rPr>
          <w:lang w:eastAsia="zh-CN"/>
        </w:rPr>
      </w:pPr>
      <w:r>
        <w:rPr>
          <w:lang w:eastAsia="zh-CN"/>
        </w:rPr>
        <w:t>.\calibration\</w:t>
      </w:r>
      <w:proofErr w:type="spellStart"/>
      <w:r>
        <w:rPr>
          <w:lang w:eastAsia="zh-CN"/>
        </w:rPr>
        <w:t>data_collected</w:t>
      </w:r>
      <w:proofErr w:type="spellEnd"/>
      <w:r>
        <w:rPr>
          <w:lang w:eastAsia="zh-CN"/>
        </w:rPr>
        <w:t>\</w:t>
      </w:r>
    </w:p>
    <w:p w14:paraId="1D865FB4" w14:textId="57943CC6" w:rsidR="00997F38" w:rsidRDefault="00997F38" w:rsidP="004837C8">
      <w:pPr>
        <w:pStyle w:val="Body"/>
        <w:ind w:left="720"/>
        <w:rPr>
          <w:lang w:eastAsia="zh-CN"/>
        </w:rPr>
      </w:pPr>
      <w:r>
        <w:rPr>
          <w:lang w:eastAsia="zh-CN"/>
        </w:rPr>
        <w:t xml:space="preserve">The amount of data of each file is also determined by the </w:t>
      </w:r>
      <w:proofErr w:type="spellStart"/>
      <w:r>
        <w:rPr>
          <w:lang w:eastAsia="zh-CN"/>
        </w:rPr>
        <w:t>cfg.filetime</w:t>
      </w:r>
      <w:proofErr w:type="spellEnd"/>
      <w:r>
        <w:rPr>
          <w:lang w:eastAsia="zh-CN"/>
        </w:rPr>
        <w:t xml:space="preserve"> (in seconds).</w:t>
      </w:r>
    </w:p>
    <w:p w14:paraId="6CEC5F7A" w14:textId="5FFAC78B" w:rsidR="00F42482" w:rsidRDefault="00F42482" w:rsidP="004837C8">
      <w:pPr>
        <w:pStyle w:val="Body"/>
        <w:ind w:left="720"/>
      </w:pPr>
      <w:r>
        <w:rPr>
          <w:noProof/>
          <w:lang w:val="en-SG" w:eastAsia="zh-CN"/>
        </w:rPr>
        <w:drawing>
          <wp:inline distT="0" distB="0" distL="0" distR="0" wp14:anchorId="32C60746" wp14:editId="744563AA">
            <wp:extent cx="5193792" cy="704088"/>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792" cy="704088"/>
                    </a:xfrm>
                    <a:prstGeom prst="rect">
                      <a:avLst/>
                    </a:prstGeom>
                  </pic:spPr>
                </pic:pic>
              </a:graphicData>
            </a:graphic>
          </wp:inline>
        </w:drawing>
      </w:r>
    </w:p>
    <w:p w14:paraId="0117A151" w14:textId="5BA0C3E5" w:rsidR="004837C8" w:rsidRDefault="004837C8" w:rsidP="0061640B">
      <w:pPr>
        <w:pStyle w:val="Body"/>
        <w:numPr>
          <w:ilvl w:val="0"/>
          <w:numId w:val="29"/>
        </w:numPr>
      </w:pPr>
      <w:r>
        <w:t>Generate calibration matrix: .\calibration\calibration_main.py</w:t>
      </w:r>
    </w:p>
    <w:p w14:paraId="41882266" w14:textId="74E28D0F" w:rsidR="00EA7562" w:rsidRDefault="00EA7562" w:rsidP="00EA7562">
      <w:pPr>
        <w:pStyle w:val="Body"/>
        <w:ind w:left="720"/>
      </w:pPr>
      <w:r>
        <w:rPr>
          <w:lang w:eastAsia="zh-CN"/>
        </w:rPr>
        <w:t>In each of the data recording folder, a config.txt file (</w:t>
      </w:r>
      <w:proofErr w:type="spellStart"/>
      <w:r>
        <w:rPr>
          <w:lang w:eastAsia="zh-CN"/>
        </w:rPr>
        <w:t>json</w:t>
      </w:r>
      <w:proofErr w:type="spellEnd"/>
      <w:r>
        <w:rPr>
          <w:lang w:eastAsia="zh-CN"/>
        </w:rPr>
        <w:t xml:space="preserve"> format) is used to record </w:t>
      </w:r>
      <w:r w:rsidR="003906F4">
        <w:rPr>
          <w:lang w:eastAsia="zh-CN"/>
        </w:rPr>
        <w:t xml:space="preserve">basic radar </w:t>
      </w:r>
      <w:r>
        <w:rPr>
          <w:lang w:eastAsia="zh-CN"/>
        </w:rPr>
        <w:t xml:space="preserve">information needed for the calibration. </w:t>
      </w:r>
    </w:p>
    <w:tbl>
      <w:tblPr>
        <w:tblStyle w:val="InfineonStandard"/>
        <w:tblW w:w="0" w:type="auto"/>
        <w:tblLook w:val="05E0" w:firstRow="1" w:lastRow="1" w:firstColumn="1" w:lastColumn="1" w:noHBand="0" w:noVBand="1"/>
      </w:tblPr>
      <w:tblGrid>
        <w:gridCol w:w="10121"/>
      </w:tblGrid>
      <w:tr w:rsidR="00EA7562" w14:paraId="0439AE4D" w14:textId="77777777" w:rsidTr="00B337AA">
        <w:trPr>
          <w:tblHeader/>
        </w:trPr>
        <w:tc>
          <w:tcPr>
            <w:tcW w:w="10121" w:type="dxa"/>
            <w:tcBorders>
              <w:top w:val="nil"/>
              <w:bottom w:val="single" w:sz="4" w:space="0" w:color="auto"/>
            </w:tcBorders>
            <w:shd w:val="clear" w:color="auto" w:fill="auto"/>
          </w:tcPr>
          <w:p w14:paraId="2F1643F4" w14:textId="7AE1154B" w:rsidR="00EA7562" w:rsidRDefault="00EA7562" w:rsidP="00EA7562">
            <w:pPr>
              <w:pStyle w:val="CodeTableTitle"/>
              <w:numPr>
                <w:ilvl w:val="0"/>
                <w:numId w:val="0"/>
              </w:numPr>
              <w:ind w:left="1701" w:hanging="1701"/>
            </w:pPr>
            <w:proofErr w:type="spellStart"/>
            <w:r>
              <w:t>calibration.calibration_main</w:t>
            </w:r>
            <w:proofErr w:type="spellEnd"/>
          </w:p>
        </w:tc>
      </w:tr>
      <w:tr w:rsidR="00EA7562" w14:paraId="547B7F12" w14:textId="77777777" w:rsidTr="00B337AA">
        <w:tc>
          <w:tcPr>
            <w:tcW w:w="10121" w:type="dxa"/>
            <w:tcBorders>
              <w:left w:val="single" w:sz="4" w:space="0" w:color="auto"/>
              <w:right w:val="single" w:sz="4" w:space="0" w:color="auto"/>
            </w:tcBorders>
            <w:shd w:val="clear" w:color="auto" w:fill="auto"/>
          </w:tcPr>
          <w:p w14:paraId="33E07E77" w14:textId="77777777" w:rsidR="00EA7562" w:rsidRDefault="00EA7562" w:rsidP="00EA7562">
            <w:pPr>
              <w:pStyle w:val="CodeInCodeTable"/>
            </w:pPr>
            <w:r w:rsidRPr="00EA7562">
              <w:rPr>
                <w:rFonts w:ascii="Source Sans Pro" w:hAnsi="Source Sans Pro"/>
                <w:lang w:eastAsia="en-US"/>
              </w:rPr>
              <w:br w:type="page"/>
            </w:r>
            <w:r>
              <w:t>if __name__ == “__main__”:</w:t>
            </w:r>
          </w:p>
          <w:p w14:paraId="4211A15D" w14:textId="77777777" w:rsidR="00EA7562" w:rsidRDefault="00EA7562" w:rsidP="00EA7562">
            <w:pPr>
              <w:pStyle w:val="CodeInCodeTable"/>
            </w:pPr>
            <w:r>
              <w:t xml:space="preserve">  …</w:t>
            </w:r>
          </w:p>
          <w:p w14:paraId="344737D8" w14:textId="77777777" w:rsidR="00EA7562" w:rsidRDefault="00EA7562" w:rsidP="00EA7562">
            <w:pPr>
              <w:pStyle w:val="CodeInCodeTable"/>
            </w:pPr>
            <w:r>
              <w:t xml:space="preserve">  </w:t>
            </w:r>
            <w:proofErr w:type="spellStart"/>
            <w:r>
              <w:t>cfg</w:t>
            </w:r>
            <w:proofErr w:type="spellEnd"/>
            <w:r>
              <w:t xml:space="preserve"> = </w:t>
            </w:r>
            <w:proofErr w:type="spellStart"/>
            <w:r>
              <w:t>json.load</w:t>
            </w:r>
            <w:proofErr w:type="spellEnd"/>
            <w:r>
              <w:t>(f)</w:t>
            </w:r>
          </w:p>
          <w:p w14:paraId="76D49595" w14:textId="557758F3" w:rsidR="00EA7562" w:rsidRDefault="00EA7562" w:rsidP="00EA7562">
            <w:pPr>
              <w:pStyle w:val="CodeInCodeTable"/>
            </w:pPr>
            <w:r>
              <w:t xml:space="preserve">  </w:t>
            </w:r>
            <w:proofErr w:type="spellStart"/>
            <w:r>
              <w:t>cfg</w:t>
            </w:r>
            <w:proofErr w:type="spellEnd"/>
            <w:r>
              <w:t xml:space="preserve"> = </w:t>
            </w:r>
            <w:proofErr w:type="spellStart"/>
            <w:r>
              <w:t>add_additional_cfg</w:t>
            </w:r>
            <w:proofErr w:type="spellEnd"/>
            <w:r>
              <w:t>(</w:t>
            </w:r>
            <w:proofErr w:type="spellStart"/>
            <w:r>
              <w:t>cfg</w:t>
            </w:r>
            <w:proofErr w:type="spellEnd"/>
            <w:r>
              <w:t>)</w:t>
            </w:r>
          </w:p>
        </w:tc>
      </w:tr>
    </w:tbl>
    <w:p w14:paraId="4E8F3A12" w14:textId="7A63A27A" w:rsidR="00F42482" w:rsidRDefault="003906F4" w:rsidP="003906F4">
      <w:pPr>
        <w:pStyle w:val="Body"/>
        <w:ind w:left="709" w:firstLine="1"/>
      </w:pPr>
      <w:r>
        <w:t xml:space="preserve">Additional information is still needed for calibration such as target position (to be input for different calibrations), which was not included in the radar configuration itself. </w:t>
      </w:r>
    </w:p>
    <w:tbl>
      <w:tblPr>
        <w:tblStyle w:val="InfineonStandard"/>
        <w:tblW w:w="0" w:type="auto"/>
        <w:tblLook w:val="05E0" w:firstRow="1" w:lastRow="1" w:firstColumn="1" w:lastColumn="1" w:noHBand="0" w:noVBand="1"/>
      </w:tblPr>
      <w:tblGrid>
        <w:gridCol w:w="10121"/>
      </w:tblGrid>
      <w:tr w:rsidR="003906F4" w14:paraId="3486156A" w14:textId="77777777" w:rsidTr="00B337AA">
        <w:trPr>
          <w:tblHeader/>
        </w:trPr>
        <w:tc>
          <w:tcPr>
            <w:tcW w:w="10121" w:type="dxa"/>
            <w:tcBorders>
              <w:top w:val="nil"/>
              <w:bottom w:val="single" w:sz="4" w:space="0" w:color="auto"/>
            </w:tcBorders>
            <w:shd w:val="clear" w:color="auto" w:fill="auto"/>
          </w:tcPr>
          <w:p w14:paraId="0A95EBDC" w14:textId="77777777" w:rsidR="003906F4" w:rsidRDefault="003906F4" w:rsidP="00B337AA">
            <w:pPr>
              <w:pStyle w:val="CodeTableTitle"/>
              <w:numPr>
                <w:ilvl w:val="0"/>
                <w:numId w:val="0"/>
              </w:numPr>
              <w:ind w:left="1701" w:hanging="1701"/>
            </w:pPr>
            <w:proofErr w:type="spellStart"/>
            <w:r>
              <w:t>calibration.calibration_main</w:t>
            </w:r>
            <w:proofErr w:type="spellEnd"/>
          </w:p>
        </w:tc>
      </w:tr>
      <w:tr w:rsidR="003906F4" w14:paraId="7722E8AE" w14:textId="77777777" w:rsidTr="00B337AA">
        <w:tc>
          <w:tcPr>
            <w:tcW w:w="10121" w:type="dxa"/>
            <w:tcBorders>
              <w:left w:val="single" w:sz="4" w:space="0" w:color="auto"/>
              <w:right w:val="single" w:sz="4" w:space="0" w:color="auto"/>
            </w:tcBorders>
            <w:shd w:val="clear" w:color="auto" w:fill="auto"/>
          </w:tcPr>
          <w:p w14:paraId="16F049B8" w14:textId="34DA3B32" w:rsidR="003906F4" w:rsidRDefault="003906F4" w:rsidP="003906F4">
            <w:pPr>
              <w:pStyle w:val="CodeInCodeTable"/>
            </w:pPr>
            <w:r w:rsidRPr="003906F4">
              <w:rPr>
                <w:rFonts w:ascii="Source Sans Pro" w:hAnsi="Source Sans Pro"/>
                <w:lang w:eastAsia="en-US"/>
              </w:rPr>
              <w:br w:type="page"/>
            </w:r>
            <w:proofErr w:type="spellStart"/>
            <w:r>
              <w:t>def</w:t>
            </w:r>
            <w:proofErr w:type="spellEnd"/>
            <w:r>
              <w:t xml:space="preserve"> </w:t>
            </w:r>
            <w:proofErr w:type="spellStart"/>
            <w:r>
              <w:t>add_additional_cfg</w:t>
            </w:r>
            <w:proofErr w:type="spellEnd"/>
            <w:r>
              <w:t>:</w:t>
            </w:r>
          </w:p>
          <w:p w14:paraId="1B48D2E4" w14:textId="77777777" w:rsidR="003906F4" w:rsidRDefault="003906F4" w:rsidP="00B337AA">
            <w:pPr>
              <w:pStyle w:val="CodeInCodeTable"/>
            </w:pPr>
            <w:r>
              <w:t xml:space="preserve">  …</w:t>
            </w:r>
          </w:p>
          <w:p w14:paraId="4E0D8137" w14:textId="3315BD93" w:rsidR="003906F4" w:rsidRDefault="003906F4" w:rsidP="003906F4">
            <w:pPr>
              <w:pStyle w:val="CodeInCodeTable"/>
            </w:pPr>
            <w:r>
              <w:t xml:space="preserve">  </w:t>
            </w:r>
            <w:proofErr w:type="spellStart"/>
            <w:r>
              <w:t>cfg</w:t>
            </w:r>
            <w:proofErr w:type="spellEnd"/>
            <w:r>
              <w:t>[“cali_target1”] = (10, 0, 0)</w:t>
            </w:r>
          </w:p>
        </w:tc>
      </w:tr>
    </w:tbl>
    <w:p w14:paraId="66D46507" w14:textId="52FE69D3" w:rsidR="002E1FE1" w:rsidRDefault="003906F4" w:rsidP="002E1FE1">
      <w:pPr>
        <w:pStyle w:val="Body"/>
        <w:ind w:left="709" w:firstLine="1"/>
      </w:pPr>
      <w:r>
        <w:t xml:space="preserve">As stated in code line </w:t>
      </w:r>
      <w:r w:rsidRPr="003906F4">
        <w:rPr>
          <w:rFonts w:ascii="Courier New" w:hAnsi="Courier New" w:cs="Courier New"/>
        </w:rPr>
        <w:t>185</w:t>
      </w:r>
      <w:r>
        <w:t xml:space="preserve">, the </w:t>
      </w:r>
      <w:r w:rsidR="002E1FE1">
        <w:t>target is placed 10 meters away with both elevation and azimuth angle of 0°. Since the bandwidth is already loaded in the configurations, the range resolution can be obtained, thus the correct range bin can be obtained.</w:t>
      </w:r>
    </w:p>
    <w:p w14:paraId="052EA331" w14:textId="2EB32C29" w:rsidR="002E1FE1" w:rsidRDefault="002E1FE1" w:rsidP="002E1FE1">
      <w:pPr>
        <w:pStyle w:val="Body"/>
        <w:ind w:left="709" w:firstLine="1"/>
      </w:pPr>
      <w:r>
        <w:t xml:space="preserve">The calibration will </w:t>
      </w:r>
      <w:r w:rsidR="0089703B">
        <w:t>generate calibration matrix in .\calibration\</w:t>
      </w:r>
      <w:proofErr w:type="spellStart"/>
      <w:r w:rsidR="0089703B">
        <w:t>Cal_mtx</w:t>
      </w:r>
      <w:proofErr w:type="spellEnd"/>
      <w:r w:rsidR="0089703B">
        <w:t>\</w:t>
      </w:r>
    </w:p>
    <w:p w14:paraId="6B9617D6" w14:textId="5707E5AE" w:rsidR="00E802D1" w:rsidRDefault="0089703B" w:rsidP="0089703B">
      <w:pPr>
        <w:pStyle w:val="Body"/>
        <w:ind w:left="709" w:firstLine="1"/>
      </w:pPr>
      <w:r>
        <w:rPr>
          <w:noProof/>
          <w:lang w:val="en-SG" w:eastAsia="zh-CN"/>
        </w:rPr>
        <w:drawing>
          <wp:inline distT="0" distB="0" distL="0" distR="0" wp14:anchorId="118A2A30" wp14:editId="3E20B943">
            <wp:extent cx="1828800" cy="38404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8800" cy="384048"/>
                    </a:xfrm>
                    <a:prstGeom prst="rect">
                      <a:avLst/>
                    </a:prstGeom>
                  </pic:spPr>
                </pic:pic>
              </a:graphicData>
            </a:graphic>
          </wp:inline>
        </w:drawing>
      </w:r>
    </w:p>
    <w:p w14:paraId="65033640" w14:textId="37E5915A" w:rsidR="0089703B" w:rsidRDefault="0089703B" w:rsidP="0089703B">
      <w:pPr>
        <w:pStyle w:val="Body"/>
        <w:ind w:left="709" w:firstLine="1"/>
      </w:pPr>
      <w:r>
        <w:t>Since there are 10 seconds of data recorded, and the calibration matrix is based on 1D-FFT of each single chirp, there can be more than 10 thousand FFT results for the same spectrum. The matrix are generated based on the average value of the last 100 spectrums.</w:t>
      </w:r>
    </w:p>
    <w:tbl>
      <w:tblPr>
        <w:tblStyle w:val="InfineonStandard"/>
        <w:tblW w:w="0" w:type="auto"/>
        <w:tblLook w:val="05E0" w:firstRow="1" w:lastRow="1" w:firstColumn="1" w:lastColumn="1" w:noHBand="0" w:noVBand="1"/>
      </w:tblPr>
      <w:tblGrid>
        <w:gridCol w:w="10121"/>
      </w:tblGrid>
      <w:tr w:rsidR="0089703B" w14:paraId="1E431E9E" w14:textId="77777777" w:rsidTr="00B337AA">
        <w:trPr>
          <w:tblHeader/>
        </w:trPr>
        <w:tc>
          <w:tcPr>
            <w:tcW w:w="10121" w:type="dxa"/>
            <w:tcBorders>
              <w:top w:val="nil"/>
              <w:bottom w:val="single" w:sz="4" w:space="0" w:color="auto"/>
            </w:tcBorders>
            <w:shd w:val="clear" w:color="auto" w:fill="auto"/>
          </w:tcPr>
          <w:p w14:paraId="50992591" w14:textId="77777777" w:rsidR="0089703B" w:rsidRDefault="0089703B" w:rsidP="00B337AA">
            <w:pPr>
              <w:pStyle w:val="CodeTableTitle"/>
              <w:numPr>
                <w:ilvl w:val="0"/>
                <w:numId w:val="0"/>
              </w:numPr>
              <w:ind w:left="1701" w:hanging="1701"/>
            </w:pPr>
            <w:proofErr w:type="spellStart"/>
            <w:r>
              <w:t>calibration.calibration_main</w:t>
            </w:r>
            <w:proofErr w:type="spellEnd"/>
          </w:p>
        </w:tc>
      </w:tr>
      <w:tr w:rsidR="0089703B" w14:paraId="4B3DC014" w14:textId="77777777" w:rsidTr="00B337AA">
        <w:tc>
          <w:tcPr>
            <w:tcW w:w="10121" w:type="dxa"/>
            <w:tcBorders>
              <w:left w:val="single" w:sz="4" w:space="0" w:color="auto"/>
              <w:right w:val="single" w:sz="4" w:space="0" w:color="auto"/>
            </w:tcBorders>
            <w:shd w:val="clear" w:color="auto" w:fill="auto"/>
          </w:tcPr>
          <w:p w14:paraId="0FFA5F4E" w14:textId="1F58C983" w:rsidR="0089703B" w:rsidRDefault="0089703B" w:rsidP="0089703B">
            <w:pPr>
              <w:pStyle w:val="CodeInCodeTable"/>
            </w:pPr>
            <w:r w:rsidRPr="0089703B">
              <w:rPr>
                <w:rFonts w:ascii="Source Sans Pro" w:hAnsi="Source Sans Pro"/>
                <w:lang w:eastAsia="en-US"/>
              </w:rPr>
              <w:br w:type="page"/>
            </w:r>
            <w:r>
              <w:t>class Calibrator:</w:t>
            </w:r>
          </w:p>
          <w:p w14:paraId="1326E6E4" w14:textId="4DA0287B" w:rsidR="0089703B" w:rsidRDefault="0089703B" w:rsidP="00B337AA">
            <w:pPr>
              <w:pStyle w:val="CodeInCodeTable"/>
            </w:pPr>
            <w:r>
              <w:t xml:space="preserve">  </w:t>
            </w:r>
            <w:proofErr w:type="spellStart"/>
            <w:r>
              <w:t>def</w:t>
            </w:r>
            <w:proofErr w:type="spellEnd"/>
            <w:r>
              <w:t xml:space="preserve"> __</w:t>
            </w:r>
            <w:proofErr w:type="spellStart"/>
            <w:r>
              <w:t>init</w:t>
            </w:r>
            <w:proofErr w:type="spellEnd"/>
            <w:r>
              <w:t>__():</w:t>
            </w:r>
          </w:p>
          <w:p w14:paraId="143DD8EB" w14:textId="27EB609A" w:rsidR="0089703B" w:rsidRDefault="0089703B" w:rsidP="00B337AA">
            <w:pPr>
              <w:pStyle w:val="CodeInCodeTable"/>
            </w:pPr>
            <w:r>
              <w:lastRenderedPageBreak/>
              <w:t xml:space="preserve">    …</w:t>
            </w:r>
          </w:p>
          <w:p w14:paraId="56746B1B" w14:textId="07ED3ECC" w:rsidR="0089703B" w:rsidRDefault="0089703B" w:rsidP="0089703B">
            <w:pPr>
              <w:pStyle w:val="CodeInCodeTable"/>
            </w:pPr>
            <w:r>
              <w:t xml:space="preserve">    </w:t>
            </w:r>
            <w:proofErr w:type="spellStart"/>
            <w:r>
              <w:t>self.gen_cal_mtx</w:t>
            </w:r>
            <w:proofErr w:type="spellEnd"/>
            <w:r>
              <w:t>(</w:t>
            </w:r>
            <w:proofErr w:type="spellStart"/>
            <w:r>
              <w:t>file_prefix</w:t>
            </w:r>
            <w:proofErr w:type="spellEnd"/>
            <w:r>
              <w:t xml:space="preserve">, </w:t>
            </w:r>
            <w:proofErr w:type="spellStart"/>
            <w:r>
              <w:t>num_cal</w:t>
            </w:r>
            <w:proofErr w:type="spellEnd"/>
            <w:r>
              <w:t>=100)</w:t>
            </w:r>
          </w:p>
        </w:tc>
      </w:tr>
    </w:tbl>
    <w:p w14:paraId="18B511AD" w14:textId="77777777" w:rsidR="005F57C3" w:rsidRDefault="0089703B" w:rsidP="0089703B">
      <w:pPr>
        <w:pStyle w:val="Body"/>
      </w:pPr>
      <w:r>
        <w:lastRenderedPageBreak/>
        <w:tab/>
      </w:r>
      <w:r w:rsidR="00CE49AC">
        <w:t>The statistical information is also visualized for</w:t>
      </w:r>
      <w:r w:rsidR="00B337AA">
        <w:t xml:space="preserve"> the calibration data</w:t>
      </w:r>
      <w:r w:rsidR="005F57C3">
        <w:t xml:space="preserve"> under:</w:t>
      </w:r>
    </w:p>
    <w:p w14:paraId="61DB9FB0" w14:textId="276CBB00" w:rsidR="005F57C3" w:rsidRDefault="005F57C3" w:rsidP="005F57C3">
      <w:pPr>
        <w:pStyle w:val="Body"/>
        <w:ind w:firstLine="709"/>
      </w:pPr>
      <w:r>
        <w:t>.\calibration\</w:t>
      </w:r>
      <w:proofErr w:type="spellStart"/>
      <w:r>
        <w:t>calibration_plots</w:t>
      </w:r>
      <w:proofErr w:type="spellEnd"/>
    </w:p>
    <w:p w14:paraId="114EBDD4" w14:textId="613BD9D3" w:rsidR="00B4153B" w:rsidRDefault="00B4153B" w:rsidP="00B4153B">
      <w:pPr>
        <w:pStyle w:val="Body"/>
        <w:ind w:left="709"/>
      </w:pPr>
      <w:r>
        <w:t>It shows how magnitude and phase vary at the allocated range bin over all chirps.</w:t>
      </w:r>
      <w:r w:rsidRPr="00B4153B">
        <w:t xml:space="preserve"> </w:t>
      </w:r>
      <w:r>
        <w:t>The calibration has one channel as a reference on the left side. As shown in Figure 32 and Figure 33, if there is are big jumps or variations on the distribution, it means the selected range bin may be incorrect. These figures are the results from open space measurement as shown in Figure 34, the variation will be much smaller if the measurement is done in an anechoic chamber room</w:t>
      </w:r>
      <w:r w:rsidR="00042F61">
        <w:rPr>
          <w:rFonts w:eastAsia="MS Mincho" w:hint="eastAsia"/>
          <w:lang w:eastAsia="ja-JP"/>
        </w:rPr>
        <w:t xml:space="preserve"> (</w:t>
      </w:r>
      <w:r w:rsidR="00042F61">
        <w:rPr>
          <w:rFonts w:eastAsia="MS Mincho"/>
          <w:lang w:eastAsia="ja-JP"/>
        </w:rPr>
        <w:t>Figure 35</w:t>
      </w:r>
      <w:r w:rsidR="00042F61">
        <w:rPr>
          <w:rFonts w:eastAsia="MS Mincho" w:hint="eastAsia"/>
          <w:lang w:eastAsia="ja-JP"/>
        </w:rPr>
        <w: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6"/>
      </w:tblGrid>
      <w:tr w:rsidR="005F57C3" w:rsidRPr="002222C9" w14:paraId="3EDBBD25" w14:textId="77777777" w:rsidTr="00AA5983">
        <w:tc>
          <w:tcPr>
            <w:tcW w:w="10196" w:type="dxa"/>
          </w:tcPr>
          <w:p w14:paraId="5CFBB1AA" w14:textId="3600C335" w:rsidR="005F57C3" w:rsidRPr="002222C9" w:rsidRDefault="005F57C3" w:rsidP="0089610D">
            <w:pPr>
              <w:pStyle w:val="Body"/>
              <w:jc w:val="center"/>
            </w:pPr>
            <w:r>
              <w:rPr>
                <w:noProof/>
                <w:lang w:val="en-SG" w:eastAsia="zh-CN"/>
              </w:rPr>
              <w:drawing>
                <wp:inline distT="0" distB="0" distL="0" distR="0" wp14:anchorId="3204B212" wp14:editId="481FD022">
                  <wp:extent cx="1874520" cy="1408176"/>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1-Figure32-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74520" cy="1408176"/>
                          </a:xfrm>
                          <a:prstGeom prst="rect">
                            <a:avLst/>
                          </a:prstGeom>
                        </pic:spPr>
                      </pic:pic>
                    </a:graphicData>
                  </a:graphic>
                </wp:inline>
              </w:drawing>
            </w:r>
            <w:r>
              <w:rPr>
                <w:noProof/>
                <w:lang w:val="en-SG" w:eastAsia="zh-CN"/>
              </w:rPr>
              <w:drawing>
                <wp:inline distT="0" distB="0" distL="0" distR="0" wp14:anchorId="1A7A77BA" wp14:editId="3F34FD07">
                  <wp:extent cx="1874520" cy="1408176"/>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1-Figure32-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74520" cy="1408176"/>
                          </a:xfrm>
                          <a:prstGeom prst="rect">
                            <a:avLst/>
                          </a:prstGeom>
                        </pic:spPr>
                      </pic:pic>
                    </a:graphicData>
                  </a:graphic>
                </wp:inline>
              </w:drawing>
            </w:r>
            <w:r>
              <w:rPr>
                <w:noProof/>
                <w:lang w:val="en-SG" w:eastAsia="zh-CN"/>
              </w:rPr>
              <w:drawing>
                <wp:inline distT="0" distB="0" distL="0" distR="0" wp14:anchorId="564DA5C3" wp14:editId="3FCD7C60">
                  <wp:extent cx="1874520" cy="1408176"/>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1-Figure32-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74520" cy="1408176"/>
                          </a:xfrm>
                          <a:prstGeom prst="rect">
                            <a:avLst/>
                          </a:prstGeom>
                        </pic:spPr>
                      </pic:pic>
                    </a:graphicData>
                  </a:graphic>
                </wp:inline>
              </w:drawing>
            </w:r>
          </w:p>
        </w:tc>
      </w:tr>
      <w:tr w:rsidR="005F57C3" w14:paraId="43C93258" w14:textId="77777777" w:rsidTr="00AA5983">
        <w:tc>
          <w:tcPr>
            <w:tcW w:w="10196" w:type="dxa"/>
          </w:tcPr>
          <w:p w14:paraId="0EF40DFC" w14:textId="1DBFDA1D" w:rsidR="005F57C3" w:rsidRDefault="00AA5983" w:rsidP="0089610D">
            <w:pPr>
              <w:pStyle w:val="FigureTitle"/>
            </w:pPr>
            <w:r>
              <w:t>Statistical figures of magnitude (channel 0 as reference, channel 1 and its histogram).</w:t>
            </w:r>
          </w:p>
        </w:tc>
      </w:tr>
      <w:tr w:rsidR="005F57C3" w:rsidRPr="002222C9" w14:paraId="65301C97" w14:textId="77777777" w:rsidTr="00AA5983">
        <w:tc>
          <w:tcPr>
            <w:tcW w:w="10196" w:type="dxa"/>
          </w:tcPr>
          <w:p w14:paraId="07125413" w14:textId="0601E581" w:rsidR="005F57C3" w:rsidRPr="002222C9" w:rsidRDefault="005F57C3" w:rsidP="005F57C3">
            <w:pPr>
              <w:pStyle w:val="Body"/>
              <w:jc w:val="center"/>
            </w:pPr>
            <w:r>
              <w:rPr>
                <w:noProof/>
                <w:lang w:val="en-SG" w:eastAsia="zh-CN"/>
              </w:rPr>
              <w:drawing>
                <wp:inline distT="0" distB="0" distL="0" distR="0" wp14:anchorId="7843BD0F" wp14:editId="03DB44A1">
                  <wp:extent cx="1874520" cy="1408176"/>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1-Figure33-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74520" cy="1408176"/>
                          </a:xfrm>
                          <a:prstGeom prst="rect">
                            <a:avLst/>
                          </a:prstGeom>
                        </pic:spPr>
                      </pic:pic>
                    </a:graphicData>
                  </a:graphic>
                </wp:inline>
              </w:drawing>
            </w:r>
            <w:r>
              <w:rPr>
                <w:noProof/>
                <w:lang w:val="en-SG" w:eastAsia="zh-CN"/>
              </w:rPr>
              <w:drawing>
                <wp:inline distT="0" distB="0" distL="0" distR="0" wp14:anchorId="0968894D" wp14:editId="6E259046">
                  <wp:extent cx="1874520" cy="1408176"/>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1-Figure33-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74520" cy="1408176"/>
                          </a:xfrm>
                          <a:prstGeom prst="rect">
                            <a:avLst/>
                          </a:prstGeom>
                        </pic:spPr>
                      </pic:pic>
                    </a:graphicData>
                  </a:graphic>
                </wp:inline>
              </w:drawing>
            </w:r>
            <w:r>
              <w:rPr>
                <w:noProof/>
                <w:lang w:val="en-SG" w:eastAsia="zh-CN"/>
              </w:rPr>
              <w:drawing>
                <wp:inline distT="0" distB="0" distL="0" distR="0" wp14:anchorId="11CE4A6D" wp14:editId="50869A40">
                  <wp:extent cx="1874520" cy="1408176"/>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1-Figure33-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74520" cy="1408176"/>
                          </a:xfrm>
                          <a:prstGeom prst="rect">
                            <a:avLst/>
                          </a:prstGeom>
                        </pic:spPr>
                      </pic:pic>
                    </a:graphicData>
                  </a:graphic>
                </wp:inline>
              </w:drawing>
            </w:r>
          </w:p>
        </w:tc>
      </w:tr>
      <w:tr w:rsidR="005F57C3" w14:paraId="18DD7237" w14:textId="77777777" w:rsidTr="00B4153B">
        <w:tc>
          <w:tcPr>
            <w:tcW w:w="10196" w:type="dxa"/>
          </w:tcPr>
          <w:p w14:paraId="01C5B5D6" w14:textId="1ABC951C" w:rsidR="005F57C3" w:rsidRDefault="00AA5983" w:rsidP="00AA5983">
            <w:pPr>
              <w:pStyle w:val="FigureTitle"/>
            </w:pPr>
            <w:r>
              <w:t>Statistical figures of phase (channel 0 as reference, channel 1 and its histogram).</w:t>
            </w:r>
          </w:p>
        </w:tc>
      </w:tr>
      <w:tr w:rsidR="00B4153B" w:rsidRPr="002222C9" w14:paraId="58AA695E" w14:textId="77777777" w:rsidTr="00B415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196" w:type="dxa"/>
            <w:tcBorders>
              <w:top w:val="nil"/>
              <w:left w:val="nil"/>
              <w:bottom w:val="nil"/>
              <w:right w:val="nil"/>
            </w:tcBorders>
          </w:tcPr>
          <w:p w14:paraId="6C7ED47B" w14:textId="421AEB8B" w:rsidR="00B4153B" w:rsidRPr="002222C9" w:rsidRDefault="00B4153B" w:rsidP="0089610D">
            <w:pPr>
              <w:pStyle w:val="Body"/>
              <w:jc w:val="center"/>
            </w:pPr>
            <w:r>
              <w:rPr>
                <w:noProof/>
                <w:lang w:val="en-SG" w:eastAsia="zh-CN"/>
              </w:rPr>
              <w:drawing>
                <wp:inline distT="0" distB="0" distL="0" distR="0" wp14:anchorId="1DCB12E2" wp14:editId="584A5562">
                  <wp:extent cx="1503204" cy="1927185"/>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0.1-Figure35.png"/>
                          <pic:cNvPicPr/>
                        </pic:nvPicPr>
                        <pic:blipFill>
                          <a:blip r:embed="rId59">
                            <a:extLst>
                              <a:ext uri="{28A0092B-C50C-407E-A947-70E740481C1C}">
                                <a14:useLocalDpi xmlns:a14="http://schemas.microsoft.com/office/drawing/2010/main" val="0"/>
                              </a:ext>
                            </a:extLst>
                          </a:blip>
                          <a:stretch>
                            <a:fillRect/>
                          </a:stretch>
                        </pic:blipFill>
                        <pic:spPr>
                          <a:xfrm>
                            <a:off x="0" y="0"/>
                            <a:ext cx="1509263" cy="1934953"/>
                          </a:xfrm>
                          <a:prstGeom prst="rect">
                            <a:avLst/>
                          </a:prstGeom>
                        </pic:spPr>
                      </pic:pic>
                    </a:graphicData>
                  </a:graphic>
                </wp:inline>
              </w:drawing>
            </w:r>
          </w:p>
        </w:tc>
      </w:tr>
      <w:tr w:rsidR="00B4153B" w14:paraId="3BE8CFFE" w14:textId="77777777" w:rsidTr="00B415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196" w:type="dxa"/>
            <w:tcBorders>
              <w:top w:val="nil"/>
              <w:left w:val="nil"/>
              <w:bottom w:val="nil"/>
              <w:right w:val="nil"/>
            </w:tcBorders>
          </w:tcPr>
          <w:p w14:paraId="1C993090" w14:textId="4705B860" w:rsidR="00B4153B" w:rsidRDefault="00B4153B" w:rsidP="0089610D">
            <w:pPr>
              <w:pStyle w:val="FigureTitle"/>
            </w:pPr>
            <w:r>
              <w:t>Open space measurement setup.</w:t>
            </w:r>
          </w:p>
        </w:tc>
      </w:tr>
      <w:tr w:rsidR="00B4153B" w:rsidRPr="002222C9" w14:paraId="63CA9728" w14:textId="77777777" w:rsidTr="00B415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196" w:type="dxa"/>
            <w:tcBorders>
              <w:top w:val="nil"/>
              <w:left w:val="nil"/>
              <w:bottom w:val="nil"/>
              <w:right w:val="nil"/>
            </w:tcBorders>
          </w:tcPr>
          <w:p w14:paraId="6D800848" w14:textId="4F49499E" w:rsidR="00B4153B" w:rsidRPr="002222C9" w:rsidRDefault="00B4153B" w:rsidP="0089610D">
            <w:pPr>
              <w:pStyle w:val="Body"/>
              <w:jc w:val="center"/>
            </w:pPr>
            <w:r>
              <w:rPr>
                <w:noProof/>
                <w:lang w:val="en-SG" w:eastAsia="zh-CN"/>
              </w:rPr>
              <w:lastRenderedPageBreak/>
              <w:drawing>
                <wp:inline distT="0" distB="0" distL="0" distR="0" wp14:anchorId="499A08A4" wp14:editId="4427E068">
                  <wp:extent cx="5541264" cy="2450592"/>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0.1-Figure34.png"/>
                          <pic:cNvPicPr/>
                        </pic:nvPicPr>
                        <pic:blipFill>
                          <a:blip r:embed="rId60">
                            <a:extLst>
                              <a:ext uri="{28A0092B-C50C-407E-A947-70E740481C1C}">
                                <a14:useLocalDpi xmlns:a14="http://schemas.microsoft.com/office/drawing/2010/main" val="0"/>
                              </a:ext>
                            </a:extLst>
                          </a:blip>
                          <a:stretch>
                            <a:fillRect/>
                          </a:stretch>
                        </pic:blipFill>
                        <pic:spPr>
                          <a:xfrm>
                            <a:off x="0" y="0"/>
                            <a:ext cx="5541264" cy="2450592"/>
                          </a:xfrm>
                          <a:prstGeom prst="rect">
                            <a:avLst/>
                          </a:prstGeom>
                        </pic:spPr>
                      </pic:pic>
                    </a:graphicData>
                  </a:graphic>
                </wp:inline>
              </w:drawing>
            </w:r>
          </w:p>
        </w:tc>
      </w:tr>
      <w:tr w:rsidR="00B4153B" w14:paraId="56745CCC" w14:textId="77777777" w:rsidTr="00B415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196" w:type="dxa"/>
            <w:tcBorders>
              <w:top w:val="nil"/>
              <w:left w:val="nil"/>
              <w:bottom w:val="nil"/>
              <w:right w:val="nil"/>
            </w:tcBorders>
          </w:tcPr>
          <w:p w14:paraId="6E15D409" w14:textId="0E21BC08" w:rsidR="00B4153B" w:rsidRDefault="00B4153B" w:rsidP="0089610D">
            <w:pPr>
              <w:pStyle w:val="FigureTitle"/>
            </w:pPr>
            <w:r>
              <w:t>Anechoic chamber room setup.</w:t>
            </w:r>
          </w:p>
        </w:tc>
      </w:tr>
    </w:tbl>
    <w:p w14:paraId="77F63B68" w14:textId="44F47992" w:rsidR="00A23B13" w:rsidRDefault="00BA7F3C" w:rsidP="00A23B13">
      <w:pPr>
        <w:pStyle w:val="Heading3"/>
      </w:pPr>
      <w:bookmarkStart w:id="53" w:name="_Toc34836925"/>
      <w:r>
        <w:t>Multi-path</w:t>
      </w:r>
      <w:r w:rsidR="004B7023">
        <w:t xml:space="preserve"> effects</w:t>
      </w:r>
      <w:bookmarkEnd w:id="53"/>
    </w:p>
    <w:p w14:paraId="0E1048F5" w14:textId="4555C4D2" w:rsidR="007241E9" w:rsidRDefault="009A7586" w:rsidP="007241E9">
      <w:pPr>
        <w:pStyle w:val="Body"/>
      </w:pPr>
      <w:r>
        <w:t>The major differences between the two measurement environments in Figure 34 and Figure 35 are:</w:t>
      </w:r>
    </w:p>
    <w:p w14:paraId="066C8143" w14:textId="18A1A406" w:rsidR="009A7586" w:rsidRDefault="009A7586" w:rsidP="0061640B">
      <w:pPr>
        <w:pStyle w:val="Body"/>
        <w:numPr>
          <w:ilvl w:val="0"/>
          <w:numId w:val="29"/>
        </w:numPr>
      </w:pPr>
      <w:r>
        <w:t xml:space="preserve">Chamber room does not have other targets in the </w:t>
      </w:r>
      <w:proofErr w:type="spellStart"/>
      <w:r>
        <w:t>FoV</w:t>
      </w:r>
      <w:proofErr w:type="spellEnd"/>
      <w:r>
        <w:t>.</w:t>
      </w:r>
    </w:p>
    <w:p w14:paraId="2EC1FE43" w14:textId="2ACC3E20" w:rsidR="009A7586" w:rsidRDefault="009A7586" w:rsidP="0061640B">
      <w:pPr>
        <w:pStyle w:val="Body"/>
        <w:numPr>
          <w:ilvl w:val="0"/>
          <w:numId w:val="29"/>
        </w:numPr>
      </w:pPr>
      <w:r>
        <w:t>Multi-path effects are eliminated within chamber room.</w:t>
      </w:r>
    </w:p>
    <w:p w14:paraId="7878192E" w14:textId="1B7F6858" w:rsidR="008B4FB2" w:rsidRPr="00E802D1" w:rsidRDefault="007F1D7A" w:rsidP="008B4FB2">
      <w:pPr>
        <w:pStyle w:val="Body"/>
        <w:rPr>
          <w:lang w:eastAsia="zh-CN"/>
        </w:rPr>
      </w:pPr>
      <w:r>
        <w:rPr>
          <w:lang w:eastAsia="zh-CN"/>
        </w:rPr>
        <w:t xml:space="preserve">The illustration of multi-path is shown in Figure 36. In an open space, when the radar signal is reflected from the target, it is radiated to all directions. </w:t>
      </w:r>
      <w:r w:rsidR="00AE692F">
        <w:rPr>
          <w:lang w:eastAsia="zh-CN"/>
        </w:rPr>
        <w:t>T</w:t>
      </w:r>
      <w:r>
        <w:rPr>
          <w:lang w:eastAsia="zh-CN"/>
        </w:rPr>
        <w:t xml:space="preserve">he signal that directly return to the radar </w:t>
      </w:r>
      <w:r w:rsidR="00AE692F">
        <w:rPr>
          <w:lang w:eastAsia="zh-CN"/>
        </w:rPr>
        <w:t>is just one of the directions, and this signal provide the most accurate measure of the target. There are also lots of other signals are bouncing back via other paths like reflection</w:t>
      </w:r>
      <w:r w:rsidR="003930C7">
        <w:rPr>
          <w:lang w:eastAsia="zh-CN"/>
        </w:rPr>
        <w:t>s</w:t>
      </w:r>
      <w:r w:rsidR="00AE692F">
        <w:rPr>
          <w:lang w:eastAsia="zh-CN"/>
        </w:rPr>
        <w:t xml:space="preserve"> from the </w:t>
      </w:r>
      <w:r w:rsidR="007B10D7">
        <w:rPr>
          <w:lang w:eastAsia="zh-CN"/>
        </w:rPr>
        <w:t>ground or other targets</w:t>
      </w:r>
      <w:r w:rsidR="003930C7">
        <w:rPr>
          <w:lang w:eastAsia="zh-CN"/>
        </w:rPr>
        <w:t>, and these signals can also be captured by the radar but the radar does not differentiate them from the direct reflection. This is called multi-path effects</w:t>
      </w:r>
      <w:r w:rsidR="007B10D7">
        <w:rPr>
          <w:lang w:eastAsia="zh-CN"/>
        </w:rPr>
        <w:t>. The travelling route is a bit longer, and this longer distance is translated to a slightly different spectrum.</w:t>
      </w:r>
      <w:r w:rsidR="003930C7">
        <w:rPr>
          <w:lang w:eastAsia="zh-CN"/>
        </w:rPr>
        <w:t xml:space="preserve"> If the range resolution is not high enough, these spectrums are squeezed into the same range bin, and they all contribute to the magnitude and phase information. Again, however, the radar will not know.</w:t>
      </w:r>
    </w:p>
    <w:tbl>
      <w:tblPr>
        <w:tblStyle w:val="TableGrid"/>
        <w:tblW w:w="0" w:type="auto"/>
        <w:tblLook w:val="04A0" w:firstRow="1" w:lastRow="0" w:firstColumn="1" w:lastColumn="0" w:noHBand="0" w:noVBand="1"/>
      </w:tblPr>
      <w:tblGrid>
        <w:gridCol w:w="10196"/>
      </w:tblGrid>
      <w:tr w:rsidR="00FE2C8F" w:rsidRPr="002222C9" w14:paraId="52670AD7" w14:textId="77777777" w:rsidTr="0089610D">
        <w:tc>
          <w:tcPr>
            <w:tcW w:w="10196" w:type="dxa"/>
            <w:tcBorders>
              <w:top w:val="nil"/>
              <w:left w:val="nil"/>
              <w:bottom w:val="nil"/>
              <w:right w:val="nil"/>
            </w:tcBorders>
          </w:tcPr>
          <w:p w14:paraId="1A51E265" w14:textId="296EA290" w:rsidR="00FE2C8F" w:rsidRPr="002222C9" w:rsidRDefault="00FE2C8F" w:rsidP="0089610D">
            <w:pPr>
              <w:pStyle w:val="Body"/>
              <w:jc w:val="center"/>
            </w:pPr>
            <w:r>
              <w:rPr>
                <w:noProof/>
                <w:lang w:val="en-SG" w:eastAsia="zh-CN"/>
              </w:rPr>
              <w:drawing>
                <wp:inline distT="0" distB="0" distL="0" distR="0" wp14:anchorId="145F411C" wp14:editId="0239208C">
                  <wp:extent cx="4727448" cy="16459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0.1-Figure36.png"/>
                          <pic:cNvPicPr/>
                        </pic:nvPicPr>
                        <pic:blipFill>
                          <a:blip r:embed="rId61">
                            <a:extLst>
                              <a:ext uri="{28A0092B-C50C-407E-A947-70E740481C1C}">
                                <a14:useLocalDpi xmlns:a14="http://schemas.microsoft.com/office/drawing/2010/main" val="0"/>
                              </a:ext>
                            </a:extLst>
                          </a:blip>
                          <a:stretch>
                            <a:fillRect/>
                          </a:stretch>
                        </pic:blipFill>
                        <pic:spPr>
                          <a:xfrm>
                            <a:off x="0" y="0"/>
                            <a:ext cx="4727448" cy="1645920"/>
                          </a:xfrm>
                          <a:prstGeom prst="rect">
                            <a:avLst/>
                          </a:prstGeom>
                        </pic:spPr>
                      </pic:pic>
                    </a:graphicData>
                  </a:graphic>
                </wp:inline>
              </w:drawing>
            </w:r>
          </w:p>
        </w:tc>
      </w:tr>
      <w:tr w:rsidR="00FE2C8F" w14:paraId="68F71EB6" w14:textId="77777777" w:rsidTr="0089610D">
        <w:tc>
          <w:tcPr>
            <w:tcW w:w="10196" w:type="dxa"/>
            <w:tcBorders>
              <w:top w:val="nil"/>
              <w:left w:val="nil"/>
              <w:bottom w:val="nil"/>
              <w:right w:val="nil"/>
            </w:tcBorders>
          </w:tcPr>
          <w:p w14:paraId="5617C540" w14:textId="5A69391B" w:rsidR="00FE2C8F" w:rsidRDefault="00FE2C8F" w:rsidP="0089610D">
            <w:pPr>
              <w:pStyle w:val="FigureTitle"/>
            </w:pPr>
            <w:r>
              <w:t>Multi-path effects combined with antenna mutual coupling.</w:t>
            </w:r>
          </w:p>
        </w:tc>
      </w:tr>
    </w:tbl>
    <w:p w14:paraId="0C3D8C0F" w14:textId="0C2CEE90" w:rsidR="007241E9" w:rsidRDefault="003930C7" w:rsidP="007241E9">
      <w:pPr>
        <w:pStyle w:val="Body"/>
      </w:pPr>
      <w:r>
        <w:t xml:space="preserve">Suppose all antennas receive the same combinations of </w:t>
      </w:r>
      <w:r w:rsidR="00420CB8">
        <w:t>signals, means even there is multi-path effects, we assume they are the same to all antennas.</w:t>
      </w:r>
      <w:r w:rsidR="00E356BE">
        <w:t xml:space="preserve"> When antenna receive signal, there is a concept called phase center of the antenna, it acts like a “source generation point” of the received signals. When the phase centers of all antennas are in the same horizontal line, it will not tell the difference between the multi-path signals from one </w:t>
      </w:r>
      <w:r w:rsidR="00E356BE">
        <w:lastRenderedPageBreak/>
        <w:t xml:space="preserve">vertical plane; however, if the phase centers are not in the same horizontal line, the multi-path signals from different elevation angle will already produce phase difference for each antenna. And unfortunately, such shift of phase center </w:t>
      </w:r>
      <w:r w:rsidR="006C01E7">
        <w:t xml:space="preserve">in elevation </w:t>
      </w:r>
      <w:r w:rsidR="00E356BE">
        <w:t xml:space="preserve">is common in </w:t>
      </w:r>
      <w:proofErr w:type="spellStart"/>
      <w:r w:rsidR="00E356BE">
        <w:t>mmwave</w:t>
      </w:r>
      <w:proofErr w:type="spellEnd"/>
      <w:r w:rsidR="00E356BE">
        <w:t xml:space="preserve"> antenna arrays due to </w:t>
      </w:r>
      <w:proofErr w:type="spellStart"/>
      <w:r w:rsidR="00E356BE">
        <w:t>stromg</w:t>
      </w:r>
      <w:proofErr w:type="spellEnd"/>
      <w:r w:rsidR="00E356BE">
        <w:t xml:space="preserve"> mutual coupling [4], and usually such information is unknown. </w:t>
      </w:r>
    </w:p>
    <w:p w14:paraId="031073AE" w14:textId="2818A5A7" w:rsidR="00E356BE" w:rsidRDefault="00E356BE" w:rsidP="007241E9">
      <w:pPr>
        <w:pStyle w:val="Body"/>
      </w:pPr>
      <w:r>
        <w:t>Multi-path effects will affect the calibration and a straightforward way is to remove the multi-path in the calibration stage in anechoic chamber where the bouncing signals are absorbed and the radar only receives direct reflected signals.</w:t>
      </w:r>
    </w:p>
    <w:p w14:paraId="5497B7A8" w14:textId="0DC41927" w:rsidR="00DF283F" w:rsidRPr="007241E9" w:rsidRDefault="00DF283F" w:rsidP="007241E9">
      <w:pPr>
        <w:pStyle w:val="Body"/>
      </w:pPr>
      <w:r>
        <w:t>It also brings the topic that for AI applications, the multi-path effects may play a role in target signatures.</w:t>
      </w:r>
    </w:p>
    <w:p w14:paraId="600259AC" w14:textId="59F8E931" w:rsidR="004B7023" w:rsidRDefault="004B7023" w:rsidP="004B7023">
      <w:pPr>
        <w:pStyle w:val="Heading3"/>
      </w:pPr>
      <w:bookmarkStart w:id="54" w:name="_Toc34836926"/>
      <w:r>
        <w:t xml:space="preserve">Real-time calibration in </w:t>
      </w:r>
      <w:r w:rsidR="00222783">
        <w:t xml:space="preserve">TDM </w:t>
      </w:r>
      <w:r>
        <w:t>MIMO</w:t>
      </w:r>
      <w:bookmarkEnd w:id="54"/>
    </w:p>
    <w:p w14:paraId="153F29AB" w14:textId="0B017923" w:rsidR="00586C9C" w:rsidRDefault="00586C9C" w:rsidP="000E5B0C">
      <w:pPr>
        <w:pStyle w:val="Body"/>
      </w:pPr>
      <w:r>
        <w:t xml:space="preserve">This subsection is to show how the calibration results can be applied. </w:t>
      </w:r>
    </w:p>
    <w:p w14:paraId="0D513D4D" w14:textId="5E2E61E2" w:rsidR="000E5B0C" w:rsidRDefault="00222783" w:rsidP="000E5B0C">
      <w:pPr>
        <w:pStyle w:val="Body"/>
      </w:pPr>
      <w:r>
        <w:t>Once the angle and magnitude matrix are available, they are input into configuration files</w:t>
      </w:r>
      <w:r w:rsidR="00AC23CD">
        <w:t xml:space="preserve"> as shown below</w:t>
      </w:r>
      <w:r>
        <w:t>.</w:t>
      </w:r>
      <w:r w:rsidR="00AC23CD">
        <w:t xml:space="preserve"> In this case, 1T4R is used and the calibration produces 1 x 4 vector for each of the matrix. </w:t>
      </w:r>
    </w:p>
    <w:p w14:paraId="23EB3F57" w14:textId="5ABB0AE2" w:rsidR="00586C9C" w:rsidRDefault="00586C9C" w:rsidP="000E5B0C">
      <w:pPr>
        <w:pStyle w:val="Body"/>
      </w:pPr>
      <w:r>
        <w:rPr>
          <w:noProof/>
          <w:lang w:val="en-SG" w:eastAsia="zh-CN"/>
        </w:rPr>
        <w:drawing>
          <wp:inline distT="0" distB="0" distL="0" distR="0" wp14:anchorId="549D713E" wp14:editId="60005735">
            <wp:extent cx="6480810" cy="844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80810" cy="844550"/>
                    </a:xfrm>
                    <a:prstGeom prst="rect">
                      <a:avLst/>
                    </a:prstGeom>
                  </pic:spPr>
                </pic:pic>
              </a:graphicData>
            </a:graphic>
          </wp:inline>
        </w:drawing>
      </w:r>
    </w:p>
    <w:tbl>
      <w:tblPr>
        <w:tblStyle w:val="InfineonStandard"/>
        <w:tblW w:w="0" w:type="auto"/>
        <w:tblLook w:val="05E0" w:firstRow="1" w:lastRow="1" w:firstColumn="1" w:lastColumn="1" w:noHBand="0" w:noVBand="1"/>
      </w:tblPr>
      <w:tblGrid>
        <w:gridCol w:w="10121"/>
      </w:tblGrid>
      <w:tr w:rsidR="005D080A" w14:paraId="1350035A" w14:textId="77777777" w:rsidTr="00BF4F52">
        <w:trPr>
          <w:tblHeader/>
        </w:trPr>
        <w:tc>
          <w:tcPr>
            <w:tcW w:w="10121" w:type="dxa"/>
            <w:tcBorders>
              <w:top w:val="nil"/>
              <w:bottom w:val="single" w:sz="4" w:space="0" w:color="auto"/>
            </w:tcBorders>
            <w:shd w:val="clear" w:color="auto" w:fill="auto"/>
          </w:tcPr>
          <w:p w14:paraId="04462D99" w14:textId="31935341" w:rsidR="005D080A" w:rsidRDefault="005D080A" w:rsidP="005D080A">
            <w:pPr>
              <w:pStyle w:val="CodeTableTitle"/>
              <w:numPr>
                <w:ilvl w:val="0"/>
                <w:numId w:val="0"/>
              </w:numPr>
              <w:ind w:left="1701" w:hanging="1701"/>
            </w:pPr>
            <w:r>
              <w:t>configurations.cfg_opt1</w:t>
            </w:r>
          </w:p>
        </w:tc>
      </w:tr>
      <w:tr w:rsidR="005D080A" w14:paraId="6E65CB57" w14:textId="77777777" w:rsidTr="00BF4F52">
        <w:tc>
          <w:tcPr>
            <w:tcW w:w="10121" w:type="dxa"/>
            <w:tcBorders>
              <w:left w:val="single" w:sz="4" w:space="0" w:color="auto"/>
              <w:right w:val="single" w:sz="4" w:space="0" w:color="auto"/>
            </w:tcBorders>
            <w:shd w:val="clear" w:color="auto" w:fill="auto"/>
          </w:tcPr>
          <w:p w14:paraId="51894018" w14:textId="4ED723DB" w:rsidR="005D080A" w:rsidRDefault="005D080A" w:rsidP="005D080A">
            <w:pPr>
              <w:pStyle w:val="CodeInCodeTable"/>
            </w:pPr>
            <w:r w:rsidRPr="005D080A">
              <w:rPr>
                <w:rFonts w:ascii="Source Sans Pro" w:hAnsi="Source Sans Pro"/>
                <w:lang w:eastAsia="en-US"/>
              </w:rPr>
              <w:br w:type="page"/>
            </w:r>
            <w:r>
              <w:t xml:space="preserve">class </w:t>
            </w:r>
            <w:proofErr w:type="spellStart"/>
            <w:r>
              <w:t>mimo_cfg</w:t>
            </w:r>
            <w:proofErr w:type="spellEnd"/>
            <w:r>
              <w:t>:</w:t>
            </w:r>
          </w:p>
          <w:p w14:paraId="196CAF1D" w14:textId="01042B49" w:rsidR="005D080A" w:rsidRDefault="005D080A" w:rsidP="00BF4F52">
            <w:pPr>
              <w:pStyle w:val="CodeInCodeTable"/>
            </w:pPr>
            <w:r>
              <w:t xml:space="preserve">  </w:t>
            </w:r>
            <w:proofErr w:type="spellStart"/>
            <w:r>
              <w:t>def</w:t>
            </w:r>
            <w:proofErr w:type="spellEnd"/>
            <w:r>
              <w:t xml:space="preserve"> __</w:t>
            </w:r>
            <w:proofErr w:type="spellStart"/>
            <w:r>
              <w:t>init</w:t>
            </w:r>
            <w:proofErr w:type="spellEnd"/>
            <w:r>
              <w:t>__():</w:t>
            </w:r>
          </w:p>
          <w:p w14:paraId="7986AF91" w14:textId="77777777" w:rsidR="005D080A" w:rsidRDefault="005D080A" w:rsidP="00BF4F52">
            <w:pPr>
              <w:pStyle w:val="CodeInCodeTable"/>
            </w:pPr>
            <w:r>
              <w:t xml:space="preserve">    …</w:t>
            </w:r>
          </w:p>
          <w:p w14:paraId="08F30725" w14:textId="76F0FF3F" w:rsidR="005D080A" w:rsidRDefault="005D080A" w:rsidP="005D080A">
            <w:pPr>
              <w:pStyle w:val="CodeInCodeTable"/>
            </w:pPr>
            <w:r>
              <w:t xml:space="preserve">    </w:t>
            </w:r>
            <w:proofErr w:type="spellStart"/>
            <w:r>
              <w:t>self.cal_mtx</w:t>
            </w:r>
            <w:proofErr w:type="spellEnd"/>
            <w:r>
              <w:t xml:space="preserve"> = </w:t>
            </w:r>
            <w:proofErr w:type="spellStart"/>
            <w:r>
              <w:t>np.exp</w:t>
            </w:r>
            <w:proofErr w:type="spellEnd"/>
            <w:r>
              <w:t xml:space="preserve">(1j * </w:t>
            </w:r>
            <w:proofErr w:type="spellStart"/>
            <w:r>
              <w:t>ang</w:t>
            </w:r>
            <w:proofErr w:type="spellEnd"/>
            <w:r>
              <w:t>) * mag</w:t>
            </w:r>
          </w:p>
        </w:tc>
      </w:tr>
      <w:tr w:rsidR="0055455E" w14:paraId="07BFD460" w14:textId="77777777" w:rsidTr="00BF4F52">
        <w:trPr>
          <w:tblHeader/>
        </w:trPr>
        <w:tc>
          <w:tcPr>
            <w:tcW w:w="10121" w:type="dxa"/>
            <w:tcBorders>
              <w:top w:val="nil"/>
              <w:bottom w:val="single" w:sz="4" w:space="0" w:color="auto"/>
            </w:tcBorders>
            <w:shd w:val="clear" w:color="auto" w:fill="auto"/>
          </w:tcPr>
          <w:p w14:paraId="1AB0B296" w14:textId="2286454A" w:rsidR="0055455E" w:rsidRDefault="0055455E" w:rsidP="0055455E">
            <w:pPr>
              <w:pStyle w:val="CodeTableTitle"/>
              <w:numPr>
                <w:ilvl w:val="0"/>
                <w:numId w:val="0"/>
              </w:numPr>
              <w:ind w:left="1701" w:hanging="1701"/>
            </w:pPr>
            <w:proofErr w:type="spellStart"/>
            <w:r>
              <w:t>demo.make_demo_pics</w:t>
            </w:r>
            <w:proofErr w:type="spellEnd"/>
          </w:p>
        </w:tc>
      </w:tr>
      <w:tr w:rsidR="0055455E" w14:paraId="1BF47A17" w14:textId="77777777" w:rsidTr="00BF4F52">
        <w:tc>
          <w:tcPr>
            <w:tcW w:w="10121" w:type="dxa"/>
            <w:tcBorders>
              <w:left w:val="single" w:sz="4" w:space="0" w:color="auto"/>
              <w:right w:val="single" w:sz="4" w:space="0" w:color="auto"/>
            </w:tcBorders>
            <w:shd w:val="clear" w:color="auto" w:fill="auto"/>
          </w:tcPr>
          <w:p w14:paraId="65431CF9" w14:textId="644D6E1A" w:rsidR="0055455E" w:rsidRDefault="0055455E" w:rsidP="0055455E">
            <w:pPr>
              <w:pStyle w:val="CodeInCodeTable"/>
            </w:pPr>
            <w:r w:rsidRPr="0055455E">
              <w:rPr>
                <w:rFonts w:ascii="Source Sans Pro" w:hAnsi="Source Sans Pro"/>
                <w:lang w:eastAsia="en-US"/>
              </w:rPr>
              <w:br w:type="page"/>
            </w:r>
            <w:r>
              <w:t xml:space="preserve">class </w:t>
            </w:r>
            <w:proofErr w:type="spellStart"/>
            <w:r>
              <w:t>DemoOffline</w:t>
            </w:r>
            <w:proofErr w:type="spellEnd"/>
            <w:r>
              <w:t>:</w:t>
            </w:r>
          </w:p>
          <w:p w14:paraId="0985D7AE" w14:textId="71C1BC7B" w:rsidR="0055455E" w:rsidRDefault="0055455E" w:rsidP="0055455E">
            <w:pPr>
              <w:pStyle w:val="CodeInCodeTable"/>
            </w:pPr>
            <w:r>
              <w:t xml:space="preserve">  …</w:t>
            </w:r>
          </w:p>
          <w:p w14:paraId="5ABB5BD7" w14:textId="35510EA8" w:rsidR="0055455E" w:rsidRDefault="0055455E" w:rsidP="00BF4F52">
            <w:pPr>
              <w:pStyle w:val="CodeInCodeTable"/>
            </w:pPr>
            <w:r>
              <w:t xml:space="preserve">  </w:t>
            </w:r>
            <w:proofErr w:type="spellStart"/>
            <w:r>
              <w:t>def</w:t>
            </w:r>
            <w:proofErr w:type="spellEnd"/>
            <w:r>
              <w:t xml:space="preserve"> </w:t>
            </w:r>
            <w:proofErr w:type="spellStart"/>
            <w:r>
              <w:t>cvt_adc_data_to_list</w:t>
            </w:r>
            <w:proofErr w:type="spellEnd"/>
            <w:r>
              <w:t>():</w:t>
            </w:r>
          </w:p>
          <w:p w14:paraId="60BF29B6" w14:textId="77777777" w:rsidR="0055455E" w:rsidRDefault="0055455E" w:rsidP="00BF4F52">
            <w:pPr>
              <w:pStyle w:val="CodeInCodeTable"/>
            </w:pPr>
            <w:r>
              <w:t xml:space="preserve">    …</w:t>
            </w:r>
          </w:p>
          <w:p w14:paraId="2AFF6946" w14:textId="77777777" w:rsidR="0055455E" w:rsidRDefault="0055455E" w:rsidP="0055455E">
            <w:pPr>
              <w:pStyle w:val="CodeInCodeTable"/>
            </w:pPr>
            <w:r>
              <w:t xml:space="preserve">    </w:t>
            </w:r>
            <w:proofErr w:type="spellStart"/>
            <w:r>
              <w:t>radar_raw</w:t>
            </w:r>
            <w:proofErr w:type="spellEnd"/>
            <w:r>
              <w:t>[</w:t>
            </w:r>
            <w:proofErr w:type="spellStart"/>
            <w:r>
              <w:t>ch</w:t>
            </w:r>
            <w:proofErr w:type="spellEnd"/>
            <w:r>
              <w:t xml:space="preserve">] = raw[“t1_r2_i”] /      </w:t>
            </w:r>
          </w:p>
          <w:p w14:paraId="20B00675" w14:textId="723790F2" w:rsidR="0055455E" w:rsidRDefault="0055455E" w:rsidP="0055455E">
            <w:pPr>
              <w:pStyle w:val="CodeInCodeTable"/>
              <w:numPr>
                <w:ilvl w:val="0"/>
                <w:numId w:val="0"/>
              </w:numPr>
              <w:ind w:left="720"/>
            </w:pPr>
            <w:r>
              <w:t xml:space="preserve">                            </w:t>
            </w:r>
            <w:proofErr w:type="spellStart"/>
            <w:r>
              <w:t>self.cfg.radar_cfg.cal_mtx</w:t>
            </w:r>
            <w:proofErr w:type="spellEnd"/>
            <w:r>
              <w:t>[</w:t>
            </w:r>
            <w:proofErr w:type="spellStart"/>
            <w:r>
              <w:t>ch</w:t>
            </w:r>
            <w:proofErr w:type="spellEnd"/>
            <w:r>
              <w:t>]</w:t>
            </w:r>
          </w:p>
        </w:tc>
      </w:tr>
    </w:tbl>
    <w:p w14:paraId="576130EA" w14:textId="77777777" w:rsidR="006F7210" w:rsidRDefault="006F7210" w:rsidP="000E5B0C">
      <w:pPr>
        <w:pStyle w:val="Body"/>
      </w:pPr>
      <w:r>
        <w:t xml:space="preserve">When there is only one </w:t>
      </w:r>
      <w:proofErr w:type="spellStart"/>
      <w:proofErr w:type="gramStart"/>
      <w:r>
        <w:t>Tx</w:t>
      </w:r>
      <w:proofErr w:type="spellEnd"/>
      <w:proofErr w:type="gramEnd"/>
      <w:r>
        <w:t>, the above calibration will be enough. However if there are multiple transmitting antennas to form a virtual array as shown in Figure 4, one more step is needed.</w:t>
      </w:r>
    </w:p>
    <w:p w14:paraId="2B20F36F" w14:textId="3E8F0B4A" w:rsidR="0055455E" w:rsidRDefault="006F7210" w:rsidP="000E5B0C">
      <w:pPr>
        <w:pStyle w:val="Body"/>
      </w:pPr>
      <w:r>
        <w:t xml:space="preserve">As shown in Figure 37, </w:t>
      </w:r>
      <w:r w:rsidR="001F6970">
        <w:t>there are four physical receiving antenna</w:t>
      </w:r>
      <w:r w:rsidR="00BC5F7A">
        <w:t>s</w:t>
      </w:r>
      <w:r w:rsidR="001F6970">
        <w:t xml:space="preserve"> in grey and two transmi</w:t>
      </w:r>
      <w:r w:rsidR="00BC5F7A">
        <w:t>tting</w:t>
      </w:r>
      <w:r w:rsidR="001F6970">
        <w:t xml:space="preserve"> antenna</w:t>
      </w:r>
      <w:r w:rsidR="00BC5F7A">
        <w:t>s</w:t>
      </w:r>
      <w:r w:rsidR="001F6970">
        <w:t xml:space="preserve"> in black and red. </w:t>
      </w:r>
      <w:r w:rsidR="00BC5F7A">
        <w:t>The transmitting antennas transmits alternatively. At frame 1 at the left side, black transmitting antenna is transmitting, the system sees one target, at frame 2 at the right side, red transmitting antenna is transmitting and the system sees the same target</w:t>
      </w:r>
      <w:r w:rsidR="004D53F7">
        <w:t xml:space="preserve"> with the same speed</w:t>
      </w:r>
      <w:r w:rsidR="00BC5F7A">
        <w:t xml:space="preserve">. </w:t>
      </w:r>
      <w:r w:rsidR="004D53F7">
        <w:t>The time difference between frame 1 and frame 2 is less controlled because two transmitters may not be synchronized in layout. Also the radiated power may be different. Thus, although the receiving antennas are receiving the same reflection from the same target, the obtained phase and magnitude may be different. The 4 channels in frame 1 and in frame 2 is facing a step discontinuity when they are combined into a larger virtual array.</w:t>
      </w:r>
    </w:p>
    <w:p w14:paraId="10B0E948" w14:textId="41F9B686" w:rsidR="004D53F7" w:rsidRDefault="004D53F7" w:rsidP="000E5B0C">
      <w:pPr>
        <w:pStyle w:val="Body"/>
      </w:pPr>
      <w:r>
        <w:t xml:space="preserve">One solution can be very careful synchronization. In our case, we design the array in a way that one element position is shared by the two arrays as shown in Figure 37. </w:t>
      </w:r>
      <w:r w:rsidR="00BF4F52">
        <w:t xml:space="preserve">This is valid when the target in the two adjacent frames does not change too much, and this is usually the practical case in the applications. As a result, the last channel in frame 1 should capture exactly the same signal compared to the first channel in frame 2. Because the time difference may varies, so this procedure must be done in real-time. </w:t>
      </w:r>
    </w:p>
    <w:tbl>
      <w:tblPr>
        <w:tblStyle w:val="TableGrid"/>
        <w:tblW w:w="0" w:type="auto"/>
        <w:tblLook w:val="04A0" w:firstRow="1" w:lastRow="0" w:firstColumn="1" w:lastColumn="0" w:noHBand="0" w:noVBand="1"/>
      </w:tblPr>
      <w:tblGrid>
        <w:gridCol w:w="10196"/>
      </w:tblGrid>
      <w:tr w:rsidR="001F6970" w:rsidRPr="002222C9" w14:paraId="08FCA4CE" w14:textId="77777777" w:rsidTr="00BF4F52">
        <w:tc>
          <w:tcPr>
            <w:tcW w:w="10196" w:type="dxa"/>
            <w:tcBorders>
              <w:top w:val="nil"/>
              <w:left w:val="nil"/>
              <w:bottom w:val="nil"/>
              <w:right w:val="nil"/>
            </w:tcBorders>
          </w:tcPr>
          <w:p w14:paraId="5FCE50BF" w14:textId="13411C93" w:rsidR="001F6970" w:rsidRPr="002222C9" w:rsidRDefault="001F6970" w:rsidP="00BF4F52">
            <w:pPr>
              <w:pStyle w:val="Body"/>
              <w:jc w:val="center"/>
            </w:pPr>
            <w:r>
              <w:rPr>
                <w:noProof/>
                <w:lang w:val="en-SG" w:eastAsia="zh-CN"/>
              </w:rPr>
              <w:lastRenderedPageBreak/>
              <w:drawing>
                <wp:inline distT="0" distB="0" distL="0" distR="0" wp14:anchorId="43F1F08B" wp14:editId="73CC02D6">
                  <wp:extent cx="5340096" cy="262432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0.1-Figure37.png"/>
                          <pic:cNvPicPr/>
                        </pic:nvPicPr>
                        <pic:blipFill>
                          <a:blip r:embed="rId63">
                            <a:extLst>
                              <a:ext uri="{28A0092B-C50C-407E-A947-70E740481C1C}">
                                <a14:useLocalDpi xmlns:a14="http://schemas.microsoft.com/office/drawing/2010/main" val="0"/>
                              </a:ext>
                            </a:extLst>
                          </a:blip>
                          <a:stretch>
                            <a:fillRect/>
                          </a:stretch>
                        </pic:blipFill>
                        <pic:spPr>
                          <a:xfrm>
                            <a:off x="0" y="0"/>
                            <a:ext cx="5340096" cy="2624328"/>
                          </a:xfrm>
                          <a:prstGeom prst="rect">
                            <a:avLst/>
                          </a:prstGeom>
                        </pic:spPr>
                      </pic:pic>
                    </a:graphicData>
                  </a:graphic>
                </wp:inline>
              </w:drawing>
            </w:r>
          </w:p>
        </w:tc>
      </w:tr>
      <w:tr w:rsidR="001F6970" w14:paraId="5EEA552D" w14:textId="77777777" w:rsidTr="00BF4F52">
        <w:tc>
          <w:tcPr>
            <w:tcW w:w="10196" w:type="dxa"/>
            <w:tcBorders>
              <w:top w:val="nil"/>
              <w:left w:val="nil"/>
              <w:bottom w:val="nil"/>
              <w:right w:val="nil"/>
            </w:tcBorders>
          </w:tcPr>
          <w:p w14:paraId="5F4B1826" w14:textId="16947756" w:rsidR="001F6970" w:rsidRDefault="001F6970" w:rsidP="00BF4F52">
            <w:pPr>
              <w:pStyle w:val="FigureTitle"/>
            </w:pPr>
            <w:r>
              <w:t xml:space="preserve">The need for real-time calibration for multiple </w:t>
            </w:r>
            <w:proofErr w:type="spellStart"/>
            <w:proofErr w:type="gramStart"/>
            <w:r>
              <w:t>Tx</w:t>
            </w:r>
            <w:proofErr w:type="spellEnd"/>
            <w:proofErr w:type="gramEnd"/>
            <w:r>
              <w:t xml:space="preserve"> using TDM-MIMO.</w:t>
            </w:r>
          </w:p>
        </w:tc>
      </w:tr>
    </w:tbl>
    <w:p w14:paraId="70746A86" w14:textId="0DE6BAA1" w:rsidR="00BF4F52" w:rsidRDefault="00C7541C" w:rsidP="000E5B0C">
      <w:pPr>
        <w:pStyle w:val="Body"/>
      </w:pPr>
      <w:r>
        <w:t>The implementation is</w:t>
      </w:r>
      <w:r w:rsidR="006707FF">
        <w:t xml:space="preserve"> done in pixel level and is</w:t>
      </w:r>
      <w:r>
        <w:t xml:space="preserve"> as follows:</w:t>
      </w:r>
    </w:p>
    <w:tbl>
      <w:tblPr>
        <w:tblStyle w:val="InfineonStandard"/>
        <w:tblW w:w="0" w:type="auto"/>
        <w:tblLook w:val="05E0" w:firstRow="1" w:lastRow="1" w:firstColumn="1" w:lastColumn="1" w:noHBand="0" w:noVBand="1"/>
      </w:tblPr>
      <w:tblGrid>
        <w:gridCol w:w="10121"/>
      </w:tblGrid>
      <w:tr w:rsidR="00C7541C" w14:paraId="33545E5F" w14:textId="77777777" w:rsidTr="00FE07B3">
        <w:trPr>
          <w:tblHeader/>
        </w:trPr>
        <w:tc>
          <w:tcPr>
            <w:tcW w:w="10121" w:type="dxa"/>
            <w:tcBorders>
              <w:top w:val="nil"/>
              <w:bottom w:val="single" w:sz="4" w:space="0" w:color="auto"/>
            </w:tcBorders>
            <w:shd w:val="clear" w:color="auto" w:fill="auto"/>
          </w:tcPr>
          <w:p w14:paraId="03CEE5D9" w14:textId="28A9A517" w:rsidR="00C7541C" w:rsidRDefault="00C7541C" w:rsidP="00C7541C">
            <w:pPr>
              <w:pStyle w:val="CodeTableTitle"/>
              <w:numPr>
                <w:ilvl w:val="0"/>
                <w:numId w:val="0"/>
              </w:numPr>
              <w:ind w:left="1701" w:hanging="1701"/>
            </w:pPr>
            <w:proofErr w:type="spellStart"/>
            <w:r>
              <w:t>postprocessing.extract_tgt</w:t>
            </w:r>
            <w:proofErr w:type="spellEnd"/>
          </w:p>
        </w:tc>
      </w:tr>
      <w:tr w:rsidR="00C7541C" w14:paraId="38374ECD" w14:textId="77777777" w:rsidTr="00FE07B3">
        <w:tc>
          <w:tcPr>
            <w:tcW w:w="10121" w:type="dxa"/>
            <w:tcBorders>
              <w:left w:val="single" w:sz="4" w:space="0" w:color="auto"/>
              <w:right w:val="single" w:sz="4" w:space="0" w:color="auto"/>
            </w:tcBorders>
            <w:shd w:val="clear" w:color="auto" w:fill="auto"/>
          </w:tcPr>
          <w:p w14:paraId="46B52041" w14:textId="7E69EDC0" w:rsidR="00C7541C" w:rsidRDefault="00C7541C" w:rsidP="00C7541C">
            <w:pPr>
              <w:pStyle w:val="CodeInCodeTable"/>
            </w:pPr>
            <w:r w:rsidRPr="00C7541C">
              <w:rPr>
                <w:rFonts w:ascii="Source Sans Pro" w:hAnsi="Source Sans Pro"/>
                <w:lang w:eastAsia="en-US"/>
              </w:rPr>
              <w:br w:type="page"/>
            </w:r>
            <w:r>
              <w:t xml:space="preserve">class </w:t>
            </w:r>
            <w:proofErr w:type="spellStart"/>
            <w:r>
              <w:t>Tgt</w:t>
            </w:r>
            <w:proofErr w:type="spellEnd"/>
            <w:r>
              <w:t>:</w:t>
            </w:r>
          </w:p>
          <w:p w14:paraId="40D2CBEC" w14:textId="6C0742B4" w:rsidR="00C7541C" w:rsidRDefault="00C7541C" w:rsidP="00C7541C">
            <w:pPr>
              <w:pStyle w:val="CodeInCodeTable"/>
            </w:pPr>
            <w:r>
              <w:t xml:space="preserve">  …</w:t>
            </w:r>
          </w:p>
          <w:p w14:paraId="2DA32ADE" w14:textId="751B7AA3" w:rsidR="00C7541C" w:rsidRDefault="00C7541C" w:rsidP="00FE07B3">
            <w:pPr>
              <w:pStyle w:val="CodeInCodeTable"/>
            </w:pPr>
            <w:r>
              <w:t xml:space="preserve">  </w:t>
            </w:r>
            <w:proofErr w:type="spellStart"/>
            <w:r>
              <w:t>def</w:t>
            </w:r>
            <w:proofErr w:type="spellEnd"/>
            <w:r>
              <w:t xml:space="preserve"> </w:t>
            </w:r>
            <w:proofErr w:type="spellStart"/>
            <w:r>
              <w:t>find_point_doa</w:t>
            </w:r>
            <w:proofErr w:type="spellEnd"/>
            <w:r>
              <w:t>():</w:t>
            </w:r>
          </w:p>
          <w:p w14:paraId="1814E8CF" w14:textId="39C34726" w:rsidR="00C7541C" w:rsidRDefault="00C7541C" w:rsidP="00C7541C">
            <w:pPr>
              <w:pStyle w:val="CodeInCodeTable"/>
            </w:pPr>
            <w:r>
              <w:t xml:space="preserve">    try:</w:t>
            </w:r>
          </w:p>
          <w:p w14:paraId="4E9E64E7" w14:textId="77777777" w:rsidR="00C7541C" w:rsidRDefault="00C7541C" w:rsidP="00C7541C">
            <w:pPr>
              <w:pStyle w:val="CodeInCodeTable"/>
            </w:pPr>
            <w:r>
              <w:t xml:space="preserve">      </w:t>
            </w:r>
            <w:proofErr w:type="spellStart"/>
            <w:r>
              <w:t>tx_ratio</w:t>
            </w:r>
            <w:proofErr w:type="spellEnd"/>
            <w:r>
              <w:t xml:space="preserve"> = </w:t>
            </w:r>
            <w:proofErr w:type="spellStart"/>
            <w:r>
              <w:t>point_all_channel</w:t>
            </w:r>
            <w:proofErr w:type="spellEnd"/>
            <w:r>
              <w:t xml:space="preserve">[0] / </w:t>
            </w:r>
            <w:proofErr w:type="spellStart"/>
            <w:r>
              <w:t>point_all_channel</w:t>
            </w:r>
            <w:proofErr w:type="spellEnd"/>
            <w:r>
              <w:t>[7]</w:t>
            </w:r>
          </w:p>
          <w:p w14:paraId="79E820D7" w14:textId="1FDAE89D" w:rsidR="00C7541C" w:rsidRDefault="00C7541C" w:rsidP="00C7541C">
            <w:pPr>
              <w:pStyle w:val="CodeInCodeTable"/>
            </w:pPr>
            <w:r>
              <w:t xml:space="preserve">    except:</w:t>
            </w:r>
          </w:p>
          <w:p w14:paraId="2F944704" w14:textId="77777777" w:rsidR="00C7541C" w:rsidRDefault="00C7541C" w:rsidP="00C7541C">
            <w:pPr>
              <w:pStyle w:val="CodeInCodeTable"/>
            </w:pPr>
            <w:r>
              <w:t xml:space="preserve">      </w:t>
            </w:r>
            <w:proofErr w:type="spellStart"/>
            <w:r>
              <w:t>tx_ratio</w:t>
            </w:r>
            <w:proofErr w:type="spellEnd"/>
            <w:r>
              <w:t xml:space="preserve"> = 1</w:t>
            </w:r>
          </w:p>
          <w:p w14:paraId="70423D51" w14:textId="349B0685" w:rsidR="00C7541C" w:rsidRDefault="00C7541C" w:rsidP="00C7541C">
            <w:pPr>
              <w:pStyle w:val="CodeInCodeTable"/>
            </w:pPr>
            <w:r>
              <w:t xml:space="preserve">    </w:t>
            </w:r>
            <w:proofErr w:type="spellStart"/>
            <w:r>
              <w:t>point_all_channel</w:t>
            </w:r>
            <w:proofErr w:type="spellEnd"/>
            <w:r>
              <w:t xml:space="preserve">[:4] = </w:t>
            </w:r>
            <w:proofErr w:type="spellStart"/>
            <w:r>
              <w:t>point_all_channel</w:t>
            </w:r>
            <w:proofErr w:type="spellEnd"/>
            <w:r>
              <w:t xml:space="preserve">[:4] / </w:t>
            </w:r>
            <w:proofErr w:type="spellStart"/>
            <w:r>
              <w:t>tx_ratio</w:t>
            </w:r>
            <w:proofErr w:type="spellEnd"/>
          </w:p>
        </w:tc>
      </w:tr>
    </w:tbl>
    <w:p w14:paraId="325670FD" w14:textId="7D0D199F" w:rsidR="0043033F" w:rsidRDefault="0043033F" w:rsidP="0043033F">
      <w:pPr>
        <w:pStyle w:val="Heading2"/>
      </w:pPr>
      <w:bookmarkStart w:id="55" w:name="_Toc34836927"/>
      <w:r>
        <w:t>Data collection</w:t>
      </w:r>
      <w:bookmarkEnd w:id="55"/>
    </w:p>
    <w:p w14:paraId="59D5D366" w14:textId="77777777" w:rsidR="00D9401D" w:rsidRDefault="0027122F" w:rsidP="00515883">
      <w:pPr>
        <w:pStyle w:val="Body"/>
        <w:rPr>
          <w:lang w:eastAsia="zh-CN"/>
        </w:rPr>
      </w:pPr>
      <w:r>
        <w:t>Raw data is collected to build samples for training. I</w:t>
      </w:r>
      <w:r>
        <w:rPr>
          <w:lang w:eastAsia="zh-CN"/>
        </w:rPr>
        <w:t>n this case, both radar ADC data and camera images are recorded simultaneously.</w:t>
      </w:r>
      <w:r w:rsidR="00D9401D">
        <w:rPr>
          <w:lang w:eastAsia="zh-CN"/>
        </w:rPr>
        <w:t xml:space="preserve"> Multi-threading is used to run the data capture and file writing at the same time: </w:t>
      </w:r>
    </w:p>
    <w:p w14:paraId="5C71C157" w14:textId="10E3269F" w:rsidR="00D9401D" w:rsidRDefault="00D9401D" w:rsidP="00515883">
      <w:pPr>
        <w:pStyle w:val="Body"/>
        <w:rPr>
          <w:lang w:eastAsia="zh-CN"/>
        </w:rPr>
      </w:pPr>
      <w:r>
        <w:rPr>
          <w:lang w:eastAsia="zh-CN"/>
        </w:rPr>
        <w:t>.\mimo2go_data_collection\record_radar_and_cam.py</w:t>
      </w:r>
    </w:p>
    <w:p w14:paraId="03099D01" w14:textId="26F685C2" w:rsidR="00FE07B3" w:rsidRDefault="00060E17" w:rsidP="00515883">
      <w:pPr>
        <w:pStyle w:val="Body"/>
        <w:rPr>
          <w:lang w:eastAsia="zh-CN"/>
        </w:rPr>
      </w:pPr>
      <w:r>
        <w:rPr>
          <w:lang w:eastAsia="zh-CN"/>
        </w:rPr>
        <w:t>A</w:t>
      </w:r>
      <w:r w:rsidR="00C350E0">
        <w:rPr>
          <w:lang w:eastAsia="zh-CN"/>
        </w:rPr>
        <w:t xml:space="preserve"> recording scheduler</w:t>
      </w:r>
      <w:r>
        <w:rPr>
          <w:lang w:eastAsia="zh-CN"/>
        </w:rPr>
        <w:t xml:space="preserve"> enables the data collection according to a </w:t>
      </w:r>
      <w:proofErr w:type="spellStart"/>
      <w:r>
        <w:rPr>
          <w:lang w:eastAsia="zh-CN"/>
        </w:rPr>
        <w:t>planed</w:t>
      </w:r>
      <w:proofErr w:type="spellEnd"/>
      <w:r>
        <w:rPr>
          <w:lang w:eastAsia="zh-CN"/>
        </w:rPr>
        <w:t xml:space="preserve"> schedule</w:t>
      </w:r>
      <w:r w:rsidR="00C350E0">
        <w:rPr>
          <w:lang w:eastAsia="zh-CN"/>
        </w:rPr>
        <w:t>:</w:t>
      </w:r>
    </w:p>
    <w:tbl>
      <w:tblPr>
        <w:tblStyle w:val="InfineonStandard"/>
        <w:tblW w:w="0" w:type="auto"/>
        <w:tblLook w:val="05E0" w:firstRow="1" w:lastRow="1" w:firstColumn="1" w:lastColumn="1" w:noHBand="0" w:noVBand="1"/>
      </w:tblPr>
      <w:tblGrid>
        <w:gridCol w:w="10121"/>
      </w:tblGrid>
      <w:tr w:rsidR="00C350E0" w14:paraId="4DDC580A" w14:textId="77777777" w:rsidTr="00F14A18">
        <w:trPr>
          <w:tblHeader/>
        </w:trPr>
        <w:tc>
          <w:tcPr>
            <w:tcW w:w="10121" w:type="dxa"/>
            <w:tcBorders>
              <w:top w:val="nil"/>
              <w:bottom w:val="single" w:sz="4" w:space="0" w:color="auto"/>
            </w:tcBorders>
            <w:shd w:val="clear" w:color="auto" w:fill="auto"/>
          </w:tcPr>
          <w:p w14:paraId="5D34CE54" w14:textId="13C65E9A" w:rsidR="00C350E0" w:rsidRDefault="00C350E0" w:rsidP="00C350E0">
            <w:pPr>
              <w:pStyle w:val="CodeTableTitle"/>
              <w:numPr>
                <w:ilvl w:val="0"/>
                <w:numId w:val="0"/>
              </w:numPr>
              <w:ind w:left="1701" w:hanging="1701"/>
            </w:pPr>
            <w:r>
              <w:t>mimo2go_data_collection.mimo2go_record</w:t>
            </w:r>
          </w:p>
        </w:tc>
      </w:tr>
      <w:tr w:rsidR="00C350E0" w14:paraId="1ED4D7B7" w14:textId="77777777" w:rsidTr="00F14A18">
        <w:tc>
          <w:tcPr>
            <w:tcW w:w="10121" w:type="dxa"/>
            <w:tcBorders>
              <w:left w:val="single" w:sz="4" w:space="0" w:color="auto"/>
              <w:right w:val="single" w:sz="4" w:space="0" w:color="auto"/>
            </w:tcBorders>
            <w:shd w:val="clear" w:color="auto" w:fill="auto"/>
          </w:tcPr>
          <w:p w14:paraId="0DC377BA" w14:textId="39076AEB" w:rsidR="00C350E0" w:rsidRDefault="00C350E0" w:rsidP="00C350E0">
            <w:pPr>
              <w:pStyle w:val="CodeInCodeTable"/>
            </w:pPr>
            <w:r w:rsidRPr="00C350E0">
              <w:rPr>
                <w:rFonts w:ascii="Source Sans Pro" w:hAnsi="Source Sans Pro"/>
                <w:lang w:eastAsia="en-US"/>
              </w:rPr>
              <w:br w:type="page"/>
            </w:r>
            <w:r>
              <w:t xml:space="preserve">from </w:t>
            </w:r>
            <w:proofErr w:type="spellStart"/>
            <w:r>
              <w:t>general_tools.record_auto_schd</w:t>
            </w:r>
            <w:proofErr w:type="spellEnd"/>
            <w:r>
              <w:t xml:space="preserve"> import … </w:t>
            </w:r>
          </w:p>
        </w:tc>
      </w:tr>
      <w:tr w:rsidR="00C350E0" w14:paraId="053A17AE" w14:textId="77777777" w:rsidTr="007667A6">
        <w:tblPrEx>
          <w:tblLook w:val="04A0" w:firstRow="1" w:lastRow="0" w:firstColumn="1" w:lastColumn="0" w:noHBand="0" w:noVBand="1"/>
        </w:tblPrEx>
        <w:tc>
          <w:tcPr>
            <w:tcW w:w="10121" w:type="dxa"/>
            <w:tcBorders>
              <w:bottom w:val="single" w:sz="4" w:space="0" w:color="auto"/>
            </w:tcBorders>
          </w:tcPr>
          <w:p w14:paraId="1F150A55" w14:textId="77777777" w:rsidR="00C350E0" w:rsidRDefault="00C350E0" w:rsidP="00F14A18">
            <w:pPr>
              <w:pStyle w:val="CodeTableTitle"/>
              <w:numPr>
                <w:ilvl w:val="0"/>
                <w:numId w:val="0"/>
              </w:numPr>
              <w:ind w:left="1701" w:hanging="1701"/>
            </w:pPr>
            <w:proofErr w:type="spellStart"/>
            <w:r>
              <w:t>general_tools.record_auto_schd</w:t>
            </w:r>
            <w:proofErr w:type="spellEnd"/>
          </w:p>
        </w:tc>
      </w:tr>
      <w:tr w:rsidR="00C350E0" w14:paraId="7CF08128" w14:textId="77777777" w:rsidTr="007667A6">
        <w:tblPrEx>
          <w:tblLook w:val="04A0" w:firstRow="1" w:lastRow="0" w:firstColumn="1" w:lastColumn="0" w:noHBand="0" w:noVBand="1"/>
        </w:tblPrEx>
        <w:tc>
          <w:tcPr>
            <w:tcW w:w="10121" w:type="dxa"/>
            <w:tcBorders>
              <w:left w:val="single" w:sz="4" w:space="0" w:color="auto"/>
              <w:right w:val="single" w:sz="4" w:space="0" w:color="auto"/>
            </w:tcBorders>
          </w:tcPr>
          <w:p w14:paraId="20AB158D" w14:textId="6D89EE6F" w:rsidR="00C350E0" w:rsidRDefault="00C350E0" w:rsidP="007667A6">
            <w:pPr>
              <w:pStyle w:val="CodeInCodeTable"/>
            </w:pPr>
            <w:r w:rsidRPr="00C350E0">
              <w:rPr>
                <w:rFonts w:ascii="Source Sans Pro" w:hAnsi="Source Sans Pro"/>
                <w:lang w:eastAsia="en-US"/>
              </w:rPr>
              <w:br w:type="page"/>
            </w:r>
            <w:proofErr w:type="spellStart"/>
            <w:r w:rsidR="007667A6">
              <w:t>def</w:t>
            </w:r>
            <w:proofErr w:type="spellEnd"/>
            <w:r w:rsidR="007667A6">
              <w:t xml:space="preserve"> </w:t>
            </w:r>
            <w:proofErr w:type="spellStart"/>
            <w:r w:rsidR="007667A6">
              <w:t>load_auto_record_schd</w:t>
            </w:r>
            <w:proofErr w:type="spellEnd"/>
            <w:r>
              <w:t>:</w:t>
            </w:r>
          </w:p>
          <w:p w14:paraId="0DC7E317" w14:textId="7EAFC784" w:rsidR="00C350E0" w:rsidRDefault="00C350E0" w:rsidP="007667A6">
            <w:pPr>
              <w:pStyle w:val="CodeInCodeTable"/>
            </w:pPr>
            <w:r>
              <w:t xml:space="preserve">  </w:t>
            </w:r>
            <w:proofErr w:type="spellStart"/>
            <w:r w:rsidR="007667A6">
              <w:t>record_hour</w:t>
            </w:r>
            <w:proofErr w:type="spellEnd"/>
            <w:r w:rsidR="007667A6">
              <w:t xml:space="preserve"> = [</w:t>
            </w:r>
            <w:r w:rsidR="009D2770">
              <w:t>…</w:t>
            </w:r>
            <w:r w:rsidR="007667A6">
              <w:t>]</w:t>
            </w:r>
          </w:p>
          <w:p w14:paraId="5F73EA4D" w14:textId="79E1E1DE" w:rsidR="007667A6" w:rsidRDefault="007667A6" w:rsidP="00060E17">
            <w:pPr>
              <w:pStyle w:val="CodeInCodeTable"/>
            </w:pPr>
            <w:r>
              <w:t xml:space="preserve">  </w:t>
            </w:r>
            <w:proofErr w:type="spellStart"/>
            <w:r w:rsidR="00060E17">
              <w:t>r</w:t>
            </w:r>
            <w:r>
              <w:t>ecord_min</w:t>
            </w:r>
            <w:proofErr w:type="spellEnd"/>
            <w:r>
              <w:t xml:space="preserve"> = [</w:t>
            </w:r>
            <w:r w:rsidR="009D2770">
              <w:t>…</w:t>
            </w:r>
            <w:r>
              <w:t>]</w:t>
            </w:r>
          </w:p>
        </w:tc>
      </w:tr>
    </w:tbl>
    <w:p w14:paraId="73B78BCC" w14:textId="62F7A059" w:rsidR="00C350E0" w:rsidRDefault="00060E17" w:rsidP="00515883">
      <w:pPr>
        <w:pStyle w:val="Body"/>
        <w:rPr>
          <w:lang w:eastAsia="zh-CN"/>
        </w:rPr>
      </w:pPr>
      <w:r>
        <w:rPr>
          <w:lang w:eastAsia="zh-CN"/>
        </w:rPr>
        <w:t xml:space="preserve">It means that for each of the minutes in </w:t>
      </w:r>
      <w:proofErr w:type="spellStart"/>
      <w:r>
        <w:rPr>
          <w:lang w:eastAsia="zh-CN"/>
        </w:rPr>
        <w:t>record_min</w:t>
      </w:r>
      <w:proofErr w:type="spellEnd"/>
      <w:r>
        <w:rPr>
          <w:lang w:eastAsia="zh-CN"/>
        </w:rPr>
        <w:t xml:space="preserve"> in the correct hour, the radar will start recording for a configured time period:</w:t>
      </w:r>
    </w:p>
    <w:tbl>
      <w:tblPr>
        <w:tblStyle w:val="InfineonStandard"/>
        <w:tblW w:w="0" w:type="auto"/>
        <w:tblLook w:val="05E0" w:firstRow="1" w:lastRow="1" w:firstColumn="1" w:lastColumn="1" w:noHBand="0" w:noVBand="1"/>
      </w:tblPr>
      <w:tblGrid>
        <w:gridCol w:w="10121"/>
      </w:tblGrid>
      <w:tr w:rsidR="00060E17" w14:paraId="5BF4881A" w14:textId="77777777" w:rsidTr="00F14A18">
        <w:trPr>
          <w:tblHeader/>
        </w:trPr>
        <w:tc>
          <w:tcPr>
            <w:tcW w:w="10121" w:type="dxa"/>
            <w:tcBorders>
              <w:top w:val="nil"/>
              <w:bottom w:val="single" w:sz="4" w:space="0" w:color="auto"/>
            </w:tcBorders>
            <w:shd w:val="clear" w:color="auto" w:fill="auto"/>
          </w:tcPr>
          <w:p w14:paraId="53937B78" w14:textId="406EE812" w:rsidR="00060E17" w:rsidRDefault="00060E17" w:rsidP="00F14A18">
            <w:pPr>
              <w:pStyle w:val="CodeTableTitle"/>
              <w:numPr>
                <w:ilvl w:val="0"/>
                <w:numId w:val="0"/>
              </w:numPr>
              <w:ind w:left="1701" w:hanging="1701"/>
            </w:pPr>
            <w:proofErr w:type="spellStart"/>
            <w:r>
              <w:lastRenderedPageBreak/>
              <w:t>configuration.cfg_main</w:t>
            </w:r>
            <w:proofErr w:type="spellEnd"/>
          </w:p>
        </w:tc>
      </w:tr>
      <w:tr w:rsidR="00060E17" w14:paraId="23E1BFAC" w14:textId="77777777" w:rsidTr="00F14A18">
        <w:tc>
          <w:tcPr>
            <w:tcW w:w="10121" w:type="dxa"/>
            <w:tcBorders>
              <w:left w:val="single" w:sz="4" w:space="0" w:color="auto"/>
              <w:right w:val="single" w:sz="4" w:space="0" w:color="auto"/>
            </w:tcBorders>
            <w:shd w:val="clear" w:color="auto" w:fill="auto"/>
          </w:tcPr>
          <w:p w14:paraId="6E543BC3" w14:textId="7C8EE6D0" w:rsidR="00060E17" w:rsidRDefault="00060E17" w:rsidP="00060E17">
            <w:pPr>
              <w:pStyle w:val="CodeInCodeTable"/>
            </w:pPr>
            <w:r w:rsidRPr="00060E17">
              <w:rPr>
                <w:rFonts w:ascii="Source Sans Pro" w:hAnsi="Source Sans Pro"/>
                <w:lang w:eastAsia="en-US"/>
              </w:rPr>
              <w:br w:type="page"/>
            </w:r>
            <w:r>
              <w:t xml:space="preserve">class </w:t>
            </w:r>
            <w:proofErr w:type="spellStart"/>
            <w:r>
              <w:t>RadarConfigure</w:t>
            </w:r>
            <w:proofErr w:type="spellEnd"/>
            <w:r>
              <w:t>:</w:t>
            </w:r>
          </w:p>
          <w:p w14:paraId="231EDB20" w14:textId="77777777" w:rsidR="00060E17" w:rsidRDefault="00060E17" w:rsidP="00060E17">
            <w:pPr>
              <w:pStyle w:val="CodeInCodeTable"/>
            </w:pPr>
            <w:r>
              <w:t xml:space="preserve">  </w:t>
            </w:r>
            <w:proofErr w:type="spellStart"/>
            <w:r>
              <w:t>def</w:t>
            </w:r>
            <w:proofErr w:type="spellEnd"/>
            <w:r>
              <w:t xml:space="preserve"> </w:t>
            </w:r>
            <w:proofErr w:type="spellStart"/>
            <w:r>
              <w:t>config_recording</w:t>
            </w:r>
            <w:proofErr w:type="spellEnd"/>
            <w:r>
              <w:t>():</w:t>
            </w:r>
          </w:p>
          <w:p w14:paraId="4F1641A9" w14:textId="4DBF5C0F" w:rsidR="00060E17" w:rsidRDefault="00060E17" w:rsidP="00060E17">
            <w:pPr>
              <w:pStyle w:val="CodeInCodeTable"/>
            </w:pPr>
            <w:r>
              <w:t xml:space="preserve">    </w:t>
            </w:r>
            <w:proofErr w:type="spellStart"/>
            <w:r>
              <w:t>self.filetime</w:t>
            </w:r>
            <w:proofErr w:type="spellEnd"/>
            <w:r>
              <w:t xml:space="preserve"> = 60 </w:t>
            </w:r>
          </w:p>
        </w:tc>
      </w:tr>
    </w:tbl>
    <w:p w14:paraId="21278923" w14:textId="2AC202E4" w:rsidR="007136E9" w:rsidRDefault="00060E17" w:rsidP="00515883">
      <w:pPr>
        <w:pStyle w:val="Body"/>
        <w:rPr>
          <w:lang w:eastAsia="zh-CN"/>
        </w:rPr>
      </w:pPr>
      <w:r>
        <w:rPr>
          <w:lang w:eastAsia="zh-CN"/>
        </w:rPr>
        <w:t>The recorded radar data are located under</w:t>
      </w:r>
      <w:r w:rsidR="007136E9">
        <w:rPr>
          <w:lang w:eastAsia="zh-CN"/>
        </w:rPr>
        <w:t xml:space="preserve"> the below folder in .</w:t>
      </w:r>
      <w:proofErr w:type="spellStart"/>
      <w:r w:rsidR="007136E9">
        <w:rPr>
          <w:lang w:eastAsia="zh-CN"/>
        </w:rPr>
        <w:t>hdf</w:t>
      </w:r>
      <w:proofErr w:type="spellEnd"/>
      <w:r w:rsidR="007136E9">
        <w:rPr>
          <w:lang w:eastAsia="zh-CN"/>
        </w:rPr>
        <w:t xml:space="preserve"> format</w:t>
      </w:r>
    </w:p>
    <w:p w14:paraId="1E36CC63" w14:textId="2B0E783F" w:rsidR="007136E9" w:rsidRDefault="00060E17" w:rsidP="00515883">
      <w:pPr>
        <w:pStyle w:val="Body"/>
        <w:rPr>
          <w:lang w:eastAsia="zh-CN"/>
        </w:rPr>
      </w:pPr>
      <w:r>
        <w:rPr>
          <w:lang w:eastAsia="zh-CN"/>
        </w:rPr>
        <w:t xml:space="preserve"> </w:t>
      </w:r>
      <w:r w:rsidR="007136E9">
        <w:rPr>
          <w:lang w:eastAsia="zh-CN"/>
        </w:rPr>
        <w:t>.\mimo2go_data_collection\</w:t>
      </w:r>
      <w:proofErr w:type="spellStart"/>
      <w:r w:rsidR="007136E9">
        <w:rPr>
          <w:lang w:eastAsia="zh-CN"/>
        </w:rPr>
        <w:t>data_collected</w:t>
      </w:r>
      <w:proofErr w:type="spellEnd"/>
      <w:r w:rsidR="007136E9">
        <w:rPr>
          <w:lang w:eastAsia="zh-CN"/>
        </w:rPr>
        <w:t xml:space="preserve">\date\hour\radar </w:t>
      </w:r>
    </w:p>
    <w:p w14:paraId="6527C2F4" w14:textId="2116ED34" w:rsidR="007136E9" w:rsidRDefault="007136E9" w:rsidP="00515883">
      <w:pPr>
        <w:pStyle w:val="Body"/>
        <w:rPr>
          <w:lang w:eastAsia="zh-CN"/>
        </w:rPr>
      </w:pPr>
      <w:r>
        <w:rPr>
          <w:lang w:eastAsia="zh-CN"/>
        </w:rPr>
        <w:t>To understand of the .</w:t>
      </w:r>
      <w:proofErr w:type="spellStart"/>
      <w:r>
        <w:rPr>
          <w:lang w:eastAsia="zh-CN"/>
        </w:rPr>
        <w:t>hdf</w:t>
      </w:r>
      <w:proofErr w:type="spellEnd"/>
      <w:r>
        <w:rPr>
          <w:lang w:eastAsia="zh-CN"/>
        </w:rPr>
        <w:t xml:space="preserve"> format, a software </w:t>
      </w:r>
      <w:proofErr w:type="spellStart"/>
      <w:r>
        <w:rPr>
          <w:lang w:eastAsia="zh-CN"/>
        </w:rPr>
        <w:t>HDFView</w:t>
      </w:r>
      <w:proofErr w:type="spellEnd"/>
      <w:r>
        <w:rPr>
          <w:lang w:eastAsia="zh-CN"/>
        </w:rPr>
        <w:t xml:space="preserve"> can be used.</w:t>
      </w:r>
      <w:r w:rsidR="00367831">
        <w:rPr>
          <w:lang w:eastAsia="zh-CN"/>
        </w:rPr>
        <w:t xml:space="preserve"> In this case, four channels are recorded: t1_r1/2/3/4_i frame by frame. Each frame has 258 chirps with 64 samples in one chirp. At the same time, timestamps at different frames are also recorded.   </w:t>
      </w:r>
    </w:p>
    <w:tbl>
      <w:tblPr>
        <w:tblStyle w:val="TableGrid"/>
        <w:tblW w:w="0" w:type="auto"/>
        <w:tblLook w:val="04A0" w:firstRow="1" w:lastRow="0" w:firstColumn="1" w:lastColumn="0" w:noHBand="0" w:noVBand="1"/>
      </w:tblPr>
      <w:tblGrid>
        <w:gridCol w:w="10196"/>
      </w:tblGrid>
      <w:tr w:rsidR="00F94745" w:rsidRPr="002222C9" w14:paraId="2566824E" w14:textId="77777777" w:rsidTr="00F14A18">
        <w:tc>
          <w:tcPr>
            <w:tcW w:w="10196" w:type="dxa"/>
            <w:tcBorders>
              <w:top w:val="nil"/>
              <w:left w:val="nil"/>
              <w:bottom w:val="nil"/>
              <w:right w:val="nil"/>
            </w:tcBorders>
          </w:tcPr>
          <w:p w14:paraId="1447E69B" w14:textId="76D4BCB6" w:rsidR="00F94745" w:rsidRPr="002222C9" w:rsidRDefault="00F94745" w:rsidP="00F14A18">
            <w:pPr>
              <w:pStyle w:val="Body"/>
              <w:jc w:val="center"/>
            </w:pPr>
            <w:r>
              <w:rPr>
                <w:noProof/>
                <w:lang w:val="en-SG" w:eastAsia="zh-CN"/>
              </w:rPr>
              <w:drawing>
                <wp:inline distT="0" distB="0" distL="0" distR="0" wp14:anchorId="5A587865" wp14:editId="0F0F9249">
                  <wp:extent cx="4965539" cy="2075056"/>
                  <wp:effectExtent l="0" t="0" r="698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3684" cy="2078460"/>
                          </a:xfrm>
                          <a:prstGeom prst="rect">
                            <a:avLst/>
                          </a:prstGeom>
                        </pic:spPr>
                      </pic:pic>
                    </a:graphicData>
                  </a:graphic>
                </wp:inline>
              </w:drawing>
            </w:r>
          </w:p>
        </w:tc>
      </w:tr>
      <w:tr w:rsidR="00F94745" w14:paraId="1E941F2E" w14:textId="77777777" w:rsidTr="00F14A18">
        <w:tc>
          <w:tcPr>
            <w:tcW w:w="10196" w:type="dxa"/>
            <w:tcBorders>
              <w:top w:val="nil"/>
              <w:left w:val="nil"/>
              <w:bottom w:val="nil"/>
              <w:right w:val="nil"/>
            </w:tcBorders>
          </w:tcPr>
          <w:p w14:paraId="68A1B470" w14:textId="4886439F" w:rsidR="00F94745" w:rsidRDefault="00367831" w:rsidP="00F14A18">
            <w:pPr>
              <w:pStyle w:val="FigureTitle"/>
            </w:pPr>
            <w:r>
              <w:rPr>
                <w:rFonts w:hint="eastAsia"/>
                <w:lang w:eastAsia="zh-CN"/>
              </w:rPr>
              <w:t>A</w:t>
            </w:r>
            <w:r>
              <w:t xml:space="preserve"> glance at recorded radar data files.</w:t>
            </w:r>
          </w:p>
        </w:tc>
      </w:tr>
    </w:tbl>
    <w:p w14:paraId="65457001" w14:textId="15B2BABA" w:rsidR="007136E9" w:rsidRDefault="007136E9" w:rsidP="00515883">
      <w:pPr>
        <w:pStyle w:val="Body"/>
        <w:rPr>
          <w:lang w:eastAsia="zh-CN"/>
        </w:rPr>
      </w:pPr>
      <w:r>
        <w:rPr>
          <w:lang w:eastAsia="zh-CN"/>
        </w:rPr>
        <w:t>And the video data are located under</w:t>
      </w:r>
    </w:p>
    <w:p w14:paraId="1ACBF162" w14:textId="342A4B80" w:rsidR="00D9401D" w:rsidRDefault="007136E9" w:rsidP="00515883">
      <w:pPr>
        <w:pStyle w:val="Body"/>
        <w:rPr>
          <w:lang w:eastAsia="zh-CN"/>
        </w:rPr>
      </w:pPr>
      <w:r>
        <w:rPr>
          <w:lang w:eastAsia="zh-CN"/>
        </w:rPr>
        <w:t>.\mimo2go_data_collection\</w:t>
      </w:r>
      <w:proofErr w:type="spellStart"/>
      <w:r>
        <w:rPr>
          <w:lang w:eastAsia="zh-CN"/>
        </w:rPr>
        <w:t>data_collected</w:t>
      </w:r>
      <w:proofErr w:type="spellEnd"/>
      <w:r>
        <w:rPr>
          <w:lang w:eastAsia="zh-CN"/>
        </w:rPr>
        <w:t>\date\hour\video</w:t>
      </w:r>
    </w:p>
    <w:p w14:paraId="559F4E3B" w14:textId="1AF9E321" w:rsidR="00DA6C8F" w:rsidRDefault="00DA6C8F" w:rsidP="00515883">
      <w:pPr>
        <w:pStyle w:val="Body"/>
        <w:rPr>
          <w:lang w:eastAsia="zh-CN"/>
        </w:rPr>
      </w:pPr>
      <w:r>
        <w:rPr>
          <w:lang w:eastAsia="zh-CN"/>
        </w:rPr>
        <w:t>The video data includes the video itself, and the timestamp in .</w:t>
      </w:r>
      <w:proofErr w:type="spellStart"/>
      <w:r>
        <w:rPr>
          <w:lang w:eastAsia="zh-CN"/>
        </w:rPr>
        <w:t>hdf</w:t>
      </w:r>
      <w:proofErr w:type="spellEnd"/>
      <w:r>
        <w:rPr>
          <w:lang w:eastAsia="zh-CN"/>
        </w:rPr>
        <w:t xml:space="preserve"> format. In this case</w:t>
      </w:r>
      <w:r w:rsidR="002A13A8">
        <w:rPr>
          <w:lang w:eastAsia="zh-CN"/>
        </w:rPr>
        <w:t xml:space="preserve"> to lighten the processor burden, </w:t>
      </w:r>
      <w:r w:rsidR="00087CD3">
        <w:rPr>
          <w:lang w:eastAsia="zh-CN"/>
        </w:rPr>
        <w:t xml:space="preserve">instead of all frames, the </w:t>
      </w:r>
      <w:r w:rsidR="002A13A8">
        <w:rPr>
          <w:lang w:eastAsia="zh-CN"/>
        </w:rPr>
        <w:t xml:space="preserve">timestamps of part of </w:t>
      </w:r>
      <w:r w:rsidR="00087CD3">
        <w:rPr>
          <w:lang w:eastAsia="zh-CN"/>
        </w:rPr>
        <w:t xml:space="preserve">the </w:t>
      </w:r>
      <w:r w:rsidR="002A13A8">
        <w:rPr>
          <w:lang w:eastAsia="zh-CN"/>
        </w:rPr>
        <w:t>frames are recorded</w:t>
      </w:r>
      <w:r w:rsidR="003F752A">
        <w:rPr>
          <w:lang w:eastAsia="zh-CN"/>
        </w:rPr>
        <w:t xml:space="preserve">. </w:t>
      </w:r>
      <w:r w:rsidR="00D0410E">
        <w:rPr>
          <w:lang w:eastAsia="zh-CN"/>
        </w:rPr>
        <w:t xml:space="preserve">The recorded frame numbers are stored in </w:t>
      </w:r>
      <w:r w:rsidR="00087CD3">
        <w:rPr>
          <w:lang w:eastAsia="zh-CN"/>
        </w:rPr>
        <w:t>/frames, and the timestamps are the time difference of each recorded frame compared to the start time.</w:t>
      </w:r>
      <w:r w:rsidR="00695399">
        <w:rPr>
          <w:lang w:eastAsia="zh-CN"/>
        </w:rPr>
        <w:t xml:space="preserve"> To r</w:t>
      </w:r>
      <w:r w:rsidR="008E1792">
        <w:rPr>
          <w:lang w:eastAsia="zh-CN"/>
        </w:rPr>
        <w:t xml:space="preserve">ead back the full timestamps, </w:t>
      </w:r>
      <w:r w:rsidR="00695399">
        <w:rPr>
          <w:lang w:eastAsia="zh-CN"/>
        </w:rPr>
        <w:t>function</w:t>
      </w:r>
      <w:r w:rsidR="008E1792">
        <w:rPr>
          <w:lang w:eastAsia="zh-CN"/>
        </w:rPr>
        <w:t>s are</w:t>
      </w:r>
      <w:r w:rsidR="00695399">
        <w:rPr>
          <w:lang w:eastAsia="zh-CN"/>
        </w:rPr>
        <w:t xml:space="preserve"> called</w:t>
      </w:r>
      <w:r w:rsidR="008E1792">
        <w:rPr>
          <w:lang w:eastAsia="zh-CN"/>
        </w:rPr>
        <w:t xml:space="preserve"> as follows</w:t>
      </w:r>
      <w:r w:rsidR="00695399">
        <w:rPr>
          <w:lang w:eastAsia="zh-CN"/>
        </w:rPr>
        <w:t>:</w:t>
      </w:r>
    </w:p>
    <w:tbl>
      <w:tblPr>
        <w:tblStyle w:val="TableGrid"/>
        <w:tblW w:w="0" w:type="auto"/>
        <w:tblInd w:w="-5" w:type="dxa"/>
        <w:tblLook w:val="04A0" w:firstRow="1" w:lastRow="0" w:firstColumn="1" w:lastColumn="0" w:noHBand="0" w:noVBand="1"/>
      </w:tblPr>
      <w:tblGrid>
        <w:gridCol w:w="10196"/>
      </w:tblGrid>
      <w:tr w:rsidR="00695399" w14:paraId="6EB10674" w14:textId="77777777" w:rsidTr="00695399">
        <w:tc>
          <w:tcPr>
            <w:tcW w:w="10196" w:type="dxa"/>
            <w:tcBorders>
              <w:top w:val="nil"/>
              <w:left w:val="nil"/>
              <w:bottom w:val="single" w:sz="4" w:space="0" w:color="auto"/>
              <w:right w:val="nil"/>
            </w:tcBorders>
          </w:tcPr>
          <w:p w14:paraId="360EBE8D" w14:textId="6491A20C" w:rsidR="00695399" w:rsidRDefault="009F1B01" w:rsidP="009F1B01">
            <w:pPr>
              <w:pStyle w:val="CodeTableTitle"/>
              <w:numPr>
                <w:ilvl w:val="0"/>
                <w:numId w:val="0"/>
              </w:numPr>
              <w:ind w:left="1701" w:hanging="1701"/>
            </w:pPr>
            <w:proofErr w:type="spellStart"/>
            <w:r>
              <w:t>demo</w:t>
            </w:r>
            <w:r w:rsidR="00695399">
              <w:t>.</w:t>
            </w:r>
            <w:r>
              <w:t>make_demo_pics</w:t>
            </w:r>
            <w:proofErr w:type="spellEnd"/>
          </w:p>
        </w:tc>
      </w:tr>
      <w:tr w:rsidR="00695399" w14:paraId="0B54FAB8" w14:textId="77777777" w:rsidTr="00695399">
        <w:tc>
          <w:tcPr>
            <w:tcW w:w="10196" w:type="dxa"/>
            <w:tcBorders>
              <w:top w:val="single" w:sz="4" w:space="0" w:color="auto"/>
              <w:bottom w:val="single" w:sz="4" w:space="0" w:color="auto"/>
            </w:tcBorders>
          </w:tcPr>
          <w:p w14:paraId="34B81ECF" w14:textId="77777777" w:rsidR="00695399" w:rsidRDefault="00695399" w:rsidP="009F1B01">
            <w:pPr>
              <w:pStyle w:val="CodeInCodeTable"/>
            </w:pPr>
            <w:r w:rsidRPr="00695399">
              <w:rPr>
                <w:rFonts w:ascii="Source Sans Pro" w:hAnsi="Source Sans Pro"/>
                <w:lang w:eastAsia="en-US"/>
              </w:rPr>
              <w:br w:type="page"/>
            </w:r>
            <w:r w:rsidR="009F1B01">
              <w:t xml:space="preserve">class </w:t>
            </w:r>
            <w:proofErr w:type="spellStart"/>
            <w:r w:rsidR="009F1B01">
              <w:t>DemoOffline</w:t>
            </w:r>
            <w:proofErr w:type="spellEnd"/>
            <w:r w:rsidR="009F1B01">
              <w:t>:</w:t>
            </w:r>
          </w:p>
          <w:p w14:paraId="448BFC04" w14:textId="77777777" w:rsidR="009F1B01" w:rsidRDefault="009F1B01" w:rsidP="009F1B01">
            <w:pPr>
              <w:pStyle w:val="CodeInCodeTable"/>
            </w:pPr>
            <w:r>
              <w:t xml:space="preserve">  …</w:t>
            </w:r>
          </w:p>
          <w:p w14:paraId="3BC8D946" w14:textId="77777777" w:rsidR="009F1B01" w:rsidRDefault="009F1B01" w:rsidP="009F1B01">
            <w:pPr>
              <w:pStyle w:val="CodeInCodeTable"/>
            </w:pPr>
            <w:r>
              <w:t xml:space="preserve">  </w:t>
            </w:r>
            <w:proofErr w:type="spellStart"/>
            <w:r>
              <w:t>def</w:t>
            </w:r>
            <w:proofErr w:type="spellEnd"/>
            <w:r>
              <w:t xml:space="preserve"> </w:t>
            </w:r>
            <w:proofErr w:type="spellStart"/>
            <w:r>
              <w:t>make_demo_pics</w:t>
            </w:r>
            <w:proofErr w:type="spellEnd"/>
            <w:r>
              <w:t>:</w:t>
            </w:r>
          </w:p>
          <w:p w14:paraId="43A03723" w14:textId="77777777" w:rsidR="00D71B3E" w:rsidRDefault="00D71B3E" w:rsidP="009F1B01">
            <w:pPr>
              <w:pStyle w:val="CodeInCodeTable"/>
            </w:pPr>
            <w:r>
              <w:t xml:space="preserve">    </w:t>
            </w:r>
            <w:r>
              <w:rPr>
                <w:lang w:eastAsia="zh-CN"/>
              </w:rPr>
              <w:t>…</w:t>
            </w:r>
          </w:p>
          <w:p w14:paraId="49C186BE" w14:textId="77777777" w:rsidR="00D71B3E" w:rsidRDefault="00D71B3E" w:rsidP="009F1B01">
            <w:pPr>
              <w:pStyle w:val="CodeInCodeTable"/>
            </w:pPr>
            <w:r>
              <w:rPr>
                <w:lang w:eastAsia="zh-CN"/>
              </w:rPr>
              <w:t xml:space="preserve">    if </w:t>
            </w:r>
            <w:proofErr w:type="spellStart"/>
            <w:r>
              <w:rPr>
                <w:lang w:eastAsia="zh-CN"/>
              </w:rPr>
              <w:t>self.use_video</w:t>
            </w:r>
            <w:proofErr w:type="spellEnd"/>
            <w:r>
              <w:rPr>
                <w:lang w:eastAsia="zh-CN"/>
              </w:rPr>
              <w:t>:</w:t>
            </w:r>
          </w:p>
          <w:p w14:paraId="69625AD2" w14:textId="77777777" w:rsidR="00D71B3E" w:rsidRDefault="00D71B3E" w:rsidP="009F1B01">
            <w:pPr>
              <w:pStyle w:val="CodeInCodeTable"/>
            </w:pPr>
            <w:r>
              <w:rPr>
                <w:lang w:eastAsia="zh-CN"/>
              </w:rPr>
              <w:t xml:space="preserve">      …</w:t>
            </w:r>
          </w:p>
          <w:p w14:paraId="18518B2D" w14:textId="5CF5601F" w:rsidR="00D71B3E" w:rsidRDefault="00D71B3E" w:rsidP="009F1B01">
            <w:pPr>
              <w:pStyle w:val="CodeInCodeTable"/>
            </w:pPr>
            <w:r>
              <w:rPr>
                <w:lang w:eastAsia="zh-CN"/>
              </w:rPr>
              <w:t xml:space="preserve">      </w:t>
            </w:r>
            <w:proofErr w:type="spellStart"/>
            <w:r>
              <w:rPr>
                <w:lang w:eastAsia="zh-CN"/>
              </w:rPr>
              <w:t>video_ts</w:t>
            </w:r>
            <w:proofErr w:type="spellEnd"/>
            <w:r>
              <w:rPr>
                <w:lang w:eastAsia="zh-CN"/>
              </w:rPr>
              <w:t xml:space="preserve"> = </w:t>
            </w:r>
            <w:proofErr w:type="spellStart"/>
            <w:r>
              <w:rPr>
                <w:lang w:eastAsia="zh-CN"/>
              </w:rPr>
              <w:t>self.data_loader.get_timestamp_from_video_ts</w:t>
            </w:r>
            <w:proofErr w:type="spellEnd"/>
            <w:r>
              <w:rPr>
                <w:lang w:eastAsia="zh-CN"/>
              </w:rPr>
              <w:t>()</w:t>
            </w:r>
          </w:p>
        </w:tc>
      </w:tr>
      <w:tr w:rsidR="00695399" w14:paraId="1A0D031D" w14:textId="77777777" w:rsidTr="00565D14">
        <w:tc>
          <w:tcPr>
            <w:tcW w:w="10196" w:type="dxa"/>
            <w:tcBorders>
              <w:top w:val="single" w:sz="4" w:space="0" w:color="auto"/>
              <w:left w:val="nil"/>
              <w:bottom w:val="single" w:sz="4" w:space="0" w:color="auto"/>
              <w:right w:val="nil"/>
            </w:tcBorders>
          </w:tcPr>
          <w:p w14:paraId="56230F41" w14:textId="11030FB4" w:rsidR="00695399" w:rsidRDefault="00D71B3E" w:rsidP="00695399">
            <w:pPr>
              <w:pStyle w:val="CodeTableTitle"/>
              <w:numPr>
                <w:ilvl w:val="0"/>
                <w:numId w:val="0"/>
              </w:numPr>
              <w:ind w:left="1701" w:hanging="1701"/>
            </w:pPr>
            <w:r>
              <w:t>general_tools.h5</w:t>
            </w:r>
            <w:r>
              <w:rPr>
                <w:rFonts w:hint="eastAsia"/>
                <w:lang w:eastAsia="zh-CN"/>
              </w:rPr>
              <w:t>_</w:t>
            </w:r>
            <w:r>
              <w:rPr>
                <w:lang w:eastAsia="zh-CN"/>
              </w:rPr>
              <w:t>data</w:t>
            </w:r>
          </w:p>
        </w:tc>
      </w:tr>
      <w:tr w:rsidR="00695399" w14:paraId="031C1FA1" w14:textId="77777777" w:rsidTr="00565D14">
        <w:tc>
          <w:tcPr>
            <w:tcW w:w="10196" w:type="dxa"/>
            <w:tcBorders>
              <w:top w:val="single" w:sz="4" w:space="0" w:color="auto"/>
            </w:tcBorders>
          </w:tcPr>
          <w:p w14:paraId="003D227E" w14:textId="3B6141A1" w:rsidR="00695399" w:rsidRDefault="00695399" w:rsidP="00695399">
            <w:pPr>
              <w:pStyle w:val="CodeInCodeTable"/>
            </w:pPr>
            <w:r w:rsidRPr="00C350E0">
              <w:rPr>
                <w:rFonts w:ascii="Source Sans Pro" w:hAnsi="Source Sans Pro"/>
                <w:lang w:eastAsia="en-US"/>
              </w:rPr>
              <w:br w:type="page"/>
            </w:r>
            <w:r w:rsidR="00D71B3E">
              <w:t xml:space="preserve">class </w:t>
            </w:r>
            <w:proofErr w:type="spellStart"/>
            <w:r w:rsidR="00D71B3E">
              <w:t>DataProcessor</w:t>
            </w:r>
            <w:proofErr w:type="spellEnd"/>
            <w:r>
              <w:t>:</w:t>
            </w:r>
          </w:p>
          <w:p w14:paraId="4460DCAB" w14:textId="0120058D" w:rsidR="00695399" w:rsidRDefault="00D71B3E" w:rsidP="00695399">
            <w:pPr>
              <w:pStyle w:val="CodeInCodeTable"/>
            </w:pPr>
            <w:r>
              <w:t xml:space="preserve">  …</w:t>
            </w:r>
          </w:p>
          <w:p w14:paraId="3966E628" w14:textId="77777777" w:rsidR="00695399" w:rsidRDefault="00D71B3E" w:rsidP="00695399">
            <w:pPr>
              <w:pStyle w:val="CodeInCodeTable"/>
            </w:pPr>
            <w:r>
              <w:t xml:space="preserve">  </w:t>
            </w:r>
            <w:proofErr w:type="spellStart"/>
            <w:r>
              <w:t>def</w:t>
            </w:r>
            <w:proofErr w:type="spellEnd"/>
            <w:r>
              <w:t xml:space="preserve"> </w:t>
            </w:r>
            <w:proofErr w:type="spellStart"/>
            <w:r>
              <w:t>get_timestamp_from_video_ts</w:t>
            </w:r>
            <w:proofErr w:type="spellEnd"/>
            <w:r>
              <w:t>():</w:t>
            </w:r>
          </w:p>
          <w:p w14:paraId="4BF3C341" w14:textId="77777777" w:rsidR="00D71B3E" w:rsidRDefault="00D71B3E" w:rsidP="00695399">
            <w:pPr>
              <w:pStyle w:val="CodeInCodeTable"/>
            </w:pPr>
            <w:r>
              <w:t xml:space="preserve">    …</w:t>
            </w:r>
          </w:p>
          <w:p w14:paraId="47C11A95" w14:textId="77777777" w:rsidR="00D71B3E" w:rsidRDefault="00D71B3E" w:rsidP="00695399">
            <w:pPr>
              <w:pStyle w:val="CodeInCodeTable"/>
            </w:pPr>
            <w:r>
              <w:lastRenderedPageBreak/>
              <w:t xml:space="preserve">    </w:t>
            </w:r>
            <w:proofErr w:type="spellStart"/>
            <w:r>
              <w:t>ts_list</w:t>
            </w:r>
            <w:proofErr w:type="spellEnd"/>
            <w:r>
              <w:t xml:space="preserve"> = </w:t>
            </w:r>
            <w:proofErr w:type="spellStart"/>
            <w:r>
              <w:t>self.read_video_timestamp</w:t>
            </w:r>
            <w:proofErr w:type="spellEnd"/>
            <w:r>
              <w:t>()</w:t>
            </w:r>
          </w:p>
          <w:p w14:paraId="38EBA328" w14:textId="77777777" w:rsidR="00D71B3E" w:rsidRDefault="00D71B3E" w:rsidP="00695399">
            <w:pPr>
              <w:pStyle w:val="CodeInCodeTable"/>
            </w:pPr>
            <w:r>
              <w:t xml:space="preserve">  </w:t>
            </w:r>
            <w:proofErr w:type="spellStart"/>
            <w:r>
              <w:t>def</w:t>
            </w:r>
            <w:proofErr w:type="spellEnd"/>
            <w:r>
              <w:t xml:space="preserve"> </w:t>
            </w:r>
            <w:proofErr w:type="spellStart"/>
            <w:r>
              <w:t>read_video_timestamp</w:t>
            </w:r>
            <w:proofErr w:type="spellEnd"/>
            <w:r>
              <w:t>():</w:t>
            </w:r>
          </w:p>
          <w:p w14:paraId="52FE5BFF" w14:textId="5DE9B907" w:rsidR="00D71B3E" w:rsidRDefault="00D71B3E" w:rsidP="00695399">
            <w:pPr>
              <w:pStyle w:val="CodeInCodeTable"/>
            </w:pPr>
            <w:r>
              <w:t xml:space="preserve">    …</w:t>
            </w:r>
          </w:p>
        </w:tc>
      </w:tr>
      <w:tr w:rsidR="00DA6C8F" w:rsidRPr="002222C9" w14:paraId="26BF0410" w14:textId="77777777" w:rsidTr="00695399">
        <w:tc>
          <w:tcPr>
            <w:tcW w:w="10196" w:type="dxa"/>
            <w:tcBorders>
              <w:top w:val="nil"/>
              <w:left w:val="nil"/>
              <w:bottom w:val="nil"/>
              <w:right w:val="nil"/>
            </w:tcBorders>
          </w:tcPr>
          <w:p w14:paraId="4C9261CE" w14:textId="73717C2C" w:rsidR="00DA6C8F" w:rsidRPr="002222C9" w:rsidRDefault="00DA6C8F" w:rsidP="00F14A18">
            <w:pPr>
              <w:pStyle w:val="Body"/>
              <w:jc w:val="center"/>
            </w:pPr>
            <w:r>
              <w:rPr>
                <w:noProof/>
                <w:lang w:val="en-SG" w:eastAsia="zh-CN"/>
              </w:rPr>
              <w:lastRenderedPageBreak/>
              <w:drawing>
                <wp:inline distT="0" distB="0" distL="0" distR="0" wp14:anchorId="63B598DF" wp14:editId="4613A0C0">
                  <wp:extent cx="4467693" cy="175678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5181" cy="1759732"/>
                          </a:xfrm>
                          <a:prstGeom prst="rect">
                            <a:avLst/>
                          </a:prstGeom>
                        </pic:spPr>
                      </pic:pic>
                    </a:graphicData>
                  </a:graphic>
                </wp:inline>
              </w:drawing>
            </w:r>
          </w:p>
        </w:tc>
      </w:tr>
      <w:tr w:rsidR="00DA6C8F" w14:paraId="1F0695B7" w14:textId="77777777" w:rsidTr="00695399">
        <w:tc>
          <w:tcPr>
            <w:tcW w:w="10196" w:type="dxa"/>
            <w:tcBorders>
              <w:top w:val="nil"/>
              <w:left w:val="nil"/>
              <w:bottom w:val="nil"/>
              <w:right w:val="nil"/>
            </w:tcBorders>
          </w:tcPr>
          <w:p w14:paraId="090BA6B1" w14:textId="02A3A0C0" w:rsidR="00DA6C8F" w:rsidRDefault="00DA6C8F" w:rsidP="00F14A18">
            <w:pPr>
              <w:pStyle w:val="FigureTitle"/>
            </w:pPr>
            <w:r>
              <w:rPr>
                <w:rFonts w:hint="eastAsia"/>
                <w:lang w:eastAsia="zh-CN"/>
              </w:rPr>
              <w:t>A</w:t>
            </w:r>
            <w:r>
              <w:t xml:space="preserve"> glance at recorded </w:t>
            </w:r>
            <w:r>
              <w:rPr>
                <w:lang w:eastAsia="zh-CN"/>
              </w:rPr>
              <w:t>video timestamp file</w:t>
            </w:r>
            <w:r>
              <w:t>.</w:t>
            </w:r>
          </w:p>
        </w:tc>
      </w:tr>
    </w:tbl>
    <w:p w14:paraId="1C55BA8F" w14:textId="24DBBC00" w:rsidR="009D2770" w:rsidRDefault="009D2770" w:rsidP="009D2770">
      <w:pPr>
        <w:pStyle w:val="Body"/>
        <w:rPr>
          <w:lang w:eastAsia="zh-CN"/>
        </w:rPr>
      </w:pPr>
      <w:r>
        <w:rPr>
          <w:lang w:eastAsia="zh-CN"/>
        </w:rPr>
        <w:t xml:space="preserve">When the data collection is done on </w:t>
      </w:r>
      <w:proofErr w:type="spellStart"/>
      <w:r>
        <w:rPr>
          <w:lang w:eastAsia="zh-CN"/>
        </w:rPr>
        <w:t>RPi</w:t>
      </w:r>
      <w:proofErr w:type="spellEnd"/>
      <w:r>
        <w:rPr>
          <w:lang w:eastAsia="zh-CN"/>
        </w:rPr>
        <w:t>, it is suggested to use the following scripts:</w:t>
      </w:r>
    </w:p>
    <w:p w14:paraId="1CC806AC" w14:textId="6708A28B" w:rsidR="009D2770" w:rsidRDefault="009D2770" w:rsidP="009D2770">
      <w:pPr>
        <w:pStyle w:val="Body"/>
        <w:rPr>
          <w:lang w:eastAsia="zh-CN"/>
        </w:rPr>
      </w:pPr>
      <w:r>
        <w:rPr>
          <w:lang w:eastAsia="zh-CN"/>
        </w:rPr>
        <w:t xml:space="preserve">$ </w:t>
      </w:r>
      <w:proofErr w:type="gramStart"/>
      <w:r>
        <w:rPr>
          <w:lang w:eastAsia="zh-CN"/>
        </w:rPr>
        <w:t>screen</w:t>
      </w:r>
      <w:proofErr w:type="gramEnd"/>
    </w:p>
    <w:p w14:paraId="515094FF" w14:textId="546FAED8" w:rsidR="009D2770" w:rsidRDefault="009D2770" w:rsidP="009D2770">
      <w:pPr>
        <w:pStyle w:val="Body"/>
        <w:rPr>
          <w:lang w:eastAsia="zh-CN"/>
        </w:rPr>
      </w:pPr>
      <w:r>
        <w:rPr>
          <w:lang w:eastAsia="zh-CN"/>
        </w:rPr>
        <w:t>$ python3 record_radar_and_cam.py</w:t>
      </w:r>
    </w:p>
    <w:p w14:paraId="5B93695C" w14:textId="77777777" w:rsidR="009D2770" w:rsidRDefault="009D2770" w:rsidP="009D2770">
      <w:pPr>
        <w:pStyle w:val="Body"/>
        <w:rPr>
          <w:lang w:eastAsia="zh-CN"/>
        </w:rPr>
      </w:pPr>
    </w:p>
    <w:p w14:paraId="67E6FFA4" w14:textId="56DDF6E6" w:rsidR="0043033F" w:rsidRDefault="0043033F" w:rsidP="0043033F">
      <w:pPr>
        <w:pStyle w:val="Heading2"/>
      </w:pPr>
      <w:bookmarkStart w:id="56" w:name="_Toc34836928"/>
      <w:r>
        <w:t>Labelling</w:t>
      </w:r>
      <w:bookmarkEnd w:id="56"/>
    </w:p>
    <w:p w14:paraId="60EFDA01" w14:textId="7E937891" w:rsidR="00640F6B" w:rsidRDefault="00827EED" w:rsidP="00640F6B">
      <w:pPr>
        <w:pStyle w:val="Body"/>
      </w:pPr>
      <w:r>
        <w:t>Once the data is collected, a labelling tool is d</w:t>
      </w:r>
      <w:r w:rsidR="009D2770">
        <w:t>eveloped for labelling purpose:</w:t>
      </w:r>
    </w:p>
    <w:p w14:paraId="539BF43C" w14:textId="42C684AF" w:rsidR="009D2770" w:rsidRDefault="009D2770" w:rsidP="009D2770">
      <w:pPr>
        <w:pStyle w:val="Body"/>
        <w:rPr>
          <w:lang w:eastAsia="zh-CN"/>
        </w:rPr>
      </w:pPr>
      <w:r>
        <w:rPr>
          <w:lang w:eastAsia="zh-CN"/>
        </w:rPr>
        <w:t>.\radar_label_sample\label_tool_v0.1.py</w:t>
      </w:r>
    </w:p>
    <w:p w14:paraId="7A854F47" w14:textId="087C75E3" w:rsidR="009D2770" w:rsidRDefault="0098720D" w:rsidP="00640F6B">
      <w:pPr>
        <w:pStyle w:val="Body"/>
      </w:pPr>
      <w:r>
        <w:t>The labelling tool is modified from an open source labelling tool from computer vision.</w:t>
      </w:r>
      <w:r w:rsidR="001948F8">
        <w:t xml:space="preserve"> Before using it, make sure there is a video folder and a corresponding radar folder are properly located in a base folder:</w:t>
      </w:r>
    </w:p>
    <w:p w14:paraId="7F3C9174" w14:textId="605A9CA2" w:rsidR="001948F8" w:rsidRDefault="001948F8" w:rsidP="00640F6B">
      <w:pPr>
        <w:pStyle w:val="Body"/>
      </w:pPr>
      <w:r>
        <w:rPr>
          <w:noProof/>
          <w:lang w:val="en-SG" w:eastAsia="zh-CN"/>
        </w:rPr>
        <w:drawing>
          <wp:inline distT="0" distB="0" distL="0" distR="0" wp14:anchorId="1CCC3DB7" wp14:editId="65248E85">
            <wp:extent cx="3840480" cy="941832"/>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0480" cy="941832"/>
                    </a:xfrm>
                    <a:prstGeom prst="rect">
                      <a:avLst/>
                    </a:prstGeom>
                  </pic:spPr>
                </pic:pic>
              </a:graphicData>
            </a:graphic>
          </wp:inline>
        </w:drawing>
      </w:r>
    </w:p>
    <w:p w14:paraId="30879352" w14:textId="596CA543" w:rsidR="001948F8" w:rsidRDefault="001948F8" w:rsidP="00640F6B">
      <w:pPr>
        <w:pStyle w:val="Body"/>
      </w:pPr>
      <w:r>
        <w:t>In the above example, the base folder is .\xx\06-Mar\12\, and the two folders are located respectively. Within the two folders, the radar data (.hdf5) and video data (.</w:t>
      </w:r>
      <w:proofErr w:type="spellStart"/>
      <w:r>
        <w:t>avi</w:t>
      </w:r>
      <w:proofErr w:type="spellEnd"/>
      <w:r>
        <w:t xml:space="preserve"> for video and .hdf5 for timestamp) in the previous data collection task are stored. When the labelling tool is running, the user needs to input the base folder (not the radar folder), and then input the radar filename. </w:t>
      </w:r>
    </w:p>
    <w:p w14:paraId="14429EF9" w14:textId="0525BFC4" w:rsidR="001948F8" w:rsidRDefault="001948F8" w:rsidP="00640F6B">
      <w:pPr>
        <w:pStyle w:val="Body"/>
      </w:pPr>
      <w:r>
        <w:rPr>
          <w:noProof/>
          <w:lang w:val="en-SG" w:eastAsia="zh-CN"/>
        </w:rPr>
        <w:drawing>
          <wp:inline distT="0" distB="0" distL="0" distR="0" wp14:anchorId="282B3827" wp14:editId="4FD68745">
            <wp:extent cx="5065776" cy="484632"/>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65776" cy="484632"/>
                    </a:xfrm>
                    <a:prstGeom prst="rect">
                      <a:avLst/>
                    </a:prstGeom>
                  </pic:spPr>
                </pic:pic>
              </a:graphicData>
            </a:graphic>
          </wp:inline>
        </w:drawing>
      </w:r>
    </w:p>
    <w:p w14:paraId="143A6BF1" w14:textId="67F0137A" w:rsidR="009C52B5" w:rsidRDefault="009C52B5" w:rsidP="00640F6B">
      <w:pPr>
        <w:pStyle w:val="Body"/>
      </w:pPr>
      <w:r>
        <w:t>For the first time usage, there is no existing label file for this specific radar data and it reports “Radar label not found.” At the same time, a subfolder .\label\ is created, and a label file will be created under this folder with the same timestamp name as the chosen radar file. If there is already a label file available for the corresponding radar file, for each of the frame, the label information will be read into the tool first, and modification can be done accordingly:</w:t>
      </w:r>
    </w:p>
    <w:p w14:paraId="46707CFB" w14:textId="0E29CF72" w:rsidR="001948F8" w:rsidRDefault="009C52B5" w:rsidP="00640F6B">
      <w:pPr>
        <w:pStyle w:val="Body"/>
      </w:pPr>
      <w:r>
        <w:rPr>
          <w:noProof/>
          <w:lang w:val="en-SG" w:eastAsia="zh-CN"/>
        </w:rPr>
        <w:lastRenderedPageBreak/>
        <w:drawing>
          <wp:inline distT="0" distB="0" distL="0" distR="0" wp14:anchorId="21CC54B6" wp14:editId="730532F0">
            <wp:extent cx="3749040" cy="1088136"/>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9040" cy="1088136"/>
                    </a:xfrm>
                    <a:prstGeom prst="rect">
                      <a:avLst/>
                    </a:prstGeom>
                  </pic:spPr>
                </pic:pic>
              </a:graphicData>
            </a:graphic>
          </wp:inline>
        </w:drawing>
      </w:r>
    </w:p>
    <w:p w14:paraId="7507FAD7" w14:textId="4E0BD56E" w:rsidR="009C52B5" w:rsidRDefault="00E64399" w:rsidP="00640F6B">
      <w:pPr>
        <w:pStyle w:val="Body"/>
        <w:rPr>
          <w:lang w:eastAsia="zh-CN"/>
        </w:rPr>
      </w:pPr>
      <w:r>
        <w:t>When the radar file is chosen, the .hdf5 file shown in Figure 38 is read into the tool.</w:t>
      </w:r>
      <w:r w:rsidR="002A7DBF">
        <w:t xml:space="preserve"> As can be found, all channels </w:t>
      </w:r>
      <w:r w:rsidR="008628A1">
        <w:rPr>
          <w:lang w:eastAsia="zh-CN"/>
        </w:rPr>
        <w:t>are recorded and only one channel is used for labelling</w:t>
      </w:r>
      <w:r w:rsidR="00760F80">
        <w:rPr>
          <w:lang w:eastAsia="zh-CN"/>
        </w:rPr>
        <w:t>:</w:t>
      </w:r>
    </w:p>
    <w:tbl>
      <w:tblPr>
        <w:tblStyle w:val="TableGrid"/>
        <w:tblW w:w="0" w:type="auto"/>
        <w:tblInd w:w="-5" w:type="dxa"/>
        <w:tblLook w:val="04A0" w:firstRow="1" w:lastRow="0" w:firstColumn="1" w:lastColumn="0" w:noHBand="0" w:noVBand="1"/>
      </w:tblPr>
      <w:tblGrid>
        <w:gridCol w:w="10196"/>
      </w:tblGrid>
      <w:tr w:rsidR="008628A1" w14:paraId="1A049BBC" w14:textId="77777777" w:rsidTr="0020280E">
        <w:tc>
          <w:tcPr>
            <w:tcW w:w="10196" w:type="dxa"/>
            <w:tcBorders>
              <w:top w:val="nil"/>
              <w:left w:val="nil"/>
              <w:bottom w:val="single" w:sz="4" w:space="0" w:color="auto"/>
              <w:right w:val="nil"/>
            </w:tcBorders>
          </w:tcPr>
          <w:p w14:paraId="14A506DA" w14:textId="170F056A" w:rsidR="008628A1" w:rsidRDefault="008628A1" w:rsidP="008628A1">
            <w:pPr>
              <w:pStyle w:val="CodeTableTitle"/>
              <w:numPr>
                <w:ilvl w:val="0"/>
                <w:numId w:val="0"/>
              </w:numPr>
              <w:ind w:left="1701" w:hanging="1701"/>
            </w:pPr>
            <w:r>
              <w:t>radar_label_example.label_tool_v0.1</w:t>
            </w:r>
          </w:p>
        </w:tc>
      </w:tr>
      <w:tr w:rsidR="008628A1" w14:paraId="6C9E13B8" w14:textId="77777777" w:rsidTr="0020280E">
        <w:tc>
          <w:tcPr>
            <w:tcW w:w="10196" w:type="dxa"/>
            <w:tcBorders>
              <w:top w:val="single" w:sz="4" w:space="0" w:color="auto"/>
              <w:bottom w:val="single" w:sz="4" w:space="0" w:color="auto"/>
            </w:tcBorders>
          </w:tcPr>
          <w:p w14:paraId="350A7101" w14:textId="4AE7C373" w:rsidR="008628A1" w:rsidRDefault="008628A1" w:rsidP="008628A1">
            <w:pPr>
              <w:pStyle w:val="CodeInCodeTable"/>
            </w:pPr>
            <w:r w:rsidRPr="008628A1">
              <w:rPr>
                <w:rFonts w:ascii="Source Sans Pro" w:hAnsi="Source Sans Pro"/>
                <w:lang w:eastAsia="en-US"/>
              </w:rPr>
              <w:br w:type="page"/>
            </w:r>
            <w:r>
              <w:t>channel = “t1_r1_i”</w:t>
            </w:r>
          </w:p>
        </w:tc>
      </w:tr>
    </w:tbl>
    <w:p w14:paraId="4F7FE97D" w14:textId="77777777" w:rsidR="00324FAB" w:rsidRDefault="00DD1AEC" w:rsidP="00640F6B">
      <w:pPr>
        <w:pStyle w:val="Body"/>
        <w:rPr>
          <w:lang w:eastAsia="zh-CN"/>
        </w:rPr>
      </w:pPr>
      <w:r>
        <w:rPr>
          <w:lang w:eastAsia="zh-CN"/>
        </w:rPr>
        <w:t>Other channels can</w:t>
      </w:r>
      <w:r w:rsidR="008F63FD">
        <w:rPr>
          <w:lang w:eastAsia="zh-CN"/>
        </w:rPr>
        <w:t xml:space="preserve"> be chosen if a better SNR is found.</w:t>
      </w:r>
      <w:r w:rsidR="00CB2451">
        <w:rPr>
          <w:lang w:eastAsia="zh-CN"/>
        </w:rPr>
        <w:t xml:space="preserve"> </w:t>
      </w:r>
    </w:p>
    <w:p w14:paraId="39045960" w14:textId="25D2260E" w:rsidR="008628A1" w:rsidRDefault="004F7CD7" w:rsidP="00640F6B">
      <w:pPr>
        <w:pStyle w:val="Body"/>
        <w:rPr>
          <w:lang w:eastAsia="zh-CN"/>
        </w:rPr>
      </w:pPr>
      <w:r>
        <w:rPr>
          <w:lang w:eastAsia="zh-CN"/>
        </w:rPr>
        <w:t xml:space="preserve">Depends on the size of radar file, sometimes only part of the data is of interest, this part of interest is used to build “records” based on the frames’ timestamps. </w:t>
      </w:r>
      <w:r w:rsidR="006E69DF">
        <w:rPr>
          <w:lang w:eastAsia="zh-CN"/>
        </w:rPr>
        <w:t xml:space="preserve">The ADC data is stored in </w:t>
      </w:r>
      <w:proofErr w:type="spellStart"/>
      <w:r w:rsidR="006E69DF">
        <w:rPr>
          <w:lang w:eastAsia="zh-CN"/>
        </w:rPr>
        <w:t>image_list</w:t>
      </w:r>
      <w:proofErr w:type="spellEnd"/>
      <w:r w:rsidR="006E69DF">
        <w:rPr>
          <w:lang w:eastAsia="zh-CN"/>
        </w:rPr>
        <w:t xml:space="preserve">, the frame number is stored in </w:t>
      </w:r>
      <w:proofErr w:type="spellStart"/>
      <w:r w:rsidR="006E69DF">
        <w:rPr>
          <w:lang w:eastAsia="zh-CN"/>
        </w:rPr>
        <w:t>record_frame_list</w:t>
      </w:r>
      <w:proofErr w:type="spellEnd"/>
      <w:r w:rsidR="006E69DF">
        <w:rPr>
          <w:lang w:eastAsia="zh-CN"/>
        </w:rPr>
        <w:t xml:space="preserve">, the timestamp of each frame is stored in </w:t>
      </w:r>
      <w:proofErr w:type="spellStart"/>
      <w:r w:rsidR="006E69DF">
        <w:rPr>
          <w:lang w:eastAsia="zh-CN"/>
        </w:rPr>
        <w:t>tss_list</w:t>
      </w:r>
      <w:proofErr w:type="spellEnd"/>
      <w:r w:rsidR="006E69DF">
        <w:rPr>
          <w:lang w:eastAsia="zh-CN"/>
        </w:rPr>
        <w:t xml:space="preserve">, and the labels in each frame is stored in </w:t>
      </w:r>
      <w:proofErr w:type="spellStart"/>
      <w:r w:rsidR="006E69DF">
        <w:rPr>
          <w:lang w:eastAsia="zh-CN"/>
        </w:rPr>
        <w:t>label_list</w:t>
      </w:r>
      <w:proofErr w:type="spellEnd"/>
      <w:r w:rsidR="006E69DF">
        <w:rPr>
          <w:lang w:eastAsia="zh-CN"/>
        </w:rPr>
        <w:t xml:space="preserve">. If there is existing label files, these labels are first read and displayed. Then they can be modified if necessary. </w:t>
      </w:r>
      <w:r>
        <w:rPr>
          <w:lang w:eastAsia="zh-CN"/>
        </w:rPr>
        <w:t xml:space="preserve">In the labelling tool, the records include all data within one hour as in </w:t>
      </w:r>
      <w:proofErr w:type="spellStart"/>
      <w:r w:rsidR="006E69DF">
        <w:rPr>
          <w:lang w:eastAsia="zh-CN"/>
        </w:rPr>
        <w:t>build_records</w:t>
      </w:r>
      <w:proofErr w:type="spellEnd"/>
      <w:r w:rsidR="006E69DF">
        <w:rPr>
          <w:lang w:eastAsia="zh-CN"/>
        </w:rPr>
        <w:t xml:space="preserve"> function</w:t>
      </w:r>
      <w:r>
        <w:rPr>
          <w:lang w:eastAsia="zh-CN"/>
        </w:rPr>
        <w:t>.</w:t>
      </w:r>
    </w:p>
    <w:tbl>
      <w:tblPr>
        <w:tblStyle w:val="TableGrid"/>
        <w:tblW w:w="0" w:type="auto"/>
        <w:tblInd w:w="-5" w:type="dxa"/>
        <w:tblLook w:val="04A0" w:firstRow="1" w:lastRow="0" w:firstColumn="1" w:lastColumn="0" w:noHBand="0" w:noVBand="1"/>
      </w:tblPr>
      <w:tblGrid>
        <w:gridCol w:w="10196"/>
      </w:tblGrid>
      <w:tr w:rsidR="004F7CD7" w14:paraId="1BEA0B0B" w14:textId="77777777" w:rsidTr="0020280E">
        <w:tc>
          <w:tcPr>
            <w:tcW w:w="10196" w:type="dxa"/>
            <w:tcBorders>
              <w:top w:val="nil"/>
              <w:left w:val="nil"/>
              <w:bottom w:val="single" w:sz="4" w:space="0" w:color="auto"/>
              <w:right w:val="nil"/>
            </w:tcBorders>
          </w:tcPr>
          <w:p w14:paraId="760794F2" w14:textId="77777777" w:rsidR="004F7CD7" w:rsidRDefault="004F7CD7" w:rsidP="0020280E">
            <w:pPr>
              <w:pStyle w:val="CodeTableTitle"/>
              <w:numPr>
                <w:ilvl w:val="0"/>
                <w:numId w:val="0"/>
              </w:numPr>
              <w:ind w:left="1701" w:hanging="1701"/>
            </w:pPr>
            <w:r>
              <w:t>radar_label_example.label_tool_v0.1</w:t>
            </w:r>
          </w:p>
        </w:tc>
      </w:tr>
      <w:tr w:rsidR="004F7CD7" w14:paraId="79B4F3E7" w14:textId="77777777" w:rsidTr="0020280E">
        <w:tc>
          <w:tcPr>
            <w:tcW w:w="10196" w:type="dxa"/>
            <w:tcBorders>
              <w:top w:val="single" w:sz="4" w:space="0" w:color="auto"/>
              <w:bottom w:val="single" w:sz="4" w:space="0" w:color="auto"/>
            </w:tcBorders>
          </w:tcPr>
          <w:p w14:paraId="45517905" w14:textId="52CFCA71" w:rsidR="004F7CD7" w:rsidRDefault="004F7CD7" w:rsidP="004F7CD7">
            <w:pPr>
              <w:pStyle w:val="CodeInCodeTable"/>
            </w:pPr>
            <w:r>
              <w:t xml:space="preserve">records = </w:t>
            </w:r>
            <w:proofErr w:type="spellStart"/>
            <w:r>
              <w:t>build_records</w:t>
            </w:r>
            <w:proofErr w:type="spellEnd"/>
            <w:r>
              <w:t>()</w:t>
            </w:r>
          </w:p>
          <w:p w14:paraId="08962CD7" w14:textId="020BA3F6" w:rsidR="006E69DF" w:rsidRDefault="006E69DF" w:rsidP="004F7CD7">
            <w:pPr>
              <w:pStyle w:val="CodeInCodeTable"/>
            </w:pPr>
            <w:r>
              <w:t>…</w:t>
            </w:r>
          </w:p>
          <w:p w14:paraId="139DCBE4" w14:textId="011199F5" w:rsidR="006E69DF" w:rsidRDefault="006E69DF" w:rsidP="004F7CD7">
            <w:pPr>
              <w:pStyle w:val="CodeInCodeTable"/>
            </w:pPr>
            <w:proofErr w:type="spellStart"/>
            <w:r>
              <w:t>image_list</w:t>
            </w:r>
            <w:proofErr w:type="spellEnd"/>
            <w:r>
              <w:t xml:space="preserve"> = records[0][“files”]</w:t>
            </w:r>
          </w:p>
          <w:p w14:paraId="1B4C0088" w14:textId="0AC94C66" w:rsidR="006E69DF" w:rsidRDefault="006E69DF" w:rsidP="004F7CD7">
            <w:pPr>
              <w:pStyle w:val="CodeInCodeTable"/>
            </w:pPr>
            <w:proofErr w:type="spellStart"/>
            <w:r>
              <w:t>record_frame_list</w:t>
            </w:r>
            <w:proofErr w:type="spellEnd"/>
            <w:r>
              <w:t xml:space="preserve"> = records[0][“frames”]</w:t>
            </w:r>
          </w:p>
          <w:p w14:paraId="6784A9B0" w14:textId="21AB59A9" w:rsidR="006E69DF" w:rsidRDefault="006E69DF" w:rsidP="004F7CD7">
            <w:pPr>
              <w:pStyle w:val="CodeInCodeTable"/>
            </w:pPr>
            <w:proofErr w:type="spellStart"/>
            <w:r>
              <w:t>tss_list</w:t>
            </w:r>
            <w:proofErr w:type="spellEnd"/>
            <w:r>
              <w:t xml:space="preserve"> = records[0][“</w:t>
            </w:r>
            <w:proofErr w:type="spellStart"/>
            <w:r>
              <w:t>tss</w:t>
            </w:r>
            <w:proofErr w:type="spellEnd"/>
            <w:r>
              <w:t>”]</w:t>
            </w:r>
          </w:p>
          <w:p w14:paraId="459B75B8" w14:textId="5DC4E650" w:rsidR="006E69DF" w:rsidRDefault="006E69DF" w:rsidP="004F7CD7">
            <w:pPr>
              <w:pStyle w:val="CodeInCodeTable"/>
            </w:pPr>
            <w:proofErr w:type="spellStart"/>
            <w:r>
              <w:t>label_list</w:t>
            </w:r>
            <w:proofErr w:type="spellEnd"/>
            <w:r>
              <w:t xml:space="preserve"> = records[0][“labels”]</w:t>
            </w:r>
          </w:p>
          <w:p w14:paraId="65C4747C" w14:textId="5871E31F" w:rsidR="006E69DF" w:rsidRDefault="006E69DF" w:rsidP="004F7CD7">
            <w:pPr>
              <w:pStyle w:val="CodeInCodeTable"/>
            </w:pPr>
            <w:r>
              <w:t>…</w:t>
            </w:r>
          </w:p>
          <w:p w14:paraId="3E92EBFD" w14:textId="137FD7DF" w:rsidR="004F7CD7" w:rsidRDefault="004F7CD7" w:rsidP="004F7CD7">
            <w:pPr>
              <w:pStyle w:val="CodeInCodeTable"/>
            </w:pPr>
            <w:proofErr w:type="spellStart"/>
            <w:r>
              <w:t>def</w:t>
            </w:r>
            <w:proofErr w:type="spellEnd"/>
            <w:r>
              <w:t xml:space="preserve"> </w:t>
            </w:r>
            <w:proofErr w:type="spellStart"/>
            <w:r>
              <w:t>build_records</w:t>
            </w:r>
            <w:proofErr w:type="spellEnd"/>
            <w:r>
              <w:t>(</w:t>
            </w:r>
            <w:r w:rsidR="006E69DF">
              <w:t>times</w:t>
            </w:r>
            <w:r>
              <w:t>):</w:t>
            </w:r>
          </w:p>
          <w:p w14:paraId="3A8559ED" w14:textId="77777777" w:rsidR="006E69DF" w:rsidRDefault="006E69DF" w:rsidP="006E69DF">
            <w:pPr>
              <w:pStyle w:val="CodeInCodeTable"/>
            </w:pPr>
            <w:r>
              <w:t xml:space="preserve">  …</w:t>
            </w:r>
          </w:p>
          <w:p w14:paraId="3C758892" w14:textId="77777777" w:rsidR="006E69DF" w:rsidRDefault="006E69DF" w:rsidP="006E69DF">
            <w:pPr>
              <w:pStyle w:val="CodeInCodeTable"/>
            </w:pPr>
            <w:r>
              <w:t xml:space="preserve">  </w:t>
            </w:r>
            <w:proofErr w:type="spellStart"/>
            <w:r>
              <w:t>end_time</w:t>
            </w:r>
            <w:proofErr w:type="spellEnd"/>
            <w:r>
              <w:t xml:space="preserve"> = times[0] + </w:t>
            </w:r>
            <w:proofErr w:type="spellStart"/>
            <w:r>
              <w:t>timedelta</w:t>
            </w:r>
            <w:proofErr w:type="spellEnd"/>
            <w:r>
              <w:t>(hours=1)</w:t>
            </w:r>
          </w:p>
          <w:p w14:paraId="7CB653AC" w14:textId="1FF8E568" w:rsidR="006E69DF" w:rsidRDefault="006E69DF" w:rsidP="006E69DF">
            <w:pPr>
              <w:pStyle w:val="CodeInCodeTable"/>
            </w:pPr>
            <w:r>
              <w:t>…</w:t>
            </w:r>
          </w:p>
        </w:tc>
      </w:tr>
    </w:tbl>
    <w:p w14:paraId="523AD452" w14:textId="6304664A" w:rsidR="004F7CD7" w:rsidRDefault="00837BE3" w:rsidP="00640F6B">
      <w:pPr>
        <w:pStyle w:val="Body"/>
        <w:rPr>
          <w:lang w:eastAsia="zh-CN"/>
        </w:rPr>
      </w:pPr>
      <w:r>
        <w:rPr>
          <w:lang w:eastAsia="zh-CN"/>
        </w:rPr>
        <w:t xml:space="preserve">For each of the frame, the ADC in certain channel is found from </w:t>
      </w:r>
      <w:proofErr w:type="spellStart"/>
      <w:r>
        <w:rPr>
          <w:lang w:eastAsia="zh-CN"/>
        </w:rPr>
        <w:t>image_list</w:t>
      </w:r>
      <w:proofErr w:type="spellEnd"/>
      <w:r>
        <w:rPr>
          <w:lang w:eastAsia="zh-CN"/>
        </w:rPr>
        <w:t>, and the corresponding timestamp from the radar can also be found with the same list index. Based on the radar timestamp, the video image is obtained by searching the closest timestamp from video.</w:t>
      </w:r>
    </w:p>
    <w:tbl>
      <w:tblPr>
        <w:tblStyle w:val="TableGrid"/>
        <w:tblW w:w="0" w:type="auto"/>
        <w:tblInd w:w="-5" w:type="dxa"/>
        <w:tblLook w:val="04A0" w:firstRow="1" w:lastRow="0" w:firstColumn="1" w:lastColumn="0" w:noHBand="0" w:noVBand="1"/>
      </w:tblPr>
      <w:tblGrid>
        <w:gridCol w:w="10196"/>
      </w:tblGrid>
      <w:tr w:rsidR="00837BE3" w14:paraId="69AECFF9" w14:textId="77777777" w:rsidTr="0020280E">
        <w:tc>
          <w:tcPr>
            <w:tcW w:w="10196" w:type="dxa"/>
            <w:tcBorders>
              <w:top w:val="nil"/>
              <w:left w:val="nil"/>
              <w:bottom w:val="single" w:sz="4" w:space="0" w:color="auto"/>
              <w:right w:val="nil"/>
            </w:tcBorders>
          </w:tcPr>
          <w:p w14:paraId="367CB815" w14:textId="77777777" w:rsidR="00837BE3" w:rsidRDefault="00837BE3" w:rsidP="0020280E">
            <w:pPr>
              <w:pStyle w:val="CodeTableTitle"/>
              <w:numPr>
                <w:ilvl w:val="0"/>
                <w:numId w:val="0"/>
              </w:numPr>
              <w:ind w:left="1701" w:hanging="1701"/>
            </w:pPr>
            <w:r>
              <w:t>radar_label_example.label_tool_v0.1</w:t>
            </w:r>
          </w:p>
        </w:tc>
      </w:tr>
      <w:tr w:rsidR="00837BE3" w14:paraId="3E3D5DFB" w14:textId="77777777" w:rsidTr="0020280E">
        <w:tc>
          <w:tcPr>
            <w:tcW w:w="10196" w:type="dxa"/>
            <w:tcBorders>
              <w:top w:val="single" w:sz="4" w:space="0" w:color="auto"/>
              <w:bottom w:val="single" w:sz="4" w:space="0" w:color="auto"/>
            </w:tcBorders>
          </w:tcPr>
          <w:p w14:paraId="726D7532" w14:textId="055B338B" w:rsidR="00837BE3" w:rsidRDefault="00837BE3" w:rsidP="00837BE3">
            <w:pPr>
              <w:pStyle w:val="CodeInCodeTable"/>
            </w:pPr>
            <w:proofErr w:type="spellStart"/>
            <w:r>
              <w:t>radar_ts</w:t>
            </w:r>
            <w:proofErr w:type="spellEnd"/>
            <w:r>
              <w:t xml:space="preserve"> = </w:t>
            </w:r>
            <w:proofErr w:type="spellStart"/>
            <w:r>
              <w:t>tss_list</w:t>
            </w:r>
            <w:proofErr w:type="spellEnd"/>
            <w:r>
              <w:t>[</w:t>
            </w:r>
            <w:proofErr w:type="spellStart"/>
            <w:r>
              <w:t>img_index</w:t>
            </w:r>
            <w:proofErr w:type="spellEnd"/>
            <w:r>
              <w:t>]</w:t>
            </w:r>
          </w:p>
          <w:p w14:paraId="129D73A6" w14:textId="77777777" w:rsidR="00837BE3" w:rsidRDefault="00837BE3" w:rsidP="0020280E">
            <w:pPr>
              <w:pStyle w:val="CodeInCodeTable"/>
            </w:pPr>
            <w:proofErr w:type="spellStart"/>
            <w:r>
              <w:t>closest_video_frame</w:t>
            </w:r>
            <w:proofErr w:type="spellEnd"/>
            <w:r>
              <w:t xml:space="preserve"> = min(</w:t>
            </w:r>
            <w:proofErr w:type="spellStart"/>
            <w:r>
              <w:t>video_ts</w:t>
            </w:r>
            <w:proofErr w:type="spellEnd"/>
            <w:r>
              <w:t>, key=lambda x: abs(x-</w:t>
            </w:r>
            <w:proofErr w:type="spellStart"/>
            <w:r>
              <w:t>radar_ts</w:t>
            </w:r>
            <w:proofErr w:type="spellEnd"/>
            <w:r>
              <w:t>))</w:t>
            </w:r>
          </w:p>
          <w:p w14:paraId="14998020" w14:textId="77777777" w:rsidR="00837BE3" w:rsidRDefault="00C51FD8" w:rsidP="00837BE3">
            <w:pPr>
              <w:pStyle w:val="CodeInCodeTable"/>
            </w:pPr>
            <w:proofErr w:type="spellStart"/>
            <w:r>
              <w:t>video_index</w:t>
            </w:r>
            <w:proofErr w:type="spellEnd"/>
            <w:r>
              <w:t xml:space="preserve"> = </w:t>
            </w:r>
            <w:proofErr w:type="spellStart"/>
            <w:r>
              <w:t>video_ts.index</w:t>
            </w:r>
            <w:proofErr w:type="spellEnd"/>
            <w:r>
              <w:t>(</w:t>
            </w:r>
            <w:proofErr w:type="spellStart"/>
            <w:r>
              <w:t>closest_video_frame</w:t>
            </w:r>
            <w:proofErr w:type="spellEnd"/>
            <w:r>
              <w:t>)</w:t>
            </w:r>
          </w:p>
          <w:p w14:paraId="0EF73F20" w14:textId="73962479" w:rsidR="00C51FD8" w:rsidRDefault="00C51FD8" w:rsidP="00837BE3">
            <w:pPr>
              <w:pStyle w:val="CodeInCodeTable"/>
            </w:pPr>
            <w:r>
              <w:t>…</w:t>
            </w:r>
          </w:p>
        </w:tc>
      </w:tr>
    </w:tbl>
    <w:p w14:paraId="4FC503B2" w14:textId="77777777" w:rsidR="00264D73" w:rsidRDefault="008147DF" w:rsidP="00640F6B">
      <w:pPr>
        <w:pStyle w:val="Body"/>
        <w:rPr>
          <w:lang w:eastAsia="zh-CN"/>
        </w:rPr>
      </w:pPr>
      <w:r>
        <w:rPr>
          <w:lang w:eastAsia="zh-CN"/>
        </w:rPr>
        <w:t>N</w:t>
      </w:r>
      <w:r w:rsidR="0089463E">
        <w:rPr>
          <w:lang w:eastAsia="zh-CN"/>
        </w:rPr>
        <w:t xml:space="preserve">ow for each of the radar frame, the ADC </w:t>
      </w:r>
      <w:r>
        <w:rPr>
          <w:lang w:eastAsia="zh-CN"/>
        </w:rPr>
        <w:t>can be used to generate</w:t>
      </w:r>
      <w:r w:rsidR="0089463E">
        <w:rPr>
          <w:lang w:eastAsia="zh-CN"/>
        </w:rPr>
        <w:t xml:space="preserve"> RDM and the corresponding video frame is also available as </w:t>
      </w:r>
      <w:r>
        <w:rPr>
          <w:lang w:eastAsia="zh-CN"/>
        </w:rPr>
        <w:t xml:space="preserve">shown in Figure 40. In this figure, a pedestrian on the left side is captured by both the camera and radar. With the labelling tool, the </w:t>
      </w:r>
      <w:proofErr w:type="spellStart"/>
      <w:r>
        <w:rPr>
          <w:lang w:eastAsia="zh-CN"/>
        </w:rPr>
        <w:t>bouding</w:t>
      </w:r>
      <w:proofErr w:type="spellEnd"/>
      <w:r>
        <w:rPr>
          <w:lang w:eastAsia="zh-CN"/>
        </w:rPr>
        <w:t xml:space="preserve"> box of the pedestrian in the radar image is produced. There are two options to pro</w:t>
      </w:r>
      <w:r w:rsidR="00F81207">
        <w:rPr>
          <w:lang w:eastAsia="zh-CN"/>
        </w:rPr>
        <w:t>duce the bounding box</w:t>
      </w:r>
      <w:r w:rsidR="00F81207">
        <w:rPr>
          <w:rFonts w:hint="eastAsia"/>
          <w:lang w:eastAsia="zh-CN"/>
        </w:rPr>
        <w:t>.</w:t>
      </w:r>
      <w:r w:rsidR="00F81207">
        <w:rPr>
          <w:lang w:eastAsia="zh-CN"/>
        </w:rPr>
        <w:t xml:space="preserve"> </w:t>
      </w:r>
    </w:p>
    <w:p w14:paraId="1841E8FD" w14:textId="2C0EF7F9" w:rsidR="00264D73" w:rsidRDefault="00F81207" w:rsidP="00640F6B">
      <w:pPr>
        <w:pStyle w:val="Body"/>
        <w:rPr>
          <w:lang w:eastAsia="zh-CN"/>
        </w:rPr>
      </w:pPr>
      <w:r>
        <w:rPr>
          <w:lang w:eastAsia="zh-CN"/>
        </w:rPr>
        <w:lastRenderedPageBreak/>
        <w:t>In option 1, the bounding box is produced by two mouse clicks, the first mouse click is to select the left up corner of the bounding box and the second mouse click is to select the right bottom corner of the bounding box.</w:t>
      </w:r>
      <w:r w:rsidR="0065507F">
        <w:rPr>
          <w:rFonts w:hint="eastAsia"/>
          <w:lang w:eastAsia="zh-CN"/>
        </w:rPr>
        <w:t xml:space="preserve"> </w:t>
      </w:r>
      <w:r w:rsidR="0065507F">
        <w:rPr>
          <w:lang w:eastAsia="zh-CN"/>
        </w:rPr>
        <w:t xml:space="preserve">The example is shown in Figure 41. </w:t>
      </w:r>
    </w:p>
    <w:tbl>
      <w:tblPr>
        <w:tblStyle w:val="TableGrid"/>
        <w:tblW w:w="0" w:type="auto"/>
        <w:tblInd w:w="-5" w:type="dxa"/>
        <w:tblLook w:val="04A0" w:firstRow="1" w:lastRow="0" w:firstColumn="1" w:lastColumn="0" w:noHBand="0" w:noVBand="1"/>
      </w:tblPr>
      <w:tblGrid>
        <w:gridCol w:w="10196"/>
      </w:tblGrid>
      <w:tr w:rsidR="00264D73" w14:paraId="02C05745" w14:textId="77777777" w:rsidTr="0020280E">
        <w:tc>
          <w:tcPr>
            <w:tcW w:w="10196" w:type="dxa"/>
            <w:tcBorders>
              <w:top w:val="nil"/>
              <w:left w:val="nil"/>
              <w:bottom w:val="single" w:sz="4" w:space="0" w:color="auto"/>
              <w:right w:val="nil"/>
            </w:tcBorders>
          </w:tcPr>
          <w:p w14:paraId="416CB74A" w14:textId="77777777" w:rsidR="00264D73" w:rsidRDefault="00264D73" w:rsidP="0020280E">
            <w:pPr>
              <w:pStyle w:val="CodeTableTitle"/>
              <w:numPr>
                <w:ilvl w:val="0"/>
                <w:numId w:val="0"/>
              </w:numPr>
              <w:ind w:left="1701" w:hanging="1701"/>
            </w:pPr>
            <w:r>
              <w:t>radar_label_example.label_tool_v0.1</w:t>
            </w:r>
          </w:p>
        </w:tc>
      </w:tr>
      <w:tr w:rsidR="00264D73" w14:paraId="72C2EDFD" w14:textId="77777777" w:rsidTr="0020280E">
        <w:tc>
          <w:tcPr>
            <w:tcW w:w="10196" w:type="dxa"/>
            <w:tcBorders>
              <w:top w:val="single" w:sz="4" w:space="0" w:color="auto"/>
              <w:bottom w:val="single" w:sz="4" w:space="0" w:color="auto"/>
            </w:tcBorders>
          </w:tcPr>
          <w:p w14:paraId="24D0AA8F" w14:textId="318207D2" w:rsidR="00264D73" w:rsidRDefault="00264D73" w:rsidP="00264D73">
            <w:pPr>
              <w:pStyle w:val="CodeInCodeTable"/>
            </w:pPr>
            <w:r>
              <w:t>…</w:t>
            </w:r>
          </w:p>
          <w:p w14:paraId="6472D509" w14:textId="0FBDABDC" w:rsidR="00264D73" w:rsidRDefault="00264D73" w:rsidP="00264D73">
            <w:pPr>
              <w:pStyle w:val="CodeInCodeTable"/>
            </w:pPr>
            <w:r>
              <w:t>point_1 = (-1, -1)</w:t>
            </w:r>
          </w:p>
          <w:p w14:paraId="27E0AD30" w14:textId="7E0584A2" w:rsidR="00264D73" w:rsidRDefault="00264D73" w:rsidP="00264D73">
            <w:pPr>
              <w:pStyle w:val="CodeInCodeTable"/>
            </w:pPr>
            <w:proofErr w:type="spellStart"/>
            <w:r>
              <w:t>bb_rule</w:t>
            </w:r>
            <w:proofErr w:type="spellEnd"/>
            <w:r>
              <w:t xml:space="preserve"> = False</w:t>
            </w:r>
          </w:p>
          <w:p w14:paraId="610B79A0" w14:textId="6D028847" w:rsidR="00264D73" w:rsidRDefault="00264D73" w:rsidP="00264D73">
            <w:pPr>
              <w:pStyle w:val="CodeInCodeTable"/>
            </w:pPr>
            <w:r>
              <w:t>…</w:t>
            </w:r>
          </w:p>
          <w:p w14:paraId="15330E9F" w14:textId="61D4957D" w:rsidR="00264D73" w:rsidRDefault="00264D73" w:rsidP="00264D73">
            <w:pPr>
              <w:pStyle w:val="CodeInCodeTable"/>
            </w:pPr>
            <w:proofErr w:type="spellStart"/>
            <w:r>
              <w:t>def</w:t>
            </w:r>
            <w:proofErr w:type="spellEnd"/>
            <w:r>
              <w:t xml:space="preserve"> </w:t>
            </w:r>
            <w:proofErr w:type="spellStart"/>
            <w:r>
              <w:t>mouse_list</w:t>
            </w:r>
            <w:r w:rsidR="0020280E">
              <w:t>e</w:t>
            </w:r>
            <w:r>
              <w:t>ner</w:t>
            </w:r>
            <w:proofErr w:type="spellEnd"/>
            <w:r>
              <w:t>():</w:t>
            </w:r>
          </w:p>
          <w:p w14:paraId="326D884D" w14:textId="77777777" w:rsidR="00264D73" w:rsidRDefault="00264D73" w:rsidP="00264D73">
            <w:pPr>
              <w:pStyle w:val="CodeInCodeTable"/>
            </w:pPr>
            <w:r>
              <w:t xml:space="preserve">  </w:t>
            </w:r>
            <w:proofErr w:type="spellStart"/>
            <w:r>
              <w:t>elif</w:t>
            </w:r>
            <w:proofErr w:type="spellEnd"/>
            <w:r>
              <w:t xml:space="preserve"> event == cv2.EVENT_LBUTTONDOWN:</w:t>
            </w:r>
          </w:p>
          <w:p w14:paraId="35B1DDA7" w14:textId="77777777" w:rsidR="00264D73" w:rsidRDefault="00264D73" w:rsidP="00264D73">
            <w:pPr>
              <w:pStyle w:val="CodeInCodeTable"/>
            </w:pPr>
            <w:r>
              <w:t xml:space="preserve">    …</w:t>
            </w:r>
          </w:p>
          <w:p w14:paraId="5FB26C7F" w14:textId="77777777" w:rsidR="00264D73" w:rsidRDefault="00264D73" w:rsidP="00264D73">
            <w:pPr>
              <w:pStyle w:val="CodeInCodeTable"/>
            </w:pPr>
            <w:r>
              <w:t xml:space="preserve">    else:</w:t>
            </w:r>
          </w:p>
          <w:p w14:paraId="35B5C75F" w14:textId="5C18FED1" w:rsidR="00264D73" w:rsidRDefault="00264D73" w:rsidP="00264D73">
            <w:pPr>
              <w:pStyle w:val="CodeInCodeTable"/>
            </w:pPr>
            <w:r>
              <w:t xml:space="preserve">      …</w:t>
            </w:r>
          </w:p>
          <w:p w14:paraId="45F47656" w14:textId="39AFE27E" w:rsidR="00264D73" w:rsidRDefault="00264D73" w:rsidP="00264D73">
            <w:pPr>
              <w:pStyle w:val="CodeInCodeTable"/>
            </w:pPr>
            <w:r>
              <w:t xml:space="preserve">      if point_1[0] is -1:</w:t>
            </w:r>
          </w:p>
          <w:p w14:paraId="2B90D7DD" w14:textId="03F51058" w:rsidR="00264D73" w:rsidRDefault="00264D73" w:rsidP="00264D73">
            <w:pPr>
              <w:pStyle w:val="CodeInCodeTable"/>
            </w:pPr>
            <w:r>
              <w:t xml:space="preserve">        …</w:t>
            </w:r>
          </w:p>
          <w:p w14:paraId="5BA1122E" w14:textId="77777777" w:rsidR="00264D73" w:rsidRDefault="00264D73" w:rsidP="00264D73">
            <w:pPr>
              <w:pStyle w:val="CodeInCodeTable"/>
            </w:pPr>
            <w:r>
              <w:t xml:space="preserve">        point_1 = (x, y)</w:t>
            </w:r>
          </w:p>
          <w:p w14:paraId="7261B415" w14:textId="19C99D5B" w:rsidR="00264D73" w:rsidRDefault="00264D73" w:rsidP="00264D73">
            <w:pPr>
              <w:pStyle w:val="CodeInCodeTable"/>
            </w:pPr>
            <w:r>
              <w:t xml:space="preserve">      else:</w:t>
            </w:r>
          </w:p>
          <w:p w14:paraId="670D209D" w14:textId="77777777" w:rsidR="00264D73" w:rsidRDefault="00264D73" w:rsidP="00264D73">
            <w:pPr>
              <w:pStyle w:val="CodeInCodeTable"/>
            </w:pPr>
            <w:r>
              <w:t xml:space="preserve">        …</w:t>
            </w:r>
          </w:p>
          <w:p w14:paraId="68507C71" w14:textId="184B3E3B" w:rsidR="00264D73" w:rsidRDefault="00264D73" w:rsidP="00264D73">
            <w:pPr>
              <w:pStyle w:val="CodeInCodeTable"/>
            </w:pPr>
            <w:r>
              <w:t xml:space="preserve">        point_2 = (x, y)</w:t>
            </w:r>
          </w:p>
        </w:tc>
      </w:tr>
    </w:tbl>
    <w:p w14:paraId="3AD516B3" w14:textId="02447B7C" w:rsidR="00837BE3" w:rsidRDefault="0065507F" w:rsidP="00640F6B">
      <w:pPr>
        <w:pStyle w:val="Body"/>
        <w:rPr>
          <w:lang w:eastAsia="zh-CN"/>
        </w:rPr>
      </w:pPr>
      <w:r>
        <w:rPr>
          <w:lang w:eastAsia="zh-CN"/>
        </w:rPr>
        <w:t xml:space="preserve">In option 2, the bounding box is produced by </w:t>
      </w:r>
      <w:r w:rsidR="007178C3">
        <w:rPr>
          <w:lang w:eastAsia="zh-CN"/>
        </w:rPr>
        <w:t>a single click of mouse, then the bounding box is grew according to a defined rule. The same rule will be used for inference.</w:t>
      </w:r>
      <w:r w:rsidR="00F20DB6">
        <w:rPr>
          <w:lang w:eastAsia="zh-CN"/>
        </w:rPr>
        <w:t xml:space="preserve"> The example is shown in Figure 42.</w:t>
      </w:r>
    </w:p>
    <w:tbl>
      <w:tblPr>
        <w:tblStyle w:val="TableGrid"/>
        <w:tblW w:w="0" w:type="auto"/>
        <w:tblInd w:w="-5" w:type="dxa"/>
        <w:tblLook w:val="04A0" w:firstRow="1" w:lastRow="0" w:firstColumn="1" w:lastColumn="0" w:noHBand="0" w:noVBand="1"/>
      </w:tblPr>
      <w:tblGrid>
        <w:gridCol w:w="10196"/>
      </w:tblGrid>
      <w:tr w:rsidR="0020280E" w14:paraId="029A2216" w14:textId="77777777" w:rsidTr="0020280E">
        <w:tc>
          <w:tcPr>
            <w:tcW w:w="10196" w:type="dxa"/>
            <w:tcBorders>
              <w:top w:val="nil"/>
              <w:left w:val="nil"/>
              <w:bottom w:val="single" w:sz="4" w:space="0" w:color="auto"/>
              <w:right w:val="nil"/>
            </w:tcBorders>
          </w:tcPr>
          <w:p w14:paraId="4CF5891E" w14:textId="77777777" w:rsidR="0020280E" w:rsidRDefault="0020280E" w:rsidP="0020280E">
            <w:pPr>
              <w:pStyle w:val="CodeTableTitle"/>
              <w:numPr>
                <w:ilvl w:val="0"/>
                <w:numId w:val="0"/>
              </w:numPr>
              <w:ind w:left="1701" w:hanging="1701"/>
            </w:pPr>
            <w:r>
              <w:t>radar_label_example.label_tool_v0.1</w:t>
            </w:r>
          </w:p>
        </w:tc>
      </w:tr>
      <w:tr w:rsidR="0020280E" w14:paraId="1A4B017D" w14:textId="77777777" w:rsidTr="005A7E20">
        <w:tc>
          <w:tcPr>
            <w:tcW w:w="10196" w:type="dxa"/>
            <w:tcBorders>
              <w:top w:val="single" w:sz="4" w:space="0" w:color="auto"/>
              <w:bottom w:val="single" w:sz="4" w:space="0" w:color="auto"/>
            </w:tcBorders>
          </w:tcPr>
          <w:p w14:paraId="6E1A65D4" w14:textId="77777777" w:rsidR="0020280E" w:rsidRDefault="0020280E" w:rsidP="0020280E">
            <w:pPr>
              <w:pStyle w:val="CodeInCodeTable"/>
            </w:pPr>
            <w:r>
              <w:t>…</w:t>
            </w:r>
          </w:p>
          <w:p w14:paraId="05C16CEF" w14:textId="77777777" w:rsidR="0020280E" w:rsidRDefault="0020280E" w:rsidP="0020280E">
            <w:pPr>
              <w:pStyle w:val="CodeInCodeTable"/>
            </w:pPr>
            <w:r>
              <w:t>point_1 = (-1, -1)</w:t>
            </w:r>
          </w:p>
          <w:p w14:paraId="687CBB0E" w14:textId="4B4F460E" w:rsidR="0020280E" w:rsidRDefault="0020280E" w:rsidP="0020280E">
            <w:pPr>
              <w:pStyle w:val="CodeInCodeTable"/>
            </w:pPr>
            <w:proofErr w:type="spellStart"/>
            <w:r>
              <w:t>bb_rule</w:t>
            </w:r>
            <w:proofErr w:type="spellEnd"/>
            <w:r>
              <w:t xml:space="preserve"> = True</w:t>
            </w:r>
          </w:p>
          <w:p w14:paraId="1420E4B3" w14:textId="77777777" w:rsidR="0020280E" w:rsidRDefault="0020280E" w:rsidP="0020280E">
            <w:pPr>
              <w:pStyle w:val="CodeInCodeTable"/>
            </w:pPr>
            <w:r>
              <w:t>…</w:t>
            </w:r>
          </w:p>
          <w:p w14:paraId="4CF26DFC" w14:textId="71D04F0D" w:rsidR="0020280E" w:rsidRDefault="0020280E" w:rsidP="0020280E">
            <w:pPr>
              <w:pStyle w:val="CodeInCodeTable"/>
            </w:pPr>
            <w:proofErr w:type="spellStart"/>
            <w:r>
              <w:t>def</w:t>
            </w:r>
            <w:proofErr w:type="spellEnd"/>
            <w:r>
              <w:t xml:space="preserve"> </w:t>
            </w:r>
            <w:proofErr w:type="spellStart"/>
            <w:r>
              <w:t>mouse_listener</w:t>
            </w:r>
            <w:proofErr w:type="spellEnd"/>
            <w:r>
              <w:t>():</w:t>
            </w:r>
          </w:p>
          <w:p w14:paraId="0B7236EA" w14:textId="77777777" w:rsidR="0020280E" w:rsidRDefault="0020280E" w:rsidP="0020280E">
            <w:pPr>
              <w:pStyle w:val="CodeInCodeTable"/>
            </w:pPr>
            <w:r>
              <w:t xml:space="preserve">  </w:t>
            </w:r>
            <w:proofErr w:type="spellStart"/>
            <w:r>
              <w:t>elif</w:t>
            </w:r>
            <w:proofErr w:type="spellEnd"/>
            <w:r>
              <w:t xml:space="preserve"> event == cv2.EVENT_LBUTTONDOWN:</w:t>
            </w:r>
          </w:p>
          <w:p w14:paraId="37B164BB" w14:textId="4DACBC1A" w:rsidR="0020280E" w:rsidRDefault="0020280E" w:rsidP="0020280E">
            <w:pPr>
              <w:pStyle w:val="CodeInCodeTable"/>
            </w:pPr>
            <w:r>
              <w:t xml:space="preserve">    if </w:t>
            </w:r>
            <w:proofErr w:type="spellStart"/>
            <w:r>
              <w:t>bb_rule</w:t>
            </w:r>
            <w:proofErr w:type="spellEnd"/>
            <w:r>
              <w:t>:</w:t>
            </w:r>
          </w:p>
          <w:p w14:paraId="6B1ED700" w14:textId="0A1AD126" w:rsidR="0020280E" w:rsidRDefault="0020280E" w:rsidP="0020280E">
            <w:pPr>
              <w:pStyle w:val="CodeInCodeTable"/>
            </w:pPr>
            <w:r>
              <w:t xml:space="preserve">      …</w:t>
            </w:r>
          </w:p>
          <w:p w14:paraId="41D66623" w14:textId="18799686" w:rsidR="0020280E" w:rsidRDefault="0020280E" w:rsidP="0020280E">
            <w:pPr>
              <w:pStyle w:val="CodeInCodeTable"/>
            </w:pPr>
            <w:r>
              <w:t xml:space="preserve">      </w:t>
            </w:r>
            <w:proofErr w:type="spellStart"/>
            <w:r>
              <w:t>cfar_prop_bb</w:t>
            </w:r>
            <w:proofErr w:type="spellEnd"/>
            <w:r>
              <w:t xml:space="preserve"> = cfarProcessor.prop_bb2()</w:t>
            </w:r>
          </w:p>
          <w:p w14:paraId="0B9064A8" w14:textId="75D3D530" w:rsidR="0020280E" w:rsidRDefault="0020280E" w:rsidP="0020280E">
            <w:pPr>
              <w:pStyle w:val="CodeInCodeTable"/>
            </w:pPr>
            <w:r>
              <w:t xml:space="preserve">      …</w:t>
            </w:r>
          </w:p>
          <w:p w14:paraId="192B08FF" w14:textId="105792B4" w:rsidR="0020280E" w:rsidRDefault="0020280E" w:rsidP="0020280E">
            <w:pPr>
              <w:pStyle w:val="CodeInCodeTable"/>
            </w:pPr>
            <w:r>
              <w:t xml:space="preserve">      point_1 = (x_1, y_1)</w:t>
            </w:r>
          </w:p>
          <w:p w14:paraId="3BB14258" w14:textId="68499A76" w:rsidR="0020280E" w:rsidRDefault="0020280E" w:rsidP="0020280E">
            <w:pPr>
              <w:pStyle w:val="CodeInCodeTable"/>
            </w:pPr>
            <w:r>
              <w:t xml:space="preserve">      point_2 = (x_2, y_2)</w:t>
            </w:r>
          </w:p>
        </w:tc>
      </w:tr>
      <w:tr w:rsidR="0020280E" w14:paraId="41D48E7C" w14:textId="77777777" w:rsidTr="005A7E20">
        <w:tc>
          <w:tcPr>
            <w:tcW w:w="10196" w:type="dxa"/>
            <w:tcBorders>
              <w:left w:val="nil"/>
              <w:right w:val="nil"/>
            </w:tcBorders>
          </w:tcPr>
          <w:p w14:paraId="14349F6B" w14:textId="02613564" w:rsidR="0020280E" w:rsidRDefault="0020280E" w:rsidP="0020280E">
            <w:pPr>
              <w:pStyle w:val="CodeTableTitle"/>
              <w:numPr>
                <w:ilvl w:val="0"/>
                <w:numId w:val="0"/>
              </w:numPr>
              <w:ind w:left="1701" w:hanging="1701"/>
            </w:pPr>
            <w:proofErr w:type="spellStart"/>
            <w:r>
              <w:t>detectors.get_bb_cfar</w:t>
            </w:r>
            <w:proofErr w:type="spellEnd"/>
          </w:p>
        </w:tc>
      </w:tr>
      <w:tr w:rsidR="0020280E" w14:paraId="1E6BE9E2" w14:textId="77777777" w:rsidTr="0020280E">
        <w:tc>
          <w:tcPr>
            <w:tcW w:w="10196" w:type="dxa"/>
          </w:tcPr>
          <w:p w14:paraId="126AF0E2" w14:textId="54D3DA34" w:rsidR="0020280E" w:rsidRDefault="0020280E" w:rsidP="0020280E">
            <w:pPr>
              <w:pStyle w:val="CodeInCodeTable"/>
            </w:pPr>
            <w:proofErr w:type="spellStart"/>
            <w:r>
              <w:t>def</w:t>
            </w:r>
            <w:proofErr w:type="spellEnd"/>
            <w:r>
              <w:t xml:space="preserve"> prop_bb2():</w:t>
            </w:r>
          </w:p>
          <w:p w14:paraId="5E66EBEF" w14:textId="4497A960" w:rsidR="0020280E" w:rsidRDefault="0020280E" w:rsidP="0020280E">
            <w:pPr>
              <w:pStyle w:val="CodeInCodeTable"/>
            </w:pPr>
            <w:r>
              <w:t xml:space="preserve">  …</w:t>
            </w:r>
          </w:p>
          <w:p w14:paraId="2BA7CCAB" w14:textId="3430A2A5" w:rsidR="0020280E" w:rsidRDefault="0020280E" w:rsidP="0020280E">
            <w:pPr>
              <w:pStyle w:val="CodeInCodeTable"/>
            </w:pPr>
            <w:r>
              <w:t xml:space="preserve">  </w:t>
            </w:r>
            <w:proofErr w:type="spellStart"/>
            <w:r>
              <w:t>bbs</w:t>
            </w:r>
            <w:proofErr w:type="spellEnd"/>
            <w:r>
              <w:t xml:space="preserve"> = []</w:t>
            </w:r>
          </w:p>
          <w:p w14:paraId="48DC5C06" w14:textId="1CE88408" w:rsidR="0020280E" w:rsidRDefault="0020280E" w:rsidP="0020280E">
            <w:pPr>
              <w:pStyle w:val="CodeInCodeTable"/>
            </w:pPr>
            <w:r>
              <w:t xml:space="preserve">  for </w:t>
            </w:r>
            <w:proofErr w:type="spellStart"/>
            <w:r>
              <w:t>pnt</w:t>
            </w:r>
            <w:proofErr w:type="spellEnd"/>
            <w:r>
              <w:t xml:space="preserve"> in </w:t>
            </w:r>
            <w:proofErr w:type="spellStart"/>
            <w:r>
              <w:t>pnts</w:t>
            </w:r>
            <w:proofErr w:type="spellEnd"/>
            <w:r>
              <w:t>:</w:t>
            </w:r>
          </w:p>
          <w:p w14:paraId="3749466C" w14:textId="34EA03DA" w:rsidR="0020280E" w:rsidRDefault="0020280E" w:rsidP="005A7E20">
            <w:pPr>
              <w:pStyle w:val="CodeInCodeTable"/>
            </w:pPr>
            <w:r>
              <w:t xml:space="preserve">    </w:t>
            </w:r>
            <w:r w:rsidR="005A7E20">
              <w:t>…</w:t>
            </w:r>
          </w:p>
          <w:p w14:paraId="10A28B2E" w14:textId="1089AC3F" w:rsidR="005A7E20" w:rsidRDefault="005A7E20" w:rsidP="005A7E20">
            <w:pPr>
              <w:pStyle w:val="CodeInCodeTable"/>
            </w:pPr>
            <w:r>
              <w:t xml:space="preserve">    </w:t>
            </w:r>
            <w:proofErr w:type="spellStart"/>
            <w:r>
              <w:t>bbs.append</w:t>
            </w:r>
            <w:proofErr w:type="spellEnd"/>
            <w:r>
              <w:t>([self.find_bb0/1()])</w:t>
            </w:r>
          </w:p>
          <w:p w14:paraId="089705E6" w14:textId="6CDE1CDD" w:rsidR="0020280E" w:rsidRDefault="005A7E20" w:rsidP="0020280E">
            <w:pPr>
              <w:pStyle w:val="CodeInCodeTable"/>
            </w:pPr>
            <w:r>
              <w:t xml:space="preserve">    </w:t>
            </w:r>
            <w:r w:rsidR="0020280E">
              <w:t>…</w:t>
            </w:r>
          </w:p>
          <w:p w14:paraId="24CA0181" w14:textId="5C953DA0" w:rsidR="0020280E" w:rsidRDefault="0020280E" w:rsidP="0020280E">
            <w:pPr>
              <w:pStyle w:val="CodeInCodeTable"/>
            </w:pPr>
            <w:proofErr w:type="spellStart"/>
            <w:r>
              <w:t>def</w:t>
            </w:r>
            <w:proofErr w:type="spellEnd"/>
            <w:r>
              <w:t xml:space="preserve"> </w:t>
            </w:r>
            <w:r w:rsidR="005A7E20">
              <w:t>find_bb0/1</w:t>
            </w:r>
            <w:r>
              <w:t>():</w:t>
            </w:r>
          </w:p>
          <w:p w14:paraId="774EA063" w14:textId="33410A66" w:rsidR="0020280E" w:rsidRDefault="0020280E" w:rsidP="005A7E20">
            <w:pPr>
              <w:pStyle w:val="CodeInCodeTable"/>
            </w:pPr>
            <w:r>
              <w:t xml:space="preserve">  </w:t>
            </w:r>
            <w:r w:rsidR="005A7E20">
              <w:t>…</w:t>
            </w:r>
          </w:p>
        </w:tc>
      </w:tr>
    </w:tbl>
    <w:p w14:paraId="02ABDF67" w14:textId="002C4C96" w:rsidR="00264D73" w:rsidRDefault="001D2030" w:rsidP="00640F6B">
      <w:pPr>
        <w:pStyle w:val="Body"/>
        <w:rPr>
          <w:lang w:eastAsia="zh-CN"/>
        </w:rPr>
      </w:pPr>
      <w:r>
        <w:rPr>
          <w:lang w:eastAsia="zh-CN"/>
        </w:rPr>
        <w:t xml:space="preserve">Keyboards are used for different actions such as changing frames and changing classes. </w:t>
      </w:r>
    </w:p>
    <w:tbl>
      <w:tblPr>
        <w:tblStyle w:val="TableGrid"/>
        <w:tblW w:w="0" w:type="auto"/>
        <w:tblInd w:w="-5" w:type="dxa"/>
        <w:tblLook w:val="04A0" w:firstRow="1" w:lastRow="0" w:firstColumn="1" w:lastColumn="0" w:noHBand="0" w:noVBand="1"/>
      </w:tblPr>
      <w:tblGrid>
        <w:gridCol w:w="10196"/>
      </w:tblGrid>
      <w:tr w:rsidR="001D2030" w14:paraId="34E66B4B" w14:textId="77777777" w:rsidTr="001D0AF9">
        <w:tc>
          <w:tcPr>
            <w:tcW w:w="10196" w:type="dxa"/>
            <w:tcBorders>
              <w:top w:val="nil"/>
              <w:left w:val="nil"/>
              <w:bottom w:val="single" w:sz="4" w:space="0" w:color="auto"/>
              <w:right w:val="nil"/>
            </w:tcBorders>
          </w:tcPr>
          <w:p w14:paraId="6F373B2F" w14:textId="77777777" w:rsidR="001D2030" w:rsidRDefault="001D2030" w:rsidP="001D0AF9">
            <w:pPr>
              <w:pStyle w:val="CodeTableTitle"/>
              <w:numPr>
                <w:ilvl w:val="0"/>
                <w:numId w:val="0"/>
              </w:numPr>
              <w:ind w:left="1701" w:hanging="1701"/>
            </w:pPr>
            <w:r>
              <w:t>radar_label_example.label_tool_v0.1</w:t>
            </w:r>
          </w:p>
        </w:tc>
      </w:tr>
      <w:tr w:rsidR="001D2030" w14:paraId="12F7E08B" w14:textId="77777777" w:rsidTr="001D0AF9">
        <w:tc>
          <w:tcPr>
            <w:tcW w:w="10196" w:type="dxa"/>
            <w:tcBorders>
              <w:top w:val="single" w:sz="4" w:space="0" w:color="auto"/>
              <w:bottom w:val="single" w:sz="4" w:space="0" w:color="auto"/>
            </w:tcBorders>
          </w:tcPr>
          <w:p w14:paraId="06AEE169" w14:textId="77777777" w:rsidR="001D2030" w:rsidRDefault="001D2030" w:rsidP="001D2030">
            <w:pPr>
              <w:pStyle w:val="CodeInCodeTable"/>
            </w:pPr>
            <w:r>
              <w:t>…</w:t>
            </w:r>
          </w:p>
          <w:p w14:paraId="7E0A1F5B" w14:textId="71F750DB" w:rsidR="001D2030" w:rsidRDefault="001D2030" w:rsidP="001D0AF9">
            <w:pPr>
              <w:pStyle w:val="CodeInCodeTable"/>
            </w:pPr>
            <w:r>
              <w:t>while True:</w:t>
            </w:r>
          </w:p>
          <w:p w14:paraId="04C95D39" w14:textId="65FFFF97" w:rsidR="001D2030" w:rsidRDefault="00E65C4A" w:rsidP="001D0AF9">
            <w:pPr>
              <w:pStyle w:val="CodeInCodeTable"/>
            </w:pPr>
            <w:r>
              <w:lastRenderedPageBreak/>
              <w:t xml:space="preserve">  …</w:t>
            </w:r>
          </w:p>
          <w:p w14:paraId="28FD3AB2" w14:textId="75DBFECE" w:rsidR="00E65C4A" w:rsidRDefault="00E65C4A" w:rsidP="001D0AF9">
            <w:pPr>
              <w:pStyle w:val="CodeInCodeTable"/>
            </w:pPr>
            <w:r>
              <w:t xml:space="preserve">  </w:t>
            </w:r>
            <w:proofErr w:type="spellStart"/>
            <w:r>
              <w:t>pressed_key</w:t>
            </w:r>
            <w:proofErr w:type="spellEnd"/>
            <w:r>
              <w:t xml:space="preserve"> = cv2.waitKey(50)</w:t>
            </w:r>
          </w:p>
          <w:p w14:paraId="384CA63C" w14:textId="77777777" w:rsidR="00E65C4A" w:rsidRDefault="00E65C4A" w:rsidP="00E65C4A">
            <w:pPr>
              <w:pStyle w:val="CodeInCodeTable"/>
            </w:pPr>
            <w:r>
              <w:t xml:space="preserve">  if </w:t>
            </w:r>
            <w:proofErr w:type="spellStart"/>
            <w:r>
              <w:t>pressed_key</w:t>
            </w:r>
            <w:proofErr w:type="spellEnd"/>
            <w:r>
              <w:t xml:space="preserve"> == </w:t>
            </w:r>
            <w:proofErr w:type="spellStart"/>
            <w:r>
              <w:t>ord</w:t>
            </w:r>
            <w:proofErr w:type="spellEnd"/>
            <w:r>
              <w:t>(“a”):</w:t>
            </w:r>
          </w:p>
          <w:p w14:paraId="136E9BED" w14:textId="0797D2E1" w:rsidR="00E65C4A" w:rsidRDefault="00E65C4A" w:rsidP="00E65C4A">
            <w:pPr>
              <w:pStyle w:val="CodeInCodeTable"/>
            </w:pPr>
            <w:r>
              <w:t xml:space="preserve">    </w:t>
            </w:r>
            <w:proofErr w:type="spellStart"/>
            <w:r>
              <w:t>img_index</w:t>
            </w:r>
            <w:proofErr w:type="spellEnd"/>
            <w:r>
              <w:t xml:space="preserve"> = </w:t>
            </w:r>
            <w:proofErr w:type="spellStart"/>
            <w:r>
              <w:t>decrease_index</w:t>
            </w:r>
            <w:proofErr w:type="spellEnd"/>
            <w:r>
              <w:t>()</w:t>
            </w:r>
          </w:p>
          <w:p w14:paraId="01D59304" w14:textId="01543FFC" w:rsidR="00E65C4A" w:rsidRDefault="00E65C4A" w:rsidP="00E65C4A">
            <w:pPr>
              <w:pStyle w:val="CodeInCodeTable"/>
            </w:pPr>
            <w:r>
              <w:t xml:space="preserve">  if </w:t>
            </w:r>
            <w:proofErr w:type="spellStart"/>
            <w:r>
              <w:t>pressed_key</w:t>
            </w:r>
            <w:proofErr w:type="spellEnd"/>
            <w:r>
              <w:t xml:space="preserve"> == </w:t>
            </w:r>
            <w:proofErr w:type="spellStart"/>
            <w:r>
              <w:t>ord</w:t>
            </w:r>
            <w:proofErr w:type="spellEnd"/>
            <w:r>
              <w:t>(“d”):</w:t>
            </w:r>
          </w:p>
          <w:p w14:paraId="7975B99F" w14:textId="11A22277" w:rsidR="00E65C4A" w:rsidRDefault="00E65C4A" w:rsidP="00E65C4A">
            <w:pPr>
              <w:pStyle w:val="CodeInCodeTable"/>
            </w:pPr>
            <w:r>
              <w:t xml:space="preserve">    </w:t>
            </w:r>
            <w:proofErr w:type="spellStart"/>
            <w:r>
              <w:t>img_index</w:t>
            </w:r>
            <w:proofErr w:type="spellEnd"/>
            <w:r>
              <w:t xml:space="preserve"> = </w:t>
            </w:r>
            <w:proofErr w:type="spellStart"/>
            <w:r>
              <w:t>increase_index</w:t>
            </w:r>
            <w:proofErr w:type="spellEnd"/>
            <w:r>
              <w:t>()</w:t>
            </w:r>
          </w:p>
          <w:p w14:paraId="52D76189" w14:textId="3A9D12EC" w:rsidR="00E65C4A" w:rsidRDefault="00E65C4A" w:rsidP="00E65C4A">
            <w:pPr>
              <w:pStyle w:val="CodeInCodeTable"/>
            </w:pPr>
            <w:r>
              <w:t xml:space="preserve">  if </w:t>
            </w:r>
            <w:proofErr w:type="spellStart"/>
            <w:r>
              <w:t>pressed_key</w:t>
            </w:r>
            <w:proofErr w:type="spellEnd"/>
            <w:r>
              <w:t xml:space="preserve"> == </w:t>
            </w:r>
            <w:proofErr w:type="spellStart"/>
            <w:r>
              <w:t>ord</w:t>
            </w:r>
            <w:proofErr w:type="spellEnd"/>
            <w:r>
              <w:t>(“s”):</w:t>
            </w:r>
          </w:p>
          <w:p w14:paraId="2BC5B77C" w14:textId="2DD1687F" w:rsidR="00E65C4A" w:rsidRDefault="00E65C4A" w:rsidP="00E65C4A">
            <w:pPr>
              <w:pStyle w:val="CodeInCodeTable"/>
            </w:pPr>
            <w:r>
              <w:t xml:space="preserve">    </w:t>
            </w:r>
            <w:proofErr w:type="spellStart"/>
            <w:r>
              <w:t>class_index</w:t>
            </w:r>
            <w:proofErr w:type="spellEnd"/>
            <w:r>
              <w:t xml:space="preserve"> = </w:t>
            </w:r>
            <w:proofErr w:type="spellStart"/>
            <w:r>
              <w:t>decrease_index</w:t>
            </w:r>
            <w:proofErr w:type="spellEnd"/>
            <w:r>
              <w:t>()</w:t>
            </w:r>
          </w:p>
          <w:p w14:paraId="1AAE70F9" w14:textId="7C4D3A11" w:rsidR="00E65C4A" w:rsidRDefault="00E65C4A" w:rsidP="00E65C4A">
            <w:pPr>
              <w:pStyle w:val="CodeInCodeTable"/>
            </w:pPr>
            <w:r>
              <w:t xml:space="preserve">  if </w:t>
            </w:r>
            <w:proofErr w:type="spellStart"/>
            <w:r>
              <w:t>pressed_key</w:t>
            </w:r>
            <w:proofErr w:type="spellEnd"/>
            <w:r>
              <w:t xml:space="preserve"> == </w:t>
            </w:r>
            <w:proofErr w:type="spellStart"/>
            <w:r>
              <w:t>ord</w:t>
            </w:r>
            <w:proofErr w:type="spellEnd"/>
            <w:r>
              <w:t>(“w”):</w:t>
            </w:r>
          </w:p>
          <w:p w14:paraId="3130D248" w14:textId="4B0243C1" w:rsidR="00E65C4A" w:rsidRDefault="00E65C4A" w:rsidP="00E65C4A">
            <w:pPr>
              <w:pStyle w:val="CodeInCodeTable"/>
            </w:pPr>
            <w:r>
              <w:t xml:space="preserve">    </w:t>
            </w:r>
            <w:proofErr w:type="spellStart"/>
            <w:r>
              <w:t>class_index</w:t>
            </w:r>
            <w:proofErr w:type="spellEnd"/>
            <w:r>
              <w:t xml:space="preserve"> = </w:t>
            </w:r>
            <w:proofErr w:type="spellStart"/>
            <w:r>
              <w:t>increase_index</w:t>
            </w:r>
            <w:proofErr w:type="spellEnd"/>
            <w:r>
              <w:t>()</w:t>
            </w:r>
          </w:p>
          <w:p w14:paraId="77E8A067" w14:textId="36D28AFF" w:rsidR="00E65C4A" w:rsidRDefault="00E65C4A" w:rsidP="00E65C4A">
            <w:pPr>
              <w:pStyle w:val="CodeInCodeTable"/>
            </w:pPr>
            <w:r>
              <w:t xml:space="preserve">  if </w:t>
            </w:r>
            <w:proofErr w:type="spellStart"/>
            <w:r>
              <w:t>pressed_key</w:t>
            </w:r>
            <w:proofErr w:type="spellEnd"/>
            <w:r>
              <w:t xml:space="preserve"> == </w:t>
            </w:r>
            <w:proofErr w:type="spellStart"/>
            <w:r>
              <w:t>ord</w:t>
            </w:r>
            <w:proofErr w:type="spellEnd"/>
            <w:r>
              <w:t>(“c”):</w:t>
            </w:r>
          </w:p>
          <w:p w14:paraId="325E85E1" w14:textId="622104FB" w:rsidR="00E65C4A" w:rsidRDefault="00E65C4A" w:rsidP="00E65C4A">
            <w:pPr>
              <w:pStyle w:val="CodeInCodeTable"/>
            </w:pPr>
            <w:r>
              <w:t xml:space="preserve">    records[0][“labels”][</w:t>
            </w:r>
            <w:proofErr w:type="spellStart"/>
            <w:r>
              <w:t>img_index</w:t>
            </w:r>
            <w:proofErr w:type="spellEnd"/>
            <w:r>
              <w:t>] = []</w:t>
            </w:r>
          </w:p>
          <w:p w14:paraId="427D0F9D" w14:textId="37E8139D" w:rsidR="00E65C4A" w:rsidRDefault="00E65C4A" w:rsidP="00E65C4A">
            <w:pPr>
              <w:pStyle w:val="CodeInCodeTable"/>
            </w:pPr>
            <w:r>
              <w:t xml:space="preserve">  if </w:t>
            </w:r>
            <w:proofErr w:type="spellStart"/>
            <w:r>
              <w:t>pressed_key</w:t>
            </w:r>
            <w:proofErr w:type="spellEnd"/>
            <w:r>
              <w:t xml:space="preserve"> == </w:t>
            </w:r>
            <w:proofErr w:type="spellStart"/>
            <w:r>
              <w:t>ord</w:t>
            </w:r>
            <w:proofErr w:type="spellEnd"/>
            <w:r>
              <w:t>(“q”):</w:t>
            </w:r>
          </w:p>
          <w:p w14:paraId="5C71C0A2" w14:textId="1780AE2E" w:rsidR="00E65C4A" w:rsidRDefault="00E65C4A" w:rsidP="00E65C4A">
            <w:pPr>
              <w:pStyle w:val="CodeInCodeTable"/>
            </w:pPr>
            <w:r>
              <w:t xml:space="preserve">    save(records)</w:t>
            </w:r>
          </w:p>
        </w:tc>
      </w:tr>
    </w:tbl>
    <w:p w14:paraId="294ACC14" w14:textId="3990E87F" w:rsidR="00264D73" w:rsidRDefault="00E65C4A" w:rsidP="00640F6B">
      <w:pPr>
        <w:pStyle w:val="Body"/>
        <w:rPr>
          <w:lang w:eastAsia="zh-CN"/>
        </w:rPr>
      </w:pPr>
      <w:r>
        <w:rPr>
          <w:lang w:eastAsia="zh-CN"/>
        </w:rPr>
        <w:lastRenderedPageBreak/>
        <w:t xml:space="preserve">When the records are saved, a label file with the same timestamp with the radar file in filename is </w:t>
      </w:r>
      <w:r w:rsidR="000D6A66">
        <w:rPr>
          <w:lang w:eastAsia="zh-CN"/>
        </w:rPr>
        <w:t>generated</w:t>
      </w:r>
      <w:r w:rsidR="00A82E12">
        <w:rPr>
          <w:lang w:eastAsia="zh-CN"/>
        </w:rPr>
        <w:t>, and these generated files are used for training.</w:t>
      </w:r>
    </w:p>
    <w:p w14:paraId="326B6095" w14:textId="18249AF4" w:rsidR="001D2030" w:rsidRDefault="00A82E12" w:rsidP="00640F6B">
      <w:pPr>
        <w:pStyle w:val="Body"/>
        <w:rPr>
          <w:lang w:eastAsia="zh-CN"/>
        </w:rPr>
      </w:pPr>
      <w:r>
        <w:rPr>
          <w:noProof/>
          <w:lang w:val="en-SG" w:eastAsia="zh-CN"/>
        </w:rPr>
        <w:drawing>
          <wp:inline distT="0" distB="0" distL="0" distR="0" wp14:anchorId="682EB0B3" wp14:editId="0C687109">
            <wp:extent cx="4379976" cy="768096"/>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79976" cy="768096"/>
                    </a:xfrm>
                    <a:prstGeom prst="rect">
                      <a:avLst/>
                    </a:prstGeom>
                  </pic:spPr>
                </pic:pic>
              </a:graphicData>
            </a:graphic>
          </wp:inline>
        </w:drawing>
      </w:r>
    </w:p>
    <w:p w14:paraId="4F592F72" w14:textId="35C42B6C" w:rsidR="001D0AF9" w:rsidRDefault="001D0AF9" w:rsidP="00640F6B">
      <w:pPr>
        <w:pStyle w:val="Body"/>
        <w:rPr>
          <w:lang w:eastAsia="zh-CN"/>
        </w:rPr>
      </w:pPr>
      <w:r>
        <w:rPr>
          <w:lang w:eastAsia="zh-CN"/>
        </w:rPr>
        <w:t>The stored labels follows the following format:</w:t>
      </w:r>
    </w:p>
    <w:tbl>
      <w:tblPr>
        <w:tblStyle w:val="TableGrid"/>
        <w:tblW w:w="0" w:type="auto"/>
        <w:tblInd w:w="-5" w:type="dxa"/>
        <w:tblLook w:val="04A0" w:firstRow="1" w:lastRow="0" w:firstColumn="1" w:lastColumn="0" w:noHBand="0" w:noVBand="1"/>
      </w:tblPr>
      <w:tblGrid>
        <w:gridCol w:w="10196"/>
      </w:tblGrid>
      <w:tr w:rsidR="002E09EC" w14:paraId="627BB2CE" w14:textId="77777777" w:rsidTr="005D0F07">
        <w:tc>
          <w:tcPr>
            <w:tcW w:w="10196" w:type="dxa"/>
            <w:tcBorders>
              <w:top w:val="nil"/>
              <w:left w:val="nil"/>
              <w:bottom w:val="single" w:sz="4" w:space="0" w:color="auto"/>
              <w:right w:val="nil"/>
            </w:tcBorders>
          </w:tcPr>
          <w:p w14:paraId="2CB2CD53" w14:textId="77777777" w:rsidR="002E09EC" w:rsidRDefault="002E09EC" w:rsidP="005D0F07">
            <w:pPr>
              <w:pStyle w:val="CodeTableTitle"/>
              <w:numPr>
                <w:ilvl w:val="0"/>
                <w:numId w:val="0"/>
              </w:numPr>
              <w:ind w:left="1701" w:hanging="1701"/>
            </w:pPr>
            <w:r>
              <w:t>radar_label_example.label_tool_v0.1</w:t>
            </w:r>
          </w:p>
        </w:tc>
      </w:tr>
      <w:tr w:rsidR="002E09EC" w14:paraId="1ABA0161" w14:textId="77777777" w:rsidTr="005D0F07">
        <w:tc>
          <w:tcPr>
            <w:tcW w:w="10196" w:type="dxa"/>
            <w:tcBorders>
              <w:top w:val="single" w:sz="4" w:space="0" w:color="auto"/>
              <w:bottom w:val="single" w:sz="4" w:space="0" w:color="auto"/>
            </w:tcBorders>
          </w:tcPr>
          <w:p w14:paraId="3E8777E1" w14:textId="43425678" w:rsidR="002E09EC" w:rsidRDefault="002E09EC" w:rsidP="002E09EC">
            <w:pPr>
              <w:pStyle w:val="CodeInCodeTable"/>
            </w:pPr>
            <w:proofErr w:type="spellStart"/>
            <w:r>
              <w:t>def</w:t>
            </w:r>
            <w:proofErr w:type="spellEnd"/>
            <w:r>
              <w:t xml:space="preserve"> </w:t>
            </w:r>
            <w:proofErr w:type="spellStart"/>
            <w:r>
              <w:t>yolo_format</w:t>
            </w:r>
            <w:proofErr w:type="spellEnd"/>
            <w:r>
              <w:t>():</w:t>
            </w:r>
          </w:p>
          <w:p w14:paraId="651E014F" w14:textId="77777777" w:rsidR="002E09EC" w:rsidRDefault="002E09EC" w:rsidP="002E09EC">
            <w:pPr>
              <w:pStyle w:val="CodeInCodeTable"/>
            </w:pPr>
            <w:r>
              <w:t xml:space="preserve">  …</w:t>
            </w:r>
          </w:p>
          <w:p w14:paraId="6EF1D253" w14:textId="77777777" w:rsidR="002E09EC" w:rsidRDefault="002E09EC" w:rsidP="002E09EC">
            <w:pPr>
              <w:pStyle w:val="CodeInCodeTable"/>
            </w:pPr>
            <w:r>
              <w:t xml:space="preserve">  return [</w:t>
            </w:r>
            <w:proofErr w:type="spellStart"/>
            <w:r>
              <w:t>class_index</w:t>
            </w:r>
            <w:proofErr w:type="spellEnd"/>
            <w:r>
              <w:t xml:space="preserve">, </w:t>
            </w:r>
            <w:proofErr w:type="spellStart"/>
            <w:r>
              <w:t>x_center</w:t>
            </w:r>
            <w:proofErr w:type="spellEnd"/>
            <w:r>
              <w:t xml:space="preserve">, </w:t>
            </w:r>
            <w:proofErr w:type="spellStart"/>
            <w:r>
              <w:t>y_center</w:t>
            </w:r>
            <w:proofErr w:type="spellEnd"/>
            <w:r>
              <w:t xml:space="preserve">, </w:t>
            </w:r>
            <w:proofErr w:type="spellStart"/>
            <w:r>
              <w:t>x_width</w:t>
            </w:r>
            <w:proofErr w:type="spellEnd"/>
            <w:r>
              <w:t xml:space="preserve">, </w:t>
            </w:r>
            <w:proofErr w:type="spellStart"/>
            <w:r>
              <w:t>y_height</w:t>
            </w:r>
            <w:proofErr w:type="spellEnd"/>
            <w:r>
              <w:t>]</w:t>
            </w:r>
          </w:p>
          <w:p w14:paraId="3EF5A120" w14:textId="77777777" w:rsidR="002E09EC" w:rsidRDefault="002E09EC" w:rsidP="002E09EC">
            <w:pPr>
              <w:pStyle w:val="CodeInCodeTable"/>
            </w:pPr>
            <w:r>
              <w:t xml:space="preserve">line = </w:t>
            </w:r>
            <w:proofErr w:type="spellStart"/>
            <w:r>
              <w:t>yolo_format</w:t>
            </w:r>
            <w:proofErr w:type="spellEnd"/>
            <w:r>
              <w:t>()</w:t>
            </w:r>
          </w:p>
          <w:p w14:paraId="1D379540" w14:textId="77777777" w:rsidR="002E09EC" w:rsidRDefault="002E09EC" w:rsidP="002E09EC">
            <w:pPr>
              <w:pStyle w:val="CodeInCodeTable"/>
            </w:pPr>
            <w:proofErr w:type="spellStart"/>
            <w:r>
              <w:t>line.insert</w:t>
            </w:r>
            <w:proofErr w:type="spellEnd"/>
            <w:r>
              <w:t xml:space="preserve">(0, </w:t>
            </w:r>
            <w:proofErr w:type="spellStart"/>
            <w:r>
              <w:t>real_rdm_index</w:t>
            </w:r>
            <w:proofErr w:type="spellEnd"/>
            <w:r>
              <w:t>)</w:t>
            </w:r>
          </w:p>
          <w:p w14:paraId="77F8B162" w14:textId="64D59554" w:rsidR="002E09EC" w:rsidRDefault="002E09EC" w:rsidP="002E09EC">
            <w:pPr>
              <w:pStyle w:val="CodeInCodeTable"/>
            </w:pPr>
            <w:proofErr w:type="spellStart"/>
            <w:r>
              <w:t>labels.append</w:t>
            </w:r>
            <w:proofErr w:type="spellEnd"/>
            <w:r>
              <w:t>(</w:t>
            </w:r>
            <w:proofErr w:type="spellStart"/>
            <w:r>
              <w:t>np.array</w:t>
            </w:r>
            <w:proofErr w:type="spellEnd"/>
            <w:r>
              <w:t>(line))</w:t>
            </w:r>
          </w:p>
        </w:tc>
      </w:tr>
    </w:tbl>
    <w:p w14:paraId="086F142B" w14:textId="6523FDD6" w:rsidR="001D2030" w:rsidRDefault="002E09EC" w:rsidP="00640F6B">
      <w:pPr>
        <w:pStyle w:val="Body"/>
        <w:rPr>
          <w:lang w:eastAsia="zh-CN"/>
        </w:rPr>
      </w:pPr>
      <w:r>
        <w:rPr>
          <w:lang w:eastAsia="zh-CN"/>
        </w:rPr>
        <w:t>Note all position information are normalized to the picture size</w:t>
      </w:r>
      <w:r w:rsidR="004F039D">
        <w:rPr>
          <w:lang w:eastAsia="zh-CN"/>
        </w:rPr>
        <w:t xml:space="preserve"> (in pixel)</w:t>
      </w:r>
      <w:r>
        <w:rPr>
          <w:lang w:eastAsia="zh-CN"/>
        </w:rPr>
        <w:t xml:space="preserve">. A glance of the </w:t>
      </w:r>
      <w:r w:rsidR="004F039D">
        <w:rPr>
          <w:lang w:eastAsia="zh-CN"/>
        </w:rPr>
        <w:t>.</w:t>
      </w:r>
      <w:r>
        <w:rPr>
          <w:lang w:eastAsia="zh-CN"/>
        </w:rPr>
        <w:t>hdf5 label file is shown in Figure 43.</w:t>
      </w:r>
      <w:r w:rsidR="004F039D">
        <w:rPr>
          <w:lang w:eastAsia="zh-CN"/>
        </w:rPr>
        <w:t xml:space="preserve"> When there are multiple targets </w:t>
      </w:r>
      <w:r w:rsidR="004F039D">
        <w:rPr>
          <w:rFonts w:eastAsia="MS Mincho" w:hint="eastAsia"/>
          <w:lang w:eastAsia="ja-JP"/>
        </w:rPr>
        <w:t>(</w:t>
      </w:r>
      <w:r w:rsidR="004F039D">
        <w:rPr>
          <w:rFonts w:eastAsia="MS Mincho"/>
          <w:lang w:eastAsia="ja-JP"/>
        </w:rPr>
        <w:t>say N</w:t>
      </w:r>
      <w:r w:rsidR="004F039D">
        <w:rPr>
          <w:rFonts w:eastAsia="MS Mincho" w:hint="eastAsia"/>
          <w:lang w:eastAsia="ja-JP"/>
        </w:rPr>
        <w:t xml:space="preserve">) </w:t>
      </w:r>
      <w:r w:rsidR="004F039D">
        <w:rPr>
          <w:lang w:eastAsia="zh-CN"/>
        </w:rPr>
        <w:t>in the same frame, the dimension size will be N x 6.</w:t>
      </w:r>
    </w:p>
    <w:tbl>
      <w:tblPr>
        <w:tblStyle w:val="TableGrid"/>
        <w:tblW w:w="0" w:type="auto"/>
        <w:tblInd w:w="-5" w:type="dxa"/>
        <w:tblLook w:val="04A0" w:firstRow="1" w:lastRow="0" w:firstColumn="1" w:lastColumn="0" w:noHBand="0" w:noVBand="1"/>
      </w:tblPr>
      <w:tblGrid>
        <w:gridCol w:w="10196"/>
      </w:tblGrid>
      <w:tr w:rsidR="001E5EE3" w:rsidRPr="002222C9" w14:paraId="73268D90" w14:textId="77777777" w:rsidTr="00CE64AB">
        <w:tc>
          <w:tcPr>
            <w:tcW w:w="10196" w:type="dxa"/>
            <w:tcBorders>
              <w:top w:val="nil"/>
              <w:left w:val="nil"/>
              <w:bottom w:val="nil"/>
              <w:right w:val="nil"/>
            </w:tcBorders>
          </w:tcPr>
          <w:p w14:paraId="29350C53" w14:textId="790F3914" w:rsidR="001E5EE3" w:rsidRPr="002222C9" w:rsidRDefault="008147DF" w:rsidP="0020280E">
            <w:pPr>
              <w:pStyle w:val="Body"/>
              <w:jc w:val="center"/>
            </w:pPr>
            <w:r>
              <w:rPr>
                <w:noProof/>
                <w:lang w:val="en-SG" w:eastAsia="zh-CN"/>
              </w:rPr>
              <w:drawing>
                <wp:inline distT="0" distB="0" distL="0" distR="0" wp14:anchorId="580DA3AF" wp14:editId="1AE265D1">
                  <wp:extent cx="4498848" cy="23865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1-Figure4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98848" cy="2386584"/>
                          </a:xfrm>
                          <a:prstGeom prst="rect">
                            <a:avLst/>
                          </a:prstGeom>
                        </pic:spPr>
                      </pic:pic>
                    </a:graphicData>
                  </a:graphic>
                </wp:inline>
              </w:drawing>
            </w:r>
          </w:p>
        </w:tc>
      </w:tr>
      <w:tr w:rsidR="001E5EE3" w14:paraId="28908EF3" w14:textId="77777777" w:rsidTr="004371DA">
        <w:tc>
          <w:tcPr>
            <w:tcW w:w="10196" w:type="dxa"/>
            <w:tcBorders>
              <w:top w:val="nil"/>
              <w:left w:val="nil"/>
              <w:bottom w:val="nil"/>
              <w:right w:val="nil"/>
            </w:tcBorders>
          </w:tcPr>
          <w:p w14:paraId="2911BD1B" w14:textId="64939BF3" w:rsidR="001E5EE3" w:rsidRDefault="00A61182" w:rsidP="0020280E">
            <w:pPr>
              <w:pStyle w:val="FigureTitle"/>
            </w:pPr>
            <w:r>
              <w:rPr>
                <w:lang w:eastAsia="zh-CN"/>
              </w:rPr>
              <w:t>Labelling tool</w:t>
            </w:r>
            <w:r w:rsidR="00CE356A">
              <w:rPr>
                <w:lang w:eastAsia="zh-CN"/>
              </w:rPr>
              <w:t xml:space="preserve"> which synchronizes the radar RDM and video image.</w:t>
            </w:r>
          </w:p>
        </w:tc>
      </w:tr>
      <w:tr w:rsidR="00CE64AB" w:rsidRPr="002222C9" w14:paraId="546F8A4A" w14:textId="77777777" w:rsidTr="004371DA">
        <w:tc>
          <w:tcPr>
            <w:tcW w:w="10196" w:type="dxa"/>
            <w:tcBorders>
              <w:top w:val="nil"/>
              <w:left w:val="nil"/>
              <w:bottom w:val="nil"/>
              <w:right w:val="nil"/>
            </w:tcBorders>
          </w:tcPr>
          <w:p w14:paraId="31458E44" w14:textId="3D13C1A5" w:rsidR="00CE64AB" w:rsidRPr="002222C9" w:rsidRDefault="00CE64AB" w:rsidP="0020280E">
            <w:pPr>
              <w:pStyle w:val="Body"/>
              <w:jc w:val="center"/>
            </w:pPr>
            <w:r>
              <w:rPr>
                <w:noProof/>
                <w:lang w:val="en-SG" w:eastAsia="zh-CN"/>
              </w:rPr>
              <w:lastRenderedPageBreak/>
              <w:drawing>
                <wp:inline distT="0" distB="0" distL="0" distR="0" wp14:anchorId="39F8B354" wp14:editId="5A251F9F">
                  <wp:extent cx="3666744" cy="2880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1-Figure4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66744" cy="2880360"/>
                          </a:xfrm>
                          <a:prstGeom prst="rect">
                            <a:avLst/>
                          </a:prstGeom>
                        </pic:spPr>
                      </pic:pic>
                    </a:graphicData>
                  </a:graphic>
                </wp:inline>
              </w:drawing>
            </w:r>
          </w:p>
        </w:tc>
      </w:tr>
      <w:tr w:rsidR="00CE64AB" w14:paraId="1A045F7C" w14:textId="77777777" w:rsidTr="004371DA">
        <w:tc>
          <w:tcPr>
            <w:tcW w:w="10196" w:type="dxa"/>
            <w:tcBorders>
              <w:top w:val="nil"/>
              <w:left w:val="nil"/>
              <w:bottom w:val="nil"/>
              <w:right w:val="nil"/>
            </w:tcBorders>
          </w:tcPr>
          <w:p w14:paraId="56190C94" w14:textId="39505482" w:rsidR="00CE64AB" w:rsidRDefault="00CE64AB" w:rsidP="00CE64AB">
            <w:pPr>
              <w:pStyle w:val="FigureTitle"/>
            </w:pPr>
            <w:r>
              <w:rPr>
                <w:lang w:eastAsia="zh-CN"/>
              </w:rPr>
              <w:t>Labelling option 1: produce bounding box by two mouse clicks.</w:t>
            </w:r>
          </w:p>
        </w:tc>
      </w:tr>
    </w:tbl>
    <w:p w14:paraId="19E46826" w14:textId="4D4DFE6A" w:rsidR="004371DA" w:rsidRDefault="004371DA" w:rsidP="00640F6B">
      <w:pPr>
        <w:pStyle w:val="Body"/>
        <w:rPr>
          <w:lang w:eastAsia="zh-CN"/>
        </w:rPr>
      </w:pPr>
    </w:p>
    <w:p w14:paraId="4425F8C2" w14:textId="77777777" w:rsidR="004371DA" w:rsidRDefault="004371DA" w:rsidP="00640F6B">
      <w:pPr>
        <w:pStyle w:val="Body"/>
        <w:rPr>
          <w:lang w:eastAsia="zh-CN"/>
        </w:rPr>
      </w:pPr>
    </w:p>
    <w:tbl>
      <w:tblPr>
        <w:tblStyle w:val="TableGrid"/>
        <w:tblW w:w="0" w:type="auto"/>
        <w:tblInd w:w="-5" w:type="dxa"/>
        <w:tblLook w:val="04A0" w:firstRow="1" w:lastRow="0" w:firstColumn="1" w:lastColumn="0" w:noHBand="0" w:noVBand="1"/>
      </w:tblPr>
      <w:tblGrid>
        <w:gridCol w:w="10196"/>
      </w:tblGrid>
      <w:tr w:rsidR="00CE64AB" w:rsidRPr="002222C9" w14:paraId="00F1EDD6" w14:textId="77777777" w:rsidTr="0020280E">
        <w:tc>
          <w:tcPr>
            <w:tcW w:w="10196" w:type="dxa"/>
            <w:tcBorders>
              <w:top w:val="nil"/>
              <w:left w:val="nil"/>
              <w:bottom w:val="nil"/>
              <w:right w:val="nil"/>
            </w:tcBorders>
          </w:tcPr>
          <w:p w14:paraId="7375956A" w14:textId="5B4B68C6" w:rsidR="00CE64AB" w:rsidRPr="002222C9" w:rsidRDefault="00CE64AB" w:rsidP="0020280E">
            <w:pPr>
              <w:pStyle w:val="Body"/>
              <w:jc w:val="center"/>
            </w:pPr>
            <w:r>
              <w:rPr>
                <w:noProof/>
                <w:lang w:val="en-SG" w:eastAsia="zh-CN"/>
              </w:rPr>
              <w:drawing>
                <wp:inline distT="0" distB="0" distL="0" distR="0" wp14:anchorId="76FF5496" wp14:editId="05B71D6A">
                  <wp:extent cx="3675888" cy="2907792"/>
                  <wp:effectExtent l="0" t="0" r="127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1-Figure4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75888" cy="2907792"/>
                          </a:xfrm>
                          <a:prstGeom prst="rect">
                            <a:avLst/>
                          </a:prstGeom>
                        </pic:spPr>
                      </pic:pic>
                    </a:graphicData>
                  </a:graphic>
                </wp:inline>
              </w:drawing>
            </w:r>
          </w:p>
        </w:tc>
      </w:tr>
      <w:tr w:rsidR="00CE64AB" w14:paraId="4B12EC92" w14:textId="77777777" w:rsidTr="0020280E">
        <w:tc>
          <w:tcPr>
            <w:tcW w:w="10196" w:type="dxa"/>
            <w:tcBorders>
              <w:top w:val="nil"/>
              <w:left w:val="nil"/>
              <w:bottom w:val="nil"/>
              <w:right w:val="nil"/>
            </w:tcBorders>
          </w:tcPr>
          <w:p w14:paraId="5C3DD4A0" w14:textId="6E146B31" w:rsidR="00CE64AB" w:rsidRDefault="00CE64AB" w:rsidP="00CE64AB">
            <w:pPr>
              <w:pStyle w:val="FigureTitle"/>
            </w:pPr>
            <w:r>
              <w:rPr>
                <w:lang w:eastAsia="zh-CN"/>
              </w:rPr>
              <w:t>Labelling option 2: produce bounding box by two mouse clicks.</w:t>
            </w:r>
          </w:p>
        </w:tc>
      </w:tr>
    </w:tbl>
    <w:p w14:paraId="37A4DB5E" w14:textId="64A969E8" w:rsidR="00CE64AB" w:rsidRDefault="00CE64AB" w:rsidP="00640F6B">
      <w:pPr>
        <w:pStyle w:val="Body"/>
        <w:rPr>
          <w:lang w:eastAsia="zh-CN"/>
        </w:rPr>
      </w:pPr>
    </w:p>
    <w:p w14:paraId="5250D7E0" w14:textId="77777777" w:rsidR="00CE64AB" w:rsidRDefault="00CE64AB" w:rsidP="00640F6B">
      <w:pPr>
        <w:pStyle w:val="Body"/>
        <w:rPr>
          <w:lang w:eastAsia="zh-CN"/>
        </w:rPr>
      </w:pPr>
    </w:p>
    <w:tbl>
      <w:tblPr>
        <w:tblStyle w:val="TableGrid"/>
        <w:tblW w:w="0" w:type="auto"/>
        <w:tblInd w:w="-5" w:type="dxa"/>
        <w:tblLook w:val="04A0" w:firstRow="1" w:lastRow="0" w:firstColumn="1" w:lastColumn="0" w:noHBand="0" w:noVBand="1"/>
      </w:tblPr>
      <w:tblGrid>
        <w:gridCol w:w="10211"/>
      </w:tblGrid>
      <w:tr w:rsidR="004F039D" w:rsidRPr="002222C9" w14:paraId="4F8257D6" w14:textId="77777777" w:rsidTr="005D0F07">
        <w:tc>
          <w:tcPr>
            <w:tcW w:w="10196" w:type="dxa"/>
            <w:tcBorders>
              <w:top w:val="nil"/>
              <w:left w:val="nil"/>
              <w:bottom w:val="nil"/>
              <w:right w:val="nil"/>
            </w:tcBorders>
          </w:tcPr>
          <w:p w14:paraId="0A85F12F" w14:textId="6F3C1CA5" w:rsidR="004F039D" w:rsidRPr="002222C9" w:rsidRDefault="004F039D" w:rsidP="005D0F07">
            <w:pPr>
              <w:pStyle w:val="Body"/>
              <w:jc w:val="center"/>
            </w:pPr>
            <w:r>
              <w:rPr>
                <w:noProof/>
                <w:lang w:val="en-SG" w:eastAsia="zh-CN"/>
              </w:rPr>
              <w:lastRenderedPageBreak/>
              <w:drawing>
                <wp:inline distT="0" distB="0" distL="0" distR="0" wp14:anchorId="7023D01D" wp14:editId="0D58750A">
                  <wp:extent cx="6480810" cy="26257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1-Figure43.png"/>
                          <pic:cNvPicPr/>
                        </pic:nvPicPr>
                        <pic:blipFill>
                          <a:blip r:embed="rId73">
                            <a:extLst>
                              <a:ext uri="{28A0092B-C50C-407E-A947-70E740481C1C}">
                                <a14:useLocalDpi xmlns:a14="http://schemas.microsoft.com/office/drawing/2010/main" val="0"/>
                              </a:ext>
                            </a:extLst>
                          </a:blip>
                          <a:stretch>
                            <a:fillRect/>
                          </a:stretch>
                        </pic:blipFill>
                        <pic:spPr>
                          <a:xfrm>
                            <a:off x="0" y="0"/>
                            <a:ext cx="6480810" cy="2625725"/>
                          </a:xfrm>
                          <a:prstGeom prst="rect">
                            <a:avLst/>
                          </a:prstGeom>
                        </pic:spPr>
                      </pic:pic>
                    </a:graphicData>
                  </a:graphic>
                </wp:inline>
              </w:drawing>
            </w:r>
          </w:p>
        </w:tc>
      </w:tr>
      <w:tr w:rsidR="004F039D" w14:paraId="3937CDA6" w14:textId="77777777" w:rsidTr="005D0F07">
        <w:tc>
          <w:tcPr>
            <w:tcW w:w="10196" w:type="dxa"/>
            <w:tcBorders>
              <w:top w:val="nil"/>
              <w:left w:val="nil"/>
              <w:bottom w:val="nil"/>
              <w:right w:val="nil"/>
            </w:tcBorders>
          </w:tcPr>
          <w:p w14:paraId="56709CAF" w14:textId="016D4F29" w:rsidR="004F039D" w:rsidRDefault="004F039D" w:rsidP="005D0F07">
            <w:pPr>
              <w:pStyle w:val="FigureTitle"/>
            </w:pPr>
            <w:r>
              <w:rPr>
                <w:lang w:eastAsia="zh-CN"/>
              </w:rPr>
              <w:t>A glance of the labeled .hdf5 file.</w:t>
            </w:r>
          </w:p>
        </w:tc>
      </w:tr>
    </w:tbl>
    <w:p w14:paraId="01110338" w14:textId="6C20EFA6" w:rsidR="00F1269A" w:rsidRDefault="00F1269A" w:rsidP="00F1269A">
      <w:pPr>
        <w:pStyle w:val="Heading2"/>
      </w:pPr>
      <w:bookmarkStart w:id="57" w:name="_Toc34836929"/>
      <w:r>
        <w:t>Demo video</w:t>
      </w:r>
      <w:r w:rsidR="003F23EF">
        <w:t xml:space="preserve"> with classifiers</w:t>
      </w:r>
      <w:bookmarkEnd w:id="57"/>
    </w:p>
    <w:p w14:paraId="4C504088" w14:textId="04987440" w:rsidR="0053420C" w:rsidRDefault="00F75F3C" w:rsidP="004F0981">
      <w:pPr>
        <w:pStyle w:val="Body"/>
      </w:pPr>
      <w:r>
        <w:t xml:space="preserve">A model can be obtained by training of the above mentioned samples. In release 0.1, </w:t>
      </w:r>
      <w:r w:rsidR="009F6420">
        <w:t>an</w:t>
      </w:r>
      <w:r>
        <w:t xml:space="preserve"> </w:t>
      </w:r>
      <w:proofErr w:type="spellStart"/>
      <w:r>
        <w:t>rcnn</w:t>
      </w:r>
      <w:proofErr w:type="spellEnd"/>
      <w:r>
        <w:t xml:space="preserve"> model and an </w:t>
      </w:r>
      <w:proofErr w:type="spellStart"/>
      <w:r>
        <w:t>xgboost</w:t>
      </w:r>
      <w:proofErr w:type="spellEnd"/>
      <w:r>
        <w:t xml:space="preserve"> model are covered. It is possible to generate offline demo video</w:t>
      </w:r>
      <w:r w:rsidR="0053420C">
        <w:t>s</w:t>
      </w:r>
      <w:r>
        <w:t xml:space="preserve"> to </w:t>
      </w:r>
      <w:r w:rsidR="009F6420">
        <w:t>observe the classification step by step</w:t>
      </w:r>
      <w:r w:rsidR="0053420C">
        <w:t xml:space="preserve"> </w:t>
      </w:r>
      <w:r w:rsidR="00F7348E">
        <w:t>with</w:t>
      </w:r>
    </w:p>
    <w:p w14:paraId="715C80E0" w14:textId="106576B3" w:rsidR="0053420C" w:rsidRDefault="00F7348E" w:rsidP="004F0981">
      <w:pPr>
        <w:pStyle w:val="Body"/>
      </w:pPr>
      <w:r>
        <w:t>.\demo\make_demo_pics.py</w:t>
      </w:r>
    </w:p>
    <w:p w14:paraId="43D26DF6" w14:textId="77777777" w:rsidR="00235731" w:rsidRDefault="0053420C" w:rsidP="004F0981">
      <w:pPr>
        <w:pStyle w:val="Body"/>
      </w:pPr>
      <w:r>
        <w:t xml:space="preserve">In </w:t>
      </w:r>
      <w:proofErr w:type="spellStart"/>
      <w:r>
        <w:t>realease</w:t>
      </w:r>
      <w:proofErr w:type="spellEnd"/>
      <w:r>
        <w:t xml:space="preserve"> 0.1, there are a few demo optio</w:t>
      </w:r>
      <w:r w:rsidR="00235731">
        <w:t>ns, and viewing of raw images, images with labels for labelled data, and images with classified results are available to choose. There are two major parameters to set:</w:t>
      </w:r>
    </w:p>
    <w:tbl>
      <w:tblPr>
        <w:tblStyle w:val="TableGrid"/>
        <w:tblW w:w="0" w:type="auto"/>
        <w:tblInd w:w="-5" w:type="dxa"/>
        <w:tblLook w:val="04A0" w:firstRow="1" w:lastRow="0" w:firstColumn="1" w:lastColumn="0" w:noHBand="0" w:noVBand="1"/>
      </w:tblPr>
      <w:tblGrid>
        <w:gridCol w:w="10196"/>
      </w:tblGrid>
      <w:tr w:rsidR="00235731" w14:paraId="1EED80E0" w14:textId="77777777" w:rsidTr="005D0F07">
        <w:tc>
          <w:tcPr>
            <w:tcW w:w="10196" w:type="dxa"/>
            <w:tcBorders>
              <w:top w:val="nil"/>
              <w:left w:val="nil"/>
              <w:bottom w:val="single" w:sz="4" w:space="0" w:color="auto"/>
              <w:right w:val="nil"/>
            </w:tcBorders>
          </w:tcPr>
          <w:p w14:paraId="69F60A14" w14:textId="34E3F23F" w:rsidR="00235731" w:rsidRDefault="00235731" w:rsidP="00235731">
            <w:pPr>
              <w:pStyle w:val="CodeTableTitle"/>
              <w:numPr>
                <w:ilvl w:val="0"/>
                <w:numId w:val="0"/>
              </w:numPr>
              <w:ind w:left="1701" w:hanging="1701"/>
            </w:pPr>
            <w:r>
              <w:t xml:space="preserve"> </w:t>
            </w:r>
            <w:proofErr w:type="spellStart"/>
            <w:r>
              <w:t>demo.make_demo_pics</w:t>
            </w:r>
            <w:proofErr w:type="spellEnd"/>
          </w:p>
        </w:tc>
      </w:tr>
      <w:tr w:rsidR="00235731" w14:paraId="23EBEEE8" w14:textId="77777777" w:rsidTr="005D0F07">
        <w:tc>
          <w:tcPr>
            <w:tcW w:w="10196" w:type="dxa"/>
            <w:tcBorders>
              <w:top w:val="single" w:sz="4" w:space="0" w:color="auto"/>
              <w:bottom w:val="single" w:sz="4" w:space="0" w:color="auto"/>
            </w:tcBorders>
          </w:tcPr>
          <w:p w14:paraId="1875E286" w14:textId="582E9428" w:rsidR="00235731" w:rsidRDefault="00235731" w:rsidP="00235731">
            <w:pPr>
              <w:pStyle w:val="CodeInCodeTable"/>
            </w:pPr>
            <w:r>
              <w:t>if __name__ == “__main__”:</w:t>
            </w:r>
          </w:p>
          <w:p w14:paraId="4B98061B" w14:textId="77777777" w:rsidR="00235731" w:rsidRDefault="00235731" w:rsidP="00235731">
            <w:pPr>
              <w:pStyle w:val="CodeInCodeTable"/>
            </w:pPr>
            <w:r>
              <w:t xml:space="preserve">  DEMO_OPT = 0 or 1 or 2</w:t>
            </w:r>
          </w:p>
          <w:p w14:paraId="119533AB" w14:textId="27B055DB" w:rsidR="00235731" w:rsidRDefault="00235731" w:rsidP="00235731">
            <w:pPr>
              <w:pStyle w:val="CodeInCodeTable"/>
            </w:pPr>
            <w:r>
              <w:t xml:space="preserve">  WORK_OPT = 0 or 1 or 2</w:t>
            </w:r>
          </w:p>
        </w:tc>
      </w:tr>
    </w:tbl>
    <w:p w14:paraId="4696A7AB" w14:textId="32A74368" w:rsidR="004F0981" w:rsidRDefault="00B85ED3" w:rsidP="00C13A2F">
      <w:pPr>
        <w:pStyle w:val="Body"/>
        <w:numPr>
          <w:ilvl w:val="0"/>
          <w:numId w:val="30"/>
        </w:numPr>
      </w:pPr>
      <w:r>
        <w:t>DEMO_OPT = 0</w:t>
      </w:r>
    </w:p>
    <w:p w14:paraId="55D1C0A0" w14:textId="33A9944A" w:rsidR="00B85ED3" w:rsidRDefault="00C44360" w:rsidP="00B85ED3">
      <w:pPr>
        <w:pStyle w:val="Body"/>
        <w:ind w:left="720"/>
      </w:pPr>
      <w:r>
        <w:t>The video includes three parts: left</w:t>
      </w:r>
      <w:r w:rsidR="007F1F37">
        <w:t>, center and right</w:t>
      </w:r>
      <w:r w:rsidR="00204924">
        <w:t xml:space="preserve">. Video image, single channel RDM and </w:t>
      </w:r>
      <w:proofErr w:type="spellStart"/>
      <w:r w:rsidR="00204924">
        <w:t>beamformed</w:t>
      </w:r>
      <w:proofErr w:type="spellEnd"/>
      <w:r w:rsidR="00204924">
        <w:t xml:space="preserve"> RDM are shown respectively.</w:t>
      </w:r>
      <w:r w:rsidR="00E620B8">
        <w:t xml:space="preserve"> Single channel has the largest </w:t>
      </w:r>
      <w:proofErr w:type="spellStart"/>
      <w:r w:rsidR="00E620B8">
        <w:t>FoV</w:t>
      </w:r>
      <w:proofErr w:type="spellEnd"/>
      <w:r w:rsidR="00E620B8">
        <w:t xml:space="preserve"> from the antenna and the </w:t>
      </w:r>
      <w:proofErr w:type="spellStart"/>
      <w:r w:rsidR="00E620B8">
        <w:t>beamformed</w:t>
      </w:r>
      <w:proofErr w:type="spellEnd"/>
      <w:r w:rsidR="00E620B8">
        <w:t xml:space="preserve"> channel has a narrower </w:t>
      </w:r>
      <w:proofErr w:type="spellStart"/>
      <w:r w:rsidR="00E620B8">
        <w:t>FoV</w:t>
      </w:r>
      <w:proofErr w:type="spellEnd"/>
      <w:r w:rsidR="00E620B8">
        <w:t>. There are different WORK_OPT can be set.</w:t>
      </w:r>
    </w:p>
    <w:p w14:paraId="0BAAAC1C" w14:textId="6DD41EB7" w:rsidR="00E620B8" w:rsidRDefault="00E620B8" w:rsidP="00C13A2F">
      <w:pPr>
        <w:pStyle w:val="Body"/>
        <w:numPr>
          <w:ilvl w:val="1"/>
          <w:numId w:val="30"/>
        </w:numPr>
      </w:pPr>
      <w:r>
        <w:t>WORK_OPT = 0</w:t>
      </w:r>
    </w:p>
    <w:p w14:paraId="7DAB3C93" w14:textId="3D619D52" w:rsidR="00E620B8" w:rsidRDefault="00E620B8" w:rsidP="00E620B8">
      <w:pPr>
        <w:pStyle w:val="Body"/>
        <w:ind w:left="1440"/>
      </w:pPr>
      <w:r>
        <w:t xml:space="preserve">Show </w:t>
      </w:r>
      <w:r w:rsidR="005D0F07">
        <w:t xml:space="preserve">RDMs </w:t>
      </w:r>
      <w:r w:rsidR="00D4078D">
        <w:t xml:space="preserve">without any bounding box. The purpose is to visualize the RDM of single channel and combined beam from multiple channels. In principle, the </w:t>
      </w:r>
      <w:proofErr w:type="spellStart"/>
      <w:r w:rsidR="00D4078D">
        <w:t>beamformed</w:t>
      </w:r>
      <w:proofErr w:type="spellEnd"/>
      <w:r w:rsidR="00D4078D">
        <w:t xml:space="preserve"> RDM has a higher SNR.</w:t>
      </w:r>
      <w:r w:rsidR="002A3B54">
        <w:t xml:space="preserve"> An example is shown in Figure 44.</w:t>
      </w:r>
    </w:p>
    <w:p w14:paraId="23FCBD26" w14:textId="13397F43" w:rsidR="00E620B8" w:rsidRDefault="00E620B8" w:rsidP="00C13A2F">
      <w:pPr>
        <w:pStyle w:val="Body"/>
        <w:numPr>
          <w:ilvl w:val="1"/>
          <w:numId w:val="30"/>
        </w:numPr>
      </w:pPr>
      <w:r>
        <w:t>WORK_OPT = 1</w:t>
      </w:r>
    </w:p>
    <w:p w14:paraId="1FD3F832" w14:textId="4632D021" w:rsidR="00B7758A" w:rsidRDefault="00B7758A" w:rsidP="00B7758A">
      <w:pPr>
        <w:pStyle w:val="Body"/>
        <w:ind w:left="1440"/>
      </w:pPr>
      <w:r>
        <w:t xml:space="preserve">Show RDMs with labelled data (with bounding boxes and classes). The purpose is to verify all labels from the labelling tool. </w:t>
      </w:r>
      <w:r w:rsidR="002A3B54">
        <w:t>An example is shown in Figure 45.</w:t>
      </w:r>
    </w:p>
    <w:p w14:paraId="6A248118" w14:textId="4160CD8B" w:rsidR="00E620B8" w:rsidRDefault="00E620B8" w:rsidP="00C13A2F">
      <w:pPr>
        <w:pStyle w:val="Body"/>
        <w:numPr>
          <w:ilvl w:val="1"/>
          <w:numId w:val="30"/>
        </w:numPr>
      </w:pPr>
      <w:r>
        <w:t>WORK_OPT = 2</w:t>
      </w:r>
    </w:p>
    <w:p w14:paraId="64FD5972" w14:textId="3287C35A" w:rsidR="00B7758A" w:rsidRDefault="00B7758A" w:rsidP="00B7758A">
      <w:pPr>
        <w:pStyle w:val="Body"/>
        <w:ind w:left="1440"/>
      </w:pPr>
      <w:r>
        <w:lastRenderedPageBreak/>
        <w:t>Show RDMs with detections and classifications (with bounding boxes and classes). The purpose is to test the trained AI models offline.</w:t>
      </w:r>
      <w:r w:rsidR="002A3B54" w:rsidRPr="002A3B54">
        <w:t xml:space="preserve"> </w:t>
      </w:r>
      <w:r w:rsidR="002A3B54">
        <w:t>An example is shown in Figure 46.</w:t>
      </w:r>
    </w:p>
    <w:tbl>
      <w:tblPr>
        <w:tblStyle w:val="TableGrid"/>
        <w:tblW w:w="0" w:type="auto"/>
        <w:tblInd w:w="-5" w:type="dxa"/>
        <w:tblLook w:val="04A0" w:firstRow="1" w:lastRow="0" w:firstColumn="1" w:lastColumn="0" w:noHBand="0" w:noVBand="1"/>
      </w:tblPr>
      <w:tblGrid>
        <w:gridCol w:w="10196"/>
      </w:tblGrid>
      <w:tr w:rsidR="00204924" w:rsidRPr="002222C9" w14:paraId="1CE6E2F2" w14:textId="77777777" w:rsidTr="002A3B54">
        <w:tc>
          <w:tcPr>
            <w:tcW w:w="10196" w:type="dxa"/>
            <w:tcBorders>
              <w:top w:val="nil"/>
              <w:left w:val="nil"/>
              <w:bottom w:val="nil"/>
              <w:right w:val="nil"/>
            </w:tcBorders>
          </w:tcPr>
          <w:p w14:paraId="0AD8093B" w14:textId="7B36CBA1" w:rsidR="00204924" w:rsidRPr="002222C9" w:rsidRDefault="00204924" w:rsidP="005D0F07">
            <w:pPr>
              <w:pStyle w:val="Body"/>
              <w:jc w:val="center"/>
            </w:pPr>
            <w:r>
              <w:rPr>
                <w:noProof/>
                <w:lang w:val="en-SG" w:eastAsia="zh-CN"/>
              </w:rPr>
              <w:drawing>
                <wp:inline distT="0" distB="0" distL="0" distR="0" wp14:anchorId="002EDD86" wp14:editId="65495357">
                  <wp:extent cx="5669280" cy="1700784"/>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1-Figure44.jpg"/>
                          <pic:cNvPicPr/>
                        </pic:nvPicPr>
                        <pic:blipFill>
                          <a:blip r:embed="rId74">
                            <a:extLst>
                              <a:ext uri="{28A0092B-C50C-407E-A947-70E740481C1C}">
                                <a14:useLocalDpi xmlns:a14="http://schemas.microsoft.com/office/drawing/2010/main" val="0"/>
                              </a:ext>
                            </a:extLst>
                          </a:blip>
                          <a:stretch>
                            <a:fillRect/>
                          </a:stretch>
                        </pic:blipFill>
                        <pic:spPr>
                          <a:xfrm>
                            <a:off x="0" y="0"/>
                            <a:ext cx="5669280" cy="1700784"/>
                          </a:xfrm>
                          <a:prstGeom prst="rect">
                            <a:avLst/>
                          </a:prstGeom>
                        </pic:spPr>
                      </pic:pic>
                    </a:graphicData>
                  </a:graphic>
                </wp:inline>
              </w:drawing>
            </w:r>
          </w:p>
        </w:tc>
      </w:tr>
      <w:tr w:rsidR="00204924" w14:paraId="05FA1C32" w14:textId="77777777" w:rsidTr="002A3B54">
        <w:tc>
          <w:tcPr>
            <w:tcW w:w="10196" w:type="dxa"/>
            <w:tcBorders>
              <w:top w:val="nil"/>
              <w:left w:val="nil"/>
              <w:bottom w:val="nil"/>
              <w:right w:val="nil"/>
            </w:tcBorders>
          </w:tcPr>
          <w:p w14:paraId="609D19F8" w14:textId="114DEC4A" w:rsidR="00204924" w:rsidRDefault="00204924" w:rsidP="005D0F07">
            <w:pPr>
              <w:pStyle w:val="FigureTitle"/>
            </w:pPr>
            <w:r>
              <w:rPr>
                <w:lang w:eastAsia="zh-CN"/>
              </w:rPr>
              <w:t>DEMO_OPT = 0, WORK_OPT = 0</w:t>
            </w:r>
          </w:p>
        </w:tc>
      </w:tr>
      <w:tr w:rsidR="00E620B8" w:rsidRPr="002222C9" w14:paraId="59555BCE" w14:textId="77777777" w:rsidTr="002A3B54">
        <w:tc>
          <w:tcPr>
            <w:tcW w:w="10196" w:type="dxa"/>
            <w:tcBorders>
              <w:top w:val="nil"/>
              <w:left w:val="nil"/>
              <w:bottom w:val="nil"/>
              <w:right w:val="nil"/>
            </w:tcBorders>
          </w:tcPr>
          <w:p w14:paraId="37EB4F7E" w14:textId="123110A1" w:rsidR="00E620B8" w:rsidRPr="002222C9" w:rsidRDefault="00E620B8" w:rsidP="005D0F07">
            <w:pPr>
              <w:pStyle w:val="Body"/>
              <w:jc w:val="center"/>
            </w:pPr>
            <w:r>
              <w:rPr>
                <w:noProof/>
                <w:lang w:val="en-SG" w:eastAsia="zh-CN"/>
              </w:rPr>
              <w:drawing>
                <wp:inline distT="0" distB="0" distL="0" distR="0" wp14:anchorId="7F579B92" wp14:editId="23B47474">
                  <wp:extent cx="5669280" cy="1700784"/>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0.1-Figure45.jpg"/>
                          <pic:cNvPicPr/>
                        </pic:nvPicPr>
                        <pic:blipFill>
                          <a:blip r:embed="rId75">
                            <a:extLst>
                              <a:ext uri="{28A0092B-C50C-407E-A947-70E740481C1C}">
                                <a14:useLocalDpi xmlns:a14="http://schemas.microsoft.com/office/drawing/2010/main" val="0"/>
                              </a:ext>
                            </a:extLst>
                          </a:blip>
                          <a:stretch>
                            <a:fillRect/>
                          </a:stretch>
                        </pic:blipFill>
                        <pic:spPr>
                          <a:xfrm>
                            <a:off x="0" y="0"/>
                            <a:ext cx="5669280" cy="1700784"/>
                          </a:xfrm>
                          <a:prstGeom prst="rect">
                            <a:avLst/>
                          </a:prstGeom>
                        </pic:spPr>
                      </pic:pic>
                    </a:graphicData>
                  </a:graphic>
                </wp:inline>
              </w:drawing>
            </w:r>
          </w:p>
        </w:tc>
      </w:tr>
      <w:tr w:rsidR="00E620B8" w14:paraId="05AB7C97" w14:textId="77777777" w:rsidTr="002A3B54">
        <w:tc>
          <w:tcPr>
            <w:tcW w:w="10196" w:type="dxa"/>
            <w:tcBorders>
              <w:top w:val="nil"/>
              <w:left w:val="nil"/>
              <w:bottom w:val="nil"/>
              <w:right w:val="nil"/>
            </w:tcBorders>
          </w:tcPr>
          <w:p w14:paraId="3AAFCF2B" w14:textId="2483544E" w:rsidR="00E620B8" w:rsidRDefault="00E620B8" w:rsidP="00E620B8">
            <w:pPr>
              <w:pStyle w:val="FigureTitle"/>
            </w:pPr>
            <w:r>
              <w:rPr>
                <w:lang w:eastAsia="zh-CN"/>
              </w:rPr>
              <w:t>DEMO_OPT = 0, WORK_OPT = 1</w:t>
            </w:r>
          </w:p>
        </w:tc>
      </w:tr>
      <w:tr w:rsidR="002A3B54" w:rsidRPr="002222C9" w14:paraId="63C50851" w14:textId="77777777" w:rsidTr="002A3B54">
        <w:tc>
          <w:tcPr>
            <w:tcW w:w="10196" w:type="dxa"/>
            <w:tcBorders>
              <w:top w:val="nil"/>
              <w:left w:val="nil"/>
              <w:bottom w:val="nil"/>
              <w:right w:val="nil"/>
            </w:tcBorders>
          </w:tcPr>
          <w:p w14:paraId="0EB57E90" w14:textId="5133A1F7" w:rsidR="002A3B54" w:rsidRPr="002222C9" w:rsidRDefault="002A3B54" w:rsidP="005A0856">
            <w:pPr>
              <w:pStyle w:val="Body"/>
              <w:jc w:val="center"/>
            </w:pPr>
            <w:r>
              <w:rPr>
                <w:noProof/>
                <w:lang w:val="en-SG" w:eastAsia="zh-CN"/>
              </w:rPr>
              <w:drawing>
                <wp:inline distT="0" distB="0" distL="0" distR="0" wp14:anchorId="44D9624A" wp14:editId="4D8A6FAB">
                  <wp:extent cx="5669280" cy="1700784"/>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1-Figure46.jpg"/>
                          <pic:cNvPicPr/>
                        </pic:nvPicPr>
                        <pic:blipFill>
                          <a:blip r:embed="rId76">
                            <a:extLst>
                              <a:ext uri="{28A0092B-C50C-407E-A947-70E740481C1C}">
                                <a14:useLocalDpi xmlns:a14="http://schemas.microsoft.com/office/drawing/2010/main" val="0"/>
                              </a:ext>
                            </a:extLst>
                          </a:blip>
                          <a:stretch>
                            <a:fillRect/>
                          </a:stretch>
                        </pic:blipFill>
                        <pic:spPr>
                          <a:xfrm>
                            <a:off x="0" y="0"/>
                            <a:ext cx="5669280" cy="1700784"/>
                          </a:xfrm>
                          <a:prstGeom prst="rect">
                            <a:avLst/>
                          </a:prstGeom>
                        </pic:spPr>
                      </pic:pic>
                    </a:graphicData>
                  </a:graphic>
                </wp:inline>
              </w:drawing>
            </w:r>
          </w:p>
        </w:tc>
      </w:tr>
      <w:tr w:rsidR="002A3B54" w14:paraId="705C5074" w14:textId="77777777" w:rsidTr="002A3B54">
        <w:tc>
          <w:tcPr>
            <w:tcW w:w="10196" w:type="dxa"/>
            <w:tcBorders>
              <w:top w:val="nil"/>
              <w:left w:val="nil"/>
              <w:bottom w:val="nil"/>
              <w:right w:val="nil"/>
            </w:tcBorders>
          </w:tcPr>
          <w:p w14:paraId="18DCF980" w14:textId="0352C0E9" w:rsidR="002A3B54" w:rsidRDefault="002A3B54" w:rsidP="005A0856">
            <w:pPr>
              <w:pStyle w:val="FigureTitle"/>
            </w:pPr>
            <w:r>
              <w:rPr>
                <w:lang w:eastAsia="zh-CN"/>
              </w:rPr>
              <w:t xml:space="preserve">DEMO_OPT = 0, WORK_OPT = </w:t>
            </w:r>
            <w:r>
              <w:rPr>
                <w:rFonts w:hint="eastAsia"/>
                <w:lang w:eastAsia="zh-CN"/>
              </w:rPr>
              <w:t>2</w:t>
            </w:r>
          </w:p>
        </w:tc>
      </w:tr>
    </w:tbl>
    <w:p w14:paraId="20FC09C3" w14:textId="091237AC" w:rsidR="00B85ED3" w:rsidRDefault="00B85ED3" w:rsidP="00C13A2F">
      <w:pPr>
        <w:pStyle w:val="Body"/>
        <w:numPr>
          <w:ilvl w:val="0"/>
          <w:numId w:val="30"/>
        </w:numPr>
      </w:pPr>
      <w:r>
        <w:t>DEMO_OPT = 1</w:t>
      </w:r>
    </w:p>
    <w:p w14:paraId="086867FF" w14:textId="0729B55F" w:rsidR="00967850" w:rsidRDefault="00834BDA" w:rsidP="00967850">
      <w:pPr>
        <w:pStyle w:val="Body"/>
        <w:ind w:left="720"/>
      </w:pPr>
      <w:r>
        <w:t>The video includes four</w:t>
      </w:r>
      <w:r w:rsidR="00967850">
        <w:t xml:space="preserve"> parts: left, center</w:t>
      </w:r>
      <w:r>
        <w:t xml:space="preserve"> left, center right</w:t>
      </w:r>
      <w:r w:rsidR="00967850">
        <w:t xml:space="preserve"> and right.</w:t>
      </w:r>
      <w:r w:rsidR="002A3B54" w:rsidRPr="002A3B54">
        <w:t xml:space="preserve"> </w:t>
      </w:r>
      <w:r w:rsidR="002A3B54">
        <w:t>Video image, RDMs of three different beams looking at left, center and right regions of the radar are shown respectively. It is clearly observed that the target in the correct re</w:t>
      </w:r>
      <w:r w:rsidR="00DF76BB">
        <w:t>gion has the highest SNR and is most</w:t>
      </w:r>
      <w:r w:rsidR="002A3B54">
        <w:t xml:space="preserve"> likely to be detected. There are also three WORK_OPT to be set, and the purposes of each WORK_OPT are </w:t>
      </w:r>
      <w:r w:rsidR="00834DD3">
        <w:t xml:space="preserve">the same as the </w:t>
      </w:r>
      <w:r w:rsidR="002A3B54">
        <w:t>descri</w:t>
      </w:r>
      <w:r w:rsidR="00834DD3">
        <w:t>ption</w:t>
      </w:r>
      <w:r w:rsidR="002A3B54">
        <w:t xml:space="preserve"> above.</w:t>
      </w:r>
    </w:p>
    <w:p w14:paraId="1AEE6FF1" w14:textId="297161E9" w:rsidR="006F6557" w:rsidRDefault="002A3B54" w:rsidP="006F6557">
      <w:pPr>
        <w:pStyle w:val="Body"/>
        <w:ind w:left="709"/>
      </w:pPr>
      <w:r>
        <w:t>The examples are shown in Figures 47 to 49.</w:t>
      </w:r>
      <w:r w:rsidR="00DF76BB">
        <w:t xml:space="preserve"> </w:t>
      </w:r>
    </w:p>
    <w:tbl>
      <w:tblPr>
        <w:tblStyle w:val="TableGrid"/>
        <w:tblW w:w="0" w:type="auto"/>
        <w:tblInd w:w="-5" w:type="dxa"/>
        <w:tblLook w:val="04A0" w:firstRow="1" w:lastRow="0" w:firstColumn="1" w:lastColumn="0" w:noHBand="0" w:noVBand="1"/>
      </w:tblPr>
      <w:tblGrid>
        <w:gridCol w:w="10196"/>
      </w:tblGrid>
      <w:tr w:rsidR="002A3B54" w:rsidRPr="002222C9" w14:paraId="226237A0" w14:textId="77777777" w:rsidTr="005A0856">
        <w:tc>
          <w:tcPr>
            <w:tcW w:w="10196" w:type="dxa"/>
            <w:tcBorders>
              <w:top w:val="nil"/>
              <w:left w:val="nil"/>
              <w:bottom w:val="nil"/>
              <w:right w:val="nil"/>
            </w:tcBorders>
          </w:tcPr>
          <w:p w14:paraId="6FC63814" w14:textId="04E0F925" w:rsidR="002A3B54" w:rsidRPr="002222C9" w:rsidRDefault="00834DD3" w:rsidP="005A0856">
            <w:pPr>
              <w:pStyle w:val="Body"/>
              <w:jc w:val="center"/>
            </w:pPr>
            <w:r>
              <w:rPr>
                <w:noProof/>
                <w:lang w:val="en-SG" w:eastAsia="zh-CN"/>
              </w:rPr>
              <w:lastRenderedPageBreak/>
              <w:drawing>
                <wp:inline distT="0" distB="0" distL="0" distR="0" wp14:anchorId="45C2B99D" wp14:editId="0B91EC28">
                  <wp:extent cx="6181344" cy="142646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Figure47.jpg"/>
                          <pic:cNvPicPr/>
                        </pic:nvPicPr>
                        <pic:blipFill>
                          <a:blip r:embed="rId77">
                            <a:extLst>
                              <a:ext uri="{28A0092B-C50C-407E-A947-70E740481C1C}">
                                <a14:useLocalDpi xmlns:a14="http://schemas.microsoft.com/office/drawing/2010/main" val="0"/>
                              </a:ext>
                            </a:extLst>
                          </a:blip>
                          <a:stretch>
                            <a:fillRect/>
                          </a:stretch>
                        </pic:blipFill>
                        <pic:spPr>
                          <a:xfrm>
                            <a:off x="0" y="0"/>
                            <a:ext cx="6181344" cy="1426464"/>
                          </a:xfrm>
                          <a:prstGeom prst="rect">
                            <a:avLst/>
                          </a:prstGeom>
                        </pic:spPr>
                      </pic:pic>
                    </a:graphicData>
                  </a:graphic>
                </wp:inline>
              </w:drawing>
            </w:r>
          </w:p>
        </w:tc>
      </w:tr>
      <w:tr w:rsidR="002A3B54" w14:paraId="7746C64D" w14:textId="77777777" w:rsidTr="005A0856">
        <w:tc>
          <w:tcPr>
            <w:tcW w:w="10196" w:type="dxa"/>
            <w:tcBorders>
              <w:top w:val="nil"/>
              <w:left w:val="nil"/>
              <w:bottom w:val="nil"/>
              <w:right w:val="nil"/>
            </w:tcBorders>
          </w:tcPr>
          <w:p w14:paraId="2CFCBF61" w14:textId="2C10804C" w:rsidR="002A3B54" w:rsidRDefault="002A3B54" w:rsidP="002A3B54">
            <w:pPr>
              <w:pStyle w:val="FigureTitle"/>
            </w:pPr>
            <w:r>
              <w:rPr>
                <w:lang w:eastAsia="zh-CN"/>
              </w:rPr>
              <w:t>DEMO_OPT = 1, WORK_OPT = 0</w:t>
            </w:r>
          </w:p>
        </w:tc>
      </w:tr>
      <w:tr w:rsidR="002A3B54" w:rsidRPr="002222C9" w14:paraId="34621453" w14:textId="77777777" w:rsidTr="005A0856">
        <w:tc>
          <w:tcPr>
            <w:tcW w:w="10196" w:type="dxa"/>
            <w:tcBorders>
              <w:top w:val="nil"/>
              <w:left w:val="nil"/>
              <w:bottom w:val="nil"/>
              <w:right w:val="nil"/>
            </w:tcBorders>
          </w:tcPr>
          <w:p w14:paraId="71325E8C" w14:textId="0D39FE27" w:rsidR="002A3B54" w:rsidRPr="002222C9" w:rsidRDefault="002C5FF4" w:rsidP="005A0856">
            <w:pPr>
              <w:pStyle w:val="Body"/>
              <w:jc w:val="center"/>
            </w:pPr>
            <w:r>
              <w:rPr>
                <w:noProof/>
                <w:lang w:val="en-SG" w:eastAsia="zh-CN"/>
              </w:rPr>
              <w:drawing>
                <wp:inline distT="0" distB="0" distL="0" distR="0" wp14:anchorId="04D7CA14" wp14:editId="29953408">
                  <wp:extent cx="6181344" cy="1426464"/>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1-Figure48.jpg"/>
                          <pic:cNvPicPr/>
                        </pic:nvPicPr>
                        <pic:blipFill>
                          <a:blip r:embed="rId78">
                            <a:extLst>
                              <a:ext uri="{28A0092B-C50C-407E-A947-70E740481C1C}">
                                <a14:useLocalDpi xmlns:a14="http://schemas.microsoft.com/office/drawing/2010/main" val="0"/>
                              </a:ext>
                            </a:extLst>
                          </a:blip>
                          <a:stretch>
                            <a:fillRect/>
                          </a:stretch>
                        </pic:blipFill>
                        <pic:spPr>
                          <a:xfrm>
                            <a:off x="0" y="0"/>
                            <a:ext cx="6181344" cy="1426464"/>
                          </a:xfrm>
                          <a:prstGeom prst="rect">
                            <a:avLst/>
                          </a:prstGeom>
                        </pic:spPr>
                      </pic:pic>
                    </a:graphicData>
                  </a:graphic>
                </wp:inline>
              </w:drawing>
            </w:r>
          </w:p>
        </w:tc>
      </w:tr>
      <w:tr w:rsidR="002A3B54" w14:paraId="2979E0E5" w14:textId="77777777" w:rsidTr="005A0856">
        <w:tc>
          <w:tcPr>
            <w:tcW w:w="10196" w:type="dxa"/>
            <w:tcBorders>
              <w:top w:val="nil"/>
              <w:left w:val="nil"/>
              <w:bottom w:val="nil"/>
              <w:right w:val="nil"/>
            </w:tcBorders>
          </w:tcPr>
          <w:p w14:paraId="31B28A8C" w14:textId="35DFFE41" w:rsidR="002A3B54" w:rsidRDefault="002A3B54" w:rsidP="002A3B54">
            <w:pPr>
              <w:pStyle w:val="FigureTitle"/>
            </w:pPr>
            <w:r>
              <w:rPr>
                <w:lang w:eastAsia="zh-CN"/>
              </w:rPr>
              <w:t>DEMO_OPT = 1, WORK_OPT = 1</w:t>
            </w:r>
          </w:p>
        </w:tc>
      </w:tr>
      <w:tr w:rsidR="002A3B54" w:rsidRPr="002222C9" w14:paraId="263C083C" w14:textId="77777777" w:rsidTr="005A0856">
        <w:tc>
          <w:tcPr>
            <w:tcW w:w="10196" w:type="dxa"/>
            <w:tcBorders>
              <w:top w:val="nil"/>
              <w:left w:val="nil"/>
              <w:bottom w:val="nil"/>
              <w:right w:val="nil"/>
            </w:tcBorders>
          </w:tcPr>
          <w:p w14:paraId="43B58855" w14:textId="77E1E80C" w:rsidR="002A3B54" w:rsidRPr="002222C9" w:rsidRDefault="0042416B" w:rsidP="005A0856">
            <w:pPr>
              <w:pStyle w:val="Body"/>
              <w:jc w:val="center"/>
            </w:pPr>
            <w:r>
              <w:rPr>
                <w:noProof/>
                <w:lang w:val="en-SG" w:eastAsia="zh-CN"/>
              </w:rPr>
              <w:drawing>
                <wp:inline distT="0" distB="0" distL="0" distR="0" wp14:anchorId="308FFAF0" wp14:editId="59AEDD4A">
                  <wp:extent cx="6181344" cy="1426464"/>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1-Figure49.jpg"/>
                          <pic:cNvPicPr/>
                        </pic:nvPicPr>
                        <pic:blipFill>
                          <a:blip r:embed="rId79">
                            <a:extLst>
                              <a:ext uri="{28A0092B-C50C-407E-A947-70E740481C1C}">
                                <a14:useLocalDpi xmlns:a14="http://schemas.microsoft.com/office/drawing/2010/main" val="0"/>
                              </a:ext>
                            </a:extLst>
                          </a:blip>
                          <a:stretch>
                            <a:fillRect/>
                          </a:stretch>
                        </pic:blipFill>
                        <pic:spPr>
                          <a:xfrm>
                            <a:off x="0" y="0"/>
                            <a:ext cx="6181344" cy="1426464"/>
                          </a:xfrm>
                          <a:prstGeom prst="rect">
                            <a:avLst/>
                          </a:prstGeom>
                        </pic:spPr>
                      </pic:pic>
                    </a:graphicData>
                  </a:graphic>
                </wp:inline>
              </w:drawing>
            </w:r>
          </w:p>
        </w:tc>
      </w:tr>
      <w:tr w:rsidR="002A3B54" w14:paraId="7E33EB74" w14:textId="77777777" w:rsidTr="005A0856">
        <w:tc>
          <w:tcPr>
            <w:tcW w:w="10196" w:type="dxa"/>
            <w:tcBorders>
              <w:top w:val="nil"/>
              <w:left w:val="nil"/>
              <w:bottom w:val="nil"/>
              <w:right w:val="nil"/>
            </w:tcBorders>
          </w:tcPr>
          <w:p w14:paraId="6814BA17" w14:textId="20F0FF6B" w:rsidR="002A3B54" w:rsidRDefault="002A3B54" w:rsidP="002A3B54">
            <w:pPr>
              <w:pStyle w:val="FigureTitle"/>
            </w:pPr>
            <w:r>
              <w:rPr>
                <w:lang w:eastAsia="zh-CN"/>
              </w:rPr>
              <w:t xml:space="preserve">DEMO_OPT = 1, WORK_OPT = </w:t>
            </w:r>
            <w:r>
              <w:rPr>
                <w:rFonts w:hint="eastAsia"/>
                <w:lang w:eastAsia="zh-CN"/>
              </w:rPr>
              <w:t>2</w:t>
            </w:r>
          </w:p>
        </w:tc>
      </w:tr>
    </w:tbl>
    <w:p w14:paraId="2E3BE39E" w14:textId="645A424B" w:rsidR="00B85ED3" w:rsidRDefault="00B85ED3" w:rsidP="00C13A2F">
      <w:pPr>
        <w:pStyle w:val="Body"/>
        <w:numPr>
          <w:ilvl w:val="0"/>
          <w:numId w:val="30"/>
        </w:numPr>
      </w:pPr>
      <w:r>
        <w:t>DEMO_OPT = 2</w:t>
      </w:r>
    </w:p>
    <w:p w14:paraId="75AE22B1" w14:textId="2608EEF9" w:rsidR="006F6557" w:rsidRDefault="00967850" w:rsidP="00E97C54">
      <w:pPr>
        <w:pStyle w:val="Body"/>
        <w:ind w:left="720"/>
      </w:pPr>
      <w:r>
        <w:t>The video includes three parts: left, center and right.</w:t>
      </w:r>
      <w:r w:rsidR="00E97C54">
        <w:t xml:space="preserve"> Video image, single channel RDM, and positioned targets with </w:t>
      </w:r>
      <w:proofErr w:type="spellStart"/>
      <w:r w:rsidR="00E97C54">
        <w:t>postprocessing</w:t>
      </w:r>
      <w:proofErr w:type="spellEnd"/>
      <w:r w:rsidR="00E97C54">
        <w:t xml:space="preserve"> including tracking are shown respectively. </w:t>
      </w:r>
      <w:r w:rsidR="00C8276C">
        <w:rPr>
          <w:lang w:eastAsia="zh-CN"/>
        </w:rPr>
        <w:t>In the right side position map, the radar is located at the center bottom, a tree is shown as a dot in front of the radar, other than that, lanes and gates are shown as background.</w:t>
      </w:r>
      <w:r w:rsidR="00076F31">
        <w:rPr>
          <w:lang w:eastAsia="zh-CN"/>
        </w:rPr>
        <w:t xml:space="preserve"> Each grid represents for 5 meters, so the tree is roughly 3 meters away and the gates are roughly 20 meters away. </w:t>
      </w:r>
      <w:r w:rsidR="00587E80">
        <w:t>There are two options to set for WORK_OPT, which are WORK_OPT = 1 and WORK_OPT = 2. The reason is that to have the position of the tar</w:t>
      </w:r>
      <w:r w:rsidR="00897D9E">
        <w:t xml:space="preserve">gets, a bounding box is needed. Bounding boxes are only available when WORK_OPT = 1 (labels) and WORK_OPT = 2 (detections). </w:t>
      </w:r>
    </w:p>
    <w:p w14:paraId="2BF64535" w14:textId="01FF694D" w:rsidR="00897D9E" w:rsidRDefault="00897D9E" w:rsidP="00E97C54">
      <w:pPr>
        <w:pStyle w:val="Body"/>
        <w:ind w:left="720"/>
      </w:pPr>
      <w:r>
        <w:t>The examples are shown in Figure 50 and Figure 51.</w:t>
      </w:r>
    </w:p>
    <w:tbl>
      <w:tblPr>
        <w:tblStyle w:val="TableGrid"/>
        <w:tblW w:w="0" w:type="auto"/>
        <w:tblInd w:w="-5" w:type="dxa"/>
        <w:tblLook w:val="04A0" w:firstRow="1" w:lastRow="0" w:firstColumn="1" w:lastColumn="0" w:noHBand="0" w:noVBand="1"/>
      </w:tblPr>
      <w:tblGrid>
        <w:gridCol w:w="10196"/>
      </w:tblGrid>
      <w:tr w:rsidR="00897D9E" w:rsidRPr="002222C9" w14:paraId="25AB5083" w14:textId="77777777" w:rsidTr="00076F31">
        <w:tc>
          <w:tcPr>
            <w:tcW w:w="10196" w:type="dxa"/>
            <w:tcBorders>
              <w:top w:val="nil"/>
              <w:left w:val="nil"/>
              <w:bottom w:val="nil"/>
              <w:right w:val="nil"/>
            </w:tcBorders>
          </w:tcPr>
          <w:p w14:paraId="79895C6A" w14:textId="187DDDD0" w:rsidR="00897D9E" w:rsidRPr="002222C9" w:rsidRDefault="00460345" w:rsidP="0031418C">
            <w:pPr>
              <w:pStyle w:val="Body"/>
              <w:jc w:val="center"/>
              <w:rPr>
                <w:rFonts w:hint="eastAsia"/>
                <w:lang w:eastAsia="zh-CN"/>
              </w:rPr>
            </w:pPr>
            <w:r>
              <w:rPr>
                <w:rFonts w:hint="eastAsia"/>
                <w:noProof/>
                <w:lang w:val="en-SG" w:eastAsia="zh-CN"/>
              </w:rPr>
              <w:lastRenderedPageBreak/>
              <w:drawing>
                <wp:inline distT="0" distB="0" distL="0" distR="0" wp14:anchorId="2FB32711" wp14:editId="6E0D1899">
                  <wp:extent cx="6181344" cy="1572768"/>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0.1-Figure50.jpg"/>
                          <pic:cNvPicPr/>
                        </pic:nvPicPr>
                        <pic:blipFill>
                          <a:blip r:embed="rId80">
                            <a:extLst>
                              <a:ext uri="{28A0092B-C50C-407E-A947-70E740481C1C}">
                                <a14:useLocalDpi xmlns:a14="http://schemas.microsoft.com/office/drawing/2010/main" val="0"/>
                              </a:ext>
                            </a:extLst>
                          </a:blip>
                          <a:stretch>
                            <a:fillRect/>
                          </a:stretch>
                        </pic:blipFill>
                        <pic:spPr>
                          <a:xfrm>
                            <a:off x="0" y="0"/>
                            <a:ext cx="6181344" cy="1572768"/>
                          </a:xfrm>
                          <a:prstGeom prst="rect">
                            <a:avLst/>
                          </a:prstGeom>
                        </pic:spPr>
                      </pic:pic>
                    </a:graphicData>
                  </a:graphic>
                </wp:inline>
              </w:drawing>
            </w:r>
          </w:p>
        </w:tc>
      </w:tr>
      <w:tr w:rsidR="00897D9E" w14:paraId="00D88506" w14:textId="77777777" w:rsidTr="00076F31">
        <w:tc>
          <w:tcPr>
            <w:tcW w:w="10196" w:type="dxa"/>
            <w:tcBorders>
              <w:top w:val="nil"/>
              <w:left w:val="nil"/>
              <w:bottom w:val="nil"/>
              <w:right w:val="nil"/>
            </w:tcBorders>
          </w:tcPr>
          <w:p w14:paraId="383C6AC3" w14:textId="7B7E5BEB" w:rsidR="00897D9E" w:rsidRDefault="00897D9E" w:rsidP="0031418C">
            <w:pPr>
              <w:pStyle w:val="FigureTitle"/>
            </w:pPr>
            <w:r>
              <w:rPr>
                <w:lang w:eastAsia="zh-CN"/>
              </w:rPr>
              <w:t xml:space="preserve">DEMO_OPT = 2, WORK_OPT = </w:t>
            </w:r>
            <w:r>
              <w:rPr>
                <w:rFonts w:hint="eastAsia"/>
                <w:lang w:eastAsia="zh-CN"/>
              </w:rPr>
              <w:t>1</w:t>
            </w:r>
          </w:p>
        </w:tc>
      </w:tr>
      <w:tr w:rsidR="00076F31" w:rsidRPr="002222C9" w14:paraId="56716FD7" w14:textId="77777777" w:rsidTr="00076F31">
        <w:tc>
          <w:tcPr>
            <w:tcW w:w="10196" w:type="dxa"/>
            <w:tcBorders>
              <w:top w:val="nil"/>
              <w:left w:val="nil"/>
              <w:bottom w:val="nil"/>
              <w:right w:val="nil"/>
            </w:tcBorders>
          </w:tcPr>
          <w:p w14:paraId="05778D39" w14:textId="77777777" w:rsidR="00076F31" w:rsidRPr="002222C9" w:rsidRDefault="00076F31" w:rsidP="0031418C">
            <w:pPr>
              <w:pStyle w:val="Body"/>
              <w:jc w:val="center"/>
              <w:rPr>
                <w:rFonts w:hint="eastAsia"/>
                <w:lang w:eastAsia="zh-CN"/>
              </w:rPr>
            </w:pPr>
            <w:r>
              <w:rPr>
                <w:rFonts w:hint="eastAsia"/>
                <w:noProof/>
                <w:lang w:val="en-SG" w:eastAsia="zh-CN"/>
              </w:rPr>
              <w:drawing>
                <wp:inline distT="0" distB="0" distL="0" distR="0" wp14:anchorId="580793A5" wp14:editId="35B812E9">
                  <wp:extent cx="6181344" cy="1572768"/>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1-Figure50.jpg"/>
                          <pic:cNvPicPr/>
                        </pic:nvPicPr>
                        <pic:blipFill>
                          <a:blip r:embed="rId81">
                            <a:extLst>
                              <a:ext uri="{28A0092B-C50C-407E-A947-70E740481C1C}">
                                <a14:useLocalDpi xmlns:a14="http://schemas.microsoft.com/office/drawing/2010/main" val="0"/>
                              </a:ext>
                            </a:extLst>
                          </a:blip>
                          <a:stretch>
                            <a:fillRect/>
                          </a:stretch>
                        </pic:blipFill>
                        <pic:spPr>
                          <a:xfrm>
                            <a:off x="0" y="0"/>
                            <a:ext cx="6181344" cy="1572768"/>
                          </a:xfrm>
                          <a:prstGeom prst="rect">
                            <a:avLst/>
                          </a:prstGeom>
                        </pic:spPr>
                      </pic:pic>
                    </a:graphicData>
                  </a:graphic>
                </wp:inline>
              </w:drawing>
            </w:r>
          </w:p>
        </w:tc>
      </w:tr>
      <w:tr w:rsidR="00076F31" w14:paraId="1A054A7E" w14:textId="77777777" w:rsidTr="00076F31">
        <w:tc>
          <w:tcPr>
            <w:tcW w:w="10196" w:type="dxa"/>
            <w:tcBorders>
              <w:top w:val="nil"/>
              <w:left w:val="nil"/>
              <w:bottom w:val="nil"/>
              <w:right w:val="nil"/>
            </w:tcBorders>
          </w:tcPr>
          <w:p w14:paraId="58DC646B" w14:textId="22C7D32B" w:rsidR="00076F31" w:rsidRDefault="00076F31" w:rsidP="0031418C">
            <w:pPr>
              <w:pStyle w:val="FigureTitle"/>
            </w:pPr>
            <w:r>
              <w:rPr>
                <w:lang w:eastAsia="zh-CN"/>
              </w:rPr>
              <w:t xml:space="preserve">DEMO_OPT = 2, WORK_OPT = </w:t>
            </w:r>
            <w:r>
              <w:rPr>
                <w:rFonts w:hint="eastAsia"/>
                <w:lang w:eastAsia="zh-CN"/>
              </w:rPr>
              <w:t>2</w:t>
            </w:r>
          </w:p>
        </w:tc>
      </w:tr>
    </w:tbl>
    <w:p w14:paraId="1877D135" w14:textId="27C6A289" w:rsidR="0053420C" w:rsidRDefault="00DF76BB" w:rsidP="004F0981">
      <w:pPr>
        <w:pStyle w:val="Body"/>
      </w:pPr>
      <w:r>
        <w:t>The purpose</w:t>
      </w:r>
      <w:r w:rsidR="00460345">
        <w:t xml:space="preserve"> </w:t>
      </w:r>
      <w:r w:rsidR="00460345">
        <w:rPr>
          <w:rFonts w:hint="eastAsia"/>
          <w:lang w:eastAsia="zh-CN"/>
        </w:rPr>
        <w:t>o</w:t>
      </w:r>
      <w:r w:rsidR="00460345">
        <w:rPr>
          <w:lang w:eastAsia="zh-CN"/>
        </w:rPr>
        <w:t>f all these DEMO_OPT and WORK_OPT options</w:t>
      </w:r>
      <w:r>
        <w:t xml:space="preserve"> is to monitor the</w:t>
      </w:r>
      <w:r w:rsidR="00460345">
        <w:t xml:space="preserve"> every phase of development </w:t>
      </w:r>
      <w:r w:rsidR="00B722AB">
        <w:t xml:space="preserve">start </w:t>
      </w:r>
      <w:r w:rsidR="00460345">
        <w:t>from raw data to detection</w:t>
      </w:r>
      <w:r w:rsidR="00B722AB">
        <w:t xml:space="preserve"> and</w:t>
      </w:r>
      <w:r w:rsidR="00460345">
        <w:t xml:space="preserve"> to classification, from single channel data to </w:t>
      </w:r>
      <w:r w:rsidR="00B722AB">
        <w:t xml:space="preserve">combined </w:t>
      </w:r>
      <w:r w:rsidR="00460345">
        <w:t xml:space="preserve">RDM at different regions </w:t>
      </w:r>
      <w:r w:rsidR="00B722AB">
        <w:t>with higher</w:t>
      </w:r>
      <w:r w:rsidR="00460345">
        <w:t xml:space="preserve"> SNR</w:t>
      </w:r>
      <w:r>
        <w:t>.</w:t>
      </w:r>
    </w:p>
    <w:p w14:paraId="2AD8F3B5" w14:textId="402CD49D" w:rsidR="003F087C" w:rsidRDefault="002B4D09" w:rsidP="004F0981">
      <w:pPr>
        <w:pStyle w:val="Body"/>
      </w:pPr>
      <w:r>
        <w:t>After selecting the option combination,</w:t>
      </w:r>
      <w:r w:rsidR="003F087C">
        <w:t xml:space="preserve"> the radar configuration file a</w:t>
      </w:r>
      <w:r w:rsidR="00F36423">
        <w:t>nd</w:t>
      </w:r>
      <w:r w:rsidR="003F087C">
        <w:t xml:space="preserve"> data folder are loaded, note in the data folder, there are a few subfolders: </w:t>
      </w:r>
    </w:p>
    <w:p w14:paraId="0A5632D8" w14:textId="779A0F25" w:rsidR="002B4D09" w:rsidRDefault="003F087C" w:rsidP="004F0981">
      <w:pPr>
        <w:pStyle w:val="Body"/>
      </w:pPr>
      <w:r>
        <w:t>.</w:t>
      </w:r>
      <w:proofErr w:type="gramStart"/>
      <w:r>
        <w:t>\[</w:t>
      </w:r>
      <w:proofErr w:type="gramEnd"/>
      <w:r>
        <w:t>input folder]\radar\</w:t>
      </w:r>
    </w:p>
    <w:p w14:paraId="3B69565E" w14:textId="76A3806B" w:rsidR="003F087C" w:rsidRDefault="003F087C" w:rsidP="003F087C">
      <w:pPr>
        <w:pStyle w:val="Body"/>
      </w:pPr>
      <w:r>
        <w:t>.</w:t>
      </w:r>
      <w:proofErr w:type="gramStart"/>
      <w:r>
        <w:t>\[</w:t>
      </w:r>
      <w:proofErr w:type="gramEnd"/>
      <w:r>
        <w:t>input folder]\label\  (for WORK_OPT = 1)</w:t>
      </w:r>
    </w:p>
    <w:p w14:paraId="79828BB1" w14:textId="4D923A34" w:rsidR="003F087C" w:rsidRDefault="003F087C" w:rsidP="003F087C">
      <w:pPr>
        <w:pStyle w:val="Body"/>
      </w:pPr>
      <w:r>
        <w:t>.</w:t>
      </w:r>
      <w:proofErr w:type="gramStart"/>
      <w:r>
        <w:t>\[</w:t>
      </w:r>
      <w:proofErr w:type="gramEnd"/>
      <w:r>
        <w:t>input folder]\video\</w:t>
      </w:r>
    </w:p>
    <w:p w14:paraId="7DCFCC62" w14:textId="047D055C" w:rsidR="003F087C" w:rsidRDefault="00F36423" w:rsidP="003F087C">
      <w:pPr>
        <w:pStyle w:val="Body"/>
      </w:pPr>
      <w:r>
        <w:t>As stated in Chapter 4, f</w:t>
      </w:r>
      <w:r w:rsidR="0031418C">
        <w:t>or different DEMO_</w:t>
      </w:r>
      <w:r w:rsidR="0014728C">
        <w:t xml:space="preserve">OPT and WORK_OPT, </w:t>
      </w:r>
      <w:r w:rsidR="0031418C">
        <w:t xml:space="preserve">setups are done in </w:t>
      </w:r>
    </w:p>
    <w:tbl>
      <w:tblPr>
        <w:tblStyle w:val="TableGrid"/>
        <w:tblW w:w="0" w:type="auto"/>
        <w:tblInd w:w="-5" w:type="dxa"/>
        <w:tblLook w:val="04A0" w:firstRow="1" w:lastRow="0" w:firstColumn="1" w:lastColumn="0" w:noHBand="0" w:noVBand="1"/>
      </w:tblPr>
      <w:tblGrid>
        <w:gridCol w:w="10196"/>
      </w:tblGrid>
      <w:tr w:rsidR="0031418C" w14:paraId="72DD9E1A" w14:textId="77777777" w:rsidTr="0031418C">
        <w:tc>
          <w:tcPr>
            <w:tcW w:w="10196" w:type="dxa"/>
            <w:tcBorders>
              <w:top w:val="nil"/>
              <w:left w:val="nil"/>
              <w:bottom w:val="single" w:sz="4" w:space="0" w:color="auto"/>
              <w:right w:val="nil"/>
            </w:tcBorders>
          </w:tcPr>
          <w:p w14:paraId="30E596F9" w14:textId="77777777" w:rsidR="0031418C" w:rsidRDefault="0031418C" w:rsidP="0031418C">
            <w:pPr>
              <w:pStyle w:val="CodeTableTitle"/>
              <w:numPr>
                <w:ilvl w:val="0"/>
                <w:numId w:val="0"/>
              </w:numPr>
              <w:ind w:left="1701" w:hanging="1701"/>
            </w:pPr>
            <w:proofErr w:type="spellStart"/>
            <w:r>
              <w:t>demo.make_demo_pics</w:t>
            </w:r>
            <w:proofErr w:type="spellEnd"/>
          </w:p>
        </w:tc>
      </w:tr>
      <w:tr w:rsidR="0031418C" w14:paraId="3C9BB258" w14:textId="77777777" w:rsidTr="0031418C">
        <w:tc>
          <w:tcPr>
            <w:tcW w:w="10196" w:type="dxa"/>
            <w:tcBorders>
              <w:top w:val="single" w:sz="4" w:space="0" w:color="auto"/>
              <w:bottom w:val="single" w:sz="4" w:space="0" w:color="auto"/>
            </w:tcBorders>
          </w:tcPr>
          <w:p w14:paraId="3B074EDF" w14:textId="77777777" w:rsidR="0031418C" w:rsidRDefault="0031418C" w:rsidP="0031418C">
            <w:pPr>
              <w:pStyle w:val="CodeInCodeTable"/>
            </w:pPr>
            <w:r>
              <w:t>if __name__ == “__main__”:</w:t>
            </w:r>
          </w:p>
          <w:p w14:paraId="1FE98ACF" w14:textId="77777777" w:rsidR="0031418C" w:rsidRDefault="0031418C" w:rsidP="0031418C">
            <w:pPr>
              <w:pStyle w:val="CodeInCodeTable"/>
            </w:pPr>
            <w:r>
              <w:t xml:space="preserve">  …</w:t>
            </w:r>
          </w:p>
          <w:p w14:paraId="40E3C766" w14:textId="77777777" w:rsidR="0031418C" w:rsidRDefault="0031418C" w:rsidP="0031418C">
            <w:pPr>
              <w:pStyle w:val="CodeInCodeTable"/>
            </w:pPr>
            <w:r>
              <w:t xml:space="preserve">  demo = </w:t>
            </w:r>
            <w:proofErr w:type="spellStart"/>
            <w:r>
              <w:t>DemoOffline</w:t>
            </w:r>
            <w:proofErr w:type="spellEnd"/>
            <w:r>
              <w:t>()</w:t>
            </w:r>
          </w:p>
          <w:p w14:paraId="390EC64B" w14:textId="77777777" w:rsidR="0031418C" w:rsidRDefault="0031418C" w:rsidP="0031418C">
            <w:pPr>
              <w:pStyle w:val="CodeInCodeTable"/>
            </w:pPr>
            <w:r>
              <w:t xml:space="preserve">  …</w:t>
            </w:r>
          </w:p>
          <w:p w14:paraId="601DFD0B" w14:textId="77777777" w:rsidR="0031418C" w:rsidRDefault="0031418C" w:rsidP="0031418C">
            <w:pPr>
              <w:pStyle w:val="CodeInCodeTable"/>
            </w:pPr>
            <w:r>
              <w:t xml:space="preserve">class </w:t>
            </w:r>
            <w:proofErr w:type="spellStart"/>
            <w:r>
              <w:t>DemoOffline</w:t>
            </w:r>
            <w:proofErr w:type="spellEnd"/>
            <w:r>
              <w:t>:</w:t>
            </w:r>
          </w:p>
          <w:p w14:paraId="594CAB15" w14:textId="77777777" w:rsidR="0031418C" w:rsidRDefault="0031418C" w:rsidP="0031418C">
            <w:pPr>
              <w:pStyle w:val="CodeInCodeTable"/>
            </w:pPr>
            <w:r>
              <w:t xml:space="preserve">  </w:t>
            </w:r>
            <w:proofErr w:type="spellStart"/>
            <w:r>
              <w:t>def</w:t>
            </w:r>
            <w:proofErr w:type="spellEnd"/>
            <w:r>
              <w:t xml:space="preserve"> __</w:t>
            </w:r>
            <w:proofErr w:type="spellStart"/>
            <w:r>
              <w:t>init</w:t>
            </w:r>
            <w:proofErr w:type="spellEnd"/>
            <w:r>
              <w:t>__():</w:t>
            </w:r>
          </w:p>
          <w:p w14:paraId="461C0940" w14:textId="0DF96B5E" w:rsidR="0031418C" w:rsidRDefault="001A1104" w:rsidP="0031418C">
            <w:pPr>
              <w:pStyle w:val="CodeInCodeTable"/>
            </w:pPr>
            <w:r>
              <w:t xml:space="preserve">    …</w:t>
            </w:r>
          </w:p>
        </w:tc>
      </w:tr>
    </w:tbl>
    <w:p w14:paraId="6C43EC49" w14:textId="58688D94" w:rsidR="003F087C" w:rsidRDefault="001A1104" w:rsidP="004F0981">
      <w:pPr>
        <w:pStyle w:val="Body"/>
        <w:rPr>
          <w:lang w:eastAsia="zh-CN"/>
        </w:rPr>
      </w:pPr>
      <w:r>
        <w:rPr>
          <w:lang w:eastAsia="zh-CN"/>
        </w:rPr>
        <w:t xml:space="preserve">It is important to note that </w:t>
      </w:r>
      <w:r w:rsidR="004C23A4">
        <w:rPr>
          <w:lang w:eastAsia="zh-CN"/>
        </w:rPr>
        <w:t xml:space="preserve">for MIMO systems, the recorded data includes a few single channel data, and these data could be combined into different beams to obtain higher SNR for certain regions. However, the data that is used for inference is just one RDM, which can be from one channel or one beam. Even for single channel </w:t>
      </w:r>
      <w:r w:rsidR="004C23A4">
        <w:rPr>
          <w:lang w:eastAsia="zh-CN"/>
        </w:rPr>
        <w:lastRenderedPageBreak/>
        <w:t xml:space="preserve">situation, the SNR of different channels can be different, e.g. the RX antenna with the closest distance with the TX antenna may be relatively noisy, or some antenna may experience higher reflection from the </w:t>
      </w:r>
      <w:proofErr w:type="spellStart"/>
      <w:r w:rsidR="004C23A4">
        <w:rPr>
          <w:lang w:eastAsia="zh-CN"/>
        </w:rPr>
        <w:t>radome</w:t>
      </w:r>
      <w:proofErr w:type="spellEnd"/>
      <w:r w:rsidR="004C23A4">
        <w:rPr>
          <w:lang w:eastAsia="zh-CN"/>
        </w:rPr>
        <w:t>.</w:t>
      </w:r>
    </w:p>
    <w:p w14:paraId="50BC5CDB" w14:textId="00161165" w:rsidR="00172469" w:rsidRPr="004F0981" w:rsidRDefault="00172469" w:rsidP="004F0981">
      <w:pPr>
        <w:pStyle w:val="Body"/>
        <w:rPr>
          <w:lang w:eastAsia="zh-CN"/>
        </w:rPr>
      </w:pPr>
      <w:r>
        <w:rPr>
          <w:lang w:eastAsia="zh-CN"/>
        </w:rPr>
        <w:t xml:space="preserve">The choice of which single channel to be used is in </w:t>
      </w:r>
    </w:p>
    <w:tbl>
      <w:tblPr>
        <w:tblStyle w:val="TableGrid"/>
        <w:tblW w:w="0" w:type="auto"/>
        <w:tblInd w:w="-5" w:type="dxa"/>
        <w:tblLook w:val="04A0" w:firstRow="1" w:lastRow="0" w:firstColumn="1" w:lastColumn="0" w:noHBand="0" w:noVBand="1"/>
      </w:tblPr>
      <w:tblGrid>
        <w:gridCol w:w="10196"/>
      </w:tblGrid>
      <w:tr w:rsidR="00172469" w14:paraId="599D98F5" w14:textId="77777777" w:rsidTr="008C527B">
        <w:tc>
          <w:tcPr>
            <w:tcW w:w="10196" w:type="dxa"/>
            <w:tcBorders>
              <w:top w:val="nil"/>
              <w:left w:val="nil"/>
              <w:bottom w:val="single" w:sz="4" w:space="0" w:color="auto"/>
              <w:right w:val="nil"/>
            </w:tcBorders>
          </w:tcPr>
          <w:p w14:paraId="65431586" w14:textId="77777777" w:rsidR="00172469" w:rsidRDefault="00172469" w:rsidP="008C527B">
            <w:pPr>
              <w:pStyle w:val="CodeTableTitle"/>
              <w:numPr>
                <w:ilvl w:val="0"/>
                <w:numId w:val="0"/>
              </w:numPr>
              <w:ind w:left="1701" w:hanging="1701"/>
            </w:pPr>
            <w:proofErr w:type="spellStart"/>
            <w:r>
              <w:t>demo.make_demo_pics</w:t>
            </w:r>
            <w:proofErr w:type="spellEnd"/>
          </w:p>
        </w:tc>
      </w:tr>
      <w:tr w:rsidR="00172469" w14:paraId="4674E847" w14:textId="77777777" w:rsidTr="008C527B">
        <w:tc>
          <w:tcPr>
            <w:tcW w:w="10196" w:type="dxa"/>
            <w:tcBorders>
              <w:top w:val="single" w:sz="4" w:space="0" w:color="auto"/>
              <w:bottom w:val="single" w:sz="4" w:space="0" w:color="auto"/>
            </w:tcBorders>
          </w:tcPr>
          <w:p w14:paraId="7D602D15" w14:textId="7019EEB5" w:rsidR="00172469" w:rsidRDefault="00172469" w:rsidP="008C527B">
            <w:pPr>
              <w:pStyle w:val="CodeInCodeTable"/>
            </w:pPr>
            <w:r>
              <w:t xml:space="preserve">class </w:t>
            </w:r>
            <w:proofErr w:type="spellStart"/>
            <w:r>
              <w:t>DemoOffline</w:t>
            </w:r>
            <w:proofErr w:type="spellEnd"/>
            <w:r>
              <w:t>:</w:t>
            </w:r>
          </w:p>
          <w:p w14:paraId="2DE7906A" w14:textId="40A032D6" w:rsidR="00172469" w:rsidRDefault="00172469" w:rsidP="008C527B">
            <w:pPr>
              <w:pStyle w:val="CodeInCodeTable"/>
            </w:pPr>
            <w:r>
              <w:t xml:space="preserve">  …</w:t>
            </w:r>
          </w:p>
          <w:p w14:paraId="6DAE8379" w14:textId="1C7FB3C4" w:rsidR="00172469" w:rsidRDefault="00172469" w:rsidP="008C527B">
            <w:pPr>
              <w:pStyle w:val="CodeInCodeTable"/>
            </w:pPr>
            <w:r>
              <w:t xml:space="preserve">  </w:t>
            </w:r>
            <w:proofErr w:type="spellStart"/>
            <w:r>
              <w:t>def</w:t>
            </w:r>
            <w:proofErr w:type="spellEnd"/>
            <w:r>
              <w:t xml:space="preserve"> </w:t>
            </w:r>
            <w:proofErr w:type="spellStart"/>
            <w:r>
              <w:t>demo_opt</w:t>
            </w:r>
            <w:proofErr w:type="spellEnd"/>
            <w:r>
              <w:t>():</w:t>
            </w:r>
          </w:p>
          <w:p w14:paraId="00E8C7F7" w14:textId="77777777" w:rsidR="00172469" w:rsidRDefault="00172469" w:rsidP="00172469">
            <w:pPr>
              <w:pStyle w:val="CodeInCodeTable"/>
            </w:pPr>
            <w:r>
              <w:t xml:space="preserve">    </w:t>
            </w:r>
            <w:proofErr w:type="spellStart"/>
            <w:r>
              <w:t>self.single_rdm</w:t>
            </w:r>
            <w:proofErr w:type="spellEnd"/>
            <w:r>
              <w:t xml:space="preserve"> = True</w:t>
            </w:r>
          </w:p>
          <w:p w14:paraId="5AF6BB1B" w14:textId="72568C43" w:rsidR="00172469" w:rsidRDefault="00172469" w:rsidP="00172469">
            <w:pPr>
              <w:pStyle w:val="CodeInCodeTable"/>
            </w:pPr>
            <w:r>
              <w:t xml:space="preserve">    </w:t>
            </w:r>
            <w:proofErr w:type="spellStart"/>
            <w:r>
              <w:t>self.single_rdm_ch</w:t>
            </w:r>
            <w:proofErr w:type="spellEnd"/>
            <w:r>
              <w:t xml:space="preserve"> = [0]</w:t>
            </w:r>
          </w:p>
        </w:tc>
      </w:tr>
    </w:tbl>
    <w:p w14:paraId="3E0C4254" w14:textId="0C86332B" w:rsidR="004C23A4" w:rsidRDefault="006C6BA2" w:rsidP="004F0981">
      <w:pPr>
        <w:pStyle w:val="Body"/>
        <w:rPr>
          <w:lang w:eastAsia="zh-CN"/>
        </w:rPr>
      </w:pPr>
      <w:r>
        <w:rPr>
          <w:lang w:eastAsia="zh-CN"/>
        </w:rPr>
        <w:t xml:space="preserve">Beamed channels are built with calibrated single channels. The calibration matrix is </w:t>
      </w:r>
      <w:r w:rsidR="00C23990">
        <w:rPr>
          <w:lang w:eastAsia="zh-CN"/>
        </w:rPr>
        <w:t xml:space="preserve">obtained from Chapter 6.1 and is </w:t>
      </w:r>
      <w:r>
        <w:rPr>
          <w:lang w:eastAsia="zh-CN"/>
        </w:rPr>
        <w:t>set in configuration file as stated in Chapter 2.3.</w:t>
      </w:r>
      <w:r w:rsidR="00C23990">
        <w:rPr>
          <w:lang w:eastAsia="zh-CN"/>
        </w:rPr>
        <w:t xml:space="preserve"> </w:t>
      </w:r>
    </w:p>
    <w:tbl>
      <w:tblPr>
        <w:tblStyle w:val="TableGrid"/>
        <w:tblW w:w="0" w:type="auto"/>
        <w:tblInd w:w="-5" w:type="dxa"/>
        <w:tblLook w:val="04A0" w:firstRow="1" w:lastRow="0" w:firstColumn="1" w:lastColumn="0" w:noHBand="0" w:noVBand="1"/>
      </w:tblPr>
      <w:tblGrid>
        <w:gridCol w:w="10196"/>
      </w:tblGrid>
      <w:tr w:rsidR="00C23990" w14:paraId="1FFF876C" w14:textId="77777777" w:rsidTr="008C527B">
        <w:tc>
          <w:tcPr>
            <w:tcW w:w="10196" w:type="dxa"/>
            <w:tcBorders>
              <w:top w:val="nil"/>
              <w:left w:val="nil"/>
              <w:bottom w:val="single" w:sz="4" w:space="0" w:color="auto"/>
              <w:right w:val="nil"/>
            </w:tcBorders>
          </w:tcPr>
          <w:p w14:paraId="1C69C036" w14:textId="77777777" w:rsidR="00C23990" w:rsidRDefault="00C23990" w:rsidP="008C527B">
            <w:pPr>
              <w:pStyle w:val="CodeTableTitle"/>
              <w:numPr>
                <w:ilvl w:val="0"/>
                <w:numId w:val="0"/>
              </w:numPr>
              <w:ind w:left="1701" w:hanging="1701"/>
            </w:pPr>
            <w:proofErr w:type="spellStart"/>
            <w:r>
              <w:t>demo.make_demo_pics</w:t>
            </w:r>
            <w:proofErr w:type="spellEnd"/>
          </w:p>
        </w:tc>
      </w:tr>
      <w:tr w:rsidR="00C23990" w14:paraId="414A5619" w14:textId="77777777" w:rsidTr="008C527B">
        <w:tc>
          <w:tcPr>
            <w:tcW w:w="10196" w:type="dxa"/>
            <w:tcBorders>
              <w:top w:val="single" w:sz="4" w:space="0" w:color="auto"/>
              <w:bottom w:val="single" w:sz="4" w:space="0" w:color="auto"/>
            </w:tcBorders>
          </w:tcPr>
          <w:p w14:paraId="28FB0FBB" w14:textId="77777777" w:rsidR="00C23990" w:rsidRDefault="00C23990" w:rsidP="00C23990">
            <w:pPr>
              <w:pStyle w:val="CodeInCodeTable"/>
            </w:pPr>
            <w:r>
              <w:t xml:space="preserve">class </w:t>
            </w:r>
            <w:proofErr w:type="spellStart"/>
            <w:r>
              <w:t>DemoOffline</w:t>
            </w:r>
            <w:proofErr w:type="spellEnd"/>
            <w:r>
              <w:t>:</w:t>
            </w:r>
          </w:p>
          <w:p w14:paraId="42973613" w14:textId="77777777" w:rsidR="00C23990" w:rsidRDefault="00C23990" w:rsidP="008C527B">
            <w:pPr>
              <w:pStyle w:val="CodeInCodeTable"/>
            </w:pPr>
            <w:r>
              <w:t xml:space="preserve">  …</w:t>
            </w:r>
          </w:p>
          <w:p w14:paraId="3E025922" w14:textId="0A95DB39" w:rsidR="00C23990" w:rsidRDefault="00C23990" w:rsidP="008C527B">
            <w:pPr>
              <w:pStyle w:val="CodeInCodeTable"/>
            </w:pPr>
            <w:r>
              <w:t xml:space="preserve">  </w:t>
            </w:r>
            <w:proofErr w:type="spellStart"/>
            <w:r>
              <w:t>def</w:t>
            </w:r>
            <w:proofErr w:type="spellEnd"/>
            <w:r>
              <w:t xml:space="preserve"> </w:t>
            </w:r>
            <w:proofErr w:type="spellStart"/>
            <w:r>
              <w:t>cvt_adc_data_to_list</w:t>
            </w:r>
            <w:proofErr w:type="spellEnd"/>
            <w:r>
              <w:t>():</w:t>
            </w:r>
          </w:p>
          <w:p w14:paraId="7B224C35" w14:textId="3D3BC5DA" w:rsidR="00C23990" w:rsidRDefault="00C23990" w:rsidP="008C527B">
            <w:pPr>
              <w:pStyle w:val="CodeInCodeTable"/>
            </w:pPr>
            <w:r>
              <w:t xml:space="preserve">    …</w:t>
            </w:r>
          </w:p>
          <w:p w14:paraId="6DD28BCE" w14:textId="516448F8" w:rsidR="00C23990" w:rsidRDefault="00C23990" w:rsidP="00C23990">
            <w:pPr>
              <w:pStyle w:val="CodeInCodeTable"/>
            </w:pPr>
            <w:r>
              <w:t xml:space="preserve">    return </w:t>
            </w:r>
            <w:proofErr w:type="spellStart"/>
            <w:r>
              <w:t>radar_raw_cali</w:t>
            </w:r>
            <w:proofErr w:type="spellEnd"/>
          </w:p>
        </w:tc>
      </w:tr>
    </w:tbl>
    <w:p w14:paraId="27BF81C5" w14:textId="45C72BFE" w:rsidR="006C6BA2" w:rsidRDefault="00B5140B" w:rsidP="004F0981">
      <w:pPr>
        <w:pStyle w:val="Body"/>
        <w:rPr>
          <w:lang w:eastAsia="zh-CN"/>
        </w:rPr>
      </w:pPr>
      <w:r>
        <w:rPr>
          <w:lang w:eastAsia="zh-CN"/>
        </w:rPr>
        <w:t xml:space="preserve">The beam is looking at regions with different angles, </w:t>
      </w:r>
      <w:r w:rsidR="00C60073">
        <w:rPr>
          <w:lang w:eastAsia="zh-CN"/>
        </w:rPr>
        <w:t>a corresponding vector is generated and the beam is obtained when these calibrated channels multiply this vector</w:t>
      </w:r>
      <w:r w:rsidR="00CE665B">
        <w:rPr>
          <w:lang w:eastAsia="zh-CN"/>
        </w:rPr>
        <w:t xml:space="preserve">. The looking angles are set in code line </w:t>
      </w:r>
      <w:r w:rsidR="00CE665B" w:rsidRPr="00CE665B">
        <w:rPr>
          <w:rFonts w:ascii="Courier New" w:hAnsi="Courier New" w:cs="Courier New"/>
          <w:lang w:eastAsia="zh-CN"/>
        </w:rPr>
        <w:t>330</w:t>
      </w:r>
      <w:r w:rsidR="00CE665B">
        <w:rPr>
          <w:lang w:eastAsia="zh-CN"/>
        </w:rPr>
        <w:t>.</w:t>
      </w:r>
    </w:p>
    <w:tbl>
      <w:tblPr>
        <w:tblStyle w:val="TableGrid"/>
        <w:tblW w:w="0" w:type="auto"/>
        <w:tblInd w:w="-5" w:type="dxa"/>
        <w:tblLook w:val="04A0" w:firstRow="1" w:lastRow="0" w:firstColumn="1" w:lastColumn="0" w:noHBand="0" w:noVBand="1"/>
      </w:tblPr>
      <w:tblGrid>
        <w:gridCol w:w="10196"/>
      </w:tblGrid>
      <w:tr w:rsidR="00CE665B" w14:paraId="6BA2A933" w14:textId="77777777" w:rsidTr="008C527B">
        <w:tc>
          <w:tcPr>
            <w:tcW w:w="10196" w:type="dxa"/>
            <w:tcBorders>
              <w:top w:val="nil"/>
              <w:left w:val="nil"/>
              <w:bottom w:val="single" w:sz="4" w:space="0" w:color="auto"/>
              <w:right w:val="nil"/>
            </w:tcBorders>
          </w:tcPr>
          <w:p w14:paraId="0F31269A" w14:textId="77777777" w:rsidR="00CE665B" w:rsidRDefault="00CE665B" w:rsidP="008C527B">
            <w:pPr>
              <w:pStyle w:val="CodeTableTitle"/>
              <w:numPr>
                <w:ilvl w:val="0"/>
                <w:numId w:val="0"/>
              </w:numPr>
              <w:ind w:left="1701" w:hanging="1701"/>
            </w:pPr>
            <w:proofErr w:type="spellStart"/>
            <w:r>
              <w:t>demo.make_demo_pics</w:t>
            </w:r>
            <w:proofErr w:type="spellEnd"/>
          </w:p>
        </w:tc>
      </w:tr>
      <w:tr w:rsidR="00CE665B" w14:paraId="73DF374E" w14:textId="77777777" w:rsidTr="008C527B">
        <w:tc>
          <w:tcPr>
            <w:tcW w:w="10196" w:type="dxa"/>
            <w:tcBorders>
              <w:top w:val="single" w:sz="4" w:space="0" w:color="auto"/>
              <w:bottom w:val="single" w:sz="4" w:space="0" w:color="auto"/>
            </w:tcBorders>
          </w:tcPr>
          <w:p w14:paraId="5A41FFC3" w14:textId="77777777" w:rsidR="00CE665B" w:rsidRDefault="00CE665B" w:rsidP="00CE665B">
            <w:pPr>
              <w:pStyle w:val="CodeInCodeTable"/>
            </w:pPr>
            <w:r>
              <w:t xml:space="preserve">class </w:t>
            </w:r>
            <w:proofErr w:type="spellStart"/>
            <w:r>
              <w:t>DemoOffline</w:t>
            </w:r>
            <w:proofErr w:type="spellEnd"/>
            <w:r>
              <w:t>:</w:t>
            </w:r>
          </w:p>
          <w:p w14:paraId="30FDCDF5" w14:textId="77777777" w:rsidR="00CE665B" w:rsidRDefault="00CE665B" w:rsidP="008C527B">
            <w:pPr>
              <w:pStyle w:val="CodeInCodeTable"/>
            </w:pPr>
            <w:r>
              <w:t xml:space="preserve">  …</w:t>
            </w:r>
          </w:p>
          <w:p w14:paraId="13D2FBFC" w14:textId="4C38D952" w:rsidR="00CE665B" w:rsidRDefault="00CE665B" w:rsidP="008C527B">
            <w:pPr>
              <w:pStyle w:val="CodeInCodeTable"/>
            </w:pPr>
            <w:r>
              <w:t xml:space="preserve">  </w:t>
            </w:r>
            <w:proofErr w:type="spellStart"/>
            <w:r>
              <w:t>def</w:t>
            </w:r>
            <w:proofErr w:type="spellEnd"/>
            <w:r>
              <w:t xml:space="preserve"> get_beam_vec_1d():</w:t>
            </w:r>
          </w:p>
          <w:p w14:paraId="2019AD11" w14:textId="19FCA1A2" w:rsidR="00CE665B" w:rsidRDefault="00CE665B" w:rsidP="008C527B">
            <w:pPr>
              <w:pStyle w:val="CodeInCodeTable"/>
            </w:pPr>
            <w:r>
              <w:t xml:space="preserve">    </w:t>
            </w:r>
            <w:proofErr w:type="spellStart"/>
            <w:r>
              <w:t>beam_angles</w:t>
            </w:r>
            <w:proofErr w:type="spellEnd"/>
            <w:r>
              <w:t xml:space="preserve"> = </w:t>
            </w:r>
            <w:proofErr w:type="spellStart"/>
            <w:r>
              <w:t>np.array</w:t>
            </w:r>
            <w:proofErr w:type="spellEnd"/>
            <w:r>
              <w:t xml:space="preserve">([-17, 0, 17]) * </w:t>
            </w:r>
            <w:proofErr w:type="spellStart"/>
            <w:r>
              <w:t>np.pi</w:t>
            </w:r>
            <w:proofErr w:type="spellEnd"/>
            <w:r>
              <w:t xml:space="preserve"> / 180</w:t>
            </w:r>
          </w:p>
          <w:p w14:paraId="0BD181BF" w14:textId="4C4A52C5" w:rsidR="00CE665B" w:rsidRDefault="00CE665B" w:rsidP="008C527B">
            <w:pPr>
              <w:pStyle w:val="CodeInCodeTable"/>
            </w:pPr>
            <w:r>
              <w:t xml:space="preserve">    …</w:t>
            </w:r>
          </w:p>
          <w:p w14:paraId="52A2AEE2" w14:textId="77777777" w:rsidR="00CE665B" w:rsidRDefault="00CE665B" w:rsidP="00CE665B">
            <w:pPr>
              <w:pStyle w:val="CodeInCodeTable"/>
            </w:pPr>
            <w:r>
              <w:t xml:space="preserve">    return </w:t>
            </w:r>
            <w:proofErr w:type="spellStart"/>
            <w:r>
              <w:t>vecs</w:t>
            </w:r>
            <w:proofErr w:type="spellEnd"/>
          </w:p>
          <w:p w14:paraId="019FDFA1" w14:textId="77777777" w:rsidR="00EE5709" w:rsidRDefault="00EE5709" w:rsidP="00EE5709">
            <w:pPr>
              <w:pStyle w:val="CodeInCodeTable"/>
            </w:pPr>
            <w:r>
              <w:t xml:space="preserve">  </w:t>
            </w:r>
            <w:proofErr w:type="spellStart"/>
            <w:r>
              <w:t>def</w:t>
            </w:r>
            <w:proofErr w:type="spellEnd"/>
            <w:r>
              <w:t xml:space="preserve"> </w:t>
            </w:r>
            <w:proofErr w:type="spellStart"/>
            <w:r>
              <w:t>make_demo_pics</w:t>
            </w:r>
            <w:proofErr w:type="spellEnd"/>
            <w:r>
              <w:t>():</w:t>
            </w:r>
          </w:p>
          <w:p w14:paraId="3606B530" w14:textId="77777777" w:rsidR="00EE5709" w:rsidRDefault="00EE5709" w:rsidP="00EE5709">
            <w:pPr>
              <w:pStyle w:val="CodeInCodeTable"/>
            </w:pPr>
            <w:r>
              <w:t xml:space="preserve">    …</w:t>
            </w:r>
          </w:p>
          <w:p w14:paraId="796D4B66" w14:textId="18047E91" w:rsidR="00EE5709" w:rsidRDefault="00EE5709" w:rsidP="00EE5709">
            <w:pPr>
              <w:pStyle w:val="CodeInCodeTable"/>
            </w:pPr>
            <w:r>
              <w:t xml:space="preserve">    if </w:t>
            </w:r>
            <w:proofErr w:type="spellStart"/>
            <w:r>
              <w:t>self.beamed_rdm</w:t>
            </w:r>
            <w:proofErr w:type="spellEnd"/>
            <w:r>
              <w:t>:</w:t>
            </w:r>
          </w:p>
          <w:p w14:paraId="4AF1713A" w14:textId="77777777" w:rsidR="00EE5709" w:rsidRDefault="00EE5709" w:rsidP="00EE5709">
            <w:pPr>
              <w:pStyle w:val="CodeInCodeTable"/>
            </w:pPr>
            <w:r>
              <w:t xml:space="preserve">      …</w:t>
            </w:r>
          </w:p>
          <w:p w14:paraId="697D3F7F" w14:textId="5645DA43" w:rsidR="00EE5709" w:rsidRDefault="00EE5709" w:rsidP="00EE5709">
            <w:pPr>
              <w:pStyle w:val="CodeInCodeTable"/>
            </w:pPr>
            <w:r>
              <w:t xml:space="preserve">      for </w:t>
            </w:r>
            <w:proofErr w:type="spellStart"/>
            <w:r>
              <w:t>ich</w:t>
            </w:r>
            <w:proofErr w:type="spellEnd"/>
            <w:r>
              <w:t xml:space="preserve"> in range(</w:t>
            </w:r>
            <w:proofErr w:type="spellStart"/>
            <w:r>
              <w:t>le</w:t>
            </w:r>
            <w:r>
              <w:rPr>
                <w:rFonts w:hint="eastAsia"/>
                <w:lang w:eastAsia="zh-CN"/>
              </w:rPr>
              <w:t>n</w:t>
            </w:r>
            <w:proofErr w:type="spellEnd"/>
            <w:r>
              <w:rPr>
                <w:lang w:eastAsia="zh-CN"/>
              </w:rPr>
              <w:t>(</w:t>
            </w:r>
            <w:proofErr w:type="spellStart"/>
            <w:r>
              <w:rPr>
                <w:lang w:eastAsia="zh-CN"/>
              </w:rPr>
              <w:t>vec</w:t>
            </w:r>
            <w:proofErr w:type="spellEnd"/>
            <w:r>
              <w:rPr>
                <w:lang w:eastAsia="zh-CN"/>
              </w:rPr>
              <w:t>)</w:t>
            </w:r>
            <w:r>
              <w:t>):</w:t>
            </w:r>
          </w:p>
          <w:p w14:paraId="52ABEED5" w14:textId="77777777" w:rsidR="00EE5709" w:rsidRDefault="00EE5709" w:rsidP="00EE5709">
            <w:pPr>
              <w:pStyle w:val="CodeInCodeTable"/>
            </w:pPr>
            <w:r>
              <w:t xml:space="preserve">        </w:t>
            </w:r>
            <w:proofErr w:type="spellStart"/>
            <w:r>
              <w:t>adc_multi</w:t>
            </w:r>
            <w:proofErr w:type="spellEnd"/>
            <w:r>
              <w:t>[</w:t>
            </w:r>
            <w:proofErr w:type="spellStart"/>
            <w:r>
              <w:t>ich</w:t>
            </w:r>
            <w:proofErr w:type="spellEnd"/>
            <w:r>
              <w:t>] = …</w:t>
            </w:r>
          </w:p>
          <w:p w14:paraId="141139B3" w14:textId="53E14114" w:rsidR="00EE5709" w:rsidRDefault="00EE5709" w:rsidP="00EE5709">
            <w:pPr>
              <w:pStyle w:val="CodeInCodeTable"/>
            </w:pPr>
            <w:r>
              <w:t xml:space="preserve">      …</w:t>
            </w:r>
          </w:p>
        </w:tc>
      </w:tr>
    </w:tbl>
    <w:p w14:paraId="10A71D70" w14:textId="76A01B76" w:rsidR="00CE665B" w:rsidRDefault="00EE5709" w:rsidP="004F0981">
      <w:pPr>
        <w:pStyle w:val="Body"/>
        <w:rPr>
          <w:lang w:eastAsia="zh-CN"/>
        </w:rPr>
      </w:pPr>
      <w:r>
        <w:rPr>
          <w:lang w:eastAsia="zh-CN"/>
        </w:rPr>
        <w:t xml:space="preserve">Similar to single channel data, when the beamed channels are obtained, user will </w:t>
      </w:r>
      <w:r w:rsidR="008C527B">
        <w:rPr>
          <w:lang w:eastAsia="zh-CN"/>
        </w:rPr>
        <w:t>need to</w:t>
      </w:r>
      <w:r>
        <w:rPr>
          <w:lang w:eastAsia="zh-CN"/>
        </w:rPr>
        <w:t xml:space="preserve"> decide which one(s) should be used:</w:t>
      </w:r>
    </w:p>
    <w:tbl>
      <w:tblPr>
        <w:tblStyle w:val="TableGrid"/>
        <w:tblW w:w="0" w:type="auto"/>
        <w:tblInd w:w="-5" w:type="dxa"/>
        <w:tblLook w:val="04A0" w:firstRow="1" w:lastRow="0" w:firstColumn="1" w:lastColumn="0" w:noHBand="0" w:noVBand="1"/>
      </w:tblPr>
      <w:tblGrid>
        <w:gridCol w:w="10196"/>
      </w:tblGrid>
      <w:tr w:rsidR="00EE5709" w14:paraId="17E75BB6" w14:textId="77777777" w:rsidTr="008C527B">
        <w:tc>
          <w:tcPr>
            <w:tcW w:w="10196" w:type="dxa"/>
            <w:tcBorders>
              <w:top w:val="nil"/>
              <w:left w:val="nil"/>
              <w:bottom w:val="single" w:sz="4" w:space="0" w:color="auto"/>
              <w:right w:val="nil"/>
            </w:tcBorders>
          </w:tcPr>
          <w:p w14:paraId="7819FC0C" w14:textId="77777777" w:rsidR="00EE5709" w:rsidRDefault="00EE5709" w:rsidP="008C527B">
            <w:pPr>
              <w:pStyle w:val="CodeTableTitle"/>
              <w:numPr>
                <w:ilvl w:val="0"/>
                <w:numId w:val="0"/>
              </w:numPr>
              <w:ind w:left="1701" w:hanging="1701"/>
            </w:pPr>
            <w:proofErr w:type="spellStart"/>
            <w:r>
              <w:t>demo.make_demo_pics</w:t>
            </w:r>
            <w:proofErr w:type="spellEnd"/>
          </w:p>
        </w:tc>
      </w:tr>
      <w:tr w:rsidR="00EE5709" w14:paraId="35FD77B4" w14:textId="77777777" w:rsidTr="008C527B">
        <w:tc>
          <w:tcPr>
            <w:tcW w:w="10196" w:type="dxa"/>
            <w:tcBorders>
              <w:top w:val="single" w:sz="4" w:space="0" w:color="auto"/>
              <w:bottom w:val="single" w:sz="4" w:space="0" w:color="auto"/>
            </w:tcBorders>
          </w:tcPr>
          <w:p w14:paraId="21B618A1" w14:textId="77777777" w:rsidR="00EE5709" w:rsidRDefault="00EE5709" w:rsidP="00EE5709">
            <w:pPr>
              <w:pStyle w:val="CodeInCodeTable"/>
            </w:pPr>
            <w:r>
              <w:t xml:space="preserve">class </w:t>
            </w:r>
            <w:proofErr w:type="spellStart"/>
            <w:r>
              <w:t>DemoOffline</w:t>
            </w:r>
            <w:proofErr w:type="spellEnd"/>
            <w:r>
              <w:t>:</w:t>
            </w:r>
          </w:p>
          <w:p w14:paraId="61DBA537" w14:textId="77777777" w:rsidR="00EE5709" w:rsidRDefault="00EE5709" w:rsidP="008C527B">
            <w:pPr>
              <w:pStyle w:val="CodeInCodeTable"/>
            </w:pPr>
            <w:r>
              <w:t xml:space="preserve">  …</w:t>
            </w:r>
          </w:p>
          <w:p w14:paraId="425E08D2" w14:textId="77777777" w:rsidR="00EE5709" w:rsidRDefault="00EE5709" w:rsidP="008C527B">
            <w:pPr>
              <w:pStyle w:val="CodeInCodeTable"/>
            </w:pPr>
            <w:r>
              <w:t xml:space="preserve">  </w:t>
            </w:r>
            <w:proofErr w:type="spellStart"/>
            <w:r>
              <w:t>def</w:t>
            </w:r>
            <w:proofErr w:type="spellEnd"/>
            <w:r>
              <w:t xml:space="preserve"> </w:t>
            </w:r>
            <w:proofErr w:type="spellStart"/>
            <w:r>
              <w:t>demo_opt</w:t>
            </w:r>
            <w:proofErr w:type="spellEnd"/>
            <w:r>
              <w:t>():</w:t>
            </w:r>
          </w:p>
          <w:p w14:paraId="2C8531F6" w14:textId="4B217BF8" w:rsidR="00EE5709" w:rsidRDefault="00EE5709" w:rsidP="008C527B">
            <w:pPr>
              <w:pStyle w:val="CodeInCodeTable"/>
            </w:pPr>
            <w:r>
              <w:t xml:space="preserve">    </w:t>
            </w:r>
            <w:proofErr w:type="spellStart"/>
            <w:r>
              <w:t>self.beamed_rdm</w:t>
            </w:r>
            <w:proofErr w:type="spellEnd"/>
            <w:r>
              <w:t xml:space="preserve"> = True</w:t>
            </w:r>
          </w:p>
          <w:p w14:paraId="0CDA83C3" w14:textId="36B747B9" w:rsidR="00EE5709" w:rsidRDefault="00EE5709" w:rsidP="00153D4D">
            <w:pPr>
              <w:pStyle w:val="CodeInCodeTable"/>
            </w:pPr>
            <w:r>
              <w:t xml:space="preserve">    </w:t>
            </w:r>
            <w:proofErr w:type="spellStart"/>
            <w:r>
              <w:t>self.</w:t>
            </w:r>
            <w:r w:rsidR="00153D4D">
              <w:t>beamed</w:t>
            </w:r>
            <w:r>
              <w:t>_rdm_ch</w:t>
            </w:r>
            <w:proofErr w:type="spellEnd"/>
            <w:r>
              <w:t xml:space="preserve"> = [0</w:t>
            </w:r>
            <w:r w:rsidR="00153D4D">
              <w:t>, 1, 2</w:t>
            </w:r>
            <w:r>
              <w:t>]</w:t>
            </w:r>
          </w:p>
        </w:tc>
      </w:tr>
    </w:tbl>
    <w:p w14:paraId="0996C47C" w14:textId="536773EC" w:rsidR="00EE5709" w:rsidRDefault="00153D4D" w:rsidP="004F0981">
      <w:pPr>
        <w:pStyle w:val="Body"/>
        <w:rPr>
          <w:lang w:eastAsia="zh-CN"/>
        </w:rPr>
      </w:pPr>
      <w:r>
        <w:rPr>
          <w:lang w:eastAsia="zh-CN"/>
        </w:rPr>
        <w:t>Note the selected channel correspond</w:t>
      </w:r>
      <w:r w:rsidR="00AB0CF1">
        <w:rPr>
          <w:lang w:eastAsia="zh-CN"/>
        </w:rPr>
        <w:t>s</w:t>
      </w:r>
      <w:r>
        <w:rPr>
          <w:lang w:eastAsia="zh-CN"/>
        </w:rPr>
        <w:t xml:space="preserve"> to code line </w:t>
      </w:r>
      <w:r w:rsidRPr="00153D4D">
        <w:rPr>
          <w:rFonts w:ascii="Courier New" w:hAnsi="Courier New" w:cs="Courier New"/>
          <w:lang w:eastAsia="zh-CN"/>
        </w:rPr>
        <w:t>330</w:t>
      </w:r>
      <w:r>
        <w:rPr>
          <w:lang w:eastAsia="zh-CN"/>
        </w:rPr>
        <w:t>.</w:t>
      </w:r>
      <w:r w:rsidR="008C527B">
        <w:rPr>
          <w:lang w:eastAsia="zh-CN"/>
        </w:rPr>
        <w:t xml:space="preserve"> There is also a possi</w:t>
      </w:r>
      <w:r w:rsidR="003C0A49">
        <w:rPr>
          <w:lang w:eastAsia="zh-CN"/>
        </w:rPr>
        <w:t>bility to feed the beamed data to</w:t>
      </w:r>
      <w:r w:rsidR="008C527B">
        <w:rPr>
          <w:lang w:eastAsia="zh-CN"/>
        </w:rPr>
        <w:t xml:space="preserve"> AI processors when </w:t>
      </w:r>
      <w:r w:rsidR="003C0A49">
        <w:rPr>
          <w:lang w:eastAsia="zh-CN"/>
        </w:rPr>
        <w:t xml:space="preserve">the </w:t>
      </w:r>
      <w:proofErr w:type="spellStart"/>
      <w:r w:rsidR="003C0A49" w:rsidRPr="003C0A49">
        <w:rPr>
          <w:rFonts w:ascii="Courier New" w:hAnsi="Courier New" w:cs="Courier New"/>
          <w:lang w:eastAsia="zh-CN"/>
        </w:rPr>
        <w:t>self.single_rdm</w:t>
      </w:r>
      <w:proofErr w:type="spellEnd"/>
      <w:r w:rsidR="003C0A49">
        <w:rPr>
          <w:lang w:eastAsia="zh-CN"/>
        </w:rPr>
        <w:t xml:space="preserve"> is </w:t>
      </w:r>
      <w:r w:rsidR="003C0A49" w:rsidRPr="003C0A49">
        <w:rPr>
          <w:rFonts w:ascii="Courier New" w:hAnsi="Courier New" w:cs="Courier New"/>
          <w:lang w:eastAsia="zh-CN"/>
        </w:rPr>
        <w:t>False</w:t>
      </w:r>
      <w:r w:rsidR="003C0A49">
        <w:rPr>
          <w:lang w:eastAsia="zh-CN"/>
        </w:rPr>
        <w:t>:</w:t>
      </w:r>
    </w:p>
    <w:tbl>
      <w:tblPr>
        <w:tblStyle w:val="TableGrid"/>
        <w:tblW w:w="0" w:type="auto"/>
        <w:tblInd w:w="-5" w:type="dxa"/>
        <w:tblLook w:val="04A0" w:firstRow="1" w:lastRow="0" w:firstColumn="1" w:lastColumn="0" w:noHBand="0" w:noVBand="1"/>
      </w:tblPr>
      <w:tblGrid>
        <w:gridCol w:w="10196"/>
      </w:tblGrid>
      <w:tr w:rsidR="003C0A49" w14:paraId="2890A2E6" w14:textId="77777777" w:rsidTr="00A81705">
        <w:tc>
          <w:tcPr>
            <w:tcW w:w="10196" w:type="dxa"/>
            <w:tcBorders>
              <w:top w:val="nil"/>
              <w:left w:val="nil"/>
              <w:bottom w:val="single" w:sz="4" w:space="0" w:color="auto"/>
              <w:right w:val="nil"/>
            </w:tcBorders>
          </w:tcPr>
          <w:p w14:paraId="69F2F43C" w14:textId="77777777" w:rsidR="003C0A49" w:rsidRDefault="003C0A49" w:rsidP="00A81705">
            <w:pPr>
              <w:pStyle w:val="CodeTableTitle"/>
              <w:numPr>
                <w:ilvl w:val="0"/>
                <w:numId w:val="0"/>
              </w:numPr>
              <w:ind w:left="1701" w:hanging="1701"/>
            </w:pPr>
            <w:proofErr w:type="spellStart"/>
            <w:r>
              <w:lastRenderedPageBreak/>
              <w:t>demo.make_demo_pics</w:t>
            </w:r>
            <w:proofErr w:type="spellEnd"/>
          </w:p>
        </w:tc>
      </w:tr>
      <w:tr w:rsidR="003C0A49" w14:paraId="16B3C36C" w14:textId="77777777" w:rsidTr="00A81705">
        <w:tc>
          <w:tcPr>
            <w:tcW w:w="10196" w:type="dxa"/>
            <w:tcBorders>
              <w:top w:val="single" w:sz="4" w:space="0" w:color="auto"/>
              <w:bottom w:val="single" w:sz="4" w:space="0" w:color="auto"/>
            </w:tcBorders>
          </w:tcPr>
          <w:p w14:paraId="4FC62A1F" w14:textId="77777777" w:rsidR="003C0A49" w:rsidRDefault="003C0A49" w:rsidP="003C0A49">
            <w:pPr>
              <w:pStyle w:val="CodeInCodeTable"/>
            </w:pPr>
            <w:r>
              <w:t xml:space="preserve">class </w:t>
            </w:r>
            <w:proofErr w:type="spellStart"/>
            <w:r>
              <w:t>DemoOffline</w:t>
            </w:r>
            <w:proofErr w:type="spellEnd"/>
            <w:r>
              <w:t>:</w:t>
            </w:r>
          </w:p>
          <w:p w14:paraId="004AB591" w14:textId="77777777" w:rsidR="003C0A49" w:rsidRDefault="003C0A49" w:rsidP="00A81705">
            <w:pPr>
              <w:pStyle w:val="CodeInCodeTable"/>
            </w:pPr>
            <w:r>
              <w:t xml:space="preserve">  …</w:t>
            </w:r>
          </w:p>
          <w:p w14:paraId="4D242808" w14:textId="54F8AFDC" w:rsidR="003C0A49" w:rsidRDefault="003C0A49" w:rsidP="00A81705">
            <w:pPr>
              <w:pStyle w:val="CodeInCodeTable"/>
            </w:pPr>
            <w:r>
              <w:t xml:space="preserve">  </w:t>
            </w:r>
            <w:proofErr w:type="spellStart"/>
            <w:r>
              <w:t>def</w:t>
            </w:r>
            <w:proofErr w:type="spellEnd"/>
            <w:r>
              <w:t xml:space="preserve"> </w:t>
            </w:r>
            <w:proofErr w:type="spellStart"/>
            <w:r>
              <w:t>make_demo_pics</w:t>
            </w:r>
            <w:proofErr w:type="spellEnd"/>
            <w:r>
              <w:t>():</w:t>
            </w:r>
          </w:p>
          <w:p w14:paraId="637F7864" w14:textId="29CCF0DF" w:rsidR="003C0A49" w:rsidRDefault="003C0A49" w:rsidP="00A81705">
            <w:pPr>
              <w:pStyle w:val="CodeInCodeTable"/>
            </w:pPr>
            <w:r>
              <w:t xml:space="preserve">    …</w:t>
            </w:r>
          </w:p>
          <w:p w14:paraId="7F20A920" w14:textId="123258ED" w:rsidR="003C0A49" w:rsidRDefault="003C0A49" w:rsidP="00A81705">
            <w:pPr>
              <w:pStyle w:val="CodeInCodeTable"/>
            </w:pPr>
            <w:r>
              <w:t xml:space="preserve">    if </w:t>
            </w:r>
            <w:proofErr w:type="spellStart"/>
            <w:r>
              <w:t>self.beamed_rdm</w:t>
            </w:r>
            <w:proofErr w:type="spellEnd"/>
            <w:r>
              <w:t>:</w:t>
            </w:r>
          </w:p>
          <w:p w14:paraId="308A31AC" w14:textId="0A0EE385" w:rsidR="003C0A49" w:rsidRDefault="003C0A49" w:rsidP="00A81705">
            <w:pPr>
              <w:pStyle w:val="CodeInCodeTable"/>
            </w:pPr>
            <w:r>
              <w:t xml:space="preserve">      …</w:t>
            </w:r>
          </w:p>
          <w:p w14:paraId="783B16B1" w14:textId="1E3FDB34" w:rsidR="003C0A49" w:rsidRDefault="003C0A49" w:rsidP="00A81705">
            <w:pPr>
              <w:pStyle w:val="CodeInCodeTable"/>
            </w:pPr>
            <w:r>
              <w:t xml:space="preserve">      </w:t>
            </w:r>
            <w:r w:rsidR="0026480F">
              <w:t>i</w:t>
            </w:r>
            <w:r>
              <w:t xml:space="preserve">f not </w:t>
            </w:r>
            <w:proofErr w:type="spellStart"/>
            <w:r>
              <w:t>self.single</w:t>
            </w:r>
            <w:r w:rsidR="002450F6">
              <w:t>_rdm</w:t>
            </w:r>
            <w:proofErr w:type="spellEnd"/>
            <w:r w:rsidR="002450F6">
              <w:t>:</w:t>
            </w:r>
          </w:p>
          <w:p w14:paraId="23052045" w14:textId="77D58BB1" w:rsidR="003C0A49" w:rsidRDefault="003C0A49" w:rsidP="002450F6">
            <w:pPr>
              <w:pStyle w:val="CodeInCodeTable"/>
            </w:pPr>
            <w:r>
              <w:t xml:space="preserve">    </w:t>
            </w:r>
            <w:r w:rsidR="002450F6">
              <w:t xml:space="preserve">    </w:t>
            </w:r>
            <w:proofErr w:type="spellStart"/>
            <w:r w:rsidR="002450F6">
              <w:t>rcnn_channel</w:t>
            </w:r>
            <w:proofErr w:type="spellEnd"/>
            <w:r w:rsidR="002450F6">
              <w:t xml:space="preserve"> = </w:t>
            </w:r>
            <w:proofErr w:type="spellStart"/>
            <w:r w:rsidR="002450F6">
              <w:t>rdm_beams</w:t>
            </w:r>
            <w:proofErr w:type="spellEnd"/>
            <w:r w:rsidR="002450F6">
              <w:t>[0]</w:t>
            </w:r>
          </w:p>
        </w:tc>
      </w:tr>
    </w:tbl>
    <w:p w14:paraId="00FB6A11" w14:textId="4EA93A2D" w:rsidR="0065737A" w:rsidRDefault="0065737A" w:rsidP="004F0981">
      <w:pPr>
        <w:pStyle w:val="Body"/>
        <w:rPr>
          <w:lang w:eastAsia="zh-CN"/>
        </w:rPr>
      </w:pPr>
      <w:r>
        <w:rPr>
          <w:lang w:eastAsia="zh-CN"/>
        </w:rPr>
        <w:t>Other important setups include the setups for classification and tracking</w:t>
      </w:r>
      <w:r w:rsidR="0026480F">
        <w:rPr>
          <w:lang w:eastAsia="zh-CN"/>
        </w:rPr>
        <w:t>:</w:t>
      </w:r>
    </w:p>
    <w:tbl>
      <w:tblPr>
        <w:tblStyle w:val="TableGrid"/>
        <w:tblW w:w="0" w:type="auto"/>
        <w:tblInd w:w="-5" w:type="dxa"/>
        <w:tblLook w:val="04A0" w:firstRow="1" w:lastRow="0" w:firstColumn="1" w:lastColumn="0" w:noHBand="0" w:noVBand="1"/>
      </w:tblPr>
      <w:tblGrid>
        <w:gridCol w:w="10196"/>
      </w:tblGrid>
      <w:tr w:rsidR="0026480F" w14:paraId="6C0721A6" w14:textId="77777777" w:rsidTr="00A81705">
        <w:tc>
          <w:tcPr>
            <w:tcW w:w="10196" w:type="dxa"/>
            <w:tcBorders>
              <w:top w:val="nil"/>
              <w:left w:val="nil"/>
              <w:bottom w:val="single" w:sz="4" w:space="0" w:color="auto"/>
              <w:right w:val="nil"/>
            </w:tcBorders>
          </w:tcPr>
          <w:p w14:paraId="28A20E30" w14:textId="77777777" w:rsidR="0026480F" w:rsidRDefault="0026480F" w:rsidP="00A81705">
            <w:pPr>
              <w:pStyle w:val="CodeTableTitle"/>
              <w:numPr>
                <w:ilvl w:val="0"/>
                <w:numId w:val="0"/>
              </w:numPr>
              <w:ind w:left="1701" w:hanging="1701"/>
            </w:pPr>
            <w:proofErr w:type="spellStart"/>
            <w:r>
              <w:t>demo.make_demo_pics</w:t>
            </w:r>
            <w:proofErr w:type="spellEnd"/>
          </w:p>
        </w:tc>
      </w:tr>
      <w:tr w:rsidR="0026480F" w14:paraId="5A0367A5" w14:textId="77777777" w:rsidTr="00A81705">
        <w:tc>
          <w:tcPr>
            <w:tcW w:w="10196" w:type="dxa"/>
            <w:tcBorders>
              <w:top w:val="single" w:sz="4" w:space="0" w:color="auto"/>
              <w:bottom w:val="single" w:sz="4" w:space="0" w:color="auto"/>
            </w:tcBorders>
          </w:tcPr>
          <w:p w14:paraId="68A2D1D1" w14:textId="77777777" w:rsidR="0026480F" w:rsidRDefault="0026480F" w:rsidP="0026480F">
            <w:pPr>
              <w:pStyle w:val="CodeInCodeTable"/>
            </w:pPr>
            <w:r>
              <w:t xml:space="preserve">class </w:t>
            </w:r>
            <w:proofErr w:type="spellStart"/>
            <w:r>
              <w:t>DemoOffline</w:t>
            </w:r>
            <w:proofErr w:type="spellEnd"/>
            <w:r>
              <w:t>:</w:t>
            </w:r>
          </w:p>
          <w:p w14:paraId="49582A26" w14:textId="77777777" w:rsidR="0026480F" w:rsidRDefault="0026480F" w:rsidP="00A81705">
            <w:pPr>
              <w:pStyle w:val="CodeInCodeTable"/>
            </w:pPr>
            <w:r>
              <w:t xml:space="preserve">  …</w:t>
            </w:r>
          </w:p>
          <w:p w14:paraId="5655CADF" w14:textId="77777777" w:rsidR="0026480F" w:rsidRDefault="0026480F" w:rsidP="00A81705">
            <w:pPr>
              <w:pStyle w:val="CodeInCodeTable"/>
            </w:pPr>
            <w:r>
              <w:t xml:space="preserve">  </w:t>
            </w:r>
            <w:proofErr w:type="spellStart"/>
            <w:r>
              <w:t>def</w:t>
            </w:r>
            <w:proofErr w:type="spellEnd"/>
            <w:r>
              <w:t xml:space="preserve"> </w:t>
            </w:r>
            <w:proofErr w:type="spellStart"/>
            <w:r>
              <w:t>make_demo_pics</w:t>
            </w:r>
            <w:proofErr w:type="spellEnd"/>
            <w:r>
              <w:t>():</w:t>
            </w:r>
          </w:p>
          <w:p w14:paraId="3454A966" w14:textId="77777777" w:rsidR="0026480F" w:rsidRDefault="0026480F" w:rsidP="00A81705">
            <w:pPr>
              <w:pStyle w:val="CodeInCodeTable"/>
            </w:pPr>
            <w:r>
              <w:t xml:space="preserve">    …</w:t>
            </w:r>
          </w:p>
          <w:p w14:paraId="2EF38679" w14:textId="184A504C" w:rsidR="0026480F" w:rsidRDefault="0026480F" w:rsidP="00A81705">
            <w:pPr>
              <w:pStyle w:val="CodeInCodeTable"/>
            </w:pPr>
            <w:r>
              <w:t xml:space="preserve">    if </w:t>
            </w:r>
            <w:proofErr w:type="spellStart"/>
            <w:r>
              <w:t>self.enable_det_class</w:t>
            </w:r>
            <w:proofErr w:type="spellEnd"/>
            <w:r>
              <w:t>:</w:t>
            </w:r>
          </w:p>
          <w:p w14:paraId="4F7A9052" w14:textId="552315A6" w:rsidR="0026480F" w:rsidRDefault="0026480F" w:rsidP="00A81705">
            <w:pPr>
              <w:pStyle w:val="CodeInCodeTable"/>
            </w:pPr>
            <w:r>
              <w:t xml:space="preserve">      </w:t>
            </w:r>
            <w:proofErr w:type="spellStart"/>
            <w:r>
              <w:t>self.cls_score_thresh</w:t>
            </w:r>
            <w:proofErr w:type="spellEnd"/>
            <w:r>
              <w:t xml:space="preserve"> = 0.6</w:t>
            </w:r>
          </w:p>
          <w:p w14:paraId="3E0261AA" w14:textId="70CD49C9" w:rsidR="0026480F" w:rsidRDefault="0026480F" w:rsidP="00A81705">
            <w:pPr>
              <w:pStyle w:val="CodeInCodeTable"/>
            </w:pPr>
            <w:r>
              <w:t xml:space="preserve">      </w:t>
            </w:r>
            <w:proofErr w:type="spellStart"/>
            <w:r>
              <w:t>self.iou_thresh</w:t>
            </w:r>
            <w:proofErr w:type="spellEnd"/>
            <w:r>
              <w:t xml:space="preserve"> = 0.5</w:t>
            </w:r>
          </w:p>
          <w:p w14:paraId="2BFF74C1" w14:textId="62F66E18" w:rsidR="0026480F" w:rsidRDefault="0026480F" w:rsidP="00A81705">
            <w:pPr>
              <w:pStyle w:val="CodeInCodeTable"/>
            </w:pPr>
            <w:r>
              <w:t xml:space="preserve">    if </w:t>
            </w:r>
            <w:proofErr w:type="spellStart"/>
            <w:r>
              <w:t>self.enable_tracker</w:t>
            </w:r>
            <w:proofErr w:type="spellEnd"/>
            <w:r>
              <w:t>:</w:t>
            </w:r>
          </w:p>
          <w:p w14:paraId="3F6F2BB1" w14:textId="77777777" w:rsidR="0026480F" w:rsidRDefault="0026480F" w:rsidP="0026480F">
            <w:pPr>
              <w:pStyle w:val="CodeInCodeTable"/>
            </w:pPr>
            <w:r>
              <w:t xml:space="preserve">      </w:t>
            </w:r>
            <w:proofErr w:type="spellStart"/>
            <w:r>
              <w:t>self.mytracker</w:t>
            </w:r>
            <w:proofErr w:type="spellEnd"/>
            <w:r>
              <w:t xml:space="preserve"> = tracker()</w:t>
            </w:r>
          </w:p>
          <w:p w14:paraId="022ED739" w14:textId="5CFCAE93" w:rsidR="0026480F" w:rsidRDefault="0026480F" w:rsidP="0026480F">
            <w:pPr>
              <w:pStyle w:val="CodeInCodeTable"/>
            </w:pPr>
            <w:r>
              <w:t xml:space="preserve">      </w:t>
            </w:r>
            <w:proofErr w:type="spellStart"/>
            <w:r>
              <w:t>self.frame_period</w:t>
            </w:r>
            <w:proofErr w:type="spellEnd"/>
            <w:r>
              <w:t xml:space="preserve"> = 0.12</w:t>
            </w:r>
          </w:p>
        </w:tc>
      </w:tr>
    </w:tbl>
    <w:p w14:paraId="4D29A1F2" w14:textId="19532C2D" w:rsidR="0026480F" w:rsidRDefault="0026480F" w:rsidP="004F0981">
      <w:pPr>
        <w:pStyle w:val="Body"/>
        <w:rPr>
          <w:lang w:eastAsia="zh-CN"/>
        </w:rPr>
      </w:pPr>
      <w:r>
        <w:rPr>
          <w:lang w:eastAsia="zh-CN"/>
        </w:rPr>
        <w:t xml:space="preserve">In code line </w:t>
      </w:r>
      <w:r w:rsidRPr="0026480F">
        <w:rPr>
          <w:rFonts w:ascii="Courier New" w:hAnsi="Courier New" w:cs="Courier New"/>
          <w:lang w:eastAsia="zh-CN"/>
        </w:rPr>
        <w:t>362</w:t>
      </w:r>
      <w:r>
        <w:rPr>
          <w:lang w:eastAsia="zh-CN"/>
        </w:rPr>
        <w:t xml:space="preserve">, the </w:t>
      </w:r>
      <w:proofErr w:type="spellStart"/>
      <w:r>
        <w:rPr>
          <w:lang w:eastAsia="zh-CN"/>
        </w:rPr>
        <w:t>interframe</w:t>
      </w:r>
      <w:proofErr w:type="spellEnd"/>
      <w:r>
        <w:rPr>
          <w:lang w:eastAsia="zh-CN"/>
        </w:rPr>
        <w:t xml:space="preserve"> period is defined to predict the current location of the targets based on the previous measurement on location and speed.</w:t>
      </w:r>
    </w:p>
    <w:p w14:paraId="103897DD" w14:textId="5C542101" w:rsidR="0052485C" w:rsidRDefault="00B77575" w:rsidP="004F0981">
      <w:pPr>
        <w:pStyle w:val="Body"/>
        <w:rPr>
          <w:lang w:eastAsia="zh-CN"/>
        </w:rPr>
      </w:pPr>
      <w:r>
        <w:rPr>
          <w:lang w:eastAsia="zh-CN"/>
        </w:rPr>
        <w:t xml:space="preserve">When all these setups are finished, the </w:t>
      </w:r>
      <w:r w:rsidR="0026480F">
        <w:rPr>
          <w:lang w:eastAsia="zh-CN"/>
        </w:rPr>
        <w:t xml:space="preserve">radar </w:t>
      </w:r>
      <w:r>
        <w:rPr>
          <w:lang w:eastAsia="zh-CN"/>
        </w:rPr>
        <w:t>data is loaded to create “records”</w:t>
      </w:r>
      <w:r w:rsidR="0065737A">
        <w:rPr>
          <w:lang w:eastAsia="zh-CN"/>
        </w:rPr>
        <w:t xml:space="preserve"> </w:t>
      </w:r>
      <w:r w:rsidR="0026480F">
        <w:rPr>
          <w:lang w:eastAsia="zh-CN"/>
        </w:rPr>
        <w:t>according to the timestamps.</w:t>
      </w:r>
    </w:p>
    <w:tbl>
      <w:tblPr>
        <w:tblStyle w:val="TableGrid"/>
        <w:tblW w:w="0" w:type="auto"/>
        <w:tblInd w:w="-5" w:type="dxa"/>
        <w:tblLook w:val="04A0" w:firstRow="1" w:lastRow="0" w:firstColumn="1" w:lastColumn="0" w:noHBand="0" w:noVBand="1"/>
      </w:tblPr>
      <w:tblGrid>
        <w:gridCol w:w="10196"/>
      </w:tblGrid>
      <w:tr w:rsidR="0026480F" w14:paraId="69390072" w14:textId="77777777" w:rsidTr="00A81705">
        <w:tc>
          <w:tcPr>
            <w:tcW w:w="10196" w:type="dxa"/>
            <w:tcBorders>
              <w:top w:val="nil"/>
              <w:left w:val="nil"/>
              <w:bottom w:val="single" w:sz="4" w:space="0" w:color="auto"/>
              <w:right w:val="nil"/>
            </w:tcBorders>
          </w:tcPr>
          <w:p w14:paraId="6E12FB21" w14:textId="77777777" w:rsidR="0026480F" w:rsidRDefault="0026480F" w:rsidP="00A81705">
            <w:pPr>
              <w:pStyle w:val="CodeTableTitle"/>
              <w:numPr>
                <w:ilvl w:val="0"/>
                <w:numId w:val="0"/>
              </w:numPr>
              <w:ind w:left="1701" w:hanging="1701"/>
            </w:pPr>
            <w:proofErr w:type="spellStart"/>
            <w:r>
              <w:t>demo.make_demo_pics</w:t>
            </w:r>
            <w:proofErr w:type="spellEnd"/>
          </w:p>
        </w:tc>
      </w:tr>
      <w:tr w:rsidR="0026480F" w14:paraId="425FD4CD" w14:textId="77777777" w:rsidTr="00A81705">
        <w:tc>
          <w:tcPr>
            <w:tcW w:w="10196" w:type="dxa"/>
            <w:tcBorders>
              <w:top w:val="single" w:sz="4" w:space="0" w:color="auto"/>
              <w:bottom w:val="single" w:sz="4" w:space="0" w:color="auto"/>
            </w:tcBorders>
          </w:tcPr>
          <w:p w14:paraId="4AD2FF23" w14:textId="77777777" w:rsidR="0026480F" w:rsidRDefault="0026480F" w:rsidP="0026480F">
            <w:pPr>
              <w:pStyle w:val="CodeInCodeTable"/>
            </w:pPr>
            <w:r>
              <w:t xml:space="preserve">class </w:t>
            </w:r>
            <w:proofErr w:type="spellStart"/>
            <w:r>
              <w:t>DemoOffline</w:t>
            </w:r>
            <w:proofErr w:type="spellEnd"/>
            <w:r>
              <w:t>:</w:t>
            </w:r>
          </w:p>
          <w:p w14:paraId="1B92C6DF" w14:textId="77777777" w:rsidR="0026480F" w:rsidRDefault="0026480F" w:rsidP="00A81705">
            <w:pPr>
              <w:pStyle w:val="CodeInCodeTable"/>
            </w:pPr>
            <w:r>
              <w:t xml:space="preserve">  …</w:t>
            </w:r>
          </w:p>
          <w:p w14:paraId="68E414BA" w14:textId="77777777" w:rsidR="0026480F" w:rsidRDefault="0026480F" w:rsidP="00A81705">
            <w:pPr>
              <w:pStyle w:val="CodeInCodeTable"/>
            </w:pPr>
            <w:r>
              <w:t xml:space="preserve">  </w:t>
            </w:r>
            <w:proofErr w:type="spellStart"/>
            <w:r>
              <w:t>def</w:t>
            </w:r>
            <w:proofErr w:type="spellEnd"/>
            <w:r>
              <w:t xml:space="preserve"> </w:t>
            </w:r>
            <w:proofErr w:type="spellStart"/>
            <w:r>
              <w:t>make_demo_pics</w:t>
            </w:r>
            <w:proofErr w:type="spellEnd"/>
            <w:r>
              <w:t>():</w:t>
            </w:r>
          </w:p>
          <w:p w14:paraId="6FEC650E" w14:textId="395D59CD" w:rsidR="0026480F" w:rsidRDefault="0026480F" w:rsidP="00A81705">
            <w:pPr>
              <w:pStyle w:val="CodeInCodeTable"/>
            </w:pPr>
            <w:r>
              <w:t xml:space="preserve">    …</w:t>
            </w:r>
          </w:p>
          <w:p w14:paraId="10FC1ADC" w14:textId="59C1CFCB" w:rsidR="0026480F" w:rsidRDefault="0026480F" w:rsidP="00A81705">
            <w:pPr>
              <w:pStyle w:val="CodeInCodeTable"/>
            </w:pPr>
            <w:r>
              <w:t xml:space="preserve">    </w:t>
            </w:r>
            <w:proofErr w:type="spellStart"/>
            <w:r>
              <w:t>self.records</w:t>
            </w:r>
            <w:proofErr w:type="spellEnd"/>
            <w:r>
              <w:t xml:space="preserve"> = </w:t>
            </w:r>
            <w:proofErr w:type="spellStart"/>
            <w:r>
              <w:t>self.build_records</w:t>
            </w:r>
            <w:proofErr w:type="spellEnd"/>
            <w:r>
              <w:t>()</w:t>
            </w:r>
          </w:p>
          <w:p w14:paraId="7B4D84A5" w14:textId="5069CB1C" w:rsidR="0026480F" w:rsidRDefault="0026480F" w:rsidP="00A81705">
            <w:pPr>
              <w:pStyle w:val="CodeInCodeTable"/>
            </w:pPr>
            <w:r>
              <w:t xml:space="preserve">  </w:t>
            </w:r>
            <w:proofErr w:type="spellStart"/>
            <w:r>
              <w:t>def</w:t>
            </w:r>
            <w:proofErr w:type="spellEnd"/>
            <w:r>
              <w:t xml:space="preserve"> </w:t>
            </w:r>
            <w:proofErr w:type="spellStart"/>
            <w:r>
              <w:t>build_records</w:t>
            </w:r>
            <w:proofErr w:type="spellEnd"/>
            <w:r>
              <w:t>():</w:t>
            </w:r>
          </w:p>
          <w:p w14:paraId="05A1D20F" w14:textId="220291EF" w:rsidR="0026480F" w:rsidRDefault="0026480F" w:rsidP="00A81705">
            <w:pPr>
              <w:pStyle w:val="CodeInCodeTable"/>
            </w:pPr>
            <w:r>
              <w:t xml:space="preserve">    …</w:t>
            </w:r>
          </w:p>
          <w:p w14:paraId="57A52FCD" w14:textId="21FA99AB" w:rsidR="0026480F" w:rsidRDefault="0026480F" w:rsidP="00A81705">
            <w:pPr>
              <w:pStyle w:val="CodeInCodeTable"/>
            </w:pPr>
            <w:r>
              <w:t xml:space="preserve">    insert_records2(records, “2020,3,4,11,25,10”, “2020,3,4,11,25,21”)</w:t>
            </w:r>
          </w:p>
          <w:p w14:paraId="58BC1433" w14:textId="32B9B945" w:rsidR="0026480F" w:rsidRDefault="0026480F" w:rsidP="0026480F">
            <w:pPr>
              <w:pStyle w:val="CodeInCodeTable"/>
            </w:pPr>
            <w:r>
              <w:t xml:space="preserve">    insert_</w:t>
            </w:r>
            <w:proofErr w:type="gramStart"/>
            <w:r>
              <w:t>records2(</w:t>
            </w:r>
            <w:proofErr w:type="gramEnd"/>
            <w:r>
              <w:t>…)</w:t>
            </w:r>
          </w:p>
        </w:tc>
      </w:tr>
    </w:tbl>
    <w:p w14:paraId="22830E70" w14:textId="284AE7DD" w:rsidR="0026480F" w:rsidRDefault="0026480F" w:rsidP="004F0981">
      <w:pPr>
        <w:pStyle w:val="Body"/>
        <w:rPr>
          <w:lang w:eastAsia="zh-CN"/>
        </w:rPr>
      </w:pPr>
      <w:r>
        <w:rPr>
          <w:lang w:eastAsia="zh-CN"/>
        </w:rPr>
        <w:t xml:space="preserve">At code line </w:t>
      </w:r>
      <w:r w:rsidRPr="0026480F">
        <w:rPr>
          <w:rFonts w:ascii="Courier New" w:hAnsi="Courier New" w:cs="Courier New"/>
          <w:lang w:eastAsia="zh-CN"/>
        </w:rPr>
        <w:t>370</w:t>
      </w:r>
      <w:r>
        <w:rPr>
          <w:lang w:eastAsia="zh-CN"/>
        </w:rPr>
        <w:t>, the start timestamp and the ending timestamp are added in this format</w:t>
      </w:r>
      <w:r w:rsidR="00A81705">
        <w:rPr>
          <w:lang w:eastAsia="zh-CN"/>
        </w:rPr>
        <w:t xml:space="preserve">. When the main code is running, it is required to input the base folder as stated before code line </w:t>
      </w:r>
      <w:r w:rsidR="00A81705" w:rsidRPr="00A81705">
        <w:rPr>
          <w:rFonts w:ascii="Courier New" w:hAnsi="Courier New" w:cs="Courier New"/>
          <w:lang w:eastAsia="zh-CN"/>
        </w:rPr>
        <w:t>310</w:t>
      </w:r>
      <w:r w:rsidR="00A81705">
        <w:rPr>
          <w:lang w:eastAsia="zh-CN"/>
        </w:rPr>
        <w:t>,</w:t>
      </w:r>
      <w:r>
        <w:rPr>
          <w:lang w:eastAsia="zh-CN"/>
        </w:rPr>
        <w:t xml:space="preserve"> </w:t>
      </w:r>
      <w:r w:rsidR="00A81705">
        <w:rPr>
          <w:lang w:eastAsia="zh-CN"/>
        </w:rPr>
        <w:t xml:space="preserve">all the radar data is loaded into the program, but only the data with timestamps in between of the two input timestamps are added into the records, and the demo will be generated from the records only. There can be multiple input of the records as at code line </w:t>
      </w:r>
      <w:r w:rsidR="00A81705" w:rsidRPr="00A81705">
        <w:rPr>
          <w:rFonts w:ascii="Courier New" w:hAnsi="Courier New" w:cs="Courier New"/>
          <w:lang w:eastAsia="zh-CN"/>
        </w:rPr>
        <w:t>371</w:t>
      </w:r>
      <w:r w:rsidR="00A81705">
        <w:rPr>
          <w:lang w:eastAsia="zh-CN"/>
        </w:rPr>
        <w:t>.</w:t>
      </w:r>
      <w:r>
        <w:rPr>
          <w:lang w:eastAsia="zh-CN"/>
        </w:rPr>
        <w:t xml:space="preserve"> </w:t>
      </w:r>
      <w:r w:rsidR="00A81705">
        <w:rPr>
          <w:lang w:eastAsia="zh-CN"/>
        </w:rPr>
        <w:t xml:space="preserve">Within the built records, there are a few keys: “files” is used to contain the multi-channel radar raw </w:t>
      </w:r>
      <w:proofErr w:type="spellStart"/>
      <w:r w:rsidR="00A81705">
        <w:rPr>
          <w:lang w:eastAsia="zh-CN"/>
        </w:rPr>
        <w:t>adc</w:t>
      </w:r>
      <w:proofErr w:type="spellEnd"/>
      <w:r w:rsidR="00A81705">
        <w:rPr>
          <w:lang w:eastAsia="zh-CN"/>
        </w:rPr>
        <w:t xml:space="preserve"> data of the frame; “labels” contains the labels if </w:t>
      </w:r>
      <w:r w:rsidR="00D2145D">
        <w:rPr>
          <w:lang w:eastAsia="zh-CN"/>
        </w:rPr>
        <w:t>there is any for the frame, if there is no labelled bounding box in the frame, in list is empty for this frame; “</w:t>
      </w:r>
      <w:proofErr w:type="spellStart"/>
      <w:r w:rsidR="00D2145D">
        <w:rPr>
          <w:lang w:eastAsia="zh-CN"/>
        </w:rPr>
        <w:t>tss</w:t>
      </w:r>
      <w:proofErr w:type="spellEnd"/>
      <w:r w:rsidR="00D2145D">
        <w:rPr>
          <w:lang w:eastAsia="zh-CN"/>
        </w:rPr>
        <w:t xml:space="preserve">” contains the timestamps of each frames and “frames” contain the frame number at each file. Make sure that the start and ending timestamps in each line are contained in the same data file, in this case, the “frames” does not contain repeated frame numbers. If the video file is available, the closest video frame will be obtained from the radar timestamp information.  </w:t>
      </w:r>
    </w:p>
    <w:p w14:paraId="5CADD1BD" w14:textId="4BAEBB12" w:rsidR="00D2145D" w:rsidRDefault="00F90FAF" w:rsidP="004F0981">
      <w:pPr>
        <w:pStyle w:val="Body"/>
        <w:rPr>
          <w:lang w:eastAsia="zh-CN"/>
        </w:rPr>
      </w:pPr>
      <w:r>
        <w:rPr>
          <w:lang w:eastAsia="zh-CN"/>
        </w:rPr>
        <w:t xml:space="preserve">For each of the frame in the records, the </w:t>
      </w:r>
      <w:proofErr w:type="spellStart"/>
      <w:proofErr w:type="gramStart"/>
      <w:r>
        <w:rPr>
          <w:lang w:eastAsia="zh-CN"/>
        </w:rPr>
        <w:t>adc</w:t>
      </w:r>
      <w:proofErr w:type="spellEnd"/>
      <w:proofErr w:type="gramEnd"/>
      <w:r>
        <w:rPr>
          <w:lang w:eastAsia="zh-CN"/>
        </w:rPr>
        <w:t xml:space="preserve"> data for all channels is found and calibrated:</w:t>
      </w:r>
    </w:p>
    <w:tbl>
      <w:tblPr>
        <w:tblStyle w:val="TableGrid"/>
        <w:tblW w:w="0" w:type="auto"/>
        <w:tblInd w:w="-5" w:type="dxa"/>
        <w:tblLook w:val="04A0" w:firstRow="1" w:lastRow="0" w:firstColumn="1" w:lastColumn="0" w:noHBand="0" w:noVBand="1"/>
      </w:tblPr>
      <w:tblGrid>
        <w:gridCol w:w="10196"/>
      </w:tblGrid>
      <w:tr w:rsidR="00F90FAF" w14:paraId="2345326D" w14:textId="77777777" w:rsidTr="00B42BCD">
        <w:tc>
          <w:tcPr>
            <w:tcW w:w="10196" w:type="dxa"/>
            <w:tcBorders>
              <w:top w:val="nil"/>
              <w:left w:val="nil"/>
              <w:bottom w:val="single" w:sz="4" w:space="0" w:color="auto"/>
              <w:right w:val="nil"/>
            </w:tcBorders>
          </w:tcPr>
          <w:p w14:paraId="70AFCC80" w14:textId="77777777" w:rsidR="00F90FAF" w:rsidRDefault="00F90FAF" w:rsidP="00B42BCD">
            <w:pPr>
              <w:pStyle w:val="CodeTableTitle"/>
              <w:numPr>
                <w:ilvl w:val="0"/>
                <w:numId w:val="0"/>
              </w:numPr>
              <w:ind w:left="1701" w:hanging="1701"/>
            </w:pPr>
            <w:proofErr w:type="spellStart"/>
            <w:r>
              <w:lastRenderedPageBreak/>
              <w:t>demo.make_demo_pics</w:t>
            </w:r>
            <w:proofErr w:type="spellEnd"/>
          </w:p>
        </w:tc>
      </w:tr>
      <w:tr w:rsidR="00F90FAF" w14:paraId="2E57C885" w14:textId="77777777" w:rsidTr="00B42BCD">
        <w:tc>
          <w:tcPr>
            <w:tcW w:w="10196" w:type="dxa"/>
            <w:tcBorders>
              <w:top w:val="single" w:sz="4" w:space="0" w:color="auto"/>
              <w:bottom w:val="single" w:sz="4" w:space="0" w:color="auto"/>
            </w:tcBorders>
          </w:tcPr>
          <w:p w14:paraId="30AC570A" w14:textId="77777777" w:rsidR="00F90FAF" w:rsidRDefault="00F90FAF" w:rsidP="00F90FAF">
            <w:pPr>
              <w:pStyle w:val="CodeInCodeTable"/>
            </w:pPr>
            <w:r>
              <w:t xml:space="preserve">class </w:t>
            </w:r>
            <w:proofErr w:type="spellStart"/>
            <w:r>
              <w:t>DemoOffline</w:t>
            </w:r>
            <w:proofErr w:type="spellEnd"/>
            <w:r>
              <w:t>:</w:t>
            </w:r>
          </w:p>
          <w:p w14:paraId="5E93F37F" w14:textId="77777777" w:rsidR="00F90FAF" w:rsidRDefault="00F90FAF" w:rsidP="00B42BCD">
            <w:pPr>
              <w:pStyle w:val="CodeInCodeTable"/>
            </w:pPr>
            <w:r>
              <w:t xml:space="preserve">  …</w:t>
            </w:r>
          </w:p>
          <w:p w14:paraId="6CF1394F" w14:textId="77777777" w:rsidR="00F90FAF" w:rsidRDefault="00F90FAF" w:rsidP="00B42BCD">
            <w:pPr>
              <w:pStyle w:val="CodeInCodeTable"/>
            </w:pPr>
            <w:r>
              <w:t xml:space="preserve">  </w:t>
            </w:r>
            <w:proofErr w:type="spellStart"/>
            <w:r>
              <w:t>def</w:t>
            </w:r>
            <w:proofErr w:type="spellEnd"/>
            <w:r>
              <w:t xml:space="preserve"> </w:t>
            </w:r>
            <w:proofErr w:type="spellStart"/>
            <w:r>
              <w:t>make_demo_pics</w:t>
            </w:r>
            <w:proofErr w:type="spellEnd"/>
            <w:r>
              <w:t>():</w:t>
            </w:r>
          </w:p>
          <w:p w14:paraId="7D30744C" w14:textId="77777777" w:rsidR="00F90FAF" w:rsidRDefault="00F90FAF" w:rsidP="00B42BCD">
            <w:pPr>
              <w:pStyle w:val="CodeInCodeTable"/>
            </w:pPr>
            <w:r>
              <w:t xml:space="preserve">    …</w:t>
            </w:r>
          </w:p>
          <w:p w14:paraId="46EA7754" w14:textId="3D5196A5" w:rsidR="00F90FAF" w:rsidRDefault="00F90FAF" w:rsidP="00B42BCD">
            <w:pPr>
              <w:pStyle w:val="CodeInCodeTable"/>
            </w:pPr>
            <w:r>
              <w:t xml:space="preserve">    </w:t>
            </w:r>
            <w:proofErr w:type="spellStart"/>
            <w:r>
              <w:t>raw_data_full</w:t>
            </w:r>
            <w:proofErr w:type="spellEnd"/>
            <w:r>
              <w:t xml:space="preserve"> = r[“files”][iframe]</w:t>
            </w:r>
          </w:p>
          <w:p w14:paraId="2BF0A4C3" w14:textId="77498835" w:rsidR="00F90FAF" w:rsidRDefault="00F90FAF" w:rsidP="00B42BCD">
            <w:pPr>
              <w:pStyle w:val="CodeInCodeTable"/>
            </w:pPr>
            <w:r>
              <w:t xml:space="preserve">    </w:t>
            </w:r>
            <w:proofErr w:type="spellStart"/>
            <w:r>
              <w:t>adc_data_full</w:t>
            </w:r>
            <w:proofErr w:type="spellEnd"/>
            <w:r>
              <w:t xml:space="preserve"> = </w:t>
            </w:r>
            <w:proofErr w:type="spellStart"/>
            <w:r>
              <w:t>self.cvt_adc_data_to_list</w:t>
            </w:r>
            <w:proofErr w:type="spellEnd"/>
            <w:r>
              <w:t>(</w:t>
            </w:r>
            <w:proofErr w:type="spellStart"/>
            <w:r>
              <w:t>raw_data_full</w:t>
            </w:r>
            <w:proofErr w:type="spellEnd"/>
            <w:r>
              <w:t>)</w:t>
            </w:r>
          </w:p>
          <w:p w14:paraId="15851A89" w14:textId="7FD61899" w:rsidR="00F90FAF" w:rsidRDefault="00F90FAF" w:rsidP="00F90FAF">
            <w:pPr>
              <w:pStyle w:val="CodeInCodeTable"/>
            </w:pPr>
            <w:r>
              <w:t xml:space="preserve">    </w:t>
            </w:r>
            <w:proofErr w:type="spellStart"/>
            <w:r>
              <w:t>rdms_all_data</w:t>
            </w:r>
            <w:proofErr w:type="spellEnd"/>
            <w:r>
              <w:t xml:space="preserve"> = </w:t>
            </w:r>
            <w:proofErr w:type="spellStart"/>
            <w:r>
              <w:t>process_full_channels</w:t>
            </w:r>
            <w:proofErr w:type="spellEnd"/>
            <w:r>
              <w:t>(</w:t>
            </w:r>
            <w:proofErr w:type="spellStart"/>
            <w:r>
              <w:t>adc_data_full</w:t>
            </w:r>
            <w:proofErr w:type="spellEnd"/>
            <w:r>
              <w:t>)</w:t>
            </w:r>
          </w:p>
        </w:tc>
      </w:tr>
    </w:tbl>
    <w:p w14:paraId="26DB51A0" w14:textId="24F63767" w:rsidR="00F90FAF" w:rsidRDefault="00F90FAF" w:rsidP="004F0981">
      <w:pPr>
        <w:pStyle w:val="Body"/>
        <w:rPr>
          <w:lang w:eastAsia="zh-CN"/>
        </w:rPr>
      </w:pPr>
      <w:r>
        <w:rPr>
          <w:lang w:eastAsia="zh-CN"/>
        </w:rPr>
        <w:t xml:space="preserve">It shows that </w:t>
      </w:r>
      <w:proofErr w:type="spellStart"/>
      <w:r>
        <w:rPr>
          <w:lang w:eastAsia="zh-CN"/>
        </w:rPr>
        <w:t>rdms</w:t>
      </w:r>
      <w:proofErr w:type="spellEnd"/>
      <w:r>
        <w:rPr>
          <w:lang w:eastAsia="zh-CN"/>
        </w:rPr>
        <w:t xml:space="preserve"> from all channels are based on calibrated results. Note the </w:t>
      </w:r>
      <w:r w:rsidR="0049529B">
        <w:rPr>
          <w:lang w:eastAsia="zh-CN"/>
        </w:rPr>
        <w:t xml:space="preserve">computed </w:t>
      </w:r>
      <w:proofErr w:type="spellStart"/>
      <w:r w:rsidR="0049529B">
        <w:rPr>
          <w:lang w:eastAsia="zh-CN"/>
        </w:rPr>
        <w:t>rdms</w:t>
      </w:r>
      <w:proofErr w:type="spellEnd"/>
      <w:r w:rsidR="0049529B">
        <w:rPr>
          <w:lang w:eastAsia="zh-CN"/>
        </w:rPr>
        <w:t xml:space="preserve"> are for </w:t>
      </w:r>
      <w:proofErr w:type="spellStart"/>
      <w:proofErr w:type="gramStart"/>
      <w:r w:rsidR="0049529B">
        <w:rPr>
          <w:lang w:eastAsia="zh-CN"/>
        </w:rPr>
        <w:t>DoA</w:t>
      </w:r>
      <w:proofErr w:type="spellEnd"/>
      <w:proofErr w:type="gramEnd"/>
      <w:r w:rsidR="0049529B">
        <w:rPr>
          <w:lang w:eastAsia="zh-CN"/>
        </w:rPr>
        <w:t xml:space="preserve"> estimation</w:t>
      </w:r>
      <w:r w:rsidR="00B42BCD">
        <w:rPr>
          <w:lang w:eastAsia="zh-CN"/>
        </w:rPr>
        <w:t>, simple 2dFFT was used without any other filters.</w:t>
      </w:r>
    </w:p>
    <w:p w14:paraId="094B6F51" w14:textId="1EDA9BE5" w:rsidR="00F90FAF" w:rsidRDefault="00F90FAF" w:rsidP="004F0981">
      <w:pPr>
        <w:pStyle w:val="Body"/>
        <w:rPr>
          <w:lang w:eastAsia="zh-CN"/>
        </w:rPr>
      </w:pPr>
      <w:r>
        <w:rPr>
          <w:lang w:eastAsia="zh-CN"/>
        </w:rPr>
        <w:t>Then one of the channel is selected for AI processor input</w:t>
      </w:r>
      <w:r w:rsidR="00B42BCD">
        <w:rPr>
          <w:lang w:eastAsia="zh-CN"/>
        </w:rPr>
        <w:t>, here filters can be applied as requested.</w:t>
      </w:r>
    </w:p>
    <w:tbl>
      <w:tblPr>
        <w:tblStyle w:val="TableGrid"/>
        <w:tblW w:w="0" w:type="auto"/>
        <w:tblInd w:w="-5" w:type="dxa"/>
        <w:tblLook w:val="04A0" w:firstRow="1" w:lastRow="0" w:firstColumn="1" w:lastColumn="0" w:noHBand="0" w:noVBand="1"/>
      </w:tblPr>
      <w:tblGrid>
        <w:gridCol w:w="10196"/>
      </w:tblGrid>
      <w:tr w:rsidR="00B42BCD" w14:paraId="379DD67E" w14:textId="77777777" w:rsidTr="00B42BCD">
        <w:tc>
          <w:tcPr>
            <w:tcW w:w="10196" w:type="dxa"/>
            <w:tcBorders>
              <w:top w:val="nil"/>
              <w:left w:val="nil"/>
              <w:bottom w:val="single" w:sz="4" w:space="0" w:color="auto"/>
              <w:right w:val="nil"/>
            </w:tcBorders>
          </w:tcPr>
          <w:p w14:paraId="65A2F4FF" w14:textId="77777777" w:rsidR="00B42BCD" w:rsidRDefault="00B42BCD" w:rsidP="00B42BCD">
            <w:pPr>
              <w:pStyle w:val="CodeTableTitle"/>
              <w:numPr>
                <w:ilvl w:val="0"/>
                <w:numId w:val="0"/>
              </w:numPr>
              <w:ind w:left="1701" w:hanging="1701"/>
            </w:pPr>
            <w:proofErr w:type="spellStart"/>
            <w:r>
              <w:t>demo.make_demo_pics</w:t>
            </w:r>
            <w:proofErr w:type="spellEnd"/>
          </w:p>
        </w:tc>
      </w:tr>
      <w:tr w:rsidR="00B42BCD" w14:paraId="233C7776" w14:textId="77777777" w:rsidTr="00B42BCD">
        <w:tc>
          <w:tcPr>
            <w:tcW w:w="10196" w:type="dxa"/>
            <w:tcBorders>
              <w:top w:val="single" w:sz="4" w:space="0" w:color="auto"/>
              <w:bottom w:val="single" w:sz="4" w:space="0" w:color="auto"/>
            </w:tcBorders>
          </w:tcPr>
          <w:p w14:paraId="3D3A8347" w14:textId="77777777" w:rsidR="00B42BCD" w:rsidRDefault="00B42BCD" w:rsidP="00B42BCD">
            <w:pPr>
              <w:pStyle w:val="CodeInCodeTable"/>
            </w:pPr>
            <w:r>
              <w:t xml:space="preserve">class </w:t>
            </w:r>
            <w:proofErr w:type="spellStart"/>
            <w:r>
              <w:t>DemoOffline</w:t>
            </w:r>
            <w:proofErr w:type="spellEnd"/>
            <w:r>
              <w:t>:</w:t>
            </w:r>
          </w:p>
          <w:p w14:paraId="08CB1D07" w14:textId="77777777" w:rsidR="00B42BCD" w:rsidRDefault="00B42BCD" w:rsidP="00B42BCD">
            <w:pPr>
              <w:pStyle w:val="CodeInCodeTable"/>
            </w:pPr>
            <w:r>
              <w:t xml:space="preserve">  …</w:t>
            </w:r>
          </w:p>
          <w:p w14:paraId="73254E09" w14:textId="77777777" w:rsidR="00B42BCD" w:rsidRDefault="00B42BCD" w:rsidP="00B42BCD">
            <w:pPr>
              <w:pStyle w:val="CodeInCodeTable"/>
            </w:pPr>
            <w:r>
              <w:t xml:space="preserve">  </w:t>
            </w:r>
            <w:proofErr w:type="spellStart"/>
            <w:r>
              <w:t>def</w:t>
            </w:r>
            <w:proofErr w:type="spellEnd"/>
            <w:r>
              <w:t xml:space="preserve"> </w:t>
            </w:r>
            <w:proofErr w:type="spellStart"/>
            <w:r>
              <w:t>make_demo_pics</w:t>
            </w:r>
            <w:proofErr w:type="spellEnd"/>
            <w:r>
              <w:t>():</w:t>
            </w:r>
          </w:p>
          <w:p w14:paraId="792FADD2" w14:textId="77777777" w:rsidR="00B42BCD" w:rsidRDefault="00B42BCD" w:rsidP="00B42BCD">
            <w:pPr>
              <w:pStyle w:val="CodeInCodeTable"/>
            </w:pPr>
            <w:r>
              <w:t xml:space="preserve">    …</w:t>
            </w:r>
          </w:p>
          <w:p w14:paraId="352C498D" w14:textId="68397496" w:rsidR="00B42BCD" w:rsidRDefault="00B42BCD" w:rsidP="00B42BCD">
            <w:pPr>
              <w:pStyle w:val="CodeInCodeTable"/>
            </w:pPr>
            <w:r>
              <w:t xml:space="preserve">    if </w:t>
            </w:r>
            <w:proofErr w:type="spellStart"/>
            <w:r>
              <w:t>self.single_rdm</w:t>
            </w:r>
            <w:proofErr w:type="spellEnd"/>
            <w:r>
              <w:t>:</w:t>
            </w:r>
          </w:p>
          <w:p w14:paraId="7F0E6E3A" w14:textId="6E3F2733" w:rsidR="00B42BCD" w:rsidRDefault="00B42BCD" w:rsidP="00B42BCD">
            <w:pPr>
              <w:pStyle w:val="CodeInCodeTable"/>
            </w:pPr>
            <w:r>
              <w:t xml:space="preserve">      </w:t>
            </w:r>
            <w:proofErr w:type="spellStart"/>
            <w:r>
              <w:t>adc_data_rcnn</w:t>
            </w:r>
            <w:proofErr w:type="spellEnd"/>
            <w:r>
              <w:t xml:space="preserve"> = </w:t>
            </w:r>
            <w:proofErr w:type="spellStart"/>
            <w:r>
              <w:t>adc_data_full</w:t>
            </w:r>
            <w:proofErr w:type="spellEnd"/>
            <w:r>
              <w:t>[</w:t>
            </w:r>
            <w:proofErr w:type="spellStart"/>
            <w:r>
              <w:t>self.single_rdm_ch</w:t>
            </w:r>
            <w:proofErr w:type="spellEnd"/>
            <w:r>
              <w:t>[0]]</w:t>
            </w:r>
          </w:p>
          <w:p w14:paraId="4CD43356" w14:textId="77777777" w:rsidR="00B42BCD" w:rsidRDefault="00B42BCD" w:rsidP="00B42BCD">
            <w:pPr>
              <w:pStyle w:val="CodeInCodeTable"/>
            </w:pPr>
            <w:r>
              <w:t xml:space="preserve">      </w:t>
            </w:r>
            <w:proofErr w:type="spellStart"/>
            <w:r>
              <w:t>rdms_single_rcnn</w:t>
            </w:r>
            <w:proofErr w:type="spellEnd"/>
            <w:r>
              <w:t xml:space="preserve"> = </w:t>
            </w:r>
            <w:proofErr w:type="spellStart"/>
            <w:r>
              <w:t>process_rcnn_channels</w:t>
            </w:r>
            <w:proofErr w:type="spellEnd"/>
            <w:r>
              <w:t>(</w:t>
            </w:r>
            <w:proofErr w:type="spellStart"/>
            <w:r>
              <w:t>adc_data_rcnn</w:t>
            </w:r>
            <w:proofErr w:type="spellEnd"/>
            <w:r>
              <w:t>)</w:t>
            </w:r>
          </w:p>
          <w:p w14:paraId="7B13E4E5" w14:textId="5D3295CC" w:rsidR="00B42BCD" w:rsidRDefault="00B42BCD" w:rsidP="00B42BCD">
            <w:pPr>
              <w:pStyle w:val="CodeInCodeTable"/>
            </w:pPr>
            <w:r>
              <w:t xml:space="preserve">      </w:t>
            </w:r>
            <w:proofErr w:type="spellStart"/>
            <w:r>
              <w:t>rcnn_channel</w:t>
            </w:r>
            <w:proofErr w:type="spellEnd"/>
            <w:r>
              <w:t xml:space="preserve"> = </w:t>
            </w:r>
            <w:proofErr w:type="spellStart"/>
            <w:r>
              <w:t>rdm_single_rcnn</w:t>
            </w:r>
            <w:proofErr w:type="spellEnd"/>
          </w:p>
          <w:p w14:paraId="20A2FE63" w14:textId="77777777" w:rsidR="00B42BCD" w:rsidRDefault="00B42BCD" w:rsidP="00B42BCD">
            <w:pPr>
              <w:pStyle w:val="CodeInCodeTable"/>
            </w:pPr>
            <w:r>
              <w:t xml:space="preserve">    if </w:t>
            </w:r>
            <w:proofErr w:type="spellStart"/>
            <w:r>
              <w:t>self.beamed_rdm</w:t>
            </w:r>
            <w:proofErr w:type="spellEnd"/>
            <w:r>
              <w:t>:</w:t>
            </w:r>
          </w:p>
          <w:p w14:paraId="57385638" w14:textId="59E19300" w:rsidR="00B42BCD" w:rsidRDefault="00B42BCD" w:rsidP="00B42BCD">
            <w:pPr>
              <w:pStyle w:val="CodeInCodeTable"/>
            </w:pPr>
            <w:r>
              <w:t xml:space="preserve">      </w:t>
            </w:r>
            <w:proofErr w:type="spellStart"/>
            <w:r>
              <w:t>adc_multi</w:t>
            </w:r>
            <w:proofErr w:type="spellEnd"/>
            <w:r>
              <w:t xml:space="preserve"> = </w:t>
            </w:r>
            <w:proofErr w:type="spellStart"/>
            <w:r>
              <w:t>np.copy</w:t>
            </w:r>
            <w:proofErr w:type="spellEnd"/>
            <w:r>
              <w:t>(</w:t>
            </w:r>
            <w:proofErr w:type="spellStart"/>
            <w:r>
              <w:t>adc_data_full</w:t>
            </w:r>
            <w:proofErr w:type="spellEnd"/>
            <w:r>
              <w:t>)</w:t>
            </w:r>
          </w:p>
          <w:p w14:paraId="3DD13A2C" w14:textId="74DBA429" w:rsidR="000D60D4" w:rsidRDefault="000D60D4" w:rsidP="00B42BCD">
            <w:pPr>
              <w:pStyle w:val="CodeInCodeTable"/>
            </w:pPr>
            <w:r>
              <w:t xml:space="preserve">      </w:t>
            </w:r>
            <w:proofErr w:type="spellStart"/>
            <w:r>
              <w:t>adc_multi</w:t>
            </w:r>
            <w:proofErr w:type="spellEnd"/>
            <w:r>
              <w:t xml:space="preserve"> = </w:t>
            </w:r>
            <w:proofErr w:type="spellStart"/>
            <w:r>
              <w:t>adc_multi</w:t>
            </w:r>
            <w:proofErr w:type="spellEnd"/>
            <w:r>
              <w:t>*</w:t>
            </w:r>
            <w:proofErr w:type="spellStart"/>
            <w:r>
              <w:t>vec</w:t>
            </w:r>
            <w:proofErr w:type="spellEnd"/>
          </w:p>
          <w:p w14:paraId="1E9F87F9" w14:textId="77777777" w:rsidR="000D60D4" w:rsidRDefault="00B42BCD" w:rsidP="000D60D4">
            <w:pPr>
              <w:pStyle w:val="CodeInCodeTable"/>
            </w:pPr>
            <w:r>
              <w:t xml:space="preserve">      </w:t>
            </w:r>
            <w:proofErr w:type="spellStart"/>
            <w:r>
              <w:t>rdm_beams.append</w:t>
            </w:r>
            <w:proofErr w:type="spellEnd"/>
            <w:r>
              <w:t>(</w:t>
            </w:r>
            <w:proofErr w:type="spellStart"/>
            <w:r>
              <w:t>process_rcnn_channels</w:t>
            </w:r>
            <w:proofErr w:type="spellEnd"/>
            <w:r>
              <w:t>(</w:t>
            </w:r>
            <w:proofErr w:type="spellStart"/>
            <w:r w:rsidR="000D60D4">
              <w:t>adc_multi</w:t>
            </w:r>
            <w:proofErr w:type="spellEnd"/>
            <w:r>
              <w:t>))</w:t>
            </w:r>
          </w:p>
          <w:p w14:paraId="23A7AC54" w14:textId="08FB090C" w:rsidR="000D60D4" w:rsidRDefault="000D60D4" w:rsidP="000D60D4">
            <w:pPr>
              <w:pStyle w:val="CodeInCodeTable"/>
            </w:pPr>
            <w:r>
              <w:t xml:space="preserve">      if not </w:t>
            </w:r>
            <w:proofErr w:type="spellStart"/>
            <w:r>
              <w:t>self.single_rdm</w:t>
            </w:r>
            <w:proofErr w:type="spellEnd"/>
            <w:r>
              <w:t>:</w:t>
            </w:r>
          </w:p>
          <w:p w14:paraId="67A79643" w14:textId="675E7355" w:rsidR="00B42BCD" w:rsidRDefault="00B42BCD" w:rsidP="000D60D4">
            <w:pPr>
              <w:pStyle w:val="CodeInCodeTable"/>
            </w:pPr>
            <w:r>
              <w:t xml:space="preserve"> </w:t>
            </w:r>
            <w:r w:rsidR="000D60D4">
              <w:t xml:space="preserve">       </w:t>
            </w:r>
            <w:proofErr w:type="spellStart"/>
            <w:r w:rsidR="000D60D4">
              <w:t>rcnn_channel</w:t>
            </w:r>
            <w:proofErr w:type="spellEnd"/>
            <w:r w:rsidR="000D60D4">
              <w:t xml:space="preserve"> = </w:t>
            </w:r>
            <w:proofErr w:type="spellStart"/>
            <w:r w:rsidR="000D60D4">
              <w:t>rdm_beams</w:t>
            </w:r>
            <w:proofErr w:type="spellEnd"/>
            <w:r w:rsidR="000D60D4">
              <w:t>[0]</w:t>
            </w:r>
          </w:p>
        </w:tc>
      </w:tr>
    </w:tbl>
    <w:p w14:paraId="693E25BB" w14:textId="655FBCC9" w:rsidR="00A81705" w:rsidRDefault="008720D3" w:rsidP="004F0981">
      <w:pPr>
        <w:pStyle w:val="Body"/>
        <w:rPr>
          <w:lang w:eastAsia="zh-CN"/>
        </w:rPr>
      </w:pPr>
      <w:r>
        <w:rPr>
          <w:lang w:eastAsia="zh-CN"/>
        </w:rPr>
        <w:t>The bounding boxes and classes are produced by either the label files (WORK_OPT = 1) or the detectors and classifiers (WORK_OPT = 2)</w:t>
      </w:r>
      <w:r w:rsidR="006F1C6A">
        <w:rPr>
          <w:lang w:eastAsia="zh-CN"/>
        </w:rPr>
        <w:t xml:space="preserve">. For both cases, the list </w:t>
      </w:r>
      <w:r w:rsidR="006F1C6A" w:rsidRPr="006F1C6A">
        <w:rPr>
          <w:rFonts w:ascii="Courier New" w:hAnsi="Courier New" w:cs="Courier New"/>
          <w:lang w:eastAsia="zh-CN"/>
        </w:rPr>
        <w:t>labels</w:t>
      </w:r>
      <w:r w:rsidR="006F1C6A">
        <w:rPr>
          <w:lang w:eastAsia="zh-CN"/>
        </w:rPr>
        <w:t xml:space="preserve"> is updated for each frame. </w:t>
      </w:r>
    </w:p>
    <w:tbl>
      <w:tblPr>
        <w:tblStyle w:val="TableGrid"/>
        <w:tblW w:w="0" w:type="auto"/>
        <w:tblInd w:w="-5" w:type="dxa"/>
        <w:tblLook w:val="04A0" w:firstRow="1" w:lastRow="0" w:firstColumn="1" w:lastColumn="0" w:noHBand="0" w:noVBand="1"/>
      </w:tblPr>
      <w:tblGrid>
        <w:gridCol w:w="10196"/>
      </w:tblGrid>
      <w:tr w:rsidR="006F1C6A" w14:paraId="5D461A6F" w14:textId="77777777" w:rsidTr="001114BA">
        <w:tc>
          <w:tcPr>
            <w:tcW w:w="10196" w:type="dxa"/>
            <w:tcBorders>
              <w:top w:val="nil"/>
              <w:left w:val="nil"/>
              <w:bottom w:val="single" w:sz="4" w:space="0" w:color="auto"/>
              <w:right w:val="nil"/>
            </w:tcBorders>
          </w:tcPr>
          <w:p w14:paraId="0C52BDC0" w14:textId="77777777" w:rsidR="006F1C6A" w:rsidRDefault="006F1C6A" w:rsidP="001114BA">
            <w:pPr>
              <w:pStyle w:val="CodeTableTitle"/>
              <w:numPr>
                <w:ilvl w:val="0"/>
                <w:numId w:val="0"/>
              </w:numPr>
              <w:ind w:left="1701" w:hanging="1701"/>
            </w:pPr>
            <w:proofErr w:type="spellStart"/>
            <w:r>
              <w:t>demo.make_demo_pics</w:t>
            </w:r>
            <w:proofErr w:type="spellEnd"/>
          </w:p>
        </w:tc>
      </w:tr>
      <w:tr w:rsidR="006F1C6A" w14:paraId="437A3B56" w14:textId="77777777" w:rsidTr="001114BA">
        <w:tc>
          <w:tcPr>
            <w:tcW w:w="10196" w:type="dxa"/>
            <w:tcBorders>
              <w:top w:val="single" w:sz="4" w:space="0" w:color="auto"/>
              <w:bottom w:val="single" w:sz="4" w:space="0" w:color="auto"/>
            </w:tcBorders>
          </w:tcPr>
          <w:p w14:paraId="6570EA31" w14:textId="77777777" w:rsidR="006F1C6A" w:rsidRDefault="006F1C6A" w:rsidP="006F1C6A">
            <w:pPr>
              <w:pStyle w:val="CodeInCodeTable"/>
            </w:pPr>
            <w:r>
              <w:t xml:space="preserve">class </w:t>
            </w:r>
            <w:proofErr w:type="spellStart"/>
            <w:r>
              <w:t>DemoOffline</w:t>
            </w:r>
            <w:proofErr w:type="spellEnd"/>
            <w:r>
              <w:t>:</w:t>
            </w:r>
          </w:p>
          <w:p w14:paraId="37D539C9" w14:textId="77777777" w:rsidR="006F1C6A" w:rsidRDefault="006F1C6A" w:rsidP="001114BA">
            <w:pPr>
              <w:pStyle w:val="CodeInCodeTable"/>
            </w:pPr>
            <w:r>
              <w:t xml:space="preserve">  …</w:t>
            </w:r>
          </w:p>
          <w:p w14:paraId="0A16A1A6" w14:textId="77777777" w:rsidR="006F1C6A" w:rsidRDefault="006F1C6A" w:rsidP="001114BA">
            <w:pPr>
              <w:pStyle w:val="CodeInCodeTable"/>
            </w:pPr>
            <w:r>
              <w:t xml:space="preserve">  </w:t>
            </w:r>
            <w:proofErr w:type="spellStart"/>
            <w:r>
              <w:t>def</w:t>
            </w:r>
            <w:proofErr w:type="spellEnd"/>
            <w:r>
              <w:t xml:space="preserve"> </w:t>
            </w:r>
            <w:proofErr w:type="spellStart"/>
            <w:r>
              <w:t>make_demo_pics</w:t>
            </w:r>
            <w:proofErr w:type="spellEnd"/>
            <w:r>
              <w:t>():</w:t>
            </w:r>
          </w:p>
          <w:p w14:paraId="214417AD" w14:textId="77777777" w:rsidR="006F1C6A" w:rsidRDefault="006F1C6A" w:rsidP="001114BA">
            <w:pPr>
              <w:pStyle w:val="CodeInCodeTable"/>
            </w:pPr>
            <w:r>
              <w:t xml:space="preserve">    …</w:t>
            </w:r>
          </w:p>
          <w:p w14:paraId="6BE12914" w14:textId="21A5051E" w:rsidR="006F1C6A" w:rsidRDefault="006F1C6A" w:rsidP="006F1C6A">
            <w:pPr>
              <w:pStyle w:val="CodeInCodeTable"/>
            </w:pPr>
            <w:r>
              <w:t xml:space="preserve">    labels = []</w:t>
            </w:r>
          </w:p>
          <w:p w14:paraId="5A7EF111" w14:textId="77777777" w:rsidR="006F1C6A" w:rsidRDefault="006F1C6A" w:rsidP="006F1C6A">
            <w:pPr>
              <w:pStyle w:val="CodeInCodeTable"/>
            </w:pPr>
            <w:r>
              <w:t xml:space="preserve">    if </w:t>
            </w:r>
            <w:proofErr w:type="spellStart"/>
            <w:r>
              <w:t>self.use_labels</w:t>
            </w:r>
            <w:proofErr w:type="spellEnd"/>
            <w:r>
              <w:t>:</w:t>
            </w:r>
          </w:p>
          <w:p w14:paraId="4E99B36A" w14:textId="77777777" w:rsidR="006F1C6A" w:rsidRDefault="006F1C6A" w:rsidP="006F1C6A">
            <w:pPr>
              <w:pStyle w:val="CodeInCodeTable"/>
            </w:pPr>
            <w:r>
              <w:t xml:space="preserve">      labels = r[“labels”][iframe]</w:t>
            </w:r>
          </w:p>
          <w:p w14:paraId="103BE2C6" w14:textId="77777777" w:rsidR="006F1C6A" w:rsidRDefault="006F1C6A" w:rsidP="006F1C6A">
            <w:pPr>
              <w:pStyle w:val="CodeInCodeTable"/>
            </w:pPr>
            <w:r>
              <w:t xml:space="preserve">    else:</w:t>
            </w:r>
          </w:p>
          <w:p w14:paraId="06906AC6" w14:textId="77777777" w:rsidR="006F1C6A" w:rsidRDefault="006F1C6A" w:rsidP="006F1C6A">
            <w:pPr>
              <w:pStyle w:val="CodeInCodeTable"/>
            </w:pPr>
            <w:r>
              <w:t xml:space="preserve">      if </w:t>
            </w:r>
            <w:proofErr w:type="spellStart"/>
            <w:r>
              <w:t>self.detector_type</w:t>
            </w:r>
            <w:proofErr w:type="spellEnd"/>
            <w:r>
              <w:t xml:space="preserve"> == “</w:t>
            </w:r>
            <w:proofErr w:type="spellStart"/>
            <w:r>
              <w:t>rcnn</w:t>
            </w:r>
            <w:proofErr w:type="spellEnd"/>
            <w:r>
              <w:t>”:</w:t>
            </w:r>
          </w:p>
          <w:p w14:paraId="5B6F4060" w14:textId="77777777" w:rsidR="006F1C6A" w:rsidRDefault="006F1C6A" w:rsidP="006F1C6A">
            <w:pPr>
              <w:pStyle w:val="CodeInCodeTable"/>
            </w:pPr>
            <w:r>
              <w:t xml:space="preserve">        labels = </w:t>
            </w:r>
            <w:proofErr w:type="spellStart"/>
            <w:r>
              <w:t>ml_framework.get_labels</w:t>
            </w:r>
            <w:proofErr w:type="spellEnd"/>
            <w:r>
              <w:t>(</w:t>
            </w:r>
            <w:proofErr w:type="spellStart"/>
            <w:r>
              <w:t>rcnn_channel</w:t>
            </w:r>
            <w:proofErr w:type="spellEnd"/>
            <w:r>
              <w:t>)</w:t>
            </w:r>
          </w:p>
          <w:p w14:paraId="78F2082F" w14:textId="77777777" w:rsidR="006F1C6A" w:rsidRDefault="006F1C6A" w:rsidP="006F1C6A">
            <w:pPr>
              <w:pStyle w:val="CodeInCodeTable"/>
            </w:pPr>
            <w:r>
              <w:t xml:space="preserve">      if </w:t>
            </w:r>
            <w:proofErr w:type="spellStart"/>
            <w:r>
              <w:t>self.detector_type</w:t>
            </w:r>
            <w:proofErr w:type="spellEnd"/>
            <w:r>
              <w:t xml:space="preserve"> == “</w:t>
            </w:r>
            <w:proofErr w:type="spellStart"/>
            <w:r>
              <w:t>cfar</w:t>
            </w:r>
            <w:proofErr w:type="spellEnd"/>
            <w:r>
              <w:t>”:</w:t>
            </w:r>
          </w:p>
          <w:p w14:paraId="3F83CEA7" w14:textId="77777777" w:rsidR="006F1C6A" w:rsidRDefault="006F1C6A" w:rsidP="006F1C6A">
            <w:pPr>
              <w:pStyle w:val="CodeInCodeTable"/>
            </w:pPr>
            <w:r>
              <w:t xml:space="preserve">        </w:t>
            </w:r>
            <w:proofErr w:type="spellStart"/>
            <w:r>
              <w:t>bbs</w:t>
            </w:r>
            <w:proofErr w:type="spellEnd"/>
            <w:r>
              <w:t xml:space="preserve"> = </w:t>
            </w:r>
            <w:proofErr w:type="spellStart"/>
            <w:r w:rsidR="00E02936">
              <w:t>detector.get_bb</w:t>
            </w:r>
            <w:proofErr w:type="spellEnd"/>
            <w:r w:rsidR="00E02936">
              <w:t>(</w:t>
            </w:r>
            <w:proofErr w:type="spellStart"/>
            <w:r w:rsidR="00E02936">
              <w:t>rcnn_channel</w:t>
            </w:r>
            <w:proofErr w:type="spellEnd"/>
            <w:r w:rsidR="00E02936">
              <w:t>)</w:t>
            </w:r>
          </w:p>
          <w:p w14:paraId="22B2E14E" w14:textId="05B0FFF7" w:rsidR="00E02936" w:rsidRDefault="00E02936" w:rsidP="00E02936">
            <w:pPr>
              <w:pStyle w:val="CodeInCodeTable"/>
            </w:pPr>
            <w:r>
              <w:t xml:space="preserve">        labels = </w:t>
            </w:r>
            <w:proofErr w:type="spellStart"/>
            <w:r>
              <w:t>ml_framework.get_labels</w:t>
            </w:r>
            <w:proofErr w:type="spellEnd"/>
            <w:r>
              <w:t>(</w:t>
            </w:r>
            <w:proofErr w:type="spellStart"/>
            <w:r>
              <w:t>rcnn_channel</w:t>
            </w:r>
            <w:proofErr w:type="spellEnd"/>
            <w:r>
              <w:t xml:space="preserve">, </w:t>
            </w:r>
            <w:proofErr w:type="spellStart"/>
            <w:r>
              <w:t>bbs</w:t>
            </w:r>
            <w:proofErr w:type="spellEnd"/>
            <w:r>
              <w:t>)</w:t>
            </w:r>
          </w:p>
        </w:tc>
      </w:tr>
    </w:tbl>
    <w:p w14:paraId="24DA4DDA" w14:textId="40152E5E" w:rsidR="006F1C6A" w:rsidRDefault="00ED7F3A" w:rsidP="004F0981">
      <w:pPr>
        <w:pStyle w:val="Body"/>
        <w:rPr>
          <w:lang w:eastAsia="zh-CN"/>
        </w:rPr>
      </w:pPr>
      <w:r>
        <w:rPr>
          <w:lang w:eastAsia="zh-CN"/>
        </w:rPr>
        <w:t xml:space="preserve">Once the labels are obtained, and DEMO_OPT = 2, post </w:t>
      </w:r>
      <w:proofErr w:type="spellStart"/>
      <w:r>
        <w:rPr>
          <w:lang w:eastAsia="zh-CN"/>
        </w:rPr>
        <w:t>processings</w:t>
      </w:r>
      <w:proofErr w:type="spellEnd"/>
      <w:r>
        <w:rPr>
          <w:lang w:eastAsia="zh-CN"/>
        </w:rPr>
        <w:t xml:space="preserve"> are applied as stated in Chapter 5. Otherwise, if DEMO_OPT = 1, the bounding boxes and RDM are plotted.</w:t>
      </w:r>
    </w:p>
    <w:tbl>
      <w:tblPr>
        <w:tblStyle w:val="TableGrid"/>
        <w:tblW w:w="0" w:type="auto"/>
        <w:tblInd w:w="-5" w:type="dxa"/>
        <w:tblLook w:val="04A0" w:firstRow="1" w:lastRow="0" w:firstColumn="1" w:lastColumn="0" w:noHBand="0" w:noVBand="1"/>
      </w:tblPr>
      <w:tblGrid>
        <w:gridCol w:w="10196"/>
      </w:tblGrid>
      <w:tr w:rsidR="00ED7F3A" w14:paraId="2588729D" w14:textId="77777777" w:rsidTr="001114BA">
        <w:tc>
          <w:tcPr>
            <w:tcW w:w="10196" w:type="dxa"/>
            <w:tcBorders>
              <w:top w:val="nil"/>
              <w:left w:val="nil"/>
              <w:bottom w:val="single" w:sz="4" w:space="0" w:color="auto"/>
              <w:right w:val="nil"/>
            </w:tcBorders>
          </w:tcPr>
          <w:p w14:paraId="5EDB7E48" w14:textId="77777777" w:rsidR="00ED7F3A" w:rsidRDefault="00ED7F3A" w:rsidP="001114BA">
            <w:pPr>
              <w:pStyle w:val="CodeTableTitle"/>
              <w:numPr>
                <w:ilvl w:val="0"/>
                <w:numId w:val="0"/>
              </w:numPr>
              <w:ind w:left="1701" w:hanging="1701"/>
            </w:pPr>
            <w:proofErr w:type="spellStart"/>
            <w:r>
              <w:t>demo.make_demo_pics</w:t>
            </w:r>
            <w:proofErr w:type="spellEnd"/>
          </w:p>
        </w:tc>
      </w:tr>
      <w:tr w:rsidR="00ED7F3A" w14:paraId="3F089C53" w14:textId="77777777" w:rsidTr="001114BA">
        <w:tc>
          <w:tcPr>
            <w:tcW w:w="10196" w:type="dxa"/>
            <w:tcBorders>
              <w:top w:val="single" w:sz="4" w:space="0" w:color="auto"/>
              <w:bottom w:val="single" w:sz="4" w:space="0" w:color="auto"/>
            </w:tcBorders>
          </w:tcPr>
          <w:p w14:paraId="7EA1BE6F" w14:textId="77777777" w:rsidR="00ED7F3A" w:rsidRDefault="00ED7F3A" w:rsidP="00ED7F3A">
            <w:pPr>
              <w:pStyle w:val="CodeInCodeTable"/>
            </w:pPr>
            <w:r>
              <w:t xml:space="preserve">class </w:t>
            </w:r>
            <w:proofErr w:type="spellStart"/>
            <w:r>
              <w:t>DemoOffline</w:t>
            </w:r>
            <w:proofErr w:type="spellEnd"/>
            <w:r>
              <w:t>:</w:t>
            </w:r>
          </w:p>
          <w:p w14:paraId="1E139A84" w14:textId="77777777" w:rsidR="00ED7F3A" w:rsidRDefault="00ED7F3A" w:rsidP="001114BA">
            <w:pPr>
              <w:pStyle w:val="CodeInCodeTable"/>
            </w:pPr>
            <w:r>
              <w:lastRenderedPageBreak/>
              <w:t xml:space="preserve">  …</w:t>
            </w:r>
          </w:p>
          <w:p w14:paraId="711B8CE5" w14:textId="77777777" w:rsidR="00ED7F3A" w:rsidRDefault="00ED7F3A" w:rsidP="001114BA">
            <w:pPr>
              <w:pStyle w:val="CodeInCodeTable"/>
            </w:pPr>
            <w:r>
              <w:t xml:space="preserve">  </w:t>
            </w:r>
            <w:proofErr w:type="spellStart"/>
            <w:r>
              <w:t>def</w:t>
            </w:r>
            <w:proofErr w:type="spellEnd"/>
            <w:r>
              <w:t xml:space="preserve"> </w:t>
            </w:r>
            <w:proofErr w:type="spellStart"/>
            <w:r>
              <w:t>make_demo_pics</w:t>
            </w:r>
            <w:proofErr w:type="spellEnd"/>
            <w:r>
              <w:t>():</w:t>
            </w:r>
          </w:p>
          <w:p w14:paraId="48F93051" w14:textId="77777777" w:rsidR="00ED7F3A" w:rsidRDefault="00ED7F3A" w:rsidP="001114BA">
            <w:pPr>
              <w:pStyle w:val="CodeInCodeTable"/>
            </w:pPr>
            <w:r>
              <w:t xml:space="preserve">    …</w:t>
            </w:r>
          </w:p>
          <w:p w14:paraId="1ABF6879" w14:textId="17ECAEDF" w:rsidR="00ED7F3A" w:rsidRDefault="00ED7F3A" w:rsidP="001114BA">
            <w:pPr>
              <w:pStyle w:val="CodeInCodeTable"/>
            </w:pPr>
            <w:r>
              <w:t xml:space="preserve">    if </w:t>
            </w:r>
            <w:proofErr w:type="spellStart"/>
            <w:r>
              <w:t>self.target_pos</w:t>
            </w:r>
            <w:proofErr w:type="spellEnd"/>
            <w:r>
              <w:t>:</w:t>
            </w:r>
          </w:p>
          <w:p w14:paraId="6DFD52B0" w14:textId="2875578C" w:rsidR="00ED7F3A" w:rsidRDefault="00ED7F3A" w:rsidP="001114BA">
            <w:pPr>
              <w:pStyle w:val="CodeInCodeTable"/>
            </w:pPr>
            <w:r>
              <w:t xml:space="preserve">      </w:t>
            </w:r>
            <w:proofErr w:type="spellStart"/>
            <w:r>
              <w:t>tgts</w:t>
            </w:r>
            <w:proofErr w:type="spellEnd"/>
            <w:r>
              <w:t xml:space="preserve"> = </w:t>
            </w:r>
            <w:proofErr w:type="spellStart"/>
            <w:r>
              <w:t>extract_tgt</w:t>
            </w:r>
            <w:proofErr w:type="spellEnd"/>
            <w:r>
              <w:t>(</w:t>
            </w:r>
            <w:proofErr w:type="spellStart"/>
            <w:r>
              <w:t>rdms_all_channel</w:t>
            </w:r>
            <w:proofErr w:type="spellEnd"/>
            <w:r>
              <w:t>, labels)</w:t>
            </w:r>
          </w:p>
          <w:p w14:paraId="3C17A3A7" w14:textId="4439D054" w:rsidR="00ED7F3A" w:rsidRDefault="00ED7F3A" w:rsidP="001114BA">
            <w:pPr>
              <w:pStyle w:val="CodeInCodeTable"/>
            </w:pPr>
            <w:r>
              <w:t xml:space="preserve">      if </w:t>
            </w:r>
            <w:proofErr w:type="spellStart"/>
            <w:r>
              <w:t>self.enable_tracker</w:t>
            </w:r>
            <w:proofErr w:type="spellEnd"/>
            <w:r>
              <w:t>:</w:t>
            </w:r>
          </w:p>
          <w:p w14:paraId="42973CE9" w14:textId="3D5FC928" w:rsidR="00ED7F3A" w:rsidRDefault="00ED7F3A" w:rsidP="00ED7F3A">
            <w:pPr>
              <w:pStyle w:val="CodeInCodeTable"/>
            </w:pPr>
            <w:r>
              <w:t xml:space="preserve">        </w:t>
            </w:r>
            <w:proofErr w:type="spellStart"/>
            <w:r>
              <w:t>tgts</w:t>
            </w:r>
            <w:proofErr w:type="spellEnd"/>
            <w:r>
              <w:t xml:space="preserve"> =</w:t>
            </w:r>
            <w:proofErr w:type="spellStart"/>
            <w:r>
              <w:t>apply_tracker</w:t>
            </w:r>
            <w:proofErr w:type="spellEnd"/>
            <w:r>
              <w:t>(</w:t>
            </w:r>
            <w:proofErr w:type="spellStart"/>
            <w:r>
              <w:t>tgts</w:t>
            </w:r>
            <w:proofErr w:type="spellEnd"/>
            <w:r>
              <w:t xml:space="preserve">, </w:t>
            </w:r>
            <w:proofErr w:type="spellStart"/>
            <w:r>
              <w:t>self.frame_period</w:t>
            </w:r>
            <w:proofErr w:type="spellEnd"/>
            <w:r>
              <w:t>)</w:t>
            </w:r>
          </w:p>
        </w:tc>
      </w:tr>
    </w:tbl>
    <w:p w14:paraId="53CAA77C" w14:textId="71AFC623" w:rsidR="001114BA" w:rsidRDefault="001114BA" w:rsidP="004F0981">
      <w:pPr>
        <w:pStyle w:val="Body"/>
        <w:rPr>
          <w:lang w:eastAsia="zh-CN"/>
        </w:rPr>
      </w:pPr>
      <w:r>
        <w:rPr>
          <w:lang w:eastAsia="zh-CN"/>
        </w:rPr>
        <w:lastRenderedPageBreak/>
        <w:t>From Chapter 5.2, for a given target, if it is successfully tracked in the current frame, the tracking level will increase by one. Otherwise the tracking level will be reduced by one. In the visualization or other attempts, this tracking level can be used for filtering. Because the tracking is based on positions, it only work when DEMO_OPT = 2.</w:t>
      </w:r>
      <w:r w:rsidR="00E067DB">
        <w:rPr>
          <w:lang w:eastAsia="zh-CN"/>
        </w:rPr>
        <w:t xml:space="preserve"> Note additional </w:t>
      </w:r>
      <w:proofErr w:type="spellStart"/>
      <w:proofErr w:type="gramStart"/>
      <w:r w:rsidR="00E067DB">
        <w:rPr>
          <w:lang w:eastAsia="zh-CN"/>
        </w:rPr>
        <w:t>DoA</w:t>
      </w:r>
      <w:proofErr w:type="spellEnd"/>
      <w:proofErr w:type="gramEnd"/>
      <w:r w:rsidR="00E067DB">
        <w:rPr>
          <w:lang w:eastAsia="zh-CN"/>
        </w:rPr>
        <w:t xml:space="preserve"> offset </w:t>
      </w:r>
      <w:r w:rsidR="000047B3">
        <w:rPr>
          <w:lang w:eastAsia="zh-CN"/>
        </w:rPr>
        <w:t xml:space="preserve">should </w:t>
      </w:r>
      <w:r w:rsidR="00E067DB">
        <w:rPr>
          <w:lang w:eastAsia="zh-CN"/>
        </w:rPr>
        <w:t>be applied due to the installation.</w:t>
      </w:r>
      <w:r w:rsidR="000047B3">
        <w:rPr>
          <w:lang w:eastAsia="zh-CN"/>
        </w:rPr>
        <w:t xml:space="preserve"> Here, when the tracking level is larger than or equal to 1, the result will be sent (displayed in this case).</w:t>
      </w:r>
    </w:p>
    <w:tbl>
      <w:tblPr>
        <w:tblStyle w:val="TableGrid"/>
        <w:tblW w:w="0" w:type="auto"/>
        <w:tblInd w:w="-5" w:type="dxa"/>
        <w:tblLook w:val="04A0" w:firstRow="1" w:lastRow="0" w:firstColumn="1" w:lastColumn="0" w:noHBand="0" w:noVBand="1"/>
      </w:tblPr>
      <w:tblGrid>
        <w:gridCol w:w="10196"/>
      </w:tblGrid>
      <w:tr w:rsidR="001114BA" w14:paraId="2B9F9571" w14:textId="77777777" w:rsidTr="00752DB8">
        <w:tc>
          <w:tcPr>
            <w:tcW w:w="10196" w:type="dxa"/>
            <w:tcBorders>
              <w:top w:val="nil"/>
              <w:left w:val="nil"/>
              <w:bottom w:val="single" w:sz="4" w:space="0" w:color="auto"/>
              <w:right w:val="nil"/>
            </w:tcBorders>
          </w:tcPr>
          <w:p w14:paraId="6A7F2AF3" w14:textId="77777777" w:rsidR="001114BA" w:rsidRDefault="001114BA" w:rsidP="001114BA">
            <w:pPr>
              <w:pStyle w:val="CodeTableTitle"/>
              <w:numPr>
                <w:ilvl w:val="0"/>
                <w:numId w:val="0"/>
              </w:numPr>
              <w:ind w:left="1701" w:hanging="1701"/>
            </w:pPr>
            <w:proofErr w:type="spellStart"/>
            <w:r>
              <w:t>demo.make_demo_pics</w:t>
            </w:r>
            <w:proofErr w:type="spellEnd"/>
          </w:p>
        </w:tc>
      </w:tr>
      <w:tr w:rsidR="001114BA" w14:paraId="19F5DD2B" w14:textId="77777777" w:rsidTr="00752DB8">
        <w:tc>
          <w:tcPr>
            <w:tcW w:w="10196" w:type="dxa"/>
            <w:tcBorders>
              <w:top w:val="single" w:sz="4" w:space="0" w:color="auto"/>
              <w:bottom w:val="single" w:sz="4" w:space="0" w:color="auto"/>
            </w:tcBorders>
          </w:tcPr>
          <w:p w14:paraId="2434D416" w14:textId="77777777" w:rsidR="001114BA" w:rsidRDefault="001114BA" w:rsidP="001114BA">
            <w:pPr>
              <w:pStyle w:val="CodeInCodeTable"/>
            </w:pPr>
            <w:r>
              <w:t xml:space="preserve">class </w:t>
            </w:r>
            <w:proofErr w:type="spellStart"/>
            <w:r>
              <w:t>DemoOffline</w:t>
            </w:r>
            <w:proofErr w:type="spellEnd"/>
            <w:r>
              <w:t>:</w:t>
            </w:r>
          </w:p>
          <w:p w14:paraId="19B92723" w14:textId="77777777" w:rsidR="001114BA" w:rsidRDefault="001114BA" w:rsidP="001114BA">
            <w:pPr>
              <w:pStyle w:val="CodeInCodeTable"/>
            </w:pPr>
            <w:r>
              <w:t xml:space="preserve">  …</w:t>
            </w:r>
          </w:p>
          <w:p w14:paraId="6F1F26B4" w14:textId="77777777" w:rsidR="001114BA" w:rsidRDefault="001114BA" w:rsidP="001114BA">
            <w:pPr>
              <w:pStyle w:val="CodeInCodeTable"/>
            </w:pPr>
            <w:r>
              <w:t xml:space="preserve">  </w:t>
            </w:r>
            <w:proofErr w:type="spellStart"/>
            <w:r>
              <w:t>def</w:t>
            </w:r>
            <w:proofErr w:type="spellEnd"/>
            <w:r>
              <w:t xml:space="preserve"> </w:t>
            </w:r>
            <w:proofErr w:type="spellStart"/>
            <w:r>
              <w:t>make_demo_pics</w:t>
            </w:r>
            <w:proofErr w:type="spellEnd"/>
            <w:r>
              <w:t>():</w:t>
            </w:r>
          </w:p>
          <w:p w14:paraId="191CC20D" w14:textId="77777777" w:rsidR="001114BA" w:rsidRDefault="001114BA" w:rsidP="001114BA">
            <w:pPr>
              <w:pStyle w:val="CodeInCodeTable"/>
            </w:pPr>
            <w:r>
              <w:t xml:space="preserve">    …</w:t>
            </w:r>
          </w:p>
          <w:p w14:paraId="7F4D2D88" w14:textId="77777777" w:rsidR="001114BA" w:rsidRDefault="001114BA" w:rsidP="001114BA">
            <w:pPr>
              <w:pStyle w:val="CodeInCodeTable"/>
            </w:pPr>
            <w:r>
              <w:t xml:space="preserve">    if </w:t>
            </w:r>
            <w:proofErr w:type="spellStart"/>
            <w:r>
              <w:t>self.target_pos</w:t>
            </w:r>
            <w:proofErr w:type="spellEnd"/>
            <w:r>
              <w:t>:</w:t>
            </w:r>
          </w:p>
          <w:p w14:paraId="4CEF78B0" w14:textId="37E68FB9" w:rsidR="001114BA" w:rsidRDefault="001114BA" w:rsidP="00752DB8">
            <w:pPr>
              <w:pStyle w:val="CodeInCodeTable"/>
            </w:pPr>
            <w:r>
              <w:t xml:space="preserve">      </w:t>
            </w:r>
            <w:r w:rsidR="00752DB8">
              <w:t>viz.cv2_show_rdm(</w:t>
            </w:r>
            <w:proofErr w:type="spellStart"/>
            <w:r w:rsidR="00752DB8">
              <w:t>tgts</w:t>
            </w:r>
            <w:proofErr w:type="spellEnd"/>
            <w:r w:rsidR="00752DB8">
              <w:t xml:space="preserve">, save=1, </w:t>
            </w:r>
            <w:proofErr w:type="spellStart"/>
            <w:r w:rsidR="00752DB8">
              <w:t>doa_post_calibration</w:t>
            </w:r>
            <w:proofErr w:type="spellEnd"/>
            <w:r w:rsidR="00752DB8">
              <w:t>=</w:t>
            </w:r>
            <w:proofErr w:type="spellStart"/>
            <w:r w:rsidR="00752DB8">
              <w:t>cfg.radar_cfg.azimuth_offset_deg</w:t>
            </w:r>
            <w:proofErr w:type="spellEnd"/>
            <w:r w:rsidR="00752DB8">
              <w:t>)</w:t>
            </w:r>
          </w:p>
        </w:tc>
      </w:tr>
      <w:tr w:rsidR="00752DB8" w14:paraId="7A200CBB" w14:textId="77777777" w:rsidTr="00752DB8">
        <w:tc>
          <w:tcPr>
            <w:tcW w:w="10196" w:type="dxa"/>
            <w:tcBorders>
              <w:left w:val="nil"/>
              <w:right w:val="nil"/>
            </w:tcBorders>
          </w:tcPr>
          <w:p w14:paraId="663E2BB8" w14:textId="3255E55B" w:rsidR="00752DB8" w:rsidRDefault="00752DB8" w:rsidP="00752DB8">
            <w:pPr>
              <w:pStyle w:val="CodeTableTitle"/>
              <w:numPr>
                <w:ilvl w:val="0"/>
                <w:numId w:val="0"/>
              </w:numPr>
              <w:ind w:left="1701" w:hanging="1701"/>
            </w:pPr>
            <w:proofErr w:type="spellStart"/>
            <w:r>
              <w:t>postprocessing.viz</w:t>
            </w:r>
            <w:proofErr w:type="spellEnd"/>
          </w:p>
        </w:tc>
      </w:tr>
      <w:tr w:rsidR="00752DB8" w14:paraId="3B8798AF" w14:textId="77777777" w:rsidTr="00752DB8">
        <w:tc>
          <w:tcPr>
            <w:tcW w:w="10196" w:type="dxa"/>
          </w:tcPr>
          <w:p w14:paraId="3A954870" w14:textId="5A245B43" w:rsidR="00752DB8" w:rsidRDefault="00752DB8" w:rsidP="00752DB8">
            <w:pPr>
              <w:pStyle w:val="CodeInCodeTable"/>
            </w:pPr>
            <w:proofErr w:type="spellStart"/>
            <w:r>
              <w:t>def</w:t>
            </w:r>
            <w:proofErr w:type="spellEnd"/>
            <w:r>
              <w:t xml:space="preserve"> cv2_show_xy:</w:t>
            </w:r>
          </w:p>
          <w:p w14:paraId="269BFC21" w14:textId="77777777" w:rsidR="00752DB8" w:rsidRDefault="00752DB8" w:rsidP="00752DB8">
            <w:pPr>
              <w:pStyle w:val="CodeInCodeTable"/>
            </w:pPr>
            <w:r>
              <w:t xml:space="preserve">  for </w:t>
            </w:r>
            <w:proofErr w:type="spellStart"/>
            <w:r>
              <w:t>tgt</w:t>
            </w:r>
            <w:proofErr w:type="spellEnd"/>
            <w:r>
              <w:t xml:space="preserve"> in </w:t>
            </w:r>
            <w:proofErr w:type="spellStart"/>
            <w:r>
              <w:t>tgts</w:t>
            </w:r>
            <w:proofErr w:type="spellEnd"/>
            <w:r>
              <w:t>:</w:t>
            </w:r>
          </w:p>
          <w:p w14:paraId="63526C61" w14:textId="77777777" w:rsidR="00752DB8" w:rsidRDefault="00752DB8" w:rsidP="00752DB8">
            <w:pPr>
              <w:pStyle w:val="CodeInCodeTable"/>
            </w:pPr>
            <w:r>
              <w:t xml:space="preserve">    if </w:t>
            </w:r>
            <w:proofErr w:type="spellStart"/>
            <w:r>
              <w:t>tgt</w:t>
            </w:r>
            <w:proofErr w:type="spellEnd"/>
            <w:r>
              <w:t>[3] &gt;= 1:</w:t>
            </w:r>
          </w:p>
          <w:p w14:paraId="637FDE7F" w14:textId="29024277" w:rsidR="00E067DB" w:rsidRDefault="00E067DB" w:rsidP="00E067DB">
            <w:pPr>
              <w:pStyle w:val="CodeInCodeTable"/>
            </w:pPr>
            <w:r>
              <w:t xml:space="preserve">     </w:t>
            </w:r>
            <w:proofErr w:type="spellStart"/>
            <w:r>
              <w:t>azimuth_doa_offset</w:t>
            </w:r>
            <w:proofErr w:type="spellEnd"/>
            <w:r>
              <w:t>()</w:t>
            </w:r>
          </w:p>
        </w:tc>
      </w:tr>
    </w:tbl>
    <w:p w14:paraId="3AFFAF1C" w14:textId="16C48F97" w:rsidR="00F1269A" w:rsidRDefault="003F23EF" w:rsidP="00460345">
      <w:pPr>
        <w:pStyle w:val="Heading3"/>
      </w:pPr>
      <w:bookmarkStart w:id="58" w:name="_Toc34836930"/>
      <w:r>
        <w:t>Stand-alone demo video without classifier</w:t>
      </w:r>
      <w:bookmarkEnd w:id="58"/>
    </w:p>
    <w:p w14:paraId="0DC551C0" w14:textId="36DA3885" w:rsidR="00460345" w:rsidRPr="00460345" w:rsidRDefault="00460345" w:rsidP="00460345">
      <w:pPr>
        <w:pStyle w:val="Body"/>
      </w:pPr>
      <w:r>
        <w:t xml:space="preserve">The stand-alone module handles the situation where no classification is needed. It will detect targets </w:t>
      </w:r>
      <w:r w:rsidR="00135DFC">
        <w:t>from RDM for</w:t>
      </w:r>
      <w:r>
        <w:t xml:space="preserve"> each frame</w:t>
      </w:r>
      <w:r w:rsidR="000047B3">
        <w:t xml:space="preserve"> with bounding boxes, then the target information from the bounding boxes will be extracted and tracked as stated above. </w:t>
      </w:r>
      <w:r w:rsidR="000047B3" w:rsidRPr="000047B3">
        <w:rPr>
          <w:rFonts w:ascii="Courier New" w:hAnsi="Courier New" w:cs="Courier New"/>
        </w:rPr>
        <w:t>Labels</w:t>
      </w:r>
      <w:r w:rsidR="000047B3">
        <w:t xml:space="preserve"> are still produced, but with a class value of </w:t>
      </w:r>
      <w:r w:rsidR="000047B3" w:rsidRPr="000047B3">
        <w:rPr>
          <w:rFonts w:ascii="Courier New" w:hAnsi="Courier New" w:cs="Courier New"/>
        </w:rPr>
        <w:t>-1</w:t>
      </w:r>
      <w:r w:rsidR="000047B3">
        <w:t>.</w:t>
      </w:r>
    </w:p>
    <w:tbl>
      <w:tblPr>
        <w:tblStyle w:val="TableGrid"/>
        <w:tblW w:w="0" w:type="auto"/>
        <w:tblInd w:w="-5" w:type="dxa"/>
        <w:tblLook w:val="04A0" w:firstRow="1" w:lastRow="0" w:firstColumn="1" w:lastColumn="0" w:noHBand="0" w:noVBand="1"/>
      </w:tblPr>
      <w:tblGrid>
        <w:gridCol w:w="10196"/>
      </w:tblGrid>
      <w:tr w:rsidR="000047B3" w14:paraId="6082FECC" w14:textId="77777777" w:rsidTr="008718E2">
        <w:tc>
          <w:tcPr>
            <w:tcW w:w="10196" w:type="dxa"/>
            <w:tcBorders>
              <w:top w:val="nil"/>
              <w:left w:val="nil"/>
              <w:bottom w:val="single" w:sz="4" w:space="0" w:color="auto"/>
              <w:right w:val="nil"/>
            </w:tcBorders>
          </w:tcPr>
          <w:p w14:paraId="0D53BCE9" w14:textId="77777777" w:rsidR="000047B3" w:rsidRDefault="000047B3" w:rsidP="008718E2">
            <w:pPr>
              <w:pStyle w:val="CodeTableTitle"/>
              <w:numPr>
                <w:ilvl w:val="0"/>
                <w:numId w:val="0"/>
              </w:numPr>
              <w:ind w:left="1701" w:hanging="1701"/>
            </w:pPr>
            <w:proofErr w:type="spellStart"/>
            <w:r>
              <w:t>demo.make_demo_pics</w:t>
            </w:r>
            <w:proofErr w:type="spellEnd"/>
          </w:p>
        </w:tc>
      </w:tr>
      <w:tr w:rsidR="000047B3" w14:paraId="498D6857" w14:textId="77777777" w:rsidTr="008718E2">
        <w:tc>
          <w:tcPr>
            <w:tcW w:w="10196" w:type="dxa"/>
            <w:tcBorders>
              <w:top w:val="single" w:sz="4" w:space="0" w:color="auto"/>
              <w:bottom w:val="single" w:sz="4" w:space="0" w:color="auto"/>
            </w:tcBorders>
          </w:tcPr>
          <w:p w14:paraId="1C75D53E" w14:textId="77777777" w:rsidR="000047B3" w:rsidRDefault="000047B3" w:rsidP="000047B3">
            <w:pPr>
              <w:pStyle w:val="CodeInCodeTable"/>
            </w:pPr>
            <w:r>
              <w:t xml:space="preserve">class </w:t>
            </w:r>
            <w:proofErr w:type="spellStart"/>
            <w:r>
              <w:t>DemoOffline</w:t>
            </w:r>
            <w:proofErr w:type="spellEnd"/>
            <w:r>
              <w:t>:</w:t>
            </w:r>
          </w:p>
          <w:p w14:paraId="6F826C09" w14:textId="5C827E62" w:rsidR="000047B3" w:rsidRDefault="000047B3" w:rsidP="008718E2">
            <w:pPr>
              <w:pStyle w:val="CodeInCodeTable"/>
            </w:pPr>
            <w:r>
              <w:t xml:space="preserve">  …</w:t>
            </w:r>
          </w:p>
          <w:p w14:paraId="1537653F" w14:textId="52A2DEE6" w:rsidR="000047B3" w:rsidRDefault="000047B3" w:rsidP="008718E2">
            <w:pPr>
              <w:pStyle w:val="CodeInCodeTable"/>
            </w:pPr>
            <w:r>
              <w:t xml:space="preserve">  </w:t>
            </w:r>
            <w:proofErr w:type="spellStart"/>
            <w:r>
              <w:t>def</w:t>
            </w:r>
            <w:proofErr w:type="spellEnd"/>
            <w:r>
              <w:t xml:space="preserve"> </w:t>
            </w:r>
            <w:proofErr w:type="spellStart"/>
            <w:r>
              <w:t>work_opt</w:t>
            </w:r>
            <w:proofErr w:type="spellEnd"/>
            <w:r>
              <w:t>():</w:t>
            </w:r>
          </w:p>
          <w:p w14:paraId="4D4DF080" w14:textId="4114E77D" w:rsidR="000047B3" w:rsidRDefault="000047B3" w:rsidP="008718E2">
            <w:pPr>
              <w:pStyle w:val="CodeInCodeTable"/>
            </w:pPr>
            <w:r>
              <w:t xml:space="preserve">    </w:t>
            </w:r>
            <w:proofErr w:type="spellStart"/>
            <w:r>
              <w:t>self.load_detector</w:t>
            </w:r>
            <w:proofErr w:type="spellEnd"/>
            <w:r>
              <w:t>(</w:t>
            </w:r>
            <w:proofErr w:type="spellStart"/>
            <w:r>
              <w:t>det_type</w:t>
            </w:r>
            <w:proofErr w:type="spellEnd"/>
            <w:r>
              <w:t>=”</w:t>
            </w:r>
            <w:proofErr w:type="spellStart"/>
            <w:r>
              <w:t>cfar</w:t>
            </w:r>
            <w:proofErr w:type="spellEnd"/>
            <w:r>
              <w:t>”)</w:t>
            </w:r>
          </w:p>
          <w:p w14:paraId="5B8A09EE" w14:textId="3155406D" w:rsidR="000047B3" w:rsidRDefault="000047B3" w:rsidP="008718E2">
            <w:pPr>
              <w:pStyle w:val="CodeInCodeTable"/>
            </w:pPr>
            <w:r>
              <w:t xml:space="preserve">    </w:t>
            </w:r>
            <w:proofErr w:type="spellStart"/>
            <w:r>
              <w:t>self.load_classifier</w:t>
            </w:r>
            <w:proofErr w:type="spellEnd"/>
            <w:r>
              <w:t>(</w:t>
            </w:r>
            <w:proofErr w:type="spellStart"/>
            <w:r>
              <w:t>cls_type</w:t>
            </w:r>
            <w:proofErr w:type="spellEnd"/>
            <w:r>
              <w:t>=”non”)</w:t>
            </w:r>
          </w:p>
          <w:p w14:paraId="79777E2A" w14:textId="77777777" w:rsidR="000047B3" w:rsidRDefault="000047B3" w:rsidP="008718E2">
            <w:pPr>
              <w:pStyle w:val="CodeInCodeTable"/>
            </w:pPr>
            <w:r>
              <w:t xml:space="preserve">  </w:t>
            </w:r>
            <w:proofErr w:type="spellStart"/>
            <w:r>
              <w:t>def</w:t>
            </w:r>
            <w:proofErr w:type="spellEnd"/>
            <w:r>
              <w:t xml:space="preserve"> </w:t>
            </w:r>
            <w:proofErr w:type="spellStart"/>
            <w:r>
              <w:t>make_demo_pics</w:t>
            </w:r>
            <w:proofErr w:type="spellEnd"/>
            <w:r>
              <w:t>():</w:t>
            </w:r>
          </w:p>
          <w:p w14:paraId="78301CD9" w14:textId="77777777" w:rsidR="000047B3" w:rsidRDefault="000047B3" w:rsidP="008718E2">
            <w:pPr>
              <w:pStyle w:val="CodeInCodeTable"/>
            </w:pPr>
            <w:r>
              <w:t xml:space="preserve">    …</w:t>
            </w:r>
          </w:p>
          <w:p w14:paraId="68CF99F4" w14:textId="5535733D" w:rsidR="000047B3" w:rsidRDefault="000047B3" w:rsidP="008718E2">
            <w:pPr>
              <w:pStyle w:val="CodeInCodeTable"/>
            </w:pPr>
            <w:r>
              <w:t xml:space="preserve">    if </w:t>
            </w:r>
            <w:proofErr w:type="spellStart"/>
            <w:r>
              <w:t>self.classifier_type</w:t>
            </w:r>
            <w:proofErr w:type="spellEnd"/>
            <w:r>
              <w:t xml:space="preserve"> == “non”:</w:t>
            </w:r>
          </w:p>
          <w:p w14:paraId="0C9CAB7D" w14:textId="7AAC6DD5" w:rsidR="000047B3" w:rsidRDefault="000047B3" w:rsidP="008718E2">
            <w:pPr>
              <w:pStyle w:val="CodeInCodeTable"/>
            </w:pPr>
            <w:r>
              <w:t xml:space="preserve">      for bb in </w:t>
            </w:r>
            <w:proofErr w:type="spellStart"/>
            <w:r>
              <w:t>bbs</w:t>
            </w:r>
            <w:proofErr w:type="spellEnd"/>
            <w:r>
              <w:t>:</w:t>
            </w:r>
          </w:p>
          <w:p w14:paraId="716BA45D" w14:textId="6F902B13" w:rsidR="000047B3" w:rsidRDefault="000047B3" w:rsidP="000047B3">
            <w:pPr>
              <w:pStyle w:val="CodeInCodeTable"/>
            </w:pPr>
            <w:r>
              <w:t xml:space="preserve">        </w:t>
            </w:r>
            <w:proofErr w:type="spellStart"/>
            <w:r>
              <w:t>labels.append</w:t>
            </w:r>
            <w:proofErr w:type="spellEnd"/>
            <w:r>
              <w:t>([0, -1, bb])</w:t>
            </w:r>
          </w:p>
        </w:tc>
      </w:tr>
    </w:tbl>
    <w:p w14:paraId="16BF03DB" w14:textId="77777777" w:rsidR="00A23B13" w:rsidRPr="00A23B13" w:rsidRDefault="00A23B13" w:rsidP="00A23B13">
      <w:pPr>
        <w:pStyle w:val="Body"/>
      </w:pPr>
    </w:p>
    <w:p w14:paraId="707051D8" w14:textId="77777777" w:rsidR="00F1269A" w:rsidRPr="00F1269A" w:rsidRDefault="00F1269A" w:rsidP="00F1269A">
      <w:pPr>
        <w:pStyle w:val="Body"/>
      </w:pPr>
    </w:p>
    <w:p w14:paraId="015E39C4" w14:textId="77777777" w:rsidR="0043033F" w:rsidRPr="0043033F" w:rsidRDefault="0043033F" w:rsidP="0043033F">
      <w:pPr>
        <w:pStyle w:val="Body"/>
      </w:pPr>
    </w:p>
    <w:p w14:paraId="3B9176E9" w14:textId="48D77D06" w:rsidR="00F11A97" w:rsidRDefault="00F11A97">
      <w:pPr>
        <w:rPr>
          <w:lang w:eastAsia="de-DE"/>
        </w:rPr>
      </w:pPr>
      <w:r>
        <w:br w:type="page"/>
      </w:r>
    </w:p>
    <w:p w14:paraId="33E36AC7" w14:textId="2E92F130" w:rsidR="005F242A" w:rsidRPr="00AA2E0B" w:rsidRDefault="00AA2E0B" w:rsidP="00AA2E0B">
      <w:pPr>
        <w:pStyle w:val="HeadingPreface"/>
      </w:pPr>
      <w:bookmarkStart w:id="59" w:name="_Toc34836931"/>
      <w:r>
        <w:lastRenderedPageBreak/>
        <w:t>References</w:t>
      </w:r>
      <w:bookmarkEnd w:id="59"/>
    </w:p>
    <w:p w14:paraId="3A6C5F5D" w14:textId="51C9A180" w:rsidR="00583066" w:rsidRPr="00583066" w:rsidRDefault="00583066" w:rsidP="002B563F">
      <w:pPr>
        <w:pStyle w:val="Reference"/>
        <w:numPr>
          <w:ilvl w:val="0"/>
          <w:numId w:val="27"/>
        </w:numPr>
      </w:pPr>
      <w:r>
        <w:t xml:space="preserve">AN553 </w:t>
      </w:r>
      <w:r w:rsidRPr="00583066">
        <w:rPr>
          <w:i/>
        </w:rPr>
        <w:t>Position2Go-24GHz radar kit with BGT24MTR12 and XMC4700 32-bit ARM® Cortex</w:t>
      </w:r>
      <w:r w:rsidRPr="00583066">
        <w:rPr>
          <w:i/>
          <w:vertAlign w:val="superscript"/>
        </w:rPr>
        <w:t>TM</w:t>
      </w:r>
      <w:r w:rsidRPr="00583066">
        <w:rPr>
          <w:i/>
        </w:rPr>
        <w:t>-M4 MCU for ranging and target position estimation.</w:t>
      </w:r>
    </w:p>
    <w:p w14:paraId="3F4599A5" w14:textId="270DE15E" w:rsidR="00583066" w:rsidRPr="006605A3" w:rsidRDefault="006605A3" w:rsidP="002B563F">
      <w:pPr>
        <w:pStyle w:val="Reference"/>
        <w:numPr>
          <w:ilvl w:val="0"/>
          <w:numId w:val="27"/>
        </w:numPr>
        <w:rPr>
          <w:rStyle w:val="Hypertext"/>
          <w:b w:val="0"/>
          <w:color w:val="auto"/>
        </w:rPr>
      </w:pPr>
      <w:r>
        <w:rPr>
          <w:rStyle w:val="Hypertext"/>
          <w:b w:val="0"/>
          <w:color w:val="auto"/>
        </w:rPr>
        <w:t xml:space="preserve">A. V. Oppenheim, A. </w:t>
      </w:r>
      <w:r>
        <w:rPr>
          <w:rStyle w:val="Hypertext"/>
          <w:rFonts w:eastAsia="MS Mincho" w:hint="eastAsia"/>
          <w:b w:val="0"/>
          <w:color w:val="auto"/>
          <w:lang w:eastAsia="ja-JP"/>
        </w:rPr>
        <w:t xml:space="preserve">S. </w:t>
      </w:r>
      <w:proofErr w:type="spellStart"/>
      <w:r>
        <w:rPr>
          <w:rStyle w:val="Hypertext"/>
          <w:rFonts w:eastAsia="MS Mincho"/>
          <w:b w:val="0"/>
          <w:color w:val="auto"/>
          <w:lang w:eastAsia="ja-JP"/>
        </w:rPr>
        <w:t>Willsky</w:t>
      </w:r>
      <w:proofErr w:type="spellEnd"/>
      <w:r>
        <w:rPr>
          <w:rStyle w:val="Hypertext"/>
          <w:rFonts w:eastAsia="MS Mincho"/>
          <w:b w:val="0"/>
          <w:color w:val="auto"/>
          <w:lang w:eastAsia="ja-JP"/>
        </w:rPr>
        <w:t xml:space="preserve">, and S. Hamid </w:t>
      </w:r>
      <w:proofErr w:type="spellStart"/>
      <w:r>
        <w:rPr>
          <w:rStyle w:val="Hypertext"/>
          <w:rFonts w:eastAsia="MS Mincho"/>
          <w:b w:val="0"/>
          <w:color w:val="auto"/>
          <w:lang w:eastAsia="ja-JP"/>
        </w:rPr>
        <w:t>Nawab</w:t>
      </w:r>
      <w:proofErr w:type="spellEnd"/>
      <w:r>
        <w:rPr>
          <w:rStyle w:val="Hypertext"/>
          <w:rFonts w:eastAsia="MS Mincho"/>
          <w:b w:val="0"/>
          <w:color w:val="auto"/>
          <w:lang w:eastAsia="ja-JP"/>
        </w:rPr>
        <w:t>, Signals and systems, 2</w:t>
      </w:r>
      <w:r w:rsidRPr="006605A3">
        <w:rPr>
          <w:rStyle w:val="Hypertext"/>
          <w:rFonts w:eastAsia="MS Mincho"/>
          <w:b w:val="0"/>
          <w:color w:val="auto"/>
          <w:vertAlign w:val="superscript"/>
          <w:lang w:eastAsia="ja-JP"/>
        </w:rPr>
        <w:t>nd</w:t>
      </w:r>
      <w:r>
        <w:rPr>
          <w:rStyle w:val="Hypertext"/>
          <w:rFonts w:eastAsia="MS Mincho"/>
          <w:b w:val="0"/>
          <w:color w:val="auto"/>
          <w:lang w:eastAsia="ja-JP"/>
        </w:rPr>
        <w:t xml:space="preserve"> Edition.</w:t>
      </w:r>
    </w:p>
    <w:p w14:paraId="4E5B6DED" w14:textId="4CA84FC0" w:rsidR="006605A3" w:rsidRDefault="006605A3" w:rsidP="002B563F">
      <w:pPr>
        <w:pStyle w:val="Reference"/>
        <w:numPr>
          <w:ilvl w:val="0"/>
          <w:numId w:val="27"/>
        </w:numPr>
        <w:rPr>
          <w:rStyle w:val="Hypertext"/>
          <w:b w:val="0"/>
          <w:color w:val="auto"/>
        </w:rPr>
      </w:pPr>
      <w:r>
        <w:rPr>
          <w:rStyle w:val="Hypertext"/>
          <w:b w:val="0"/>
          <w:color w:val="auto"/>
        </w:rPr>
        <w:t xml:space="preserve">B. R. </w:t>
      </w:r>
      <w:proofErr w:type="spellStart"/>
      <w:r>
        <w:rPr>
          <w:rStyle w:val="Hypertext"/>
          <w:b w:val="0"/>
          <w:color w:val="auto"/>
        </w:rPr>
        <w:t>Mahafza</w:t>
      </w:r>
      <w:proofErr w:type="spellEnd"/>
      <w:r>
        <w:rPr>
          <w:rStyle w:val="Hypertext"/>
          <w:b w:val="0"/>
          <w:color w:val="auto"/>
        </w:rPr>
        <w:t>, Radar systems analysis and design using MATLAB®, 2</w:t>
      </w:r>
      <w:r w:rsidRPr="006605A3">
        <w:rPr>
          <w:rStyle w:val="Hypertext"/>
          <w:b w:val="0"/>
          <w:color w:val="auto"/>
          <w:vertAlign w:val="superscript"/>
        </w:rPr>
        <w:t>nd</w:t>
      </w:r>
      <w:r>
        <w:rPr>
          <w:rStyle w:val="Hypertext"/>
          <w:b w:val="0"/>
          <w:color w:val="auto"/>
        </w:rPr>
        <w:t xml:space="preserve"> Edition.</w:t>
      </w:r>
    </w:p>
    <w:p w14:paraId="700854FC" w14:textId="3F8B7DBC" w:rsidR="00FE2C8F" w:rsidRPr="00583066" w:rsidRDefault="00FE2C8F" w:rsidP="002B563F">
      <w:pPr>
        <w:pStyle w:val="Reference"/>
        <w:numPr>
          <w:ilvl w:val="0"/>
          <w:numId w:val="27"/>
        </w:numPr>
        <w:rPr>
          <w:rStyle w:val="Hypertext"/>
          <w:b w:val="0"/>
          <w:color w:val="auto"/>
        </w:rPr>
      </w:pPr>
      <w:r>
        <w:rPr>
          <w:rStyle w:val="Hypertext"/>
          <w:b w:val="0"/>
          <w:color w:val="auto"/>
        </w:rPr>
        <w:t xml:space="preserve">B. Lindmark, “Comparison of mutual coupling compensation to dummy columns in adaptive antenna systems”, IEEE Trans. Antenna </w:t>
      </w:r>
      <w:proofErr w:type="spellStart"/>
      <w:r>
        <w:rPr>
          <w:rStyle w:val="Hypertext"/>
          <w:b w:val="0"/>
          <w:color w:val="auto"/>
        </w:rPr>
        <w:t>Propag</w:t>
      </w:r>
      <w:proofErr w:type="spellEnd"/>
      <w:r>
        <w:rPr>
          <w:rStyle w:val="Hypertext"/>
          <w:b w:val="0"/>
          <w:color w:val="auto"/>
        </w:rPr>
        <w:t>., vol. 53, no. 4, pp. 1332-1336, 2005.</w:t>
      </w:r>
    </w:p>
    <w:p w14:paraId="5A48CF8F" w14:textId="77777777" w:rsidR="00583066" w:rsidRDefault="00583066" w:rsidP="005F242A">
      <w:pPr>
        <w:pStyle w:val="Body"/>
      </w:pPr>
    </w:p>
    <w:p w14:paraId="29175E66" w14:textId="6A520DE7" w:rsidR="00491DB9" w:rsidRDefault="00491DB9">
      <w:pPr>
        <w:rPr>
          <w:rStyle w:val="Hypertext"/>
          <w:b w:val="0"/>
          <w:color w:val="auto"/>
          <w:lang w:eastAsia="de-DE"/>
        </w:rPr>
      </w:pPr>
      <w:r>
        <w:rPr>
          <w:rStyle w:val="Hypertext"/>
          <w:b w:val="0"/>
          <w:color w:val="auto"/>
          <w:lang w:eastAsia="de-DE"/>
        </w:rPr>
        <w:br w:type="page"/>
      </w:r>
    </w:p>
    <w:p w14:paraId="39428326" w14:textId="77777777" w:rsidR="00AC5FA3" w:rsidRDefault="00AC5FA3" w:rsidP="00817550">
      <w:pPr>
        <w:pStyle w:val="Body"/>
        <w:rPr>
          <w:rStyle w:val="Hypertext"/>
          <w:b w:val="0"/>
          <w:color w:val="auto"/>
        </w:rPr>
        <w:sectPr w:rsidR="00AC5FA3" w:rsidSect="00DA1B5A">
          <w:headerReference w:type="default" r:id="rId82"/>
          <w:footnotePr>
            <w:numRestart w:val="eachPage"/>
          </w:footnotePr>
          <w:type w:val="continuous"/>
          <w:pgSz w:w="11907" w:h="16840" w:code="9"/>
          <w:pgMar w:top="1676" w:right="850" w:bottom="709" w:left="851" w:header="285" w:footer="283" w:gutter="0"/>
          <w:cols w:space="720"/>
          <w:formProt w:val="0"/>
          <w:docGrid w:linePitch="299"/>
        </w:sectPr>
      </w:pPr>
    </w:p>
    <w:p w14:paraId="47AE1202" w14:textId="77777777" w:rsidR="00C26F51" w:rsidRDefault="002E4361" w:rsidP="00647A91">
      <w:pPr>
        <w:pStyle w:val="HeadingPreface"/>
      </w:pPr>
      <w:bookmarkStart w:id="60" w:name="_Toc430003253"/>
      <w:bookmarkStart w:id="61" w:name="_Toc430003483"/>
      <w:bookmarkStart w:id="62" w:name="_Toc430004437"/>
      <w:bookmarkStart w:id="63" w:name="_Toc468357356"/>
      <w:bookmarkStart w:id="64" w:name="_Toc34836932"/>
      <w:r>
        <w:lastRenderedPageBreak/>
        <w:t>Revision h</w:t>
      </w:r>
      <w:r w:rsidR="00C26F51" w:rsidRPr="00352CA1">
        <w:t>istory</w:t>
      </w:r>
      <w:bookmarkEnd w:id="60"/>
      <w:bookmarkEnd w:id="61"/>
      <w:bookmarkEnd w:id="62"/>
      <w:bookmarkEnd w:id="63"/>
      <w:bookmarkEnd w:id="64"/>
    </w:p>
    <w:p w14:paraId="7BF5C252" w14:textId="77777777" w:rsidR="00EF3B5A" w:rsidRPr="000C4A1A" w:rsidRDefault="00EF3B5A" w:rsidP="00EF3B5A">
      <w:pPr>
        <w:pStyle w:val="AnchorLine"/>
      </w:pPr>
    </w:p>
    <w:tbl>
      <w:tblPr>
        <w:tblW w:w="0" w:type="auto"/>
        <w:tblInd w:w="85" w:type="dxa"/>
        <w:tblBorders>
          <w:top w:val="single" w:sz="4" w:space="0" w:color="auto"/>
          <w:bottom w:val="single" w:sz="4" w:space="0" w:color="auto"/>
          <w:insideH w:val="single" w:sz="4" w:space="0" w:color="auto"/>
          <w:insideV w:val="single" w:sz="4" w:space="0" w:color="auto"/>
        </w:tblBorders>
        <w:tblCellMar>
          <w:left w:w="85" w:type="dxa"/>
          <w:right w:w="0" w:type="dxa"/>
        </w:tblCellMar>
        <w:tblLook w:val="05E0" w:firstRow="1" w:lastRow="1" w:firstColumn="1" w:lastColumn="1" w:noHBand="0" w:noVBand="1"/>
      </w:tblPr>
      <w:tblGrid>
        <w:gridCol w:w="1479"/>
        <w:gridCol w:w="1906"/>
        <w:gridCol w:w="6736"/>
      </w:tblGrid>
      <w:tr w:rsidR="00EF3B5A" w:rsidRPr="000C4A1A" w14:paraId="31C1986C" w14:textId="77777777" w:rsidTr="00C8255B">
        <w:trPr>
          <w:tblHeader/>
        </w:trPr>
        <w:tc>
          <w:tcPr>
            <w:tcW w:w="1485" w:type="dxa"/>
            <w:shd w:val="clear" w:color="auto" w:fill="auto"/>
          </w:tcPr>
          <w:p w14:paraId="1E2CBDB3" w14:textId="77777777" w:rsidR="00EF3B5A" w:rsidRPr="00096093" w:rsidRDefault="00EF3B5A" w:rsidP="00C8255B">
            <w:pPr>
              <w:pStyle w:val="TableHead-l"/>
            </w:pPr>
            <w:r>
              <w:t>Document version</w:t>
            </w:r>
          </w:p>
        </w:tc>
        <w:tc>
          <w:tcPr>
            <w:tcW w:w="1917" w:type="dxa"/>
            <w:shd w:val="clear" w:color="auto" w:fill="auto"/>
          </w:tcPr>
          <w:p w14:paraId="357643E2" w14:textId="77777777" w:rsidR="00EF3B5A" w:rsidRPr="00096093" w:rsidRDefault="00EF3B5A" w:rsidP="00C8255B">
            <w:pPr>
              <w:pStyle w:val="TableHead"/>
            </w:pPr>
            <w:r>
              <w:t>Date of release</w:t>
            </w:r>
          </w:p>
        </w:tc>
        <w:tc>
          <w:tcPr>
            <w:tcW w:w="6804" w:type="dxa"/>
          </w:tcPr>
          <w:p w14:paraId="1517165D" w14:textId="77777777" w:rsidR="00EF3B5A" w:rsidRPr="000C4A1A" w:rsidRDefault="00EF3B5A" w:rsidP="00C8255B">
            <w:pPr>
              <w:pStyle w:val="TableHead"/>
            </w:pPr>
            <w:r w:rsidRPr="000C4A1A">
              <w:t>Description of change</w:t>
            </w:r>
            <w:r>
              <w:t>s</w:t>
            </w:r>
          </w:p>
        </w:tc>
      </w:tr>
      <w:tr w:rsidR="00EF3B5A" w:rsidRPr="000C4A1A" w14:paraId="2B0A85BA" w14:textId="77777777" w:rsidTr="00C8255B">
        <w:tc>
          <w:tcPr>
            <w:tcW w:w="1485" w:type="dxa"/>
            <w:shd w:val="clear" w:color="auto" w:fill="auto"/>
          </w:tcPr>
          <w:p w14:paraId="6B012845" w14:textId="4F20E4D8" w:rsidR="00EF3B5A" w:rsidRPr="000C4A1A" w:rsidRDefault="00D77054" w:rsidP="00C8255B">
            <w:pPr>
              <w:pStyle w:val="TableCell-l"/>
            </w:pPr>
            <w:r>
              <w:t>0.1</w:t>
            </w:r>
          </w:p>
        </w:tc>
        <w:tc>
          <w:tcPr>
            <w:tcW w:w="1917" w:type="dxa"/>
            <w:shd w:val="clear" w:color="auto" w:fill="auto"/>
          </w:tcPr>
          <w:p w14:paraId="2672D262" w14:textId="4AF37536" w:rsidR="00EF3B5A" w:rsidRPr="000C4A1A" w:rsidRDefault="00D77054" w:rsidP="003463B1">
            <w:pPr>
              <w:pStyle w:val="TableCell"/>
            </w:pPr>
            <w:r>
              <w:t>2020.</w:t>
            </w:r>
            <w:r w:rsidR="003463B1">
              <w:t>3</w:t>
            </w:r>
            <w:r>
              <w:t>.</w:t>
            </w:r>
            <w:r w:rsidR="003463B1">
              <w:t>16</w:t>
            </w:r>
          </w:p>
        </w:tc>
        <w:tc>
          <w:tcPr>
            <w:tcW w:w="6804" w:type="dxa"/>
          </w:tcPr>
          <w:p w14:paraId="1DFDC20F" w14:textId="53A5198C" w:rsidR="00EF3B5A" w:rsidRPr="000C4A1A" w:rsidRDefault="004F1411" w:rsidP="00C8255B">
            <w:pPr>
              <w:pStyle w:val="TableCell"/>
            </w:pPr>
            <w:r>
              <w:t>@ Tang Xinyi (IFAP DC PMM SIS SI)</w:t>
            </w:r>
          </w:p>
        </w:tc>
      </w:tr>
      <w:tr w:rsidR="00EF3B5A" w:rsidRPr="000C4A1A" w14:paraId="53C10E53" w14:textId="77777777" w:rsidTr="00C8255B">
        <w:tc>
          <w:tcPr>
            <w:tcW w:w="1485" w:type="dxa"/>
            <w:shd w:val="clear" w:color="auto" w:fill="auto"/>
          </w:tcPr>
          <w:p w14:paraId="4DB906F6" w14:textId="77777777" w:rsidR="00EF3B5A" w:rsidRPr="000C4A1A" w:rsidRDefault="00EF3B5A" w:rsidP="00C8255B">
            <w:pPr>
              <w:pStyle w:val="TableCell-l"/>
            </w:pPr>
          </w:p>
        </w:tc>
        <w:tc>
          <w:tcPr>
            <w:tcW w:w="1917" w:type="dxa"/>
            <w:shd w:val="clear" w:color="auto" w:fill="auto"/>
          </w:tcPr>
          <w:p w14:paraId="4E4CF5C4" w14:textId="77777777" w:rsidR="00EF3B5A" w:rsidRPr="000C4A1A" w:rsidRDefault="00EF3B5A" w:rsidP="00C8255B">
            <w:pPr>
              <w:pStyle w:val="TableCell"/>
            </w:pPr>
          </w:p>
        </w:tc>
        <w:tc>
          <w:tcPr>
            <w:tcW w:w="6804" w:type="dxa"/>
          </w:tcPr>
          <w:p w14:paraId="797D3757" w14:textId="77777777" w:rsidR="00EF3B5A" w:rsidRPr="000C4A1A" w:rsidRDefault="00EF3B5A" w:rsidP="00C8255B">
            <w:pPr>
              <w:pStyle w:val="TableCell"/>
            </w:pPr>
          </w:p>
        </w:tc>
      </w:tr>
      <w:tr w:rsidR="00EF3B5A" w:rsidRPr="000C4A1A" w14:paraId="639BFD09" w14:textId="77777777" w:rsidTr="00C8255B">
        <w:tc>
          <w:tcPr>
            <w:tcW w:w="1485" w:type="dxa"/>
            <w:shd w:val="clear" w:color="auto" w:fill="auto"/>
          </w:tcPr>
          <w:p w14:paraId="304F5A99" w14:textId="77777777" w:rsidR="00EF3B5A" w:rsidRPr="000C4A1A" w:rsidRDefault="00EF3B5A" w:rsidP="00C8255B">
            <w:pPr>
              <w:pStyle w:val="TableCell-l"/>
            </w:pPr>
          </w:p>
        </w:tc>
        <w:tc>
          <w:tcPr>
            <w:tcW w:w="1917" w:type="dxa"/>
            <w:shd w:val="clear" w:color="auto" w:fill="auto"/>
          </w:tcPr>
          <w:p w14:paraId="6F536E41" w14:textId="77777777" w:rsidR="00EF3B5A" w:rsidRPr="000C4A1A" w:rsidRDefault="00EF3B5A" w:rsidP="00C8255B">
            <w:pPr>
              <w:pStyle w:val="TableCell"/>
            </w:pPr>
          </w:p>
        </w:tc>
        <w:tc>
          <w:tcPr>
            <w:tcW w:w="6804" w:type="dxa"/>
          </w:tcPr>
          <w:p w14:paraId="6EB9A92C" w14:textId="77777777" w:rsidR="00EF3B5A" w:rsidRPr="000C4A1A" w:rsidRDefault="00EF3B5A" w:rsidP="00C8255B">
            <w:pPr>
              <w:pStyle w:val="TableCell"/>
            </w:pPr>
          </w:p>
        </w:tc>
      </w:tr>
    </w:tbl>
    <w:p w14:paraId="72472C71" w14:textId="77777777" w:rsidR="00EF3B5A" w:rsidRPr="00AF2E6F" w:rsidRDefault="00EF3B5A" w:rsidP="002B563F">
      <w:pPr>
        <w:pStyle w:val="FigureTitle"/>
        <w:numPr>
          <w:ilvl w:val="0"/>
          <w:numId w:val="6"/>
        </w:numPr>
        <w:tabs>
          <w:tab w:val="clear" w:pos="1134"/>
          <w:tab w:val="num" w:pos="1418"/>
        </w:tabs>
        <w:ind w:left="1418" w:hanging="1418"/>
        <w:sectPr w:rsidR="00EF3B5A" w:rsidRPr="00AF2E6F" w:rsidSect="00C8255B">
          <w:headerReference w:type="default" r:id="rId83"/>
          <w:footnotePr>
            <w:numRestart w:val="eachPage"/>
          </w:footnotePr>
          <w:type w:val="continuous"/>
          <w:pgSz w:w="11907" w:h="16840" w:code="9"/>
          <w:pgMar w:top="1953" w:right="850" w:bottom="851" w:left="851" w:header="285" w:footer="373" w:gutter="0"/>
          <w:cols w:space="720"/>
          <w:formProt w:val="0"/>
          <w:docGrid w:linePitch="299"/>
        </w:sectPr>
      </w:pPr>
    </w:p>
    <w:p w14:paraId="2F80D3A7" w14:textId="77777777" w:rsidR="00EF3B5A" w:rsidRPr="00EF3B5A" w:rsidRDefault="00EF3B5A" w:rsidP="00EF3B5A">
      <w:pPr>
        <w:pStyle w:val="Body"/>
        <w:sectPr w:rsidR="00EF3B5A" w:rsidRPr="00EF3B5A" w:rsidSect="00DA1B5A">
          <w:headerReference w:type="default" r:id="rId84"/>
          <w:footnotePr>
            <w:numRestart w:val="eachPage"/>
          </w:footnotePr>
          <w:type w:val="continuous"/>
          <w:pgSz w:w="11907" w:h="16840" w:code="9"/>
          <w:pgMar w:top="1676" w:right="850" w:bottom="709" w:left="851" w:header="285" w:footer="283" w:gutter="0"/>
          <w:cols w:space="720"/>
          <w:formProt w:val="0"/>
          <w:docGrid w:linePitch="299"/>
        </w:sectPr>
      </w:pPr>
    </w:p>
    <w:p w14:paraId="7C447705" w14:textId="77777777" w:rsidR="004168FE" w:rsidRPr="000C4A1A" w:rsidRDefault="00E424CA" w:rsidP="00647A91">
      <w:pPr>
        <w:pStyle w:val="Body"/>
        <w:rPr>
          <w:noProof/>
        </w:rPr>
        <w:sectPr w:rsidR="004168FE" w:rsidRPr="000C4A1A" w:rsidSect="00BC5C0E">
          <w:headerReference w:type="even" r:id="rId85"/>
          <w:headerReference w:type="default" r:id="rId86"/>
          <w:footerReference w:type="default" r:id="rId87"/>
          <w:footnotePr>
            <w:numRestart w:val="eachPage"/>
          </w:footnotePr>
          <w:pgSz w:w="11907" w:h="16840" w:code="9"/>
          <w:pgMar w:top="-4327" w:right="964" w:bottom="4962" w:left="851" w:header="0" w:footer="6576" w:gutter="0"/>
          <w:cols w:space="720"/>
          <w:formProt w:val="0"/>
          <w:vAlign w:val="bottom"/>
        </w:sectPr>
      </w:pPr>
      <w:r>
        <w:rPr>
          <w:noProof/>
        </w:rPr>
        <w:lastRenderedPageBreak/>
        <w:t xml:space="preserve"> </w:t>
      </w:r>
    </w:p>
    <w:p w14:paraId="6996F459" w14:textId="77777777" w:rsidR="004168FE" w:rsidRPr="000C4A1A" w:rsidRDefault="004168FE" w:rsidP="00B64495">
      <w:pPr>
        <w:pStyle w:val="LegalHeading"/>
        <w:rPr>
          <w:noProof/>
        </w:rPr>
      </w:pPr>
    </w:p>
    <w:sectPr w:rsidR="004168FE" w:rsidRPr="000C4A1A" w:rsidSect="00BC5C0E">
      <w:footnotePr>
        <w:numRestart w:val="eachPage"/>
      </w:footnotePr>
      <w:type w:val="continuous"/>
      <w:pgSz w:w="11907" w:h="16840" w:code="9"/>
      <w:pgMar w:top="-4326" w:right="964" w:bottom="6095" w:left="851" w:header="0" w:footer="6576" w:gutter="0"/>
      <w:cols w:space="720"/>
      <w:formProt w:val="0"/>
      <w:vAlign w:val="bottom"/>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19A963" w14:textId="77777777" w:rsidR="00C13A2F" w:rsidRDefault="00C13A2F">
      <w:r>
        <w:separator/>
      </w:r>
    </w:p>
  </w:endnote>
  <w:endnote w:type="continuationSeparator" w:id="0">
    <w:p w14:paraId="0184950C" w14:textId="77777777" w:rsidR="00C13A2F" w:rsidRDefault="00C13A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ource Sans Pro">
    <w:panose1 w:val="020B0503030403020204"/>
    <w:charset w:val="00"/>
    <w:family w:val="swiss"/>
    <w:pitch w:val="variable"/>
    <w:sig w:usb0="600002F7" w:usb1="02000001"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ZapfDingbats">
    <w:panose1 w:val="00000000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ource Sans Pro Semibold">
    <w:panose1 w:val="020B0603030403020204"/>
    <w:charset w:val="00"/>
    <w:family w:val="swiss"/>
    <w:pitch w:val="variable"/>
    <w:sig w:usb0="600002F7" w:usb1="02000001" w:usb2="00000000" w:usb3="00000000" w:csb0="0000019F" w:csb1="00000000"/>
  </w:font>
  <w:font w:name="Calibri">
    <w:panose1 w:val="020F0502020204030204"/>
    <w:charset w:val="00"/>
    <w:family w:val="swiss"/>
    <w:pitch w:val="variable"/>
    <w:sig w:usb0="E0002AFF" w:usb1="4000ACFF" w:usb2="00000001" w:usb3="00000000" w:csb0="000001FF" w:csb1="00000000"/>
  </w:font>
  <w:font w:name="Source Sans Pro Light">
    <w:panose1 w:val="020B04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FA0F5" w14:textId="0D7682C4" w:rsidR="008718E2" w:rsidRDefault="008718E2" w:rsidP="00F5067A">
    <w:pPr>
      <w:pStyle w:val="Footer"/>
    </w:pPr>
    <w:r>
      <w:t>Internal</w:t>
    </w:r>
    <w:r w:rsidRPr="00BF5F1A">
      <w:tab/>
    </w:r>
    <w:r w:rsidRPr="00BF5F1A">
      <w:fldChar w:fldCharType="begin"/>
    </w:r>
    <w:r w:rsidRPr="00BF5F1A">
      <w:instrText xml:space="preserve"> PAGE </w:instrText>
    </w:r>
    <w:r w:rsidRPr="00BF5F1A">
      <w:fldChar w:fldCharType="separate"/>
    </w:r>
    <w:r w:rsidR="006870EC">
      <w:rPr>
        <w:noProof/>
      </w:rPr>
      <w:t>12</w:t>
    </w:r>
    <w:r w:rsidRPr="00BF5F1A">
      <w:fldChar w:fldCharType="end"/>
    </w:r>
    <w:r>
      <w:t xml:space="preserve"> of </w:t>
    </w:r>
    <w:fldSimple w:instr=" NUMPAGES   \* MERGEFORMAT ">
      <w:r w:rsidR="006870EC">
        <w:rPr>
          <w:noProof/>
        </w:rPr>
        <w:t>53</w:t>
      </w:r>
    </w:fldSimple>
    <w:r w:rsidRPr="00BF5F1A">
      <w:tab/>
    </w:r>
    <w:fldSimple w:instr=" DOCPROPERTY  Doc_State  \* MERGEFORMAT ">
      <w:r>
        <w:t>V X.Y</w:t>
      </w:r>
    </w:fldSimple>
    <w:r>
      <w:t>0.1</w:t>
    </w:r>
    <w:r w:rsidRPr="006C7017">
      <w:t xml:space="preserve"> </w:t>
    </w:r>
  </w:p>
  <w:p w14:paraId="0DFEA1C9" w14:textId="58A8775E" w:rsidR="008718E2" w:rsidRPr="00BF5F1A" w:rsidRDefault="008718E2" w:rsidP="00F5067A">
    <w:pPr>
      <w:pStyle w:val="Footer"/>
    </w:pPr>
    <w:r>
      <w:tab/>
    </w:r>
    <w:r>
      <w:fldChar w:fldCharType="begin"/>
    </w:r>
    <w:r>
      <w:instrText xml:space="preserve"> DOCPROPERTY  Doc_IssueDate  \* MERGEFORMAT </w:instrText>
    </w:r>
    <w:r>
      <w:fldChar w:fldCharType="separate"/>
    </w:r>
    <w:proofErr w:type="gramStart"/>
    <w:r>
      <w:t>yyyy-mm-dd</w:t>
    </w:r>
    <w:proofErr w:type="gramEnd"/>
    <w:r>
      <w:fldChar w:fldCharType="end"/>
    </w:r>
    <w:r>
      <w:t>16</w:t>
    </w:r>
    <w:r w:rsidRPr="006C7017">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CA4A7" w14:textId="3C4A92E8" w:rsidR="008718E2" w:rsidRDefault="008718E2" w:rsidP="007B6407">
    <w:pPr>
      <w:pStyle w:val="Footer"/>
    </w:pPr>
    <w:r>
      <w:t>Internal</w:t>
    </w:r>
    <w:r w:rsidRPr="006C7017">
      <w:tab/>
    </w:r>
    <w:hyperlink w:anchor="ImportantNotices" w:history="1">
      <w:r w:rsidRPr="007B6407">
        <w:rPr>
          <w:rStyle w:val="LegalCoverReadMe"/>
        </w:rPr>
        <w:t>Please read the Important Notice and Warnings at the end of this document</w:t>
      </w:r>
    </w:hyperlink>
    <w:r w:rsidRPr="00FC66B0">
      <w:tab/>
    </w:r>
    <w:fldSimple w:instr=" DOCPROPERTY  Doc_State  \* MERGEFORMAT ">
      <w:r>
        <w:t xml:space="preserve">V </w:t>
      </w:r>
      <w:r>
        <w:rPr>
          <w:lang w:eastAsia="zh-CN"/>
        </w:rPr>
        <w:t>X</w:t>
      </w:r>
      <w:r>
        <w:t>.Y</w:t>
      </w:r>
    </w:fldSimple>
    <w:r>
      <w:rPr>
        <w:rFonts w:hint="eastAsia"/>
        <w:lang w:eastAsia="zh-CN"/>
      </w:rPr>
      <w:t>1</w:t>
    </w:r>
  </w:p>
  <w:p w14:paraId="4495582F" w14:textId="7538C517" w:rsidR="008718E2" w:rsidRPr="006C7017" w:rsidRDefault="008718E2" w:rsidP="00F5067A">
    <w:pPr>
      <w:pStyle w:val="Footer"/>
    </w:pPr>
    <w:hyperlink r:id="rId1" w:history="1">
      <w:r w:rsidRPr="00EF3B5A">
        <w:rPr>
          <w:rStyle w:val="Hypertext"/>
        </w:rPr>
        <w:fldChar w:fldCharType="begin"/>
      </w:r>
      <w:r w:rsidRPr="00EF3B5A">
        <w:rPr>
          <w:rStyle w:val="Hypertext"/>
        </w:rPr>
        <w:instrText xml:space="preserve"> DOCPROPERTY  URL  \* MERGEFORMAT </w:instrText>
      </w:r>
      <w:r w:rsidRPr="00EF3B5A">
        <w:rPr>
          <w:rStyle w:val="Hypertext"/>
        </w:rPr>
        <w:fldChar w:fldCharType="separate"/>
      </w:r>
      <w:r>
        <w:rPr>
          <w:rStyle w:val="Hypertext"/>
        </w:rPr>
        <w:t>www.infineon.com</w:t>
      </w:r>
      <w:r w:rsidRPr="00EF3B5A">
        <w:rPr>
          <w:rStyle w:val="Hypertext"/>
        </w:rPr>
        <w:fldChar w:fldCharType="end"/>
      </w:r>
    </w:hyperlink>
    <w:r w:rsidRPr="006C7017">
      <w:tab/>
    </w:r>
    <w:proofErr w:type="gramStart"/>
    <w:r>
      <w:t>page</w:t>
    </w:r>
    <w:proofErr w:type="gramEnd"/>
    <w:r>
      <w:t xml:space="preserve"> </w:t>
    </w:r>
    <w:r w:rsidRPr="00BF5F1A">
      <w:fldChar w:fldCharType="begin"/>
    </w:r>
    <w:r w:rsidRPr="00BF5F1A">
      <w:instrText xml:space="preserve"> PAGE </w:instrText>
    </w:r>
    <w:r w:rsidRPr="00BF5F1A">
      <w:fldChar w:fldCharType="separate"/>
    </w:r>
    <w:r w:rsidR="006870EC">
      <w:rPr>
        <w:noProof/>
      </w:rPr>
      <w:t>1</w:t>
    </w:r>
    <w:r w:rsidRPr="00BF5F1A">
      <w:fldChar w:fldCharType="end"/>
    </w:r>
    <w:r>
      <w:t xml:space="preserve"> of </w:t>
    </w:r>
    <w:fldSimple w:instr=" NUMPAGES   \* MERGEFORMAT ">
      <w:r w:rsidR="006870EC">
        <w:rPr>
          <w:noProof/>
        </w:rPr>
        <w:t>53</w:t>
      </w:r>
    </w:fldSimple>
    <w:r>
      <w:tab/>
    </w:r>
    <w:r>
      <w:fldChar w:fldCharType="begin"/>
    </w:r>
    <w:r>
      <w:instrText xml:space="preserve"> DOCPROPERTY  Doc_IssueDate  \* MERGEFORMAT </w:instrText>
    </w:r>
    <w:r>
      <w:fldChar w:fldCharType="separate"/>
    </w:r>
    <w:proofErr w:type="spellStart"/>
    <w:r>
      <w:rPr>
        <w:lang w:eastAsia="zh-CN"/>
      </w:rPr>
      <w:t>yyyy</w:t>
    </w:r>
    <w:proofErr w:type="spellEnd"/>
    <w:r>
      <w:rPr>
        <w:lang w:eastAsia="zh-CN"/>
      </w:rPr>
      <w:t>-mm-</w:t>
    </w:r>
    <w:proofErr w:type="spellStart"/>
    <w:r>
      <w:rPr>
        <w:lang w:eastAsia="zh-CN"/>
      </w:rPr>
      <w:t>dd</w:t>
    </w:r>
    <w:proofErr w:type="spellEnd"/>
    <w:r>
      <w:rPr>
        <w:lang w:eastAsia="zh-C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11B150" w14:textId="77777777" w:rsidR="008718E2" w:rsidRDefault="008718E2" w:rsidP="00F5067A">
    <w:pPr>
      <w:pStyle w:val="Footer"/>
    </w:pPr>
    <w:r>
      <w:rPr>
        <w:noProof/>
        <w:lang w:val="en-SG" w:eastAsia="zh-CN"/>
      </w:rPr>
      <mc:AlternateContent>
        <mc:Choice Requires="wps">
          <w:drawing>
            <wp:anchor distT="0" distB="0" distL="114300" distR="114300" simplePos="0" relativeHeight="251639808" behindDoc="0" locked="0" layoutInCell="1" allowOverlap="1" wp14:anchorId="791F044E" wp14:editId="35F51E18">
              <wp:simplePos x="0" y="0"/>
              <wp:positionH relativeFrom="column">
                <wp:posOffset>-26035</wp:posOffset>
              </wp:positionH>
              <wp:positionV relativeFrom="paragraph">
                <wp:posOffset>21590</wp:posOffset>
              </wp:positionV>
              <wp:extent cx="6491605" cy="527050"/>
              <wp:effectExtent l="0" t="0" r="4445" b="635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1605" cy="52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8D87B" w14:textId="77777777" w:rsidR="008718E2" w:rsidRDefault="008718E2" w:rsidP="00470F53">
                          <w:pPr>
                            <w:pStyle w:val="LegalHeading"/>
                            <w:rPr>
                              <w:noProof/>
                            </w:rPr>
                          </w:pPr>
                          <w:r w:rsidRPr="000C4A1A">
                            <w:rPr>
                              <w:noProof/>
                            </w:rPr>
                            <w:t xml:space="preserve">Trademarks </w:t>
                          </w:r>
                        </w:p>
                        <w:p w14:paraId="3DC5DE0B" w14:textId="77777777" w:rsidR="008718E2" w:rsidRDefault="008718E2" w:rsidP="00F04638">
                          <w:pPr>
                            <w:pStyle w:val="LegalText"/>
                            <w:rPr>
                              <w:noProof/>
                            </w:rPr>
                          </w:pPr>
                          <w:r w:rsidRPr="00470F53">
                            <w:rPr>
                              <w:noProof/>
                            </w:rPr>
                            <w:t>All referenced product or service names and trademarks are the property of their respective owners.</w:t>
                          </w:r>
                        </w:p>
                        <w:p w14:paraId="6AE43365" w14:textId="77777777" w:rsidR="008718E2" w:rsidRPr="00DB6B1E" w:rsidRDefault="008718E2" w:rsidP="00F04638">
                          <w:pPr>
                            <w:pStyle w:val="LegalText"/>
                            <w:rPr>
                              <w:noProof/>
                              <w:lang w:val="en-GB"/>
                            </w:rPr>
                          </w:pPr>
                          <w:r>
                            <w:rPr>
                              <w:noProof/>
                            </w:rPr>
                            <w:br/>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91F044E" id="_x0000_t202" coordsize="21600,21600" o:spt="202" path="m,l,21600r21600,l21600,xe">
              <v:stroke joinstyle="miter"/>
              <v:path gradientshapeok="t" o:connecttype="rect"/>
            </v:shapetype>
            <v:shape id="Text Box 2" o:spid="_x0000_s1043" type="#_x0000_t202" style="position:absolute;margin-left:-2.05pt;margin-top:1.7pt;width:511.15pt;height:41.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" filled="f" stroked="f">
              <v:textbox inset="0,0,0,0">
                <w:txbxContent>
                  <w:p w14:paraId="56E8D87B" w14:textId="77777777" w:rsidR="008718E2" w:rsidRDefault="008718E2" w:rsidP="00470F53">
                    <w:pPr>
                      <w:pStyle w:val="LegalHeading"/>
                      <w:rPr>
                        <w:noProof/>
                      </w:rPr>
                    </w:pPr>
                    <w:r w:rsidRPr="000C4A1A">
                      <w:rPr>
                        <w:noProof/>
                      </w:rPr>
                      <w:t xml:space="preserve">Trademarks </w:t>
                    </w:r>
                  </w:p>
                  <w:p w14:paraId="3DC5DE0B" w14:textId="77777777" w:rsidR="008718E2" w:rsidRDefault="008718E2" w:rsidP="00F04638">
                    <w:pPr>
                      <w:pStyle w:val="LegalText"/>
                      <w:rPr>
                        <w:noProof/>
                      </w:rPr>
                    </w:pPr>
                    <w:r w:rsidRPr="00470F53">
                      <w:rPr>
                        <w:noProof/>
                      </w:rPr>
                      <w:t>All referenced product or service names and trademarks are the property of their respective owners.</w:t>
                    </w:r>
                  </w:p>
                  <w:p w14:paraId="6AE43365" w14:textId="77777777" w:rsidR="008718E2" w:rsidRPr="00DB6B1E" w:rsidRDefault="008718E2" w:rsidP="00F04638">
                    <w:pPr>
                      <w:pStyle w:val="LegalText"/>
                      <w:rPr>
                        <w:noProof/>
                        <w:lang w:val="en-GB"/>
                      </w:rPr>
                    </w:pPr>
                    <w:r>
                      <w:rPr>
                        <w:noProof/>
                      </w:rPr>
                      <w:br/>
                    </w:r>
                  </w:p>
                </w:txbxContent>
              </v:textbox>
            </v:shape>
          </w:pict>
        </mc:Fallback>
      </mc:AlternateContent>
    </w:r>
    <w:r>
      <w:rPr>
        <w:noProof/>
        <w:lang w:val="en-SG" w:eastAsia="zh-CN"/>
      </w:rPr>
      <mc:AlternateContent>
        <mc:Choice Requires="wps">
          <w:drawing>
            <wp:anchor distT="0" distB="0" distL="114300" distR="114300" simplePos="0" relativeHeight="251638784" behindDoc="0" locked="1" layoutInCell="1" allowOverlap="1" wp14:anchorId="17905F01" wp14:editId="18996C80">
              <wp:simplePos x="0" y="0"/>
              <wp:positionH relativeFrom="page">
                <wp:posOffset>523875</wp:posOffset>
              </wp:positionH>
              <wp:positionV relativeFrom="page">
                <wp:posOffset>7458075</wp:posOffset>
              </wp:positionV>
              <wp:extent cx="1752600" cy="3162300"/>
              <wp:effectExtent l="0" t="0" r="0" b="0"/>
              <wp:wrapNone/>
              <wp:docPr id="8"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16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13581E2F" w14:textId="6763252B" w:rsidR="008718E2" w:rsidRPr="000C4A1A" w:rsidRDefault="008718E2" w:rsidP="00A91D3F">
                          <w:pPr>
                            <w:pStyle w:val="LegalHeading"/>
                            <w:rPr>
                              <w:noProof/>
                            </w:rPr>
                          </w:pPr>
                          <w:r w:rsidRPr="000C4A1A">
                            <w:rPr>
                              <w:noProof/>
                            </w:rPr>
                            <w:t xml:space="preserve">Edition </w:t>
                          </w:r>
                          <w:r w:rsidRPr="000C4A1A">
                            <w:rPr>
                              <w:noProof/>
                            </w:rPr>
                            <w:fldChar w:fldCharType="begin"/>
                          </w:r>
                          <w:r w:rsidRPr="000C4A1A">
                            <w:rPr>
                              <w:noProof/>
                            </w:rPr>
                            <w:instrText xml:space="preserve"> DOCPROPERTY  Doc_IssueDate  \* MERGEFORMAT </w:instrText>
                          </w:r>
                          <w:r w:rsidRPr="000C4A1A">
                            <w:rPr>
                              <w:noProof/>
                            </w:rPr>
                            <w:fldChar w:fldCharType="separate"/>
                          </w:r>
                          <w:r>
                            <w:rPr>
                              <w:noProof/>
                            </w:rPr>
                            <w:t>yyyy-mm-dd</w:t>
                          </w:r>
                          <w:r w:rsidRPr="000C4A1A">
                            <w:rPr>
                              <w:noProof/>
                            </w:rPr>
                            <w:fldChar w:fldCharType="end"/>
                          </w:r>
                        </w:p>
                        <w:p w14:paraId="368ABD5A" w14:textId="77777777" w:rsidR="008718E2" w:rsidRDefault="008718E2" w:rsidP="00A91D3F">
                          <w:pPr>
                            <w:pStyle w:val="LegalHeading"/>
                          </w:pPr>
                          <w:r>
                            <w:br/>
                          </w:r>
                          <w:r>
                            <w:br/>
                          </w:r>
                        </w:p>
                        <w:p w14:paraId="038EFC17" w14:textId="77777777" w:rsidR="008718E2" w:rsidRDefault="008718E2" w:rsidP="00A91D3F">
                          <w:pPr>
                            <w:pStyle w:val="LegalHeading"/>
                          </w:pPr>
                        </w:p>
                        <w:p w14:paraId="1F69C265" w14:textId="77777777" w:rsidR="008718E2" w:rsidRDefault="008718E2" w:rsidP="00A91D3F">
                          <w:pPr>
                            <w:pStyle w:val="LegalHeading"/>
                          </w:pPr>
                        </w:p>
                        <w:p w14:paraId="37534D78" w14:textId="77777777" w:rsidR="008718E2" w:rsidRDefault="008718E2" w:rsidP="00A91D3F">
                          <w:pPr>
                            <w:pStyle w:val="LegalHeading"/>
                          </w:pPr>
                        </w:p>
                        <w:p w14:paraId="11CFD7F4" w14:textId="77777777" w:rsidR="008718E2" w:rsidRDefault="008718E2" w:rsidP="00A91D3F">
                          <w:pPr>
                            <w:pStyle w:val="LegalHeading"/>
                          </w:pPr>
                        </w:p>
                        <w:p w14:paraId="6D9C5992" w14:textId="77777777" w:rsidR="008718E2" w:rsidRDefault="008718E2" w:rsidP="00A91D3F">
                          <w:pPr>
                            <w:pStyle w:val="LegalHeading"/>
                          </w:pPr>
                          <w:r>
                            <w:br/>
                          </w:r>
                        </w:p>
                        <w:p w14:paraId="22251D24" w14:textId="77777777" w:rsidR="008718E2" w:rsidRDefault="008718E2" w:rsidP="00A91D3F">
                          <w:pPr>
                            <w:pStyle w:val="LegalHeading"/>
                          </w:pPr>
                        </w:p>
                        <w:p w14:paraId="04DBC586" w14:textId="77777777" w:rsidR="008718E2" w:rsidRDefault="008718E2" w:rsidP="00A91D3F">
                          <w:pPr>
                            <w:pStyle w:val="LegalHeading"/>
                          </w:pPr>
                          <w:r>
                            <w:br/>
                          </w:r>
                        </w:p>
                        <w:tbl>
                          <w:tblPr>
                            <w:tblW w:w="10314" w:type="dxa"/>
                            <w:tblLook w:val="01E0" w:firstRow="1" w:lastRow="1" w:firstColumn="1" w:lastColumn="1" w:noHBand="0" w:noVBand="0"/>
                          </w:tblPr>
                          <w:tblGrid>
                            <w:gridCol w:w="2943"/>
                            <w:gridCol w:w="3544"/>
                            <w:gridCol w:w="3827"/>
                          </w:tblGrid>
                          <w:tr w:rsidR="008718E2" w:rsidRPr="006B63E0" w14:paraId="2BFA069E" w14:textId="77777777" w:rsidTr="00B64495">
                            <w:trPr>
                              <w:trHeight w:val="3256"/>
                            </w:trPr>
                            <w:tc>
                              <w:tcPr>
                                <w:tcW w:w="2943" w:type="dxa"/>
                                <w:shd w:val="clear" w:color="auto" w:fill="auto"/>
                              </w:tcPr>
                              <w:p w14:paraId="7E35582E" w14:textId="492C63E0" w:rsidR="008718E2" w:rsidRPr="000C4A1A" w:rsidRDefault="008718E2" w:rsidP="003C5BB5">
                                <w:pPr>
                                  <w:pStyle w:val="LegalHeading"/>
                                  <w:rPr>
                                    <w:noProof/>
                                    <w:szCs w:val="16"/>
                                  </w:rPr>
                                </w:pPr>
                                <w:r w:rsidRPr="000C4A1A">
                                  <w:rPr>
                                    <w:noProof/>
                                  </w:rPr>
                                  <w:fldChar w:fldCharType="begin"/>
                                </w:r>
                                <w:r w:rsidRPr="000C4A1A">
                                  <w:rPr>
                                    <w:noProof/>
                                  </w:rPr>
                                  <w:instrText xml:space="preserve"> DOCPROPERTY  Doc_Reference  \* MERGEFORMAT </w:instrText>
                                </w:r>
                                <w:r w:rsidRPr="000C4A1A">
                                  <w:rPr>
                                    <w:noProof/>
                                  </w:rPr>
                                  <w:fldChar w:fldCharType="separate"/>
                                </w:r>
                                <w:r>
                                  <w:rPr>
                                    <w:noProof/>
                                  </w:rPr>
                                  <w:t>ifx1</w:t>
                                </w:r>
                                <w:r w:rsidRPr="000C4A1A">
                                  <w:rPr>
                                    <w:noProof/>
                                  </w:rPr>
                                  <w:fldChar w:fldCharType="end"/>
                                </w:r>
                              </w:p>
                            </w:tc>
                            <w:tc>
                              <w:tcPr>
                                <w:tcW w:w="3544" w:type="dxa"/>
                                <w:shd w:val="clear" w:color="auto" w:fill="auto"/>
                              </w:tcPr>
                              <w:p w14:paraId="5F84C6E2" w14:textId="77777777" w:rsidR="008718E2" w:rsidRPr="000C4A1A" w:rsidRDefault="008718E2" w:rsidP="00417C75">
                                <w:pPr>
                                  <w:pStyle w:val="LegalText"/>
                                  <w:rPr>
                                    <w:noProof/>
                                    <w:szCs w:val="16"/>
                                  </w:rPr>
                                </w:pPr>
                              </w:p>
                            </w:tc>
                            <w:tc>
                              <w:tcPr>
                                <w:tcW w:w="3827" w:type="dxa"/>
                                <w:shd w:val="clear" w:color="auto" w:fill="auto"/>
                              </w:tcPr>
                              <w:p w14:paraId="03CEB4C8" w14:textId="77777777" w:rsidR="008718E2" w:rsidRPr="000C4A1A" w:rsidRDefault="008718E2" w:rsidP="00417C75">
                                <w:pPr>
                                  <w:pStyle w:val="LegalText"/>
                                  <w:rPr>
                                    <w:noProof/>
                                    <w:snapToGrid w:val="0"/>
                                    <w:szCs w:val="16"/>
                                  </w:rPr>
                                </w:pPr>
                              </w:p>
                            </w:tc>
                          </w:tr>
                          <w:tr w:rsidR="008718E2" w:rsidRPr="006B63E0" w14:paraId="1F6E50AC" w14:textId="77777777" w:rsidTr="00B64495">
                            <w:trPr>
                              <w:trHeight w:val="80"/>
                            </w:trPr>
                            <w:tc>
                              <w:tcPr>
                                <w:tcW w:w="2943" w:type="dxa"/>
                                <w:shd w:val="clear" w:color="auto" w:fill="auto"/>
                              </w:tcPr>
                              <w:p w14:paraId="31DCAA73" w14:textId="77777777" w:rsidR="008718E2" w:rsidRDefault="008718E2" w:rsidP="00417C75">
                                <w:pPr>
                                  <w:pStyle w:val="LegalText"/>
                                </w:pPr>
                              </w:p>
                            </w:tc>
                            <w:tc>
                              <w:tcPr>
                                <w:tcW w:w="3544" w:type="dxa"/>
                                <w:shd w:val="clear" w:color="auto" w:fill="auto"/>
                              </w:tcPr>
                              <w:p w14:paraId="7983C974" w14:textId="77777777" w:rsidR="008718E2" w:rsidRDefault="008718E2" w:rsidP="00417C75">
                                <w:pPr>
                                  <w:pStyle w:val="LegalText"/>
                                </w:pPr>
                              </w:p>
                            </w:tc>
                            <w:tc>
                              <w:tcPr>
                                <w:tcW w:w="3827" w:type="dxa"/>
                                <w:shd w:val="clear" w:color="auto" w:fill="auto"/>
                              </w:tcPr>
                              <w:p w14:paraId="4FD45283" w14:textId="77777777" w:rsidR="008718E2" w:rsidRDefault="008718E2" w:rsidP="00417C75">
                                <w:pPr>
                                  <w:pStyle w:val="LegalText"/>
                                </w:pPr>
                              </w:p>
                            </w:tc>
                          </w:tr>
                        </w:tbl>
                        <w:p w14:paraId="66198B3B" w14:textId="77777777" w:rsidR="008718E2" w:rsidRPr="00B64495" w:rsidRDefault="008718E2" w:rsidP="00A91D3F">
                          <w:pPr>
                            <w:pStyle w:val="LegalText"/>
                            <w:rPr>
                              <w:lang w:val="en-G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05F01" id="Text Box 401" o:spid="_x0000_s1044" type="#_x0000_t202" style="position:absolute;margin-left:41.25pt;margin-top:587.25pt;width:138pt;height:249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" filled="f" stroked="f" strokeweight="0">
              <v:textbox inset="0,0,0,0">
                <w:txbxContent>
                  <w:p w14:paraId="13581E2F" w14:textId="6763252B" w:rsidR="008718E2" w:rsidRPr="000C4A1A" w:rsidRDefault="008718E2" w:rsidP="00A91D3F">
                    <w:pPr>
                      <w:pStyle w:val="LegalHeading"/>
                      <w:rPr>
                        <w:noProof/>
                      </w:rPr>
                    </w:pPr>
                    <w:r w:rsidRPr="000C4A1A">
                      <w:rPr>
                        <w:noProof/>
                      </w:rPr>
                      <w:t xml:space="preserve">Edition </w:t>
                    </w:r>
                    <w:r w:rsidRPr="000C4A1A">
                      <w:rPr>
                        <w:noProof/>
                      </w:rPr>
                      <w:fldChar w:fldCharType="begin"/>
                    </w:r>
                    <w:r w:rsidRPr="000C4A1A">
                      <w:rPr>
                        <w:noProof/>
                      </w:rPr>
                      <w:instrText xml:space="preserve"> DOCPROPERTY  Doc_IssueDate  \* MERGEFORMAT </w:instrText>
                    </w:r>
                    <w:r w:rsidRPr="000C4A1A">
                      <w:rPr>
                        <w:noProof/>
                      </w:rPr>
                      <w:fldChar w:fldCharType="separate"/>
                    </w:r>
                    <w:r>
                      <w:rPr>
                        <w:noProof/>
                      </w:rPr>
                      <w:t>yyyy-mm-dd</w:t>
                    </w:r>
                    <w:r w:rsidRPr="000C4A1A">
                      <w:rPr>
                        <w:noProof/>
                      </w:rPr>
                      <w:fldChar w:fldCharType="end"/>
                    </w:r>
                  </w:p>
                  <w:p w14:paraId="368ABD5A" w14:textId="77777777" w:rsidR="008718E2" w:rsidRDefault="008718E2" w:rsidP="00A91D3F">
                    <w:pPr>
                      <w:pStyle w:val="LegalHeading"/>
                    </w:pPr>
                    <w:r>
                      <w:br/>
                    </w:r>
                    <w:r>
                      <w:br/>
                    </w:r>
                  </w:p>
                  <w:p w14:paraId="038EFC17" w14:textId="77777777" w:rsidR="008718E2" w:rsidRDefault="008718E2" w:rsidP="00A91D3F">
                    <w:pPr>
                      <w:pStyle w:val="LegalHeading"/>
                    </w:pPr>
                  </w:p>
                  <w:p w14:paraId="1F69C265" w14:textId="77777777" w:rsidR="008718E2" w:rsidRDefault="008718E2" w:rsidP="00A91D3F">
                    <w:pPr>
                      <w:pStyle w:val="LegalHeading"/>
                    </w:pPr>
                  </w:p>
                  <w:p w14:paraId="37534D78" w14:textId="77777777" w:rsidR="008718E2" w:rsidRDefault="008718E2" w:rsidP="00A91D3F">
                    <w:pPr>
                      <w:pStyle w:val="LegalHeading"/>
                    </w:pPr>
                  </w:p>
                  <w:p w14:paraId="11CFD7F4" w14:textId="77777777" w:rsidR="008718E2" w:rsidRDefault="008718E2" w:rsidP="00A91D3F">
                    <w:pPr>
                      <w:pStyle w:val="LegalHeading"/>
                    </w:pPr>
                  </w:p>
                  <w:p w14:paraId="6D9C5992" w14:textId="77777777" w:rsidR="008718E2" w:rsidRDefault="008718E2" w:rsidP="00A91D3F">
                    <w:pPr>
                      <w:pStyle w:val="LegalHeading"/>
                    </w:pPr>
                    <w:r>
                      <w:br/>
                    </w:r>
                  </w:p>
                  <w:p w14:paraId="22251D24" w14:textId="77777777" w:rsidR="008718E2" w:rsidRDefault="008718E2" w:rsidP="00A91D3F">
                    <w:pPr>
                      <w:pStyle w:val="LegalHeading"/>
                    </w:pPr>
                  </w:p>
                  <w:p w14:paraId="04DBC586" w14:textId="77777777" w:rsidR="008718E2" w:rsidRDefault="008718E2" w:rsidP="00A91D3F">
                    <w:pPr>
                      <w:pStyle w:val="LegalHeading"/>
                    </w:pPr>
                    <w:r>
                      <w:br/>
                    </w:r>
                  </w:p>
                  <w:tbl>
                    <w:tblPr>
                      <w:tblW w:w="10314" w:type="dxa"/>
                      <w:tblLook w:val="01E0" w:firstRow="1" w:lastRow="1" w:firstColumn="1" w:lastColumn="1" w:noHBand="0" w:noVBand="0"/>
                    </w:tblPr>
                    <w:tblGrid>
                      <w:gridCol w:w="2943"/>
                      <w:gridCol w:w="3544"/>
                      <w:gridCol w:w="3827"/>
                    </w:tblGrid>
                    <w:tr w:rsidR="008718E2" w:rsidRPr="006B63E0" w14:paraId="2BFA069E" w14:textId="77777777" w:rsidTr="00B64495">
                      <w:trPr>
                        <w:trHeight w:val="3256"/>
                      </w:trPr>
                      <w:tc>
                        <w:tcPr>
                          <w:tcW w:w="2943" w:type="dxa"/>
                          <w:shd w:val="clear" w:color="auto" w:fill="auto"/>
                        </w:tcPr>
                        <w:p w14:paraId="7E35582E" w14:textId="492C63E0" w:rsidR="008718E2" w:rsidRPr="000C4A1A" w:rsidRDefault="008718E2" w:rsidP="003C5BB5">
                          <w:pPr>
                            <w:pStyle w:val="LegalHeading"/>
                            <w:rPr>
                              <w:noProof/>
                              <w:szCs w:val="16"/>
                            </w:rPr>
                          </w:pPr>
                          <w:r w:rsidRPr="000C4A1A">
                            <w:rPr>
                              <w:noProof/>
                            </w:rPr>
                            <w:fldChar w:fldCharType="begin"/>
                          </w:r>
                          <w:r w:rsidRPr="000C4A1A">
                            <w:rPr>
                              <w:noProof/>
                            </w:rPr>
                            <w:instrText xml:space="preserve"> DOCPROPERTY  Doc_Reference  \* MERGEFORMAT </w:instrText>
                          </w:r>
                          <w:r w:rsidRPr="000C4A1A">
                            <w:rPr>
                              <w:noProof/>
                            </w:rPr>
                            <w:fldChar w:fldCharType="separate"/>
                          </w:r>
                          <w:r>
                            <w:rPr>
                              <w:noProof/>
                            </w:rPr>
                            <w:t>ifx1</w:t>
                          </w:r>
                          <w:r w:rsidRPr="000C4A1A">
                            <w:rPr>
                              <w:noProof/>
                            </w:rPr>
                            <w:fldChar w:fldCharType="end"/>
                          </w:r>
                        </w:p>
                      </w:tc>
                      <w:tc>
                        <w:tcPr>
                          <w:tcW w:w="3544" w:type="dxa"/>
                          <w:shd w:val="clear" w:color="auto" w:fill="auto"/>
                        </w:tcPr>
                        <w:p w14:paraId="5F84C6E2" w14:textId="77777777" w:rsidR="008718E2" w:rsidRPr="000C4A1A" w:rsidRDefault="008718E2" w:rsidP="00417C75">
                          <w:pPr>
                            <w:pStyle w:val="LegalText"/>
                            <w:rPr>
                              <w:noProof/>
                              <w:szCs w:val="16"/>
                            </w:rPr>
                          </w:pPr>
                        </w:p>
                      </w:tc>
                      <w:tc>
                        <w:tcPr>
                          <w:tcW w:w="3827" w:type="dxa"/>
                          <w:shd w:val="clear" w:color="auto" w:fill="auto"/>
                        </w:tcPr>
                        <w:p w14:paraId="03CEB4C8" w14:textId="77777777" w:rsidR="008718E2" w:rsidRPr="000C4A1A" w:rsidRDefault="008718E2" w:rsidP="00417C75">
                          <w:pPr>
                            <w:pStyle w:val="LegalText"/>
                            <w:rPr>
                              <w:noProof/>
                              <w:snapToGrid w:val="0"/>
                              <w:szCs w:val="16"/>
                            </w:rPr>
                          </w:pPr>
                        </w:p>
                      </w:tc>
                    </w:tr>
                    <w:tr w:rsidR="008718E2" w:rsidRPr="006B63E0" w14:paraId="1F6E50AC" w14:textId="77777777" w:rsidTr="00B64495">
                      <w:trPr>
                        <w:trHeight w:val="80"/>
                      </w:trPr>
                      <w:tc>
                        <w:tcPr>
                          <w:tcW w:w="2943" w:type="dxa"/>
                          <w:shd w:val="clear" w:color="auto" w:fill="auto"/>
                        </w:tcPr>
                        <w:p w14:paraId="31DCAA73" w14:textId="77777777" w:rsidR="008718E2" w:rsidRDefault="008718E2" w:rsidP="00417C75">
                          <w:pPr>
                            <w:pStyle w:val="LegalText"/>
                          </w:pPr>
                        </w:p>
                      </w:tc>
                      <w:tc>
                        <w:tcPr>
                          <w:tcW w:w="3544" w:type="dxa"/>
                          <w:shd w:val="clear" w:color="auto" w:fill="auto"/>
                        </w:tcPr>
                        <w:p w14:paraId="7983C974" w14:textId="77777777" w:rsidR="008718E2" w:rsidRDefault="008718E2" w:rsidP="00417C75">
                          <w:pPr>
                            <w:pStyle w:val="LegalText"/>
                          </w:pPr>
                        </w:p>
                      </w:tc>
                      <w:tc>
                        <w:tcPr>
                          <w:tcW w:w="3827" w:type="dxa"/>
                          <w:shd w:val="clear" w:color="auto" w:fill="auto"/>
                        </w:tcPr>
                        <w:p w14:paraId="4FD45283" w14:textId="77777777" w:rsidR="008718E2" w:rsidRDefault="008718E2" w:rsidP="00417C75">
                          <w:pPr>
                            <w:pStyle w:val="LegalText"/>
                          </w:pPr>
                        </w:p>
                      </w:tc>
                    </w:tr>
                  </w:tbl>
                  <w:p w14:paraId="66198B3B" w14:textId="77777777" w:rsidR="008718E2" w:rsidRPr="00B64495" w:rsidRDefault="008718E2" w:rsidP="00A91D3F">
                    <w:pPr>
                      <w:pStyle w:val="LegalText"/>
                      <w:rPr>
                        <w:lang w:val="en-GB"/>
                      </w:rPr>
                    </w:pPr>
                  </w:p>
                </w:txbxContent>
              </v:textbox>
              <w10:wrap anchorx="page" anchory="page"/>
              <w10:anchorlock/>
            </v:shape>
          </w:pict>
        </mc:Fallback>
      </mc:AlternateContent>
    </w:r>
  </w:p>
  <w:p w14:paraId="5BCC452B" w14:textId="77777777" w:rsidR="008718E2" w:rsidRDefault="008718E2">
    <w:r>
      <w:rPr>
        <w:noProof/>
      </w:rPr>
      <w:object w:dxaOrig="0" w:dyaOrig="0" w14:anchorId="50E43A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margin-left:-45.75pt;margin-top:36.55pt;width:602.45pt;height:313.15pt;z-index:-251638784">
          <v:imagedata r:id="rId1" o:title=""/>
        </v:shape>
        <o:OLEObject Type="Embed" ProgID="Visio.Drawing.15" ShapeID="_x0000_s2051" DrawAspect="Content" ObjectID="_1645964261" r:id="rId2"/>
      </w:object>
    </w:r>
    <w:r>
      <w:rPr>
        <w:noProof/>
        <w:lang w:val="en-SG" w:eastAsia="zh-CN"/>
      </w:rPr>
      <mc:AlternateContent>
        <mc:Choice Requires="wps">
          <w:drawing>
            <wp:anchor distT="0" distB="0" distL="114300" distR="114300" simplePos="0" relativeHeight="251637760" behindDoc="0" locked="1" layoutInCell="1" allowOverlap="1" wp14:anchorId="5EAE9FD4" wp14:editId="6C367E2D">
              <wp:simplePos x="0" y="0"/>
              <wp:positionH relativeFrom="page">
                <wp:posOffset>525780</wp:posOffset>
              </wp:positionH>
              <wp:positionV relativeFrom="page">
                <wp:posOffset>7302500</wp:posOffset>
              </wp:positionV>
              <wp:extent cx="6495415" cy="3162300"/>
              <wp:effectExtent l="0" t="0" r="635" b="0"/>
              <wp:wrapNone/>
              <wp:docPr id="2"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5415" cy="316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tbl>
                          <w:tblPr>
                            <w:tblW w:w="10375" w:type="dxa"/>
                            <w:tblLayout w:type="fixed"/>
                            <w:tblLook w:val="01E0" w:firstRow="1" w:lastRow="1" w:firstColumn="1" w:lastColumn="1" w:noHBand="0" w:noVBand="0"/>
                          </w:tblPr>
                          <w:tblGrid>
                            <w:gridCol w:w="3005"/>
                            <w:gridCol w:w="3685"/>
                            <w:gridCol w:w="3685"/>
                          </w:tblGrid>
                          <w:tr w:rsidR="008718E2" w:rsidRPr="006B63E0" w14:paraId="3064657D" w14:textId="77777777" w:rsidTr="00A42000">
                            <w:trPr>
                              <w:trHeight w:val="1191"/>
                            </w:trPr>
                            <w:tc>
                              <w:tcPr>
                                <w:tcW w:w="3005" w:type="dxa"/>
                                <w:shd w:val="clear" w:color="auto" w:fill="auto"/>
                              </w:tcPr>
                              <w:p w14:paraId="69F38529" w14:textId="77777777" w:rsidR="008718E2" w:rsidRDefault="008718E2" w:rsidP="00647A91">
                                <w:pPr>
                                  <w:pStyle w:val="AnchorLine"/>
                                  <w:rPr>
                                    <w:noProof/>
                                  </w:rPr>
                                </w:pPr>
                              </w:p>
                              <w:p w14:paraId="3E487101" w14:textId="77777777" w:rsidR="008718E2" w:rsidRDefault="008718E2" w:rsidP="00B64495">
                                <w:pPr>
                                  <w:pStyle w:val="LegalHeading"/>
                                  <w:rPr>
                                    <w:noProof/>
                                  </w:rPr>
                                </w:pPr>
                              </w:p>
                              <w:p w14:paraId="7C23F78B" w14:textId="77777777" w:rsidR="008718E2" w:rsidRPr="000C4A1A" w:rsidRDefault="008718E2" w:rsidP="00B64495">
                                <w:pPr>
                                  <w:pStyle w:val="LegalHeading"/>
                                  <w:rPr>
                                    <w:noProof/>
                                  </w:rPr>
                                </w:pPr>
                                <w:r w:rsidRPr="000C4A1A">
                                  <w:rPr>
                                    <w:noProof/>
                                  </w:rPr>
                                  <w:t>Published by</w:t>
                                </w:r>
                              </w:p>
                              <w:p w14:paraId="0ADC9AF1" w14:textId="77777777" w:rsidR="008718E2" w:rsidRPr="000C4A1A" w:rsidRDefault="008718E2" w:rsidP="00B64495">
                                <w:pPr>
                                  <w:pStyle w:val="LegalHeading"/>
                                  <w:rPr>
                                    <w:noProof/>
                                  </w:rPr>
                                </w:pPr>
                                <w:r w:rsidRPr="000C4A1A">
                                  <w:rPr>
                                    <w:noProof/>
                                  </w:rPr>
                                  <w:t>Infineon Technologies AG</w:t>
                                </w:r>
                              </w:p>
                              <w:p w14:paraId="4C30C460" w14:textId="77777777" w:rsidR="008718E2" w:rsidRPr="000C4A1A" w:rsidRDefault="008718E2" w:rsidP="00B64495">
                                <w:pPr>
                                  <w:pStyle w:val="LegalHeading"/>
                                  <w:rPr>
                                    <w:noProof/>
                                  </w:rPr>
                                </w:pPr>
                                <w:r>
                                  <w:rPr>
                                    <w:noProof/>
                                  </w:rPr>
                                  <w:t xml:space="preserve">81726 </w:t>
                                </w:r>
                                <w:proofErr w:type="spellStart"/>
                                <w:r w:rsidRPr="00A42000">
                                  <w:rPr>
                                    <w:rFonts w:cs="Arial,Bold"/>
                                    <w:bCs/>
                                    <w:color w:val="000000"/>
                                    <w:szCs w:val="16"/>
                                  </w:rPr>
                                  <w:t>München</w:t>
                                </w:r>
                                <w:proofErr w:type="spellEnd"/>
                                <w:r w:rsidRPr="000C4A1A">
                                  <w:rPr>
                                    <w:noProof/>
                                  </w:rPr>
                                  <w:t>, Germany</w:t>
                                </w:r>
                              </w:p>
                              <w:p w14:paraId="05EA72E4" w14:textId="77777777" w:rsidR="008718E2" w:rsidRPr="000C4A1A" w:rsidRDefault="008718E2" w:rsidP="00B64495">
                                <w:pPr>
                                  <w:pStyle w:val="LegalHeading"/>
                                  <w:rPr>
                                    <w:noProof/>
                                  </w:rPr>
                                </w:pPr>
                              </w:p>
                              <w:p w14:paraId="0E464A68" w14:textId="330822B7" w:rsidR="008718E2" w:rsidRPr="000C4A1A" w:rsidRDefault="008718E2" w:rsidP="00B64495">
                                <w:pPr>
                                  <w:pStyle w:val="LegalHeading"/>
                                  <w:rPr>
                                    <w:noProof/>
                                  </w:rPr>
                                </w:pPr>
                                <w:r w:rsidRPr="000C4A1A">
                                  <w:rPr>
                                    <w:noProof/>
                                  </w:rPr>
                                  <w:t xml:space="preserve">© </w:t>
                                </w:r>
                                <w:r w:rsidRPr="000C4A1A">
                                  <w:rPr>
                                    <w:noProof/>
                                  </w:rPr>
                                  <w:fldChar w:fldCharType="begin"/>
                                </w:r>
                                <w:r w:rsidRPr="000C4A1A">
                                  <w:rPr>
                                    <w:noProof/>
                                  </w:rPr>
                                  <w:instrText xml:space="preserve"> DATE  \@ "yyyy"  \* MERGEFORMAT </w:instrText>
                                </w:r>
                                <w:r w:rsidRPr="000C4A1A">
                                  <w:rPr>
                                    <w:noProof/>
                                  </w:rPr>
                                  <w:fldChar w:fldCharType="separate"/>
                                </w:r>
                                <w:r>
                                  <w:rPr>
                                    <w:noProof/>
                                  </w:rPr>
                                  <w:t>2020</w:t>
                                </w:r>
                                <w:r w:rsidRPr="000C4A1A">
                                  <w:rPr>
                                    <w:noProof/>
                                  </w:rPr>
                                  <w:fldChar w:fldCharType="end"/>
                                </w:r>
                                <w:r w:rsidRPr="000C4A1A">
                                  <w:rPr>
                                    <w:noProof/>
                                  </w:rPr>
                                  <w:t xml:space="preserve"> Infineon Technologies AG.</w:t>
                                </w:r>
                                <w:r w:rsidRPr="000C4A1A">
                                  <w:rPr>
                                    <w:noProof/>
                                  </w:rPr>
                                  <w:br/>
                                  <w:t>All Rights Reserved.</w:t>
                                </w:r>
                              </w:p>
                              <w:p w14:paraId="39A12663" w14:textId="77777777" w:rsidR="008718E2" w:rsidRPr="000C4A1A" w:rsidRDefault="008718E2" w:rsidP="00417C75">
                                <w:pPr>
                                  <w:pStyle w:val="LegalText"/>
                                  <w:rPr>
                                    <w:noProof/>
                                    <w:szCs w:val="16"/>
                                  </w:rPr>
                                </w:pPr>
                              </w:p>
                              <w:p w14:paraId="764A7D0D" w14:textId="77777777" w:rsidR="008718E2" w:rsidRDefault="008718E2" w:rsidP="004E02FF">
                                <w:pPr>
                                  <w:pStyle w:val="LegalHeading"/>
                                  <w:rPr>
                                    <w:noProof/>
                                  </w:rPr>
                                </w:pPr>
                                <w:r w:rsidRPr="000C4A1A">
                                  <w:rPr>
                                    <w:noProof/>
                                  </w:rPr>
                                  <w:t>Do you have a question about this document?</w:t>
                                </w:r>
                              </w:p>
                              <w:p w14:paraId="22AC5ACE" w14:textId="77777777" w:rsidR="008718E2" w:rsidRPr="00A42000" w:rsidRDefault="008718E2" w:rsidP="00B64495">
                                <w:pPr>
                                  <w:pStyle w:val="LegalHeading"/>
                                  <w:rPr>
                                    <w:color w:val="0000FF"/>
                                  </w:rPr>
                                </w:pPr>
                                <w:r w:rsidRPr="004E02FF">
                                  <w:t xml:space="preserve">Email: </w:t>
                                </w:r>
                                <w:hyperlink r:id="rId3" w:history="1">
                                  <w:r w:rsidRPr="004E02FF">
                                    <w:rPr>
                                      <w:rStyle w:val="Hypertext"/>
                                      <w:b/>
                                    </w:rPr>
                                    <w:t>erratum@infineon.com</w:t>
                                  </w:r>
                                </w:hyperlink>
                              </w:p>
                              <w:p w14:paraId="492446B6" w14:textId="77777777" w:rsidR="008718E2" w:rsidRPr="00256C2B" w:rsidRDefault="008718E2" w:rsidP="00256C2B">
                                <w:pPr>
                                  <w:pStyle w:val="LegalHeading"/>
                                  <w:rPr>
                                    <w:noProof/>
                                  </w:rPr>
                                </w:pPr>
                                <w:r>
                                  <w:rPr>
                                    <w:noProof/>
                                  </w:rPr>
                                  <w:br/>
                                </w:r>
                                <w:r w:rsidRPr="000C4A1A">
                                  <w:rPr>
                                    <w:noProof/>
                                  </w:rPr>
                                  <w:t xml:space="preserve">Document reference </w:t>
                                </w:r>
                              </w:p>
                            </w:tc>
                            <w:tc>
                              <w:tcPr>
                                <w:tcW w:w="3685" w:type="dxa"/>
                                <w:shd w:val="clear" w:color="auto" w:fill="auto"/>
                              </w:tcPr>
                              <w:p w14:paraId="0FB97E99" w14:textId="77777777" w:rsidR="008718E2" w:rsidRPr="00256C2B" w:rsidRDefault="008718E2" w:rsidP="00256C2B">
                                <w:pPr>
                                  <w:pStyle w:val="LegalHeading"/>
                                  <w:rPr>
                                    <w:noProof/>
                                    <w:snapToGrid w:val="0"/>
                                  </w:rPr>
                                </w:pPr>
                                <w:r>
                                  <w:rPr>
                                    <w:noProof/>
                                    <w:snapToGrid w:val="0"/>
                                  </w:rPr>
                                  <w:t>IMPORTANT NOTICE</w:t>
                                </w:r>
                                <w:bookmarkStart w:id="65" w:name="ImportantNotices"/>
                                <w:bookmarkEnd w:id="65"/>
                              </w:p>
                              <w:p w14:paraId="5A3A7C30" w14:textId="77777777" w:rsidR="008718E2" w:rsidRDefault="008718E2" w:rsidP="00F5067A">
                                <w:pPr>
                                  <w:pStyle w:val="LegalText"/>
                                </w:pPr>
                                <w:r>
                                  <w:t xml:space="preserve">The information given in this document shall in </w:t>
                                </w:r>
                                <w:r w:rsidRPr="00A42000">
                                  <w:t>no event</w:t>
                                </w:r>
                                <w:r>
                                  <w:t xml:space="preserve"> be regarded as a guarantee of conditions or </w:t>
                                </w:r>
                                <w:proofErr w:type="gramStart"/>
                                <w:r>
                                  <w:t>characteristics  (</w:t>
                                </w:r>
                                <w:proofErr w:type="gramEnd"/>
                                <w:r>
                                  <w:t>“</w:t>
                                </w:r>
                                <w:proofErr w:type="spellStart"/>
                                <w:r>
                                  <w:t>Beschaffenheitsgarantie</w:t>
                                </w:r>
                                <w:proofErr w:type="spellEnd"/>
                                <w:r>
                                  <w:t xml:space="preserve">”) . </w:t>
                                </w:r>
                              </w:p>
                              <w:p w14:paraId="10BB17A8" w14:textId="77777777" w:rsidR="008718E2" w:rsidRDefault="008718E2" w:rsidP="00F5067A">
                                <w:pPr>
                                  <w:pStyle w:val="LegalText"/>
                                </w:pPr>
                              </w:p>
                              <w:p w14:paraId="74872FD1" w14:textId="77777777" w:rsidR="008718E2" w:rsidRDefault="008718E2" w:rsidP="00F5067A">
                                <w:pPr>
                                  <w:pStyle w:val="LegalText"/>
                                </w:pPr>
                                <w:r>
                                  <w:t xml:space="preserve">With respect to any examples, hints or any typical values stated herein and/or any information regarding the application of the product, Infineon Technologies hereby disclaims any and all warranties and liabilities of any kind, including without limitation warranties of non-infringement of intellectual property rights of any third party. </w:t>
                                </w:r>
                              </w:p>
                              <w:p w14:paraId="01425014" w14:textId="77777777" w:rsidR="008718E2" w:rsidRDefault="008718E2" w:rsidP="00F5067A">
                                <w:pPr>
                                  <w:pStyle w:val="LegalText"/>
                                </w:pPr>
                              </w:p>
                              <w:p w14:paraId="6806B926" w14:textId="77777777" w:rsidR="008718E2" w:rsidRDefault="008718E2" w:rsidP="00F5067A">
                                <w:pPr>
                                  <w:pStyle w:val="LegalText"/>
                                </w:pPr>
                                <w:r>
                                  <w:t xml:space="preserve">In addition, any information given in this document is subject to customer’s compliance with its obligations stated in this document and any applicable legal requirements, norms and standards concerning customer’s products and any use of the product of Infineon Technologies in customer’s applications. </w:t>
                                </w:r>
                              </w:p>
                              <w:p w14:paraId="64F9D540" w14:textId="77777777" w:rsidR="008718E2" w:rsidRDefault="008718E2" w:rsidP="00F5067A">
                                <w:pPr>
                                  <w:pStyle w:val="LegalText"/>
                                </w:pPr>
                              </w:p>
                              <w:p w14:paraId="5F76D383" w14:textId="77777777" w:rsidR="008718E2" w:rsidRPr="00360935" w:rsidRDefault="008718E2" w:rsidP="00917A75">
                                <w:pPr>
                                  <w:pStyle w:val="LegalText"/>
                                </w:pPr>
                                <w:r>
                                  <w:t xml:space="preserve">The data contained in this document is exclusively intended for technically trained staff. It is the responsibility of customer’s technical departments to evaluate the suitability of the product for the intended application and the completeness of the product information given in this document with respect to such application.  </w:t>
                                </w:r>
                                <w:r w:rsidRPr="00360935">
                                  <w:rPr>
                                    <w:noProof/>
                                  </w:rPr>
                                  <w:t xml:space="preserve">  </w:t>
                                </w:r>
                              </w:p>
                              <w:p w14:paraId="6C9D2B91" w14:textId="77777777" w:rsidR="008718E2" w:rsidRPr="000C4A1A" w:rsidRDefault="008718E2" w:rsidP="00A42000">
                                <w:pPr>
                                  <w:pStyle w:val="LegalText"/>
                                  <w:rPr>
                                    <w:noProof/>
                                  </w:rPr>
                                </w:pPr>
                              </w:p>
                            </w:tc>
                            <w:tc>
                              <w:tcPr>
                                <w:tcW w:w="3685" w:type="dxa"/>
                                <w:shd w:val="clear" w:color="auto" w:fill="auto"/>
                              </w:tcPr>
                              <w:p w14:paraId="649D57DA" w14:textId="77777777" w:rsidR="008718E2" w:rsidRDefault="008718E2" w:rsidP="00B64495">
                                <w:pPr>
                                  <w:pStyle w:val="LegalHeading"/>
                                  <w:rPr>
                                    <w:noProof/>
                                    <w:snapToGrid w:val="0"/>
                                  </w:rPr>
                                </w:pPr>
                              </w:p>
                              <w:p w14:paraId="034041E8" w14:textId="77777777" w:rsidR="008718E2" w:rsidRDefault="008718E2" w:rsidP="00A42000">
                                <w:pPr>
                                  <w:pStyle w:val="LegalText"/>
                                  <w:rPr>
                                    <w:noProof/>
                                    <w:snapToGrid w:val="0"/>
                                  </w:rPr>
                                </w:pPr>
                                <w:r w:rsidRPr="00DE479E">
                                  <w:rPr>
                                    <w:noProof/>
                                  </w:rPr>
                                  <w:t xml:space="preserve">For further information on </w:t>
                                </w:r>
                                <w:r>
                                  <w:rPr>
                                    <w:noProof/>
                                  </w:rPr>
                                  <w:t xml:space="preserve">the product, </w:t>
                                </w:r>
                                <w:r w:rsidRPr="00DE479E">
                                  <w:rPr>
                                    <w:noProof/>
                                  </w:rPr>
                                  <w:t>technology, delivery terms and conditions and prices please contact your</w:t>
                                </w:r>
                                <w:r>
                                  <w:rPr>
                                    <w:noProof/>
                                  </w:rPr>
                                  <w:t xml:space="preserve"> nearest Infineon Technologies o</w:t>
                                </w:r>
                                <w:r w:rsidRPr="00DE479E">
                                  <w:rPr>
                                    <w:noProof/>
                                  </w:rPr>
                                  <w:t>ffice</w:t>
                                </w:r>
                                <w:r>
                                  <w:rPr>
                                    <w:noProof/>
                                  </w:rPr>
                                  <w:t xml:space="preserve"> </w:t>
                                </w:r>
                                <w:r w:rsidRPr="000C4A1A">
                                  <w:rPr>
                                    <w:noProof/>
                                    <w:snapToGrid w:val="0"/>
                                  </w:rPr>
                                  <w:t>(</w:t>
                                </w:r>
                                <w:hyperlink r:id="rId4" w:history="1">
                                  <w:r w:rsidRPr="000C4A1A">
                                    <w:rPr>
                                      <w:rStyle w:val="Hypertext"/>
                                      <w:noProof/>
                                    </w:rPr>
                                    <w:t>www.infineon.com</w:t>
                                  </w:r>
                                </w:hyperlink>
                                <w:r w:rsidRPr="000C4A1A">
                                  <w:rPr>
                                    <w:noProof/>
                                  </w:rPr>
                                  <w:t>).</w:t>
                                </w:r>
                              </w:p>
                              <w:p w14:paraId="532D107C" w14:textId="77777777" w:rsidR="008718E2" w:rsidRDefault="008718E2" w:rsidP="00B64495">
                                <w:pPr>
                                  <w:pStyle w:val="LegalHeading"/>
                                  <w:rPr>
                                    <w:noProof/>
                                    <w:snapToGrid w:val="0"/>
                                  </w:rPr>
                                </w:pPr>
                              </w:p>
                              <w:p w14:paraId="02DE4F87" w14:textId="77777777" w:rsidR="008718E2" w:rsidRPr="000C4A1A" w:rsidRDefault="008718E2" w:rsidP="00B64495">
                                <w:pPr>
                                  <w:pStyle w:val="LegalHeading"/>
                                  <w:rPr>
                                    <w:noProof/>
                                    <w:snapToGrid w:val="0"/>
                                  </w:rPr>
                                </w:pPr>
                                <w:r w:rsidRPr="000C4A1A">
                                  <w:rPr>
                                    <w:noProof/>
                                    <w:snapToGrid w:val="0"/>
                                  </w:rPr>
                                  <w:t>W</w:t>
                                </w:r>
                                <w:r>
                                  <w:rPr>
                                    <w:noProof/>
                                    <w:snapToGrid w:val="0"/>
                                  </w:rPr>
                                  <w:t>ARNINGS</w:t>
                                </w:r>
                              </w:p>
                              <w:p w14:paraId="259D966E" w14:textId="77777777" w:rsidR="008718E2" w:rsidRPr="00A42000" w:rsidRDefault="008718E2" w:rsidP="00A42000">
                                <w:pPr>
                                  <w:pStyle w:val="LegalText"/>
                                  <w:rPr>
                                    <w:noProof/>
                                    <w:snapToGrid w:val="0"/>
                                    <w:szCs w:val="16"/>
                                  </w:rPr>
                                </w:pPr>
                                <w:r w:rsidRPr="00A42000">
                                  <w:rPr>
                                    <w:noProof/>
                                    <w:snapToGrid w:val="0"/>
                                    <w:szCs w:val="16"/>
                                  </w:rPr>
                                  <w:t>Due to technical requirements products may contain dangerous substances. For information on the types in question please contact your nearest Infineon Technologies office.</w:t>
                                </w:r>
                              </w:p>
                              <w:p w14:paraId="29A0D022" w14:textId="77777777" w:rsidR="008718E2" w:rsidRPr="00A42000" w:rsidRDefault="008718E2" w:rsidP="00A42000">
                                <w:pPr>
                                  <w:pStyle w:val="LegalText"/>
                                  <w:rPr>
                                    <w:noProof/>
                                    <w:snapToGrid w:val="0"/>
                                    <w:szCs w:val="16"/>
                                  </w:rPr>
                                </w:pPr>
                              </w:p>
                              <w:p w14:paraId="195D6E7D" w14:textId="77777777" w:rsidR="008718E2" w:rsidRPr="000C4A1A" w:rsidRDefault="008718E2" w:rsidP="00A42000">
                                <w:pPr>
                                  <w:pStyle w:val="LegalText"/>
                                  <w:rPr>
                                    <w:noProof/>
                                    <w:snapToGrid w:val="0"/>
                                    <w:szCs w:val="16"/>
                                  </w:rPr>
                                </w:pPr>
                                <w:r w:rsidRPr="00A42000">
                                  <w:rPr>
                                    <w:noProof/>
                                    <w:snapToGrid w:val="0"/>
                                    <w:szCs w:val="16"/>
                                  </w:rPr>
                                  <w:t>Except as otherwise explicitly approved by Infineon Technologies in a written document signed by authorized representatives of Infineon Technologies, Infineon Technologies’ products may not be used in any applications where a failure of the product or any consequences of the use thereof can reasonably be expected to result in personal injury.</w:t>
                                </w:r>
                              </w:p>
                            </w:tc>
                          </w:tr>
                          <w:tr w:rsidR="008718E2" w:rsidRPr="006B63E0" w14:paraId="11C8BBFA" w14:textId="77777777" w:rsidTr="00A42000">
                            <w:trPr>
                              <w:trHeight w:val="80"/>
                            </w:trPr>
                            <w:tc>
                              <w:tcPr>
                                <w:tcW w:w="3005" w:type="dxa"/>
                                <w:shd w:val="clear" w:color="auto" w:fill="auto"/>
                              </w:tcPr>
                              <w:p w14:paraId="1696291B" w14:textId="77777777" w:rsidR="008718E2" w:rsidRDefault="008718E2" w:rsidP="00417C75">
                                <w:pPr>
                                  <w:pStyle w:val="LegalText"/>
                                </w:pPr>
                              </w:p>
                            </w:tc>
                            <w:tc>
                              <w:tcPr>
                                <w:tcW w:w="3685" w:type="dxa"/>
                                <w:shd w:val="clear" w:color="auto" w:fill="auto"/>
                              </w:tcPr>
                              <w:p w14:paraId="19B3A93B" w14:textId="77777777" w:rsidR="008718E2" w:rsidRDefault="008718E2" w:rsidP="00417C75">
                                <w:pPr>
                                  <w:pStyle w:val="LegalText"/>
                                </w:pPr>
                              </w:p>
                            </w:tc>
                            <w:tc>
                              <w:tcPr>
                                <w:tcW w:w="3685" w:type="dxa"/>
                                <w:shd w:val="clear" w:color="auto" w:fill="auto"/>
                              </w:tcPr>
                              <w:p w14:paraId="1C700DA9" w14:textId="77777777" w:rsidR="008718E2" w:rsidRDefault="008718E2" w:rsidP="00417C75">
                                <w:pPr>
                                  <w:pStyle w:val="LegalText"/>
                                </w:pPr>
                              </w:p>
                            </w:tc>
                          </w:tr>
                        </w:tbl>
                        <w:p w14:paraId="5CE02668" w14:textId="77777777" w:rsidR="008718E2" w:rsidRPr="00B64495" w:rsidRDefault="008718E2" w:rsidP="00BC5C0E">
                          <w:pPr>
                            <w:pStyle w:val="LegalText"/>
                            <w:rPr>
                              <w:lang w:val="en-G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E9FD4" id="Text Box 210" o:spid="_x0000_s1045" type="#_x0000_t202" style="position:absolute;margin-left:41.4pt;margin-top:575pt;width:511.45pt;height:249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" filled="f" stroked="f" strokeweight="0">
              <v:textbox inset="0,0,0,0">
                <w:txbxContent>
                  <w:tbl>
                    <w:tblPr>
                      <w:tblW w:w="10375" w:type="dxa"/>
                      <w:tblLayout w:type="fixed"/>
                      <w:tblLook w:val="01E0" w:firstRow="1" w:lastRow="1" w:firstColumn="1" w:lastColumn="1" w:noHBand="0" w:noVBand="0"/>
                    </w:tblPr>
                    <w:tblGrid>
                      <w:gridCol w:w="3005"/>
                      <w:gridCol w:w="3685"/>
                      <w:gridCol w:w="3685"/>
                    </w:tblGrid>
                    <w:tr w:rsidR="008718E2" w:rsidRPr="006B63E0" w14:paraId="3064657D" w14:textId="77777777" w:rsidTr="00A42000">
                      <w:trPr>
                        <w:trHeight w:val="1191"/>
                      </w:trPr>
                      <w:tc>
                        <w:tcPr>
                          <w:tcW w:w="3005" w:type="dxa"/>
                          <w:shd w:val="clear" w:color="auto" w:fill="auto"/>
                        </w:tcPr>
                        <w:p w14:paraId="69F38529" w14:textId="77777777" w:rsidR="008718E2" w:rsidRDefault="008718E2" w:rsidP="00647A91">
                          <w:pPr>
                            <w:pStyle w:val="AnchorLine"/>
                            <w:rPr>
                              <w:noProof/>
                            </w:rPr>
                          </w:pPr>
                        </w:p>
                        <w:p w14:paraId="3E487101" w14:textId="77777777" w:rsidR="008718E2" w:rsidRDefault="008718E2" w:rsidP="00B64495">
                          <w:pPr>
                            <w:pStyle w:val="LegalHeading"/>
                            <w:rPr>
                              <w:noProof/>
                            </w:rPr>
                          </w:pPr>
                        </w:p>
                        <w:p w14:paraId="7C23F78B" w14:textId="77777777" w:rsidR="008718E2" w:rsidRPr="000C4A1A" w:rsidRDefault="008718E2" w:rsidP="00B64495">
                          <w:pPr>
                            <w:pStyle w:val="LegalHeading"/>
                            <w:rPr>
                              <w:noProof/>
                            </w:rPr>
                          </w:pPr>
                          <w:r w:rsidRPr="000C4A1A">
                            <w:rPr>
                              <w:noProof/>
                            </w:rPr>
                            <w:t>Published by</w:t>
                          </w:r>
                        </w:p>
                        <w:p w14:paraId="0ADC9AF1" w14:textId="77777777" w:rsidR="008718E2" w:rsidRPr="000C4A1A" w:rsidRDefault="008718E2" w:rsidP="00B64495">
                          <w:pPr>
                            <w:pStyle w:val="LegalHeading"/>
                            <w:rPr>
                              <w:noProof/>
                            </w:rPr>
                          </w:pPr>
                          <w:r w:rsidRPr="000C4A1A">
                            <w:rPr>
                              <w:noProof/>
                            </w:rPr>
                            <w:t>Infineon Technologies AG</w:t>
                          </w:r>
                        </w:p>
                        <w:p w14:paraId="4C30C460" w14:textId="77777777" w:rsidR="008718E2" w:rsidRPr="000C4A1A" w:rsidRDefault="008718E2" w:rsidP="00B64495">
                          <w:pPr>
                            <w:pStyle w:val="LegalHeading"/>
                            <w:rPr>
                              <w:noProof/>
                            </w:rPr>
                          </w:pPr>
                          <w:r>
                            <w:rPr>
                              <w:noProof/>
                            </w:rPr>
                            <w:t xml:space="preserve">81726 </w:t>
                          </w:r>
                          <w:proofErr w:type="spellStart"/>
                          <w:r w:rsidRPr="00A42000">
                            <w:rPr>
                              <w:rFonts w:cs="Arial,Bold"/>
                              <w:bCs/>
                              <w:color w:val="000000"/>
                              <w:szCs w:val="16"/>
                            </w:rPr>
                            <w:t>München</w:t>
                          </w:r>
                          <w:proofErr w:type="spellEnd"/>
                          <w:r w:rsidRPr="000C4A1A">
                            <w:rPr>
                              <w:noProof/>
                            </w:rPr>
                            <w:t>, Germany</w:t>
                          </w:r>
                        </w:p>
                        <w:p w14:paraId="05EA72E4" w14:textId="77777777" w:rsidR="008718E2" w:rsidRPr="000C4A1A" w:rsidRDefault="008718E2" w:rsidP="00B64495">
                          <w:pPr>
                            <w:pStyle w:val="LegalHeading"/>
                            <w:rPr>
                              <w:noProof/>
                            </w:rPr>
                          </w:pPr>
                        </w:p>
                        <w:p w14:paraId="0E464A68" w14:textId="330822B7" w:rsidR="008718E2" w:rsidRPr="000C4A1A" w:rsidRDefault="008718E2" w:rsidP="00B64495">
                          <w:pPr>
                            <w:pStyle w:val="LegalHeading"/>
                            <w:rPr>
                              <w:noProof/>
                            </w:rPr>
                          </w:pPr>
                          <w:r w:rsidRPr="000C4A1A">
                            <w:rPr>
                              <w:noProof/>
                            </w:rPr>
                            <w:t xml:space="preserve">© </w:t>
                          </w:r>
                          <w:r w:rsidRPr="000C4A1A">
                            <w:rPr>
                              <w:noProof/>
                            </w:rPr>
                            <w:fldChar w:fldCharType="begin"/>
                          </w:r>
                          <w:r w:rsidRPr="000C4A1A">
                            <w:rPr>
                              <w:noProof/>
                            </w:rPr>
                            <w:instrText xml:space="preserve"> DATE  \@ "yyyy"  \* MERGEFORMAT </w:instrText>
                          </w:r>
                          <w:r w:rsidRPr="000C4A1A">
                            <w:rPr>
                              <w:noProof/>
                            </w:rPr>
                            <w:fldChar w:fldCharType="separate"/>
                          </w:r>
                          <w:r>
                            <w:rPr>
                              <w:noProof/>
                            </w:rPr>
                            <w:t>2020</w:t>
                          </w:r>
                          <w:r w:rsidRPr="000C4A1A">
                            <w:rPr>
                              <w:noProof/>
                            </w:rPr>
                            <w:fldChar w:fldCharType="end"/>
                          </w:r>
                          <w:r w:rsidRPr="000C4A1A">
                            <w:rPr>
                              <w:noProof/>
                            </w:rPr>
                            <w:t xml:space="preserve"> Infineon Technologies AG.</w:t>
                          </w:r>
                          <w:r w:rsidRPr="000C4A1A">
                            <w:rPr>
                              <w:noProof/>
                            </w:rPr>
                            <w:br/>
                            <w:t>All Rights Reserved.</w:t>
                          </w:r>
                        </w:p>
                        <w:p w14:paraId="39A12663" w14:textId="77777777" w:rsidR="008718E2" w:rsidRPr="000C4A1A" w:rsidRDefault="008718E2" w:rsidP="00417C75">
                          <w:pPr>
                            <w:pStyle w:val="LegalText"/>
                            <w:rPr>
                              <w:noProof/>
                              <w:szCs w:val="16"/>
                            </w:rPr>
                          </w:pPr>
                        </w:p>
                        <w:p w14:paraId="764A7D0D" w14:textId="77777777" w:rsidR="008718E2" w:rsidRDefault="008718E2" w:rsidP="004E02FF">
                          <w:pPr>
                            <w:pStyle w:val="LegalHeading"/>
                            <w:rPr>
                              <w:noProof/>
                            </w:rPr>
                          </w:pPr>
                          <w:r w:rsidRPr="000C4A1A">
                            <w:rPr>
                              <w:noProof/>
                            </w:rPr>
                            <w:t>Do you have a question about this document?</w:t>
                          </w:r>
                        </w:p>
                        <w:p w14:paraId="22AC5ACE" w14:textId="77777777" w:rsidR="008718E2" w:rsidRPr="00A42000" w:rsidRDefault="008718E2" w:rsidP="00B64495">
                          <w:pPr>
                            <w:pStyle w:val="LegalHeading"/>
                            <w:rPr>
                              <w:color w:val="0000FF"/>
                            </w:rPr>
                          </w:pPr>
                          <w:r w:rsidRPr="004E02FF">
                            <w:t xml:space="preserve">Email: </w:t>
                          </w:r>
                          <w:hyperlink r:id="rId5" w:history="1">
                            <w:r w:rsidRPr="004E02FF">
                              <w:rPr>
                                <w:rStyle w:val="Hypertext"/>
                                <w:b/>
                              </w:rPr>
                              <w:t>erratum@infineon.com</w:t>
                            </w:r>
                          </w:hyperlink>
                        </w:p>
                        <w:p w14:paraId="492446B6" w14:textId="77777777" w:rsidR="008718E2" w:rsidRPr="00256C2B" w:rsidRDefault="008718E2" w:rsidP="00256C2B">
                          <w:pPr>
                            <w:pStyle w:val="LegalHeading"/>
                            <w:rPr>
                              <w:noProof/>
                            </w:rPr>
                          </w:pPr>
                          <w:r>
                            <w:rPr>
                              <w:noProof/>
                            </w:rPr>
                            <w:br/>
                          </w:r>
                          <w:r w:rsidRPr="000C4A1A">
                            <w:rPr>
                              <w:noProof/>
                            </w:rPr>
                            <w:t xml:space="preserve">Document reference </w:t>
                          </w:r>
                        </w:p>
                      </w:tc>
                      <w:tc>
                        <w:tcPr>
                          <w:tcW w:w="3685" w:type="dxa"/>
                          <w:shd w:val="clear" w:color="auto" w:fill="auto"/>
                        </w:tcPr>
                        <w:p w14:paraId="0FB97E99" w14:textId="77777777" w:rsidR="008718E2" w:rsidRPr="00256C2B" w:rsidRDefault="008718E2" w:rsidP="00256C2B">
                          <w:pPr>
                            <w:pStyle w:val="LegalHeading"/>
                            <w:rPr>
                              <w:noProof/>
                              <w:snapToGrid w:val="0"/>
                            </w:rPr>
                          </w:pPr>
                          <w:r>
                            <w:rPr>
                              <w:noProof/>
                              <w:snapToGrid w:val="0"/>
                            </w:rPr>
                            <w:t>IMPORTANT NOTICE</w:t>
                          </w:r>
                          <w:bookmarkStart w:id="66" w:name="ImportantNotices"/>
                          <w:bookmarkEnd w:id="66"/>
                        </w:p>
                        <w:p w14:paraId="5A3A7C30" w14:textId="77777777" w:rsidR="008718E2" w:rsidRDefault="008718E2" w:rsidP="00F5067A">
                          <w:pPr>
                            <w:pStyle w:val="LegalText"/>
                          </w:pPr>
                          <w:r>
                            <w:t xml:space="preserve">The information given in this document shall in </w:t>
                          </w:r>
                          <w:r w:rsidRPr="00A42000">
                            <w:t>no event</w:t>
                          </w:r>
                          <w:r>
                            <w:t xml:space="preserve"> be regarded as a guarantee of conditions or </w:t>
                          </w:r>
                          <w:proofErr w:type="gramStart"/>
                          <w:r>
                            <w:t>characteristics  (</w:t>
                          </w:r>
                          <w:proofErr w:type="gramEnd"/>
                          <w:r>
                            <w:t>“</w:t>
                          </w:r>
                          <w:proofErr w:type="spellStart"/>
                          <w:r>
                            <w:t>Beschaffenheitsgarantie</w:t>
                          </w:r>
                          <w:proofErr w:type="spellEnd"/>
                          <w:r>
                            <w:t xml:space="preserve">”) . </w:t>
                          </w:r>
                        </w:p>
                        <w:p w14:paraId="10BB17A8" w14:textId="77777777" w:rsidR="008718E2" w:rsidRDefault="008718E2" w:rsidP="00F5067A">
                          <w:pPr>
                            <w:pStyle w:val="LegalText"/>
                          </w:pPr>
                        </w:p>
                        <w:p w14:paraId="74872FD1" w14:textId="77777777" w:rsidR="008718E2" w:rsidRDefault="008718E2" w:rsidP="00F5067A">
                          <w:pPr>
                            <w:pStyle w:val="LegalText"/>
                          </w:pPr>
                          <w:r>
                            <w:t xml:space="preserve">With respect to any examples, hints or any typical values stated herein and/or any information regarding the application of the product, Infineon Technologies hereby disclaims any and all warranties and liabilities of any kind, including without limitation warranties of non-infringement of intellectual property rights of any third party. </w:t>
                          </w:r>
                        </w:p>
                        <w:p w14:paraId="01425014" w14:textId="77777777" w:rsidR="008718E2" w:rsidRDefault="008718E2" w:rsidP="00F5067A">
                          <w:pPr>
                            <w:pStyle w:val="LegalText"/>
                          </w:pPr>
                        </w:p>
                        <w:p w14:paraId="6806B926" w14:textId="77777777" w:rsidR="008718E2" w:rsidRDefault="008718E2" w:rsidP="00F5067A">
                          <w:pPr>
                            <w:pStyle w:val="LegalText"/>
                          </w:pPr>
                          <w:r>
                            <w:t xml:space="preserve">In addition, any information given in this document is subject to customer’s compliance with its obligations stated in this document and any applicable legal requirements, norms and standards concerning customer’s products and any use of the product of Infineon Technologies in customer’s applications. </w:t>
                          </w:r>
                        </w:p>
                        <w:p w14:paraId="64F9D540" w14:textId="77777777" w:rsidR="008718E2" w:rsidRDefault="008718E2" w:rsidP="00F5067A">
                          <w:pPr>
                            <w:pStyle w:val="LegalText"/>
                          </w:pPr>
                        </w:p>
                        <w:p w14:paraId="5F76D383" w14:textId="77777777" w:rsidR="008718E2" w:rsidRPr="00360935" w:rsidRDefault="008718E2" w:rsidP="00917A75">
                          <w:pPr>
                            <w:pStyle w:val="LegalText"/>
                          </w:pPr>
                          <w:r>
                            <w:t xml:space="preserve">The data contained in this document is exclusively intended for technically trained staff. It is the responsibility of customer’s technical departments to evaluate the suitability of the product for the intended application and the completeness of the product information given in this document with respect to such application.  </w:t>
                          </w:r>
                          <w:r w:rsidRPr="00360935">
                            <w:rPr>
                              <w:noProof/>
                            </w:rPr>
                            <w:t xml:space="preserve">  </w:t>
                          </w:r>
                        </w:p>
                        <w:p w14:paraId="6C9D2B91" w14:textId="77777777" w:rsidR="008718E2" w:rsidRPr="000C4A1A" w:rsidRDefault="008718E2" w:rsidP="00A42000">
                          <w:pPr>
                            <w:pStyle w:val="LegalText"/>
                            <w:rPr>
                              <w:noProof/>
                            </w:rPr>
                          </w:pPr>
                        </w:p>
                      </w:tc>
                      <w:tc>
                        <w:tcPr>
                          <w:tcW w:w="3685" w:type="dxa"/>
                          <w:shd w:val="clear" w:color="auto" w:fill="auto"/>
                        </w:tcPr>
                        <w:p w14:paraId="649D57DA" w14:textId="77777777" w:rsidR="008718E2" w:rsidRDefault="008718E2" w:rsidP="00B64495">
                          <w:pPr>
                            <w:pStyle w:val="LegalHeading"/>
                            <w:rPr>
                              <w:noProof/>
                              <w:snapToGrid w:val="0"/>
                            </w:rPr>
                          </w:pPr>
                        </w:p>
                        <w:p w14:paraId="034041E8" w14:textId="77777777" w:rsidR="008718E2" w:rsidRDefault="008718E2" w:rsidP="00A42000">
                          <w:pPr>
                            <w:pStyle w:val="LegalText"/>
                            <w:rPr>
                              <w:noProof/>
                              <w:snapToGrid w:val="0"/>
                            </w:rPr>
                          </w:pPr>
                          <w:r w:rsidRPr="00DE479E">
                            <w:rPr>
                              <w:noProof/>
                            </w:rPr>
                            <w:t xml:space="preserve">For further information on </w:t>
                          </w:r>
                          <w:r>
                            <w:rPr>
                              <w:noProof/>
                            </w:rPr>
                            <w:t xml:space="preserve">the product, </w:t>
                          </w:r>
                          <w:r w:rsidRPr="00DE479E">
                            <w:rPr>
                              <w:noProof/>
                            </w:rPr>
                            <w:t>technology, delivery terms and conditions and prices please contact your</w:t>
                          </w:r>
                          <w:r>
                            <w:rPr>
                              <w:noProof/>
                            </w:rPr>
                            <w:t xml:space="preserve"> nearest Infineon Technologies o</w:t>
                          </w:r>
                          <w:r w:rsidRPr="00DE479E">
                            <w:rPr>
                              <w:noProof/>
                            </w:rPr>
                            <w:t>ffice</w:t>
                          </w:r>
                          <w:r>
                            <w:rPr>
                              <w:noProof/>
                            </w:rPr>
                            <w:t xml:space="preserve"> </w:t>
                          </w:r>
                          <w:r w:rsidRPr="000C4A1A">
                            <w:rPr>
                              <w:noProof/>
                              <w:snapToGrid w:val="0"/>
                            </w:rPr>
                            <w:t>(</w:t>
                          </w:r>
                          <w:hyperlink r:id="rId6" w:history="1">
                            <w:r w:rsidRPr="000C4A1A">
                              <w:rPr>
                                <w:rStyle w:val="Hypertext"/>
                                <w:noProof/>
                              </w:rPr>
                              <w:t>www.infineon.com</w:t>
                            </w:r>
                          </w:hyperlink>
                          <w:r w:rsidRPr="000C4A1A">
                            <w:rPr>
                              <w:noProof/>
                            </w:rPr>
                            <w:t>).</w:t>
                          </w:r>
                        </w:p>
                        <w:p w14:paraId="532D107C" w14:textId="77777777" w:rsidR="008718E2" w:rsidRDefault="008718E2" w:rsidP="00B64495">
                          <w:pPr>
                            <w:pStyle w:val="LegalHeading"/>
                            <w:rPr>
                              <w:noProof/>
                              <w:snapToGrid w:val="0"/>
                            </w:rPr>
                          </w:pPr>
                        </w:p>
                        <w:p w14:paraId="02DE4F87" w14:textId="77777777" w:rsidR="008718E2" w:rsidRPr="000C4A1A" w:rsidRDefault="008718E2" w:rsidP="00B64495">
                          <w:pPr>
                            <w:pStyle w:val="LegalHeading"/>
                            <w:rPr>
                              <w:noProof/>
                              <w:snapToGrid w:val="0"/>
                            </w:rPr>
                          </w:pPr>
                          <w:r w:rsidRPr="000C4A1A">
                            <w:rPr>
                              <w:noProof/>
                              <w:snapToGrid w:val="0"/>
                            </w:rPr>
                            <w:t>W</w:t>
                          </w:r>
                          <w:r>
                            <w:rPr>
                              <w:noProof/>
                              <w:snapToGrid w:val="0"/>
                            </w:rPr>
                            <w:t>ARNINGS</w:t>
                          </w:r>
                        </w:p>
                        <w:p w14:paraId="259D966E" w14:textId="77777777" w:rsidR="008718E2" w:rsidRPr="00A42000" w:rsidRDefault="008718E2" w:rsidP="00A42000">
                          <w:pPr>
                            <w:pStyle w:val="LegalText"/>
                            <w:rPr>
                              <w:noProof/>
                              <w:snapToGrid w:val="0"/>
                              <w:szCs w:val="16"/>
                            </w:rPr>
                          </w:pPr>
                          <w:r w:rsidRPr="00A42000">
                            <w:rPr>
                              <w:noProof/>
                              <w:snapToGrid w:val="0"/>
                              <w:szCs w:val="16"/>
                            </w:rPr>
                            <w:t>Due to technical requirements products may contain dangerous substances. For information on the types in question please contact your nearest Infineon Technologies office.</w:t>
                          </w:r>
                        </w:p>
                        <w:p w14:paraId="29A0D022" w14:textId="77777777" w:rsidR="008718E2" w:rsidRPr="00A42000" w:rsidRDefault="008718E2" w:rsidP="00A42000">
                          <w:pPr>
                            <w:pStyle w:val="LegalText"/>
                            <w:rPr>
                              <w:noProof/>
                              <w:snapToGrid w:val="0"/>
                              <w:szCs w:val="16"/>
                            </w:rPr>
                          </w:pPr>
                        </w:p>
                        <w:p w14:paraId="195D6E7D" w14:textId="77777777" w:rsidR="008718E2" w:rsidRPr="000C4A1A" w:rsidRDefault="008718E2" w:rsidP="00A42000">
                          <w:pPr>
                            <w:pStyle w:val="LegalText"/>
                            <w:rPr>
                              <w:noProof/>
                              <w:snapToGrid w:val="0"/>
                              <w:szCs w:val="16"/>
                            </w:rPr>
                          </w:pPr>
                          <w:r w:rsidRPr="00A42000">
                            <w:rPr>
                              <w:noProof/>
                              <w:snapToGrid w:val="0"/>
                              <w:szCs w:val="16"/>
                            </w:rPr>
                            <w:t>Except as otherwise explicitly approved by Infineon Technologies in a written document signed by authorized representatives of Infineon Technologies, Infineon Technologies’ products may not be used in any applications where a failure of the product or any consequences of the use thereof can reasonably be expected to result in personal injury.</w:t>
                          </w:r>
                        </w:p>
                      </w:tc>
                    </w:tr>
                    <w:tr w:rsidR="008718E2" w:rsidRPr="006B63E0" w14:paraId="11C8BBFA" w14:textId="77777777" w:rsidTr="00A42000">
                      <w:trPr>
                        <w:trHeight w:val="80"/>
                      </w:trPr>
                      <w:tc>
                        <w:tcPr>
                          <w:tcW w:w="3005" w:type="dxa"/>
                          <w:shd w:val="clear" w:color="auto" w:fill="auto"/>
                        </w:tcPr>
                        <w:p w14:paraId="1696291B" w14:textId="77777777" w:rsidR="008718E2" w:rsidRDefault="008718E2" w:rsidP="00417C75">
                          <w:pPr>
                            <w:pStyle w:val="LegalText"/>
                          </w:pPr>
                        </w:p>
                      </w:tc>
                      <w:tc>
                        <w:tcPr>
                          <w:tcW w:w="3685" w:type="dxa"/>
                          <w:shd w:val="clear" w:color="auto" w:fill="auto"/>
                        </w:tcPr>
                        <w:p w14:paraId="19B3A93B" w14:textId="77777777" w:rsidR="008718E2" w:rsidRDefault="008718E2" w:rsidP="00417C75">
                          <w:pPr>
                            <w:pStyle w:val="LegalText"/>
                          </w:pPr>
                        </w:p>
                      </w:tc>
                      <w:tc>
                        <w:tcPr>
                          <w:tcW w:w="3685" w:type="dxa"/>
                          <w:shd w:val="clear" w:color="auto" w:fill="auto"/>
                        </w:tcPr>
                        <w:p w14:paraId="1C700DA9" w14:textId="77777777" w:rsidR="008718E2" w:rsidRDefault="008718E2" w:rsidP="00417C75">
                          <w:pPr>
                            <w:pStyle w:val="LegalText"/>
                          </w:pPr>
                        </w:p>
                      </w:tc>
                    </w:tr>
                  </w:tbl>
                  <w:p w14:paraId="5CE02668" w14:textId="77777777" w:rsidR="008718E2" w:rsidRPr="00B64495" w:rsidRDefault="008718E2" w:rsidP="00BC5C0E">
                    <w:pPr>
                      <w:pStyle w:val="LegalText"/>
                      <w:rPr>
                        <w:lang w:val="en-GB"/>
                      </w:rPr>
                    </w:pPr>
                  </w:p>
                </w:txbxContent>
              </v:textbox>
              <w10:wrap anchorx="page" anchory="page"/>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E902E4" w14:textId="77777777" w:rsidR="00C13A2F" w:rsidRDefault="00C13A2F">
      <w:r>
        <w:separator/>
      </w:r>
    </w:p>
  </w:footnote>
  <w:footnote w:type="continuationSeparator" w:id="0">
    <w:p w14:paraId="5F7B2709" w14:textId="77777777" w:rsidR="00C13A2F" w:rsidRDefault="00C13A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482A61" w14:textId="77777777" w:rsidR="008718E2" w:rsidRPr="000E1520" w:rsidRDefault="008718E2" w:rsidP="007D41BC">
    <w:pPr>
      <w:pStyle w:val="AnchorLine"/>
      <w:rPr>
        <w:sz w:val="28"/>
      </w:rPr>
    </w:pPr>
    <w:r>
      <w:rPr>
        <w:noProof/>
        <w:lang w:val="en-SG" w:eastAsia="zh-CN"/>
      </w:rPr>
      <w:drawing>
        <wp:anchor distT="0" distB="0" distL="114300" distR="114300" simplePos="0" relativeHeight="251657216" behindDoc="1" locked="0" layoutInCell="1" allowOverlap="1" wp14:anchorId="40F68124" wp14:editId="4BC5171F">
          <wp:simplePos x="0" y="0"/>
          <wp:positionH relativeFrom="column">
            <wp:posOffset>5541010</wp:posOffset>
          </wp:positionH>
          <wp:positionV relativeFrom="paragraph">
            <wp:posOffset>635</wp:posOffset>
          </wp:positionV>
          <wp:extent cx="1304290" cy="575945"/>
          <wp:effectExtent l="0" t="0" r="0" b="0"/>
          <wp:wrapThrough wrapText="bothSides">
            <wp:wrapPolygon edited="0">
              <wp:start x="6310" y="0"/>
              <wp:lineTo x="0" y="1429"/>
              <wp:lineTo x="0" y="17861"/>
              <wp:lineTo x="5994" y="20719"/>
              <wp:lineTo x="15143" y="20719"/>
              <wp:lineTo x="20822" y="17861"/>
              <wp:lineTo x="21137" y="13574"/>
              <wp:lineTo x="19560" y="11431"/>
              <wp:lineTo x="19875" y="8573"/>
              <wp:lineTo x="17982" y="5001"/>
              <wp:lineTo x="11357" y="0"/>
              <wp:lineTo x="631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EWM.emf"/>
                  <pic:cNvPicPr/>
                </pic:nvPicPr>
                <pic:blipFill>
                  <a:blip r:embed="rId1">
                    <a:extLst>
                      <a:ext uri="{28A0092B-C50C-407E-A947-70E740481C1C}">
                        <a14:useLocalDpi xmlns:a14="http://schemas.microsoft.com/office/drawing/2010/main" val="0"/>
                      </a:ext>
                    </a:extLst>
                  </a:blip>
                  <a:stretch>
                    <a:fillRect/>
                  </a:stretch>
                </pic:blipFill>
                <pic:spPr>
                  <a:xfrm>
                    <a:off x="0" y="0"/>
                    <a:ext cx="1304290" cy="575945"/>
                  </a:xfrm>
                  <a:prstGeom prst="rect">
                    <a:avLst/>
                  </a:prstGeom>
                </pic:spPr>
              </pic:pic>
            </a:graphicData>
          </a:graphic>
          <wp14:sizeRelH relativeFrom="page">
            <wp14:pctWidth>0</wp14:pctWidth>
          </wp14:sizeRelH>
          <wp14:sizeRelV relativeFrom="page">
            <wp14:pctHeight>0</wp14:pctHeight>
          </wp14:sizeRelV>
        </wp:anchor>
      </w:drawing>
    </w:r>
    <w:r w:rsidRPr="00C01DD0">
      <w:rPr>
        <w:noProof/>
        <w:lang w:val="en-SG" w:eastAsia="zh-CN"/>
      </w:rPr>
      <mc:AlternateContent>
        <mc:Choice Requires="wps">
          <w:drawing>
            <wp:anchor distT="0" distB="0" distL="114300" distR="114300" simplePos="0" relativeHeight="251658240" behindDoc="0" locked="1" layoutInCell="1" allowOverlap="1" wp14:anchorId="6314E051" wp14:editId="32EE7E62">
              <wp:simplePos x="0" y="0"/>
              <wp:positionH relativeFrom="margin">
                <wp:posOffset>10160</wp:posOffset>
              </wp:positionH>
              <wp:positionV relativeFrom="page">
                <wp:posOffset>151765</wp:posOffset>
              </wp:positionV>
              <wp:extent cx="5394325" cy="175895"/>
              <wp:effectExtent l="0" t="0" r="15875" b="1460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432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9DFA986" w14:textId="75A6AF80" w:rsidR="008718E2" w:rsidRPr="00DE65AD" w:rsidRDefault="008718E2" w:rsidP="007D41BC">
                          <w:pPr>
                            <w:pStyle w:val="Breadcrumb"/>
                            <w:tabs>
                              <w:tab w:val="clear" w:pos="8222"/>
                            </w:tabs>
                          </w:pPr>
                          <w:r w:rsidRPr="00F00681">
                            <w:rPr>
                              <w:rStyle w:val="ConfidentialityChar"/>
                            </w:rPr>
                            <w:fldChar w:fldCharType="begin"/>
                          </w:r>
                          <w:r w:rsidRPr="00F00681">
                            <w:rPr>
                              <w:rStyle w:val="ConfidentialityChar"/>
                            </w:rPr>
                            <w:instrText xml:space="preserve"> DOCPROPERTY  Doc_ConfidentialStatus  \* MERGEFORMAT </w:instrText>
                          </w:r>
                          <w:r w:rsidRPr="00F00681">
                            <w:rPr>
                              <w:rStyle w:val="ConfidentialityChar"/>
                            </w:rPr>
                            <w:fldChar w:fldCharType="separate"/>
                          </w:r>
                          <w:r>
                            <w:rPr>
                              <w:rStyle w:val="ConfidentialityChar"/>
                              <w:b w:val="0"/>
                              <w:bCs/>
                            </w:rPr>
                            <w:t>Error! Unknown document property name.</w:t>
                          </w:r>
                          <w:r w:rsidRPr="00F00681">
                            <w:rPr>
                              <w:rStyle w:val="ConfidentialityChar"/>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14E051" id="_x0000_t202" coordsize="21600,21600" o:spt="202" path="m,l,21600r21600,l21600,xe">
              <v:stroke joinstyle="miter"/>
              <v:path gradientshapeok="t" o:connecttype="rect"/>
            </v:shapetype>
            <v:shape id="Text Box 6" o:spid="_x0000_s1026" type="#_x0000_t202" style="position:absolute;margin-left:.8pt;margin-top:11.95pt;width:424.75pt;height:13.8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" filled="f" stroked="f" strokeweight="0">
              <v:textbox inset="0,0,0,0">
                <w:txbxContent>
                  <w:p w14:paraId="39DFA986" w14:textId="75A6AF80" w:rsidR="008718E2" w:rsidRPr="00DE65AD" w:rsidRDefault="008718E2" w:rsidP="007D41BC">
                    <w:pPr>
                      <w:pStyle w:val="Breadcrumb"/>
                      <w:tabs>
                        <w:tab w:val="clear" w:pos="8222"/>
                      </w:tabs>
                    </w:pPr>
                    <w:r w:rsidRPr="00F00681">
                      <w:rPr>
                        <w:rStyle w:val="ConfidentialityChar"/>
                      </w:rPr>
                      <w:fldChar w:fldCharType="begin"/>
                    </w:r>
                    <w:r w:rsidRPr="00F00681">
                      <w:rPr>
                        <w:rStyle w:val="ConfidentialityChar"/>
                      </w:rPr>
                      <w:instrText xml:space="preserve"> DOCPROPERTY  Doc_ConfidentialStatus  \* MERGEFORMAT </w:instrText>
                    </w:r>
                    <w:r w:rsidRPr="00F00681">
                      <w:rPr>
                        <w:rStyle w:val="ConfidentialityChar"/>
                      </w:rPr>
                      <w:fldChar w:fldCharType="separate"/>
                    </w:r>
                    <w:r>
                      <w:rPr>
                        <w:rStyle w:val="ConfidentialityChar"/>
                        <w:b w:val="0"/>
                        <w:bCs/>
                      </w:rPr>
                      <w:t>Error! Unknown document property name.</w:t>
                    </w:r>
                    <w:r w:rsidRPr="00F00681">
                      <w:rPr>
                        <w:rStyle w:val="ConfidentialityChar"/>
                      </w:rPr>
                      <w:fldChar w:fldCharType="end"/>
                    </w:r>
                  </w:p>
                </w:txbxContent>
              </v:textbox>
              <w10:wrap anchorx="margin" anchory="page"/>
              <w10:anchorlock/>
            </v:shape>
          </w:pict>
        </mc:Fallback>
      </mc:AlternateContent>
    </w:r>
    <w:r w:rsidRPr="00C01DD0">
      <w:rPr>
        <w:noProof/>
        <w:lang w:val="en-SG" w:eastAsia="zh-CN"/>
      </w:rPr>
      <mc:AlternateContent>
        <mc:Choice Requires="wps">
          <w:drawing>
            <wp:anchor distT="0" distB="0" distL="114300" distR="114300" simplePos="0" relativeHeight="251656192" behindDoc="0" locked="1" layoutInCell="1" allowOverlap="1" wp14:anchorId="02735238" wp14:editId="1D25CEF1">
              <wp:simplePos x="0" y="0"/>
              <wp:positionH relativeFrom="page">
                <wp:posOffset>543560</wp:posOffset>
              </wp:positionH>
              <wp:positionV relativeFrom="page">
                <wp:posOffset>772795</wp:posOffset>
              </wp:positionV>
              <wp:extent cx="5394325" cy="356870"/>
              <wp:effectExtent l="0" t="0" r="15875" b="508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4325" cy="356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2236793" w14:textId="20897AAA" w:rsidR="008718E2" w:rsidRPr="00C20063" w:rsidRDefault="008718E2" w:rsidP="007D41BC">
                          <w:pPr>
                            <w:pStyle w:val="Breadcrumb"/>
                          </w:pPr>
                          <w:fldSimple w:instr=" STYLEREF  &quot;Heading1,Heading1&quot;  \* MERGEFORMAT ">
                            <w:r w:rsidR="006870EC">
                              <w:t>Framework Overview</w:t>
                            </w:r>
                          </w:fldSimple>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735238" id="Text Box 9" o:spid="_x0000_s1027" type="#_x0000_t202" style="position:absolute;margin-left:42.8pt;margin-top:60.85pt;width:424.75pt;height:28.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" filled="f" stroked="f" strokeweight="0">
              <v:textbox inset="0,0,0,0">
                <w:txbxContent>
                  <w:p w14:paraId="02236793" w14:textId="20897AAA" w:rsidR="008718E2" w:rsidRPr="00C20063" w:rsidRDefault="008718E2" w:rsidP="007D41BC">
                    <w:pPr>
                      <w:pStyle w:val="Breadcrumb"/>
                    </w:pPr>
                    <w:fldSimple w:instr=" STYLEREF  &quot;Heading1,Heading1&quot;  \* MERGEFORMAT ">
                      <w:r w:rsidR="006870EC">
                        <w:t>Framework Overview</w:t>
                      </w:r>
                    </w:fldSimple>
                  </w:p>
                </w:txbxContent>
              </v:textbox>
              <w10:wrap anchorx="page" anchory="page"/>
              <w10:anchorlock/>
            </v:shape>
          </w:pict>
        </mc:Fallback>
      </mc:AlternateContent>
    </w:r>
    <w:r w:rsidRPr="00C01DD0">
      <w:rPr>
        <w:noProof/>
        <w:lang w:val="en-SG" w:eastAsia="zh-CN"/>
      </w:rPr>
      <mc:AlternateContent>
        <mc:Choice Requires="wps">
          <w:drawing>
            <wp:anchor distT="0" distB="0" distL="114300" distR="114300" simplePos="0" relativeHeight="251655168" behindDoc="0" locked="1" layoutInCell="1" allowOverlap="1" wp14:anchorId="4E80A78E" wp14:editId="38A8BF50">
              <wp:simplePos x="0" y="0"/>
              <wp:positionH relativeFrom="page">
                <wp:posOffset>546735</wp:posOffset>
              </wp:positionH>
              <wp:positionV relativeFrom="page">
                <wp:posOffset>303530</wp:posOffset>
              </wp:positionV>
              <wp:extent cx="5387340" cy="438150"/>
              <wp:effectExtent l="0" t="0" r="381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438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49A36A60" w14:textId="23B982A7" w:rsidR="008718E2" w:rsidRDefault="008718E2" w:rsidP="007D41BC">
                          <w:r w:rsidRPr="00CF50B7">
                            <w:fldChar w:fldCharType="begin"/>
                          </w:r>
                          <w:r w:rsidRPr="00CF50B7">
                            <w:instrText xml:space="preserve"> DOCPROPERTY  </w:instrText>
                          </w:r>
                          <w:r>
                            <w:instrText>Title</w:instrText>
                          </w:r>
                          <w:r w:rsidRPr="00CF50B7">
                            <w:instrText xml:space="preserve">  \* MERGEFORMAT </w:instrText>
                          </w:r>
                          <w:r w:rsidRPr="00CF50B7">
                            <w:fldChar w:fldCharType="separate"/>
                          </w:r>
                          <w:r>
                            <w:t>Title</w:t>
                          </w:r>
                          <w:r w:rsidRPr="00CF50B7">
                            <w:fldChar w:fldCharType="end"/>
                          </w:r>
                        </w:p>
                        <w:p w14:paraId="1D34C8FB" w14:textId="1584AD42" w:rsidR="008718E2" w:rsidRPr="000E1520" w:rsidRDefault="008718E2" w:rsidP="007D41BC">
                          <w:pPr>
                            <w:pStyle w:val="PageTitle"/>
                          </w:pPr>
                          <w:r>
                            <w:fldChar w:fldCharType="begin"/>
                          </w:r>
                          <w:r>
                            <w:instrText xml:space="preserve"> DOCPROPERTY  Title_continued  \* MERGEFORMAT </w:instrText>
                          </w:r>
                          <w:r>
                            <w:fldChar w:fldCharType="separate"/>
                          </w:r>
                          <w:proofErr w:type="spellStart"/>
                          <w:r>
                            <w:t>Title_continued</w:t>
                          </w:r>
                          <w:proofErr w:type="spellEnd"/>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80A78E" id="Text Box 10" o:spid="_x0000_s1028" type="#_x0000_t202" style="position:absolute;margin-left:43.05pt;margin-top:23.9pt;width:424.2pt;height:34.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" filled="f" stroked="f" strokeweight="0">
              <v:textbox inset="0,0,0,0">
                <w:txbxContent>
                  <w:p w14:paraId="49A36A60" w14:textId="23B982A7" w:rsidR="008718E2" w:rsidRDefault="008718E2" w:rsidP="007D41BC">
                    <w:r w:rsidRPr="00CF50B7">
                      <w:fldChar w:fldCharType="begin"/>
                    </w:r>
                    <w:r w:rsidRPr="00CF50B7">
                      <w:instrText xml:space="preserve"> DOCPROPERTY  </w:instrText>
                    </w:r>
                    <w:r>
                      <w:instrText>Title</w:instrText>
                    </w:r>
                    <w:r w:rsidRPr="00CF50B7">
                      <w:instrText xml:space="preserve">  \* MERGEFORMAT </w:instrText>
                    </w:r>
                    <w:r w:rsidRPr="00CF50B7">
                      <w:fldChar w:fldCharType="separate"/>
                    </w:r>
                    <w:r>
                      <w:t>Title</w:t>
                    </w:r>
                    <w:r w:rsidRPr="00CF50B7">
                      <w:fldChar w:fldCharType="end"/>
                    </w:r>
                  </w:p>
                  <w:p w14:paraId="1D34C8FB" w14:textId="1584AD42" w:rsidR="008718E2" w:rsidRPr="000E1520" w:rsidRDefault="008718E2" w:rsidP="007D41BC">
                    <w:pPr>
                      <w:pStyle w:val="PageTitle"/>
                    </w:pPr>
                    <w:r>
                      <w:fldChar w:fldCharType="begin"/>
                    </w:r>
                    <w:r>
                      <w:instrText xml:space="preserve"> DOCPROPERTY  Title_continued  \* MERGEFORMAT </w:instrText>
                    </w:r>
                    <w:r>
                      <w:fldChar w:fldCharType="separate"/>
                    </w:r>
                    <w:proofErr w:type="spellStart"/>
                    <w:r>
                      <w:t>Title_continued</w:t>
                    </w:r>
                    <w:proofErr w:type="spellEnd"/>
                    <w:r>
                      <w:fldChar w:fldCharType="end"/>
                    </w:r>
                  </w:p>
                </w:txbxContent>
              </v:textbox>
              <w10:wrap anchorx="page" anchory="page"/>
              <w10:anchorlock/>
            </v:shape>
          </w:pict>
        </mc:Fallback>
      </mc:AlternateContent>
    </w:r>
    <w:r>
      <w:rPr>
        <w:noProof/>
        <w:lang w:val="en-SG" w:eastAsia="zh-CN"/>
      </w:rPr>
      <w:drawing>
        <wp:anchor distT="0" distB="0" distL="114300" distR="114300" simplePos="0" relativeHeight="251653120" behindDoc="1" locked="1" layoutInCell="0" allowOverlap="1" wp14:anchorId="3CC039E7" wp14:editId="357A2497">
          <wp:simplePos x="0" y="0"/>
          <wp:positionH relativeFrom="page">
            <wp:posOffset>648335</wp:posOffset>
          </wp:positionH>
          <wp:positionV relativeFrom="page">
            <wp:posOffset>504190</wp:posOffset>
          </wp:positionV>
          <wp:extent cx="1676400" cy="723265"/>
          <wp:effectExtent l="0" t="0" r="0" b="635"/>
          <wp:wrapNone/>
          <wp:docPr id="13" name="Picture 13" descr="ComneonLogo"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omneonLogo"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76400" cy="723265"/>
                  </a:xfrm>
                  <a:prstGeom prst="rect">
                    <a:avLst/>
                  </a:prstGeom>
                  <a:noFill/>
                </pic:spPr>
              </pic:pic>
            </a:graphicData>
          </a:graphic>
          <wp14:sizeRelH relativeFrom="page">
            <wp14:pctWidth>0</wp14:pctWidth>
          </wp14:sizeRelH>
          <wp14:sizeRelV relativeFrom="page">
            <wp14:pctHeight>0</wp14:pctHeight>
          </wp14:sizeRelV>
        </wp:anchor>
      </w:drawing>
    </w:r>
    <w:r>
      <w:rPr>
        <w:noProof/>
        <w:lang w:val="en-SG" w:eastAsia="zh-CN"/>
      </w:rPr>
      <mc:AlternateContent>
        <mc:Choice Requires="wps">
          <w:drawing>
            <wp:anchor distT="0" distB="0" distL="114300" distR="114300" simplePos="0" relativeHeight="251654144" behindDoc="0" locked="1" layoutInCell="0" allowOverlap="1" wp14:anchorId="29DA8E3F" wp14:editId="408FD51D">
              <wp:simplePos x="0" y="0"/>
              <wp:positionH relativeFrom="page">
                <wp:posOffset>543560</wp:posOffset>
              </wp:positionH>
              <wp:positionV relativeFrom="page">
                <wp:posOffset>755015</wp:posOffset>
              </wp:positionV>
              <wp:extent cx="5394325" cy="1905"/>
              <wp:effectExtent l="0" t="0" r="15875" b="36195"/>
              <wp:wrapNone/>
              <wp:docPr id="11" name="Line 214" descr="TopLineNormalPageNearCompanyLogo"/>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94325" cy="1905"/>
                      </a:xfrm>
                      <a:prstGeom prst="line">
                        <a:avLst/>
                      </a:prstGeom>
                      <a:noFill/>
                      <a:ln w="381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9E442E" id="Line 214" o:spid="_x0000_s1026" alt="TopLineNormalPageNearCompanyLogo" style="position:absolute;flip:y;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2.8pt,59.45pt" to="467.55pt,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" o:allowincell="f" strokeweight=".3pt">
              <v:stroke startarrowwidth="narrow" startarrowlength="short" endarrowwidth="narrow" endarrowlength="short"/>
              <w10:wrap anchorx="page" anchory="page"/>
              <w10:anchorlock/>
            </v:line>
          </w:pict>
        </mc:Fallback>
      </mc:AlternateContent>
    </w:r>
    <w:r w:rsidRPr="000E1520">
      <w:rPr>
        <w:sz w:val="28"/>
      </w:rPr>
      <w:t xml:space="preserve"> </w:t>
    </w:r>
  </w:p>
  <w:p w14:paraId="538E6EAE" w14:textId="77777777" w:rsidR="008718E2" w:rsidRPr="007D41BC" w:rsidRDefault="008718E2" w:rsidP="007D41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3BBA71" w14:textId="77777777" w:rsidR="008718E2" w:rsidRDefault="008718E2" w:rsidP="00647A91">
    <w:pPr>
      <w:pStyle w:val="AnchorLine"/>
    </w:pPr>
    <w:r>
      <w:rPr>
        <w:noProof/>
        <w:lang w:val="en-SG" w:eastAsia="zh-CN"/>
      </w:rPr>
      <w:drawing>
        <wp:anchor distT="0" distB="0" distL="114300" distR="114300" simplePos="0" relativeHeight="251652096" behindDoc="1" locked="0" layoutInCell="1" allowOverlap="1" wp14:anchorId="68EF8549" wp14:editId="47D933DC">
          <wp:simplePos x="0" y="0"/>
          <wp:positionH relativeFrom="column">
            <wp:posOffset>-540385</wp:posOffset>
          </wp:positionH>
          <wp:positionV relativeFrom="paragraph">
            <wp:posOffset>-180340</wp:posOffset>
          </wp:positionV>
          <wp:extent cx="5965825" cy="836930"/>
          <wp:effectExtent l="0" t="0" r="0" b="1270"/>
          <wp:wrapThrough wrapText="bothSides">
            <wp:wrapPolygon edited="0">
              <wp:start x="0" y="0"/>
              <wp:lineTo x="0" y="21141"/>
              <wp:lineTo x="1104" y="21141"/>
              <wp:lineTo x="8208" y="20649"/>
              <wp:lineTo x="21244" y="17700"/>
              <wp:lineTo x="21175" y="15733"/>
              <wp:lineTo x="2152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_doc_cover_neweemf.emf"/>
                  <pic:cNvPicPr/>
                </pic:nvPicPr>
                <pic:blipFill>
                  <a:blip r:embed="rId1">
                    <a:extLst>
                      <a:ext uri="{28A0092B-C50C-407E-A947-70E740481C1C}">
                        <a14:useLocalDpi xmlns:a14="http://schemas.microsoft.com/office/drawing/2010/main" val="0"/>
                      </a:ext>
                    </a:extLst>
                  </a:blip>
                  <a:stretch>
                    <a:fillRect/>
                  </a:stretch>
                </pic:blipFill>
                <pic:spPr>
                  <a:xfrm>
                    <a:off x="0" y="0"/>
                    <a:ext cx="5965825" cy="836930"/>
                  </a:xfrm>
                  <a:prstGeom prst="rect">
                    <a:avLst/>
                  </a:prstGeom>
                </pic:spPr>
              </pic:pic>
            </a:graphicData>
          </a:graphic>
          <wp14:sizeRelH relativeFrom="page">
            <wp14:pctWidth>0</wp14:pctWidth>
          </wp14:sizeRelH>
          <wp14:sizeRelV relativeFrom="page">
            <wp14:pctHeight>0</wp14:pctHeight>
          </wp14:sizeRelV>
        </wp:anchor>
      </w:drawing>
    </w:r>
    <w:r w:rsidRPr="00D703C0">
      <w:rPr>
        <w:noProof/>
        <w:lang w:val="en-SG" w:eastAsia="zh-CN"/>
      </w:rPr>
      <mc:AlternateContent>
        <mc:Choice Requires="wps">
          <w:drawing>
            <wp:anchor distT="0" distB="0" distL="114300" distR="114300" simplePos="0" relativeHeight="251643904" behindDoc="0" locked="1" layoutInCell="1" allowOverlap="1" wp14:anchorId="72A75FCD" wp14:editId="1A13365C">
              <wp:simplePos x="0" y="0"/>
              <wp:positionH relativeFrom="page">
                <wp:posOffset>165100</wp:posOffset>
              </wp:positionH>
              <wp:positionV relativeFrom="page">
                <wp:posOffset>292100</wp:posOffset>
              </wp:positionV>
              <wp:extent cx="5600065" cy="620395"/>
              <wp:effectExtent l="0" t="0" r="635" b="825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065" cy="620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16431095" w14:textId="77777777" w:rsidR="008718E2" w:rsidRPr="006B5FCF" w:rsidRDefault="008718E2" w:rsidP="005E5D8B">
                          <w:pPr>
                            <w:pStyle w:val="CoverDocTop1"/>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A75FCD" id="_x0000_t202" coordsize="21600,21600" o:spt="202" path="m,l,21600r21600,l21600,xe">
              <v:stroke joinstyle="miter"/>
              <v:path gradientshapeok="t" o:connecttype="rect"/>
            </v:shapetype>
            <v:shape id="Text Box 20" o:spid="_x0000_s1029" type="#_x0000_t202" style="position:absolute;margin-left:13pt;margin-top:23pt;width:440.95pt;height:48.8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" filled="f" stroked="f" strokeweight="0">
              <v:textbox inset="0,0,0,0">
                <w:txbxContent>
                  <w:p w14:paraId="16431095" w14:textId="77777777" w:rsidR="008718E2" w:rsidRPr="006B5FCF" w:rsidRDefault="008718E2" w:rsidP="005E5D8B">
                    <w:pPr>
                      <w:pStyle w:val="CoverDocTop1"/>
                    </w:pPr>
                  </w:p>
                </w:txbxContent>
              </v:textbox>
              <w10:wrap anchorx="page" anchory="page"/>
              <w10:anchorlock/>
            </v:shape>
          </w:pict>
        </mc:Fallback>
      </mc:AlternateContent>
    </w:r>
    <w:r w:rsidRPr="00C01DD0">
      <w:rPr>
        <w:noProof/>
        <w:lang w:val="en-SG" w:eastAsia="zh-CN"/>
      </w:rPr>
      <mc:AlternateContent>
        <mc:Choice Requires="wps">
          <w:drawing>
            <wp:anchor distT="0" distB="0" distL="114300" distR="114300" simplePos="0" relativeHeight="251644928" behindDoc="0" locked="1" layoutInCell="1" allowOverlap="1" wp14:anchorId="6E1916B3" wp14:editId="5388C278">
              <wp:simplePos x="0" y="0"/>
              <wp:positionH relativeFrom="page">
                <wp:posOffset>179705</wp:posOffset>
              </wp:positionH>
              <wp:positionV relativeFrom="page">
                <wp:posOffset>147955</wp:posOffset>
              </wp:positionV>
              <wp:extent cx="4752975" cy="179705"/>
              <wp:effectExtent l="0" t="0" r="9525" b="10795"/>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1792E4A8" w14:textId="382089A2" w:rsidR="008718E2" w:rsidRPr="004C3861" w:rsidRDefault="008718E2" w:rsidP="000D2650">
                          <w:pPr>
                            <w:pStyle w:val="CoverConfidential"/>
                          </w:pPr>
                          <w:r>
                            <w:fldChar w:fldCharType="begin"/>
                          </w:r>
                          <w:r>
                            <w:instrText xml:space="preserve"> DOCPROPERTY  </w:instrText>
                          </w:r>
                          <w:r>
                            <w:rPr>
                              <w:color w:val="1F497D"/>
                            </w:rPr>
                            <w:instrText>ConfidentialityMarking</w:instrText>
                          </w:r>
                          <w:r>
                            <w:instrText xml:space="preserve">  \* MERGEFORMAT </w:instrText>
                          </w:r>
                          <w:r>
                            <w:fldChar w:fldCharType="separate"/>
                          </w:r>
                          <w:r w:rsidRPr="008718E2">
                            <w:rPr>
                              <w:b/>
                              <w:bCs/>
                              <w:lang w:val="en-US"/>
                            </w:rPr>
                            <w:t>RESTRICTED</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1916B3" id="Text Box 68" o:spid="_x0000_s1030" type="#_x0000_t202" style="position:absolute;margin-left:14.15pt;margin-top:11.65pt;width:374.25pt;height:14.1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" filled="f" stroked="f" strokeweight="0">
              <v:textbox inset="0,0,0,0">
                <w:txbxContent>
                  <w:p w14:paraId="1792E4A8" w14:textId="382089A2" w:rsidR="008718E2" w:rsidRPr="004C3861" w:rsidRDefault="008718E2" w:rsidP="000D2650">
                    <w:pPr>
                      <w:pStyle w:val="CoverConfidential"/>
                    </w:pPr>
                    <w:r>
                      <w:fldChar w:fldCharType="begin"/>
                    </w:r>
                    <w:r>
                      <w:instrText xml:space="preserve"> DOCPROPERTY  </w:instrText>
                    </w:r>
                    <w:r>
                      <w:rPr>
                        <w:color w:val="1F497D"/>
                      </w:rPr>
                      <w:instrText>ConfidentialityMarking</w:instrText>
                    </w:r>
                    <w:r>
                      <w:instrText xml:space="preserve">  \* MERGEFORMAT </w:instrText>
                    </w:r>
                    <w:r>
                      <w:fldChar w:fldCharType="separate"/>
                    </w:r>
                    <w:r w:rsidRPr="008718E2">
                      <w:rPr>
                        <w:b/>
                        <w:bCs/>
                        <w:lang w:val="en-US"/>
                      </w:rPr>
                      <w:t>RESTRICTED</w:t>
                    </w:r>
                    <w:r>
                      <w:fldChar w:fldCharType="end"/>
                    </w:r>
                  </w:p>
                </w:txbxContent>
              </v:textbox>
              <w10:wrap anchorx="page" anchory="page"/>
              <w10:anchorlock/>
            </v:shape>
          </w:pict>
        </mc:Fallback>
      </mc:AlternateContent>
    </w:r>
    <w:r>
      <w:rPr>
        <w:noProof/>
        <w:lang w:val="en-SG" w:eastAsia="zh-CN"/>
      </w:rPr>
      <w:drawing>
        <wp:anchor distT="0" distB="0" distL="114300" distR="114300" simplePos="0" relativeHeight="251642880" behindDoc="1" locked="0" layoutInCell="1" allowOverlap="1" wp14:anchorId="40994FBC" wp14:editId="5494A67A">
          <wp:simplePos x="0" y="0"/>
          <wp:positionH relativeFrom="column">
            <wp:posOffset>5547995</wp:posOffset>
          </wp:positionH>
          <wp:positionV relativeFrom="paragraph">
            <wp:posOffset>1905</wp:posOffset>
          </wp:positionV>
          <wp:extent cx="1304290" cy="575945"/>
          <wp:effectExtent l="0" t="0" r="0" b="0"/>
          <wp:wrapThrough wrapText="bothSides">
            <wp:wrapPolygon edited="0">
              <wp:start x="6310" y="0"/>
              <wp:lineTo x="0" y="1429"/>
              <wp:lineTo x="0" y="17861"/>
              <wp:lineTo x="5994" y="20719"/>
              <wp:lineTo x="15143" y="20719"/>
              <wp:lineTo x="20822" y="17861"/>
              <wp:lineTo x="21137" y="13574"/>
              <wp:lineTo x="19560" y="11431"/>
              <wp:lineTo x="19875" y="8573"/>
              <wp:lineTo x="17982" y="5001"/>
              <wp:lineTo x="11357" y="0"/>
              <wp:lineTo x="631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EWM.emf"/>
                  <pic:cNvPicPr/>
                </pic:nvPicPr>
                <pic:blipFill>
                  <a:blip r:embed="rId2">
                    <a:extLst>
                      <a:ext uri="{28A0092B-C50C-407E-A947-70E740481C1C}">
                        <a14:useLocalDpi xmlns:a14="http://schemas.microsoft.com/office/drawing/2010/main" val="0"/>
                      </a:ext>
                    </a:extLst>
                  </a:blip>
                  <a:stretch>
                    <a:fillRect/>
                  </a:stretch>
                </pic:blipFill>
                <pic:spPr>
                  <a:xfrm>
                    <a:off x="0" y="0"/>
                    <a:ext cx="1304290" cy="575945"/>
                  </a:xfrm>
                  <a:prstGeom prst="rect">
                    <a:avLst/>
                  </a:prstGeom>
                </pic:spPr>
              </pic:pic>
            </a:graphicData>
          </a:graphic>
          <wp14:sizeRelH relativeFrom="page">
            <wp14:pctWidth>0</wp14:pctWidth>
          </wp14:sizeRelH>
          <wp14:sizeRelV relativeFrom="page">
            <wp14:pctHeight>0</wp14:pctHeight>
          </wp14:sizeRelV>
        </wp:anchor>
      </w:drawing>
    </w:r>
    <w:r>
      <w:rPr>
        <w:noProof/>
        <w:lang w:val="en-SG" w:eastAsia="zh-CN"/>
      </w:rPr>
      <w:drawing>
        <wp:anchor distT="0" distB="0" distL="114300" distR="114300" simplePos="0" relativeHeight="251640832" behindDoc="1" locked="1" layoutInCell="0" allowOverlap="1" wp14:anchorId="65C38596" wp14:editId="18E8C195">
          <wp:simplePos x="0" y="0"/>
          <wp:positionH relativeFrom="page">
            <wp:posOffset>0</wp:posOffset>
          </wp:positionH>
          <wp:positionV relativeFrom="page">
            <wp:posOffset>0</wp:posOffset>
          </wp:positionV>
          <wp:extent cx="7560310" cy="7923530"/>
          <wp:effectExtent l="0" t="0" r="2540" b="1270"/>
          <wp:wrapNone/>
          <wp:docPr id="21" name="Picture 21" descr="ComneonCover"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omneonCover" hidden="1"/>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7560310" cy="7923530"/>
                  </a:xfrm>
                  <a:prstGeom prst="rect">
                    <a:avLst/>
                  </a:prstGeom>
                  <a:noFill/>
                </pic:spPr>
              </pic:pic>
            </a:graphicData>
          </a:graphic>
          <wp14:sizeRelH relativeFrom="page">
            <wp14:pctWidth>0</wp14:pctWidth>
          </wp14:sizeRelH>
          <wp14:sizeRelV relativeFrom="page">
            <wp14:pctHeight>0</wp14:pctHeight>
          </wp14:sizeRelV>
        </wp:anchor>
      </w:drawing>
    </w:r>
    <w:r>
      <w:rPr>
        <w:noProof/>
        <w:lang w:val="en-SG" w:eastAsia="zh-CN"/>
      </w:rPr>
      <w:drawing>
        <wp:anchor distT="0" distB="0" distL="114300" distR="114300" simplePos="0" relativeHeight="251641856" behindDoc="1" locked="1" layoutInCell="0" allowOverlap="1" wp14:anchorId="34572ECC" wp14:editId="0FAB0E65">
          <wp:simplePos x="0" y="0"/>
          <wp:positionH relativeFrom="page">
            <wp:posOffset>5508625</wp:posOffset>
          </wp:positionH>
          <wp:positionV relativeFrom="page">
            <wp:posOffset>306070</wp:posOffset>
          </wp:positionV>
          <wp:extent cx="1727835" cy="745490"/>
          <wp:effectExtent l="0" t="0" r="5715" b="0"/>
          <wp:wrapNone/>
          <wp:docPr id="23" name="COMNEON Logo" descr="ComneonLogo"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NEON Logo" descr="ComneonLogo" hidden="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727835" cy="745490"/>
                  </a:xfrm>
                  <a:prstGeom prst="rect">
                    <a:avLst/>
                  </a:prstGeom>
                  <a:noFill/>
                </pic:spPr>
              </pic:pic>
            </a:graphicData>
          </a:graphic>
          <wp14:sizeRelH relativeFrom="page">
            <wp14:pctWidth>0</wp14:pctWidth>
          </wp14:sizeRelH>
          <wp14:sizeRelV relativeFrom="page">
            <wp14:pctHeight>0</wp14:pctHeight>
          </wp14:sizeRelV>
        </wp:anchor>
      </w:drawing>
    </w:r>
  </w:p>
  <w:p w14:paraId="616C7710" w14:textId="77777777" w:rsidR="008718E2" w:rsidRPr="005E5D8B" w:rsidRDefault="008718E2" w:rsidP="005E5D8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36A646" w14:textId="77777777" w:rsidR="008718E2" w:rsidRPr="000E1520" w:rsidRDefault="008718E2" w:rsidP="00647A91">
    <w:pPr>
      <w:pStyle w:val="AnchorLine"/>
      <w:rPr>
        <w:sz w:val="28"/>
      </w:rPr>
    </w:pPr>
    <w:r>
      <w:rPr>
        <w:noProof/>
        <w:lang w:val="en-SG" w:eastAsia="zh-CN"/>
      </w:rPr>
      <w:drawing>
        <wp:anchor distT="0" distB="0" distL="114300" distR="114300" simplePos="0" relativeHeight="251650048" behindDoc="1" locked="0" layoutInCell="1" allowOverlap="1" wp14:anchorId="3053FAB4" wp14:editId="20C5A635">
          <wp:simplePos x="0" y="0"/>
          <wp:positionH relativeFrom="column">
            <wp:posOffset>5541010</wp:posOffset>
          </wp:positionH>
          <wp:positionV relativeFrom="paragraph">
            <wp:posOffset>635</wp:posOffset>
          </wp:positionV>
          <wp:extent cx="1304290" cy="575945"/>
          <wp:effectExtent l="0" t="0" r="0" b="0"/>
          <wp:wrapThrough wrapText="bothSides">
            <wp:wrapPolygon edited="0">
              <wp:start x="6310" y="0"/>
              <wp:lineTo x="0" y="1429"/>
              <wp:lineTo x="0" y="17861"/>
              <wp:lineTo x="5994" y="20719"/>
              <wp:lineTo x="15143" y="20719"/>
              <wp:lineTo x="20822" y="17861"/>
              <wp:lineTo x="21137" y="13574"/>
              <wp:lineTo x="19560" y="11431"/>
              <wp:lineTo x="19875" y="8573"/>
              <wp:lineTo x="17982" y="5001"/>
              <wp:lineTo x="11357" y="0"/>
              <wp:lineTo x="631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EWM.emf"/>
                  <pic:cNvPicPr/>
                </pic:nvPicPr>
                <pic:blipFill>
                  <a:blip r:embed="rId1">
                    <a:extLst>
                      <a:ext uri="{28A0092B-C50C-407E-A947-70E740481C1C}">
                        <a14:useLocalDpi xmlns:a14="http://schemas.microsoft.com/office/drawing/2010/main" val="0"/>
                      </a:ext>
                    </a:extLst>
                  </a:blip>
                  <a:stretch>
                    <a:fillRect/>
                  </a:stretch>
                </pic:blipFill>
                <pic:spPr>
                  <a:xfrm>
                    <a:off x="0" y="0"/>
                    <a:ext cx="1304290" cy="575945"/>
                  </a:xfrm>
                  <a:prstGeom prst="rect">
                    <a:avLst/>
                  </a:prstGeom>
                </pic:spPr>
              </pic:pic>
            </a:graphicData>
          </a:graphic>
          <wp14:sizeRelH relativeFrom="page">
            <wp14:pctWidth>0</wp14:pctWidth>
          </wp14:sizeRelH>
          <wp14:sizeRelV relativeFrom="page">
            <wp14:pctHeight>0</wp14:pctHeight>
          </wp14:sizeRelV>
        </wp:anchor>
      </w:drawing>
    </w:r>
    <w:r w:rsidRPr="00C01DD0">
      <w:rPr>
        <w:noProof/>
        <w:lang w:val="en-SG" w:eastAsia="zh-CN"/>
      </w:rPr>
      <mc:AlternateContent>
        <mc:Choice Requires="wps">
          <w:drawing>
            <wp:anchor distT="0" distB="0" distL="114300" distR="114300" simplePos="0" relativeHeight="251651072" behindDoc="0" locked="1" layoutInCell="1" allowOverlap="1" wp14:anchorId="5985F86C" wp14:editId="039837C8">
              <wp:simplePos x="0" y="0"/>
              <wp:positionH relativeFrom="margin">
                <wp:posOffset>10160</wp:posOffset>
              </wp:positionH>
              <wp:positionV relativeFrom="page">
                <wp:posOffset>151765</wp:posOffset>
              </wp:positionV>
              <wp:extent cx="5394325" cy="175895"/>
              <wp:effectExtent l="0" t="0" r="15875" b="1460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432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281C2D47" w14:textId="23CFEDCC" w:rsidR="008718E2" w:rsidRPr="00DE65AD" w:rsidRDefault="008718E2" w:rsidP="00DA1B5A">
                          <w:pPr>
                            <w:pStyle w:val="Breadcrumb"/>
                            <w:tabs>
                              <w:tab w:val="clear" w:pos="8222"/>
                            </w:tabs>
                          </w:pPr>
                          <w:r w:rsidRPr="00F00681">
                            <w:rPr>
                              <w:rStyle w:val="ConfidentialityChar"/>
                            </w:rPr>
                            <w:fldChar w:fldCharType="begin"/>
                          </w:r>
                          <w:r w:rsidRPr="00F00681">
                            <w:rPr>
                              <w:rStyle w:val="ConfidentialityChar"/>
                            </w:rPr>
                            <w:instrText xml:space="preserve"> DOCPROPERTY  Doc_ConfidentialStatus  \* MERGEFORMAT </w:instrText>
                          </w:r>
                          <w:r w:rsidRPr="00F00681">
                            <w:rPr>
                              <w:rStyle w:val="ConfidentialityChar"/>
                            </w:rPr>
                            <w:fldChar w:fldCharType="separate"/>
                          </w:r>
                          <w:r>
                            <w:rPr>
                              <w:rStyle w:val="ConfidentialityChar"/>
                              <w:b w:val="0"/>
                              <w:bCs/>
                            </w:rPr>
                            <w:t>Error! Unknown document property name.</w:t>
                          </w:r>
                          <w:r w:rsidRPr="00F00681">
                            <w:rPr>
                              <w:rStyle w:val="ConfidentialityChar"/>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85F86C" id="_x0000_t202" coordsize="21600,21600" o:spt="202" path="m,l,21600r21600,l21600,xe">
              <v:stroke joinstyle="miter"/>
              <v:path gradientshapeok="t" o:connecttype="rect"/>
            </v:shapetype>
            <v:shape id="Text Box 19" o:spid="_x0000_s1031" type="#_x0000_t202" style="position:absolute;margin-left:.8pt;margin-top:11.95pt;width:424.75pt;height:13.8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" filled="f" stroked="f" strokeweight="0">
              <v:textbox inset="0,0,0,0">
                <w:txbxContent>
                  <w:p w14:paraId="281C2D47" w14:textId="23CFEDCC" w:rsidR="008718E2" w:rsidRPr="00DE65AD" w:rsidRDefault="008718E2" w:rsidP="00DA1B5A">
                    <w:pPr>
                      <w:pStyle w:val="Breadcrumb"/>
                      <w:tabs>
                        <w:tab w:val="clear" w:pos="8222"/>
                      </w:tabs>
                    </w:pPr>
                    <w:r w:rsidRPr="00F00681">
                      <w:rPr>
                        <w:rStyle w:val="ConfidentialityChar"/>
                      </w:rPr>
                      <w:fldChar w:fldCharType="begin"/>
                    </w:r>
                    <w:r w:rsidRPr="00F00681">
                      <w:rPr>
                        <w:rStyle w:val="ConfidentialityChar"/>
                      </w:rPr>
                      <w:instrText xml:space="preserve"> DOCPROPERTY  Doc_ConfidentialStatus  \* MERGEFORMAT </w:instrText>
                    </w:r>
                    <w:r w:rsidRPr="00F00681">
                      <w:rPr>
                        <w:rStyle w:val="ConfidentialityChar"/>
                      </w:rPr>
                      <w:fldChar w:fldCharType="separate"/>
                    </w:r>
                    <w:r>
                      <w:rPr>
                        <w:rStyle w:val="ConfidentialityChar"/>
                        <w:b w:val="0"/>
                        <w:bCs/>
                      </w:rPr>
                      <w:t>Error! Unknown document property name.</w:t>
                    </w:r>
                    <w:r w:rsidRPr="00F00681">
                      <w:rPr>
                        <w:rStyle w:val="ConfidentialityChar"/>
                      </w:rPr>
                      <w:fldChar w:fldCharType="end"/>
                    </w:r>
                  </w:p>
                </w:txbxContent>
              </v:textbox>
              <w10:wrap anchorx="margin" anchory="page"/>
              <w10:anchorlock/>
            </v:shape>
          </w:pict>
        </mc:Fallback>
      </mc:AlternateContent>
    </w:r>
    <w:r w:rsidRPr="00C01DD0">
      <w:rPr>
        <w:noProof/>
        <w:lang w:val="en-SG" w:eastAsia="zh-CN"/>
      </w:rPr>
      <mc:AlternateContent>
        <mc:Choice Requires="wps">
          <w:drawing>
            <wp:anchor distT="0" distB="0" distL="114300" distR="114300" simplePos="0" relativeHeight="251649024" behindDoc="0" locked="1" layoutInCell="1" allowOverlap="1" wp14:anchorId="01A0A064" wp14:editId="0A35E0AB">
              <wp:simplePos x="0" y="0"/>
              <wp:positionH relativeFrom="page">
                <wp:posOffset>543560</wp:posOffset>
              </wp:positionH>
              <wp:positionV relativeFrom="page">
                <wp:posOffset>772795</wp:posOffset>
              </wp:positionV>
              <wp:extent cx="5394325" cy="356870"/>
              <wp:effectExtent l="0" t="0" r="15875" b="5080"/>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4325" cy="356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4D7CD78F" w14:textId="05918122" w:rsidR="008718E2" w:rsidRPr="00C20063" w:rsidRDefault="008718E2" w:rsidP="00C20063">
                          <w:pPr>
                            <w:pStyle w:val="Breadcrumb"/>
                          </w:pPr>
                          <w:fldSimple w:instr=" STYLEREF  &quot;Heading_Preface,Heading_Preface&quot;  \* MERGEFORMAT ">
                            <w:r w:rsidR="006870EC">
                              <w:t>Table of contents</w:t>
                            </w:r>
                          </w:fldSimple>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A0A064" id="Text Box 65" o:spid="_x0000_s1032" type="#_x0000_t202" style="position:absolute;margin-left:42.8pt;margin-top:60.85pt;width:424.75pt;height:28.1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" filled="f" stroked="f" strokeweight="0">
              <v:textbox inset="0,0,0,0">
                <w:txbxContent>
                  <w:p w14:paraId="4D7CD78F" w14:textId="05918122" w:rsidR="008718E2" w:rsidRPr="00C20063" w:rsidRDefault="008718E2" w:rsidP="00C20063">
                    <w:pPr>
                      <w:pStyle w:val="Breadcrumb"/>
                    </w:pPr>
                    <w:fldSimple w:instr=" STYLEREF  &quot;Heading_Preface,Heading_Preface&quot;  \* MERGEFORMAT ">
                      <w:r w:rsidR="006870EC">
                        <w:t>Table of contents</w:t>
                      </w:r>
                    </w:fldSimple>
                  </w:p>
                </w:txbxContent>
              </v:textbox>
              <w10:wrap anchorx="page" anchory="page"/>
              <w10:anchorlock/>
            </v:shape>
          </w:pict>
        </mc:Fallback>
      </mc:AlternateContent>
    </w:r>
    <w:r w:rsidRPr="00C01DD0">
      <w:rPr>
        <w:noProof/>
        <w:lang w:val="en-SG" w:eastAsia="zh-CN"/>
      </w:rPr>
      <mc:AlternateContent>
        <mc:Choice Requires="wps">
          <w:drawing>
            <wp:anchor distT="0" distB="0" distL="114300" distR="114300" simplePos="0" relativeHeight="251648000" behindDoc="0" locked="1" layoutInCell="1" allowOverlap="1" wp14:anchorId="4FF8A669" wp14:editId="1114E885">
              <wp:simplePos x="0" y="0"/>
              <wp:positionH relativeFrom="page">
                <wp:posOffset>546735</wp:posOffset>
              </wp:positionH>
              <wp:positionV relativeFrom="page">
                <wp:posOffset>303530</wp:posOffset>
              </wp:positionV>
              <wp:extent cx="5387340" cy="438150"/>
              <wp:effectExtent l="0" t="0" r="381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438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77087B24" w14:textId="6989F879" w:rsidR="008718E2" w:rsidRPr="003C3B01" w:rsidRDefault="008718E2" w:rsidP="003C3B01">
                          <w:pPr>
                            <w:pStyle w:val="PageTitle"/>
                          </w:pPr>
                          <w:r w:rsidRPr="00CF50B7">
                            <w:fldChar w:fldCharType="begin"/>
                          </w:r>
                          <w:r w:rsidRPr="00CF50B7">
                            <w:instrText xml:space="preserve"> DOCPROPERTY  </w:instrText>
                          </w:r>
                          <w:r>
                            <w:instrText>Title</w:instrText>
                          </w:r>
                          <w:r w:rsidRPr="00CF50B7">
                            <w:instrText xml:space="preserve">  \* MERGEFORMAT </w:instrText>
                          </w:r>
                          <w:r w:rsidRPr="00CF50B7">
                            <w:fldChar w:fldCharType="separate"/>
                          </w:r>
                          <w:r>
                            <w:t>Title</w:t>
                          </w:r>
                          <w:r w:rsidRPr="00CF50B7">
                            <w:fldChar w:fldCharType="end"/>
                          </w:r>
                        </w:p>
                        <w:p w14:paraId="1B68FC02" w14:textId="53B7E123" w:rsidR="008718E2" w:rsidRPr="000E1520" w:rsidRDefault="008718E2" w:rsidP="00551032">
                          <w:pPr>
                            <w:pStyle w:val="PageTitleContinued"/>
                          </w:pPr>
                          <w:r>
                            <w:fldChar w:fldCharType="begin"/>
                          </w:r>
                          <w:r>
                            <w:instrText xml:space="preserve"> DOCPROPERTY  Title_continued  \* MERGEFORMAT </w:instrText>
                          </w:r>
                          <w:r>
                            <w:fldChar w:fldCharType="separate"/>
                          </w:r>
                          <w:proofErr w:type="spellStart"/>
                          <w:r>
                            <w:t>Title_continued</w:t>
                          </w:r>
                          <w:proofErr w:type="spellEnd"/>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F8A669" id="Text Box 64" o:spid="_x0000_s1033" type="#_x0000_t202" style="position:absolute;margin-left:43.05pt;margin-top:23.9pt;width:424.2pt;height:34.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" filled="f" stroked="f" strokeweight="0">
              <v:textbox inset="0,0,0,0">
                <w:txbxContent>
                  <w:p w14:paraId="77087B24" w14:textId="6989F879" w:rsidR="008718E2" w:rsidRPr="003C3B01" w:rsidRDefault="008718E2" w:rsidP="003C3B01">
                    <w:pPr>
                      <w:pStyle w:val="PageTitle"/>
                    </w:pPr>
                    <w:r w:rsidRPr="00CF50B7">
                      <w:fldChar w:fldCharType="begin"/>
                    </w:r>
                    <w:r w:rsidRPr="00CF50B7">
                      <w:instrText xml:space="preserve"> DOCPROPERTY  </w:instrText>
                    </w:r>
                    <w:r>
                      <w:instrText>Title</w:instrText>
                    </w:r>
                    <w:r w:rsidRPr="00CF50B7">
                      <w:instrText xml:space="preserve">  \* MERGEFORMAT </w:instrText>
                    </w:r>
                    <w:r w:rsidRPr="00CF50B7">
                      <w:fldChar w:fldCharType="separate"/>
                    </w:r>
                    <w:r>
                      <w:t>Title</w:t>
                    </w:r>
                    <w:r w:rsidRPr="00CF50B7">
                      <w:fldChar w:fldCharType="end"/>
                    </w:r>
                  </w:p>
                  <w:p w14:paraId="1B68FC02" w14:textId="53B7E123" w:rsidR="008718E2" w:rsidRPr="000E1520" w:rsidRDefault="008718E2" w:rsidP="00551032">
                    <w:pPr>
                      <w:pStyle w:val="PageTitleContinued"/>
                    </w:pPr>
                    <w:r>
                      <w:fldChar w:fldCharType="begin"/>
                    </w:r>
                    <w:r>
                      <w:instrText xml:space="preserve"> DOCPROPERTY  Title_continued  \* MERGEFORMAT </w:instrText>
                    </w:r>
                    <w:r>
                      <w:fldChar w:fldCharType="separate"/>
                    </w:r>
                    <w:proofErr w:type="spellStart"/>
                    <w:r>
                      <w:t>Title_continued</w:t>
                    </w:r>
                    <w:proofErr w:type="spellEnd"/>
                    <w:r>
                      <w:fldChar w:fldCharType="end"/>
                    </w:r>
                  </w:p>
                </w:txbxContent>
              </v:textbox>
              <w10:wrap anchorx="page" anchory="page"/>
              <w10:anchorlock/>
            </v:shape>
          </w:pict>
        </mc:Fallback>
      </mc:AlternateContent>
    </w:r>
    <w:r>
      <w:rPr>
        <w:noProof/>
        <w:lang w:val="en-SG" w:eastAsia="zh-CN"/>
      </w:rPr>
      <w:drawing>
        <wp:anchor distT="0" distB="0" distL="114300" distR="114300" simplePos="0" relativeHeight="251645952" behindDoc="1" locked="1" layoutInCell="0" allowOverlap="1" wp14:anchorId="6A28F45B" wp14:editId="4033302F">
          <wp:simplePos x="0" y="0"/>
          <wp:positionH relativeFrom="page">
            <wp:posOffset>648335</wp:posOffset>
          </wp:positionH>
          <wp:positionV relativeFrom="page">
            <wp:posOffset>504190</wp:posOffset>
          </wp:positionV>
          <wp:extent cx="1676400" cy="723265"/>
          <wp:effectExtent l="0" t="0" r="0" b="635"/>
          <wp:wrapNone/>
          <wp:docPr id="215" name="Picture 215" descr="ComneonLogo"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omneonLogo"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76400" cy="723265"/>
                  </a:xfrm>
                  <a:prstGeom prst="rect">
                    <a:avLst/>
                  </a:prstGeom>
                  <a:noFill/>
                </pic:spPr>
              </pic:pic>
            </a:graphicData>
          </a:graphic>
          <wp14:sizeRelH relativeFrom="page">
            <wp14:pctWidth>0</wp14:pctWidth>
          </wp14:sizeRelH>
          <wp14:sizeRelV relativeFrom="page">
            <wp14:pctHeight>0</wp14:pctHeight>
          </wp14:sizeRelV>
        </wp:anchor>
      </w:drawing>
    </w:r>
    <w:r>
      <w:rPr>
        <w:noProof/>
        <w:lang w:val="en-SG" w:eastAsia="zh-CN"/>
      </w:rPr>
      <mc:AlternateContent>
        <mc:Choice Requires="wps">
          <w:drawing>
            <wp:anchor distT="0" distB="0" distL="114300" distR="114300" simplePos="0" relativeHeight="251646976" behindDoc="0" locked="1" layoutInCell="0" allowOverlap="1" wp14:anchorId="06CC4ED9" wp14:editId="66F99127">
              <wp:simplePos x="0" y="0"/>
              <wp:positionH relativeFrom="page">
                <wp:posOffset>543560</wp:posOffset>
              </wp:positionH>
              <wp:positionV relativeFrom="page">
                <wp:posOffset>755015</wp:posOffset>
              </wp:positionV>
              <wp:extent cx="5394325" cy="1905"/>
              <wp:effectExtent l="0" t="0" r="15875" b="36195"/>
              <wp:wrapNone/>
              <wp:docPr id="4" name="Line 214" descr="TopLineNormalPageNearCompanyLogo"/>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94325" cy="1905"/>
                      </a:xfrm>
                      <a:prstGeom prst="line">
                        <a:avLst/>
                      </a:prstGeom>
                      <a:noFill/>
                      <a:ln w="381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388B66" id="Line 214" o:spid="_x0000_s1026" alt="TopLineNormalPageNearCompanyLogo" style="position:absolute;flip:y;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2.8pt,59.45pt" to="467.55pt,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" o:allowincell="f" strokeweight=".3pt">
              <v:stroke startarrowwidth="narrow" startarrowlength="short" endarrowwidth="narrow" endarrowlength="short"/>
              <w10:wrap anchorx="page" anchory="page"/>
              <w10:anchorlock/>
            </v:line>
          </w:pict>
        </mc:Fallback>
      </mc:AlternateContent>
    </w:r>
    <w:r w:rsidRPr="000E1520">
      <w:rPr>
        <w:sz w:val="28"/>
      </w:rPr>
      <w:t xml:space="preserve"> </w:t>
    </w:r>
  </w:p>
  <w:p w14:paraId="3095A57F" w14:textId="77777777" w:rsidR="008718E2" w:rsidRPr="00DA1B5A" w:rsidRDefault="008718E2" w:rsidP="00DA1B5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57EB8" w14:textId="77777777" w:rsidR="008718E2" w:rsidRPr="000E1520" w:rsidRDefault="008718E2" w:rsidP="00647A91">
    <w:pPr>
      <w:pStyle w:val="AnchorLine"/>
      <w:rPr>
        <w:sz w:val="28"/>
      </w:rPr>
    </w:pPr>
    <w:r>
      <w:rPr>
        <w:noProof/>
        <w:lang w:val="en-SG" w:eastAsia="zh-CN"/>
      </w:rPr>
      <w:drawing>
        <wp:anchor distT="0" distB="0" distL="114300" distR="114300" simplePos="0" relativeHeight="251663360" behindDoc="1" locked="0" layoutInCell="1" allowOverlap="1" wp14:anchorId="0F427976" wp14:editId="043A53C0">
          <wp:simplePos x="0" y="0"/>
          <wp:positionH relativeFrom="column">
            <wp:posOffset>5541010</wp:posOffset>
          </wp:positionH>
          <wp:positionV relativeFrom="paragraph">
            <wp:posOffset>635</wp:posOffset>
          </wp:positionV>
          <wp:extent cx="1304290" cy="575945"/>
          <wp:effectExtent l="0" t="0" r="0" b="0"/>
          <wp:wrapThrough wrapText="bothSides">
            <wp:wrapPolygon edited="0">
              <wp:start x="6310" y="0"/>
              <wp:lineTo x="0" y="1429"/>
              <wp:lineTo x="0" y="17861"/>
              <wp:lineTo x="5994" y="20719"/>
              <wp:lineTo x="15143" y="20719"/>
              <wp:lineTo x="20822" y="17861"/>
              <wp:lineTo x="21137" y="13574"/>
              <wp:lineTo x="19560" y="11431"/>
              <wp:lineTo x="19875" y="8573"/>
              <wp:lineTo x="17982" y="5001"/>
              <wp:lineTo x="11357" y="0"/>
              <wp:lineTo x="631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EWM.emf"/>
                  <pic:cNvPicPr/>
                </pic:nvPicPr>
                <pic:blipFill>
                  <a:blip r:embed="rId1">
                    <a:extLst>
                      <a:ext uri="{28A0092B-C50C-407E-A947-70E740481C1C}">
                        <a14:useLocalDpi xmlns:a14="http://schemas.microsoft.com/office/drawing/2010/main" val="0"/>
                      </a:ext>
                    </a:extLst>
                  </a:blip>
                  <a:stretch>
                    <a:fillRect/>
                  </a:stretch>
                </pic:blipFill>
                <pic:spPr>
                  <a:xfrm>
                    <a:off x="0" y="0"/>
                    <a:ext cx="1304290" cy="575945"/>
                  </a:xfrm>
                  <a:prstGeom prst="rect">
                    <a:avLst/>
                  </a:prstGeom>
                </pic:spPr>
              </pic:pic>
            </a:graphicData>
          </a:graphic>
          <wp14:sizeRelH relativeFrom="page">
            <wp14:pctWidth>0</wp14:pctWidth>
          </wp14:sizeRelH>
          <wp14:sizeRelV relativeFrom="page">
            <wp14:pctHeight>0</wp14:pctHeight>
          </wp14:sizeRelV>
        </wp:anchor>
      </w:drawing>
    </w:r>
    <w:r w:rsidRPr="00C01DD0">
      <w:rPr>
        <w:noProof/>
        <w:lang w:val="en-SG" w:eastAsia="zh-CN"/>
      </w:rPr>
      <mc:AlternateContent>
        <mc:Choice Requires="wps">
          <w:drawing>
            <wp:anchor distT="0" distB="0" distL="114300" distR="114300" simplePos="0" relativeHeight="251664384" behindDoc="0" locked="1" layoutInCell="1" allowOverlap="1" wp14:anchorId="4CABA2D9" wp14:editId="6F933E37">
              <wp:simplePos x="0" y="0"/>
              <wp:positionH relativeFrom="margin">
                <wp:posOffset>10160</wp:posOffset>
              </wp:positionH>
              <wp:positionV relativeFrom="page">
                <wp:posOffset>151765</wp:posOffset>
              </wp:positionV>
              <wp:extent cx="5394325" cy="175895"/>
              <wp:effectExtent l="0" t="0" r="15875" b="1460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432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67EB7CB3" w14:textId="7E0BDFDF" w:rsidR="008718E2" w:rsidRPr="00DE65AD" w:rsidRDefault="008718E2" w:rsidP="00DA1B5A">
                          <w:pPr>
                            <w:pStyle w:val="Breadcrumb"/>
                            <w:tabs>
                              <w:tab w:val="clear" w:pos="8222"/>
                            </w:tabs>
                          </w:pPr>
                          <w:r w:rsidRPr="00F00681">
                            <w:rPr>
                              <w:rStyle w:val="ConfidentialityChar"/>
                            </w:rPr>
                            <w:fldChar w:fldCharType="begin"/>
                          </w:r>
                          <w:r w:rsidRPr="00F00681">
                            <w:rPr>
                              <w:rStyle w:val="ConfidentialityChar"/>
                            </w:rPr>
                            <w:instrText xml:space="preserve"> DOCPROPERTY  </w:instrText>
                          </w:r>
                          <w:r>
                            <w:rPr>
                              <w:color w:val="1F497D"/>
                            </w:rPr>
                            <w:instrText>ConfidentialityMarking</w:instrText>
                          </w:r>
                          <w:r w:rsidRPr="00F00681">
                            <w:rPr>
                              <w:rStyle w:val="ConfidentialityChar"/>
                            </w:rPr>
                            <w:instrText xml:space="preserve">  \* MERGEFORMAT </w:instrText>
                          </w:r>
                          <w:r w:rsidRPr="00F00681">
                            <w:rPr>
                              <w:rStyle w:val="ConfidentialityChar"/>
                            </w:rPr>
                            <w:fldChar w:fldCharType="separate"/>
                          </w:r>
                          <w:r w:rsidRPr="008718E2">
                            <w:rPr>
                              <w:rStyle w:val="ConfidentialityChar"/>
                              <w:b w:val="0"/>
                              <w:bCs/>
                            </w:rPr>
                            <w:t>RESTRICTED</w:t>
                          </w:r>
                          <w:r w:rsidRPr="00F00681">
                            <w:rPr>
                              <w:rStyle w:val="ConfidentialityChar"/>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ABA2D9" id="_x0000_t202" coordsize="21600,21600" o:spt="202" path="m,l,21600r21600,l21600,xe">
              <v:stroke joinstyle="miter"/>
              <v:path gradientshapeok="t" o:connecttype="rect"/>
            </v:shapetype>
            <v:shape id="Text Box 5" o:spid="_x0000_s1034" type="#_x0000_t202" style="position:absolute;margin-left:.8pt;margin-top:11.95pt;width:424.75pt;height:13.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" filled="f" stroked="f" strokeweight="0">
              <v:textbox inset="0,0,0,0">
                <w:txbxContent>
                  <w:p w14:paraId="67EB7CB3" w14:textId="7E0BDFDF" w:rsidR="008718E2" w:rsidRPr="00DE65AD" w:rsidRDefault="008718E2" w:rsidP="00DA1B5A">
                    <w:pPr>
                      <w:pStyle w:val="Breadcrumb"/>
                      <w:tabs>
                        <w:tab w:val="clear" w:pos="8222"/>
                      </w:tabs>
                    </w:pPr>
                    <w:r w:rsidRPr="00F00681">
                      <w:rPr>
                        <w:rStyle w:val="ConfidentialityChar"/>
                      </w:rPr>
                      <w:fldChar w:fldCharType="begin"/>
                    </w:r>
                    <w:r w:rsidRPr="00F00681">
                      <w:rPr>
                        <w:rStyle w:val="ConfidentialityChar"/>
                      </w:rPr>
                      <w:instrText xml:space="preserve"> DOCPROPERTY  </w:instrText>
                    </w:r>
                    <w:r>
                      <w:rPr>
                        <w:color w:val="1F497D"/>
                      </w:rPr>
                      <w:instrText>ConfidentialityMarking</w:instrText>
                    </w:r>
                    <w:r w:rsidRPr="00F00681">
                      <w:rPr>
                        <w:rStyle w:val="ConfidentialityChar"/>
                      </w:rPr>
                      <w:instrText xml:space="preserve">  \* MERGEFORMAT </w:instrText>
                    </w:r>
                    <w:r w:rsidRPr="00F00681">
                      <w:rPr>
                        <w:rStyle w:val="ConfidentialityChar"/>
                      </w:rPr>
                      <w:fldChar w:fldCharType="separate"/>
                    </w:r>
                    <w:r w:rsidRPr="008718E2">
                      <w:rPr>
                        <w:rStyle w:val="ConfidentialityChar"/>
                        <w:b w:val="0"/>
                        <w:bCs/>
                      </w:rPr>
                      <w:t>RESTRICTED</w:t>
                    </w:r>
                    <w:r w:rsidRPr="00F00681">
                      <w:rPr>
                        <w:rStyle w:val="ConfidentialityChar"/>
                      </w:rPr>
                      <w:fldChar w:fldCharType="end"/>
                    </w:r>
                  </w:p>
                </w:txbxContent>
              </v:textbox>
              <w10:wrap anchorx="margin" anchory="page"/>
              <w10:anchorlock/>
            </v:shape>
          </w:pict>
        </mc:Fallback>
      </mc:AlternateContent>
    </w:r>
    <w:r w:rsidRPr="00C01DD0">
      <w:rPr>
        <w:noProof/>
        <w:lang w:val="en-SG" w:eastAsia="zh-CN"/>
      </w:rPr>
      <mc:AlternateContent>
        <mc:Choice Requires="wps">
          <w:drawing>
            <wp:anchor distT="0" distB="0" distL="114300" distR="114300" simplePos="0" relativeHeight="251662336" behindDoc="0" locked="1" layoutInCell="1" allowOverlap="1" wp14:anchorId="7EC6A695" wp14:editId="25F1A3D5">
              <wp:simplePos x="0" y="0"/>
              <wp:positionH relativeFrom="page">
                <wp:posOffset>543560</wp:posOffset>
              </wp:positionH>
              <wp:positionV relativeFrom="page">
                <wp:posOffset>772795</wp:posOffset>
              </wp:positionV>
              <wp:extent cx="5394325" cy="356870"/>
              <wp:effectExtent l="0" t="0" r="15875" b="508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4325" cy="356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5029220" w14:textId="2B73F859" w:rsidR="008718E2" w:rsidRPr="00C20063" w:rsidRDefault="008718E2" w:rsidP="00C20063">
                          <w:pPr>
                            <w:pStyle w:val="Breadcrumb"/>
                          </w:pPr>
                          <w:fldSimple w:instr=" STYLEREF  &quot;Heading1,Heading1&quot;  \* MERGEFORMAT ">
                            <w:r w:rsidR="006870EC">
                              <w:t>Radar Configurations</w:t>
                            </w:r>
                          </w:fldSimple>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C6A695" id="Text Box 15" o:spid="_x0000_s1035" type="#_x0000_t202" style="position:absolute;margin-left:42.8pt;margin-top:60.85pt;width:424.75pt;height:28.1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" filled="f" stroked="f" strokeweight="0">
              <v:textbox inset="0,0,0,0">
                <w:txbxContent>
                  <w:p w14:paraId="55029220" w14:textId="2B73F859" w:rsidR="008718E2" w:rsidRPr="00C20063" w:rsidRDefault="008718E2" w:rsidP="00C20063">
                    <w:pPr>
                      <w:pStyle w:val="Breadcrumb"/>
                    </w:pPr>
                    <w:fldSimple w:instr=" STYLEREF  &quot;Heading1,Heading1&quot;  \* MERGEFORMAT ">
                      <w:r w:rsidR="006870EC">
                        <w:t>Radar Configurations</w:t>
                      </w:r>
                    </w:fldSimple>
                  </w:p>
                </w:txbxContent>
              </v:textbox>
              <w10:wrap anchorx="page" anchory="page"/>
              <w10:anchorlock/>
            </v:shape>
          </w:pict>
        </mc:Fallback>
      </mc:AlternateContent>
    </w:r>
    <w:r w:rsidRPr="00C01DD0">
      <w:rPr>
        <w:noProof/>
        <w:lang w:val="en-SG" w:eastAsia="zh-CN"/>
      </w:rPr>
      <mc:AlternateContent>
        <mc:Choice Requires="wps">
          <w:drawing>
            <wp:anchor distT="0" distB="0" distL="114300" distR="114300" simplePos="0" relativeHeight="251661312" behindDoc="0" locked="1" layoutInCell="1" allowOverlap="1" wp14:anchorId="4226E60A" wp14:editId="6953E84B">
              <wp:simplePos x="0" y="0"/>
              <wp:positionH relativeFrom="page">
                <wp:posOffset>546735</wp:posOffset>
              </wp:positionH>
              <wp:positionV relativeFrom="page">
                <wp:posOffset>303530</wp:posOffset>
              </wp:positionV>
              <wp:extent cx="5387340" cy="438150"/>
              <wp:effectExtent l="0" t="0" r="381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438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251B9424" w14:textId="0E31AC46" w:rsidR="008718E2" w:rsidRDefault="008718E2" w:rsidP="002E4361">
                          <w:pPr>
                            <w:pStyle w:val="PageTitle"/>
                          </w:pPr>
                          <w:r w:rsidRPr="00CF50B7">
                            <w:fldChar w:fldCharType="begin"/>
                          </w:r>
                          <w:r w:rsidRPr="00CF50B7">
                            <w:instrText xml:space="preserve"> DOCPROPERTY  </w:instrText>
                          </w:r>
                          <w:r>
                            <w:instrText>Title</w:instrText>
                          </w:r>
                          <w:r w:rsidRPr="00CF50B7">
                            <w:instrText xml:space="preserve">  \* MERGEFORMAT </w:instrText>
                          </w:r>
                          <w:r w:rsidRPr="00CF50B7">
                            <w:fldChar w:fldCharType="separate"/>
                          </w:r>
                          <w:r>
                            <w:t>Title</w:t>
                          </w:r>
                          <w:r w:rsidRPr="00CF50B7">
                            <w:fldChar w:fldCharType="end"/>
                          </w:r>
                        </w:p>
                        <w:p w14:paraId="2E0EF462" w14:textId="099E079C" w:rsidR="008718E2" w:rsidRPr="000E1520" w:rsidRDefault="008718E2" w:rsidP="002E4361">
                          <w:pPr>
                            <w:pStyle w:val="PageTitleContinued"/>
                          </w:pPr>
                          <w:r>
                            <w:fldChar w:fldCharType="begin"/>
                          </w:r>
                          <w:r>
                            <w:instrText xml:space="preserve"> DOCPROPERTY  Title_continued  \* MERGEFORMAT </w:instrText>
                          </w:r>
                          <w:r>
                            <w:fldChar w:fldCharType="separate"/>
                          </w:r>
                          <w:proofErr w:type="spellStart"/>
                          <w:r>
                            <w:t>Title_continued</w:t>
                          </w:r>
                          <w:proofErr w:type="spellEnd"/>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26E60A" id="Text Box 16" o:spid="_x0000_s1036" type="#_x0000_t202" style="position:absolute;margin-left:43.05pt;margin-top:23.9pt;width:424.2pt;height:34.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" filled="f" stroked="f" strokeweight="0">
              <v:textbox inset="0,0,0,0">
                <w:txbxContent>
                  <w:p w14:paraId="251B9424" w14:textId="0E31AC46" w:rsidR="008718E2" w:rsidRDefault="008718E2" w:rsidP="002E4361">
                    <w:pPr>
                      <w:pStyle w:val="PageTitle"/>
                    </w:pPr>
                    <w:r w:rsidRPr="00CF50B7">
                      <w:fldChar w:fldCharType="begin"/>
                    </w:r>
                    <w:r w:rsidRPr="00CF50B7">
                      <w:instrText xml:space="preserve"> DOCPROPERTY  </w:instrText>
                    </w:r>
                    <w:r>
                      <w:instrText>Title</w:instrText>
                    </w:r>
                    <w:r w:rsidRPr="00CF50B7">
                      <w:instrText xml:space="preserve">  \* MERGEFORMAT </w:instrText>
                    </w:r>
                    <w:r w:rsidRPr="00CF50B7">
                      <w:fldChar w:fldCharType="separate"/>
                    </w:r>
                    <w:r>
                      <w:t>Title</w:t>
                    </w:r>
                    <w:r w:rsidRPr="00CF50B7">
                      <w:fldChar w:fldCharType="end"/>
                    </w:r>
                  </w:p>
                  <w:p w14:paraId="2E0EF462" w14:textId="099E079C" w:rsidR="008718E2" w:rsidRPr="000E1520" w:rsidRDefault="008718E2" w:rsidP="002E4361">
                    <w:pPr>
                      <w:pStyle w:val="PageTitleContinued"/>
                    </w:pPr>
                    <w:r>
                      <w:fldChar w:fldCharType="begin"/>
                    </w:r>
                    <w:r>
                      <w:instrText xml:space="preserve"> DOCPROPERTY  Title_continued  \* MERGEFORMAT </w:instrText>
                    </w:r>
                    <w:r>
                      <w:fldChar w:fldCharType="separate"/>
                    </w:r>
                    <w:proofErr w:type="spellStart"/>
                    <w:r>
                      <w:t>Title_continued</w:t>
                    </w:r>
                    <w:proofErr w:type="spellEnd"/>
                    <w:r>
                      <w:fldChar w:fldCharType="end"/>
                    </w:r>
                  </w:p>
                </w:txbxContent>
              </v:textbox>
              <w10:wrap anchorx="page" anchory="page"/>
              <w10:anchorlock/>
            </v:shape>
          </w:pict>
        </mc:Fallback>
      </mc:AlternateContent>
    </w:r>
    <w:r>
      <w:rPr>
        <w:noProof/>
        <w:lang w:val="en-SG" w:eastAsia="zh-CN"/>
      </w:rPr>
      <w:drawing>
        <wp:anchor distT="0" distB="0" distL="114300" distR="114300" simplePos="0" relativeHeight="251659264" behindDoc="1" locked="1" layoutInCell="0" allowOverlap="1" wp14:anchorId="53037D35" wp14:editId="47E72CAD">
          <wp:simplePos x="0" y="0"/>
          <wp:positionH relativeFrom="page">
            <wp:posOffset>648335</wp:posOffset>
          </wp:positionH>
          <wp:positionV relativeFrom="page">
            <wp:posOffset>504190</wp:posOffset>
          </wp:positionV>
          <wp:extent cx="1676400" cy="723265"/>
          <wp:effectExtent l="0" t="0" r="0" b="635"/>
          <wp:wrapNone/>
          <wp:docPr id="25" name="Picture 25" descr="ComneonLogo"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omneonLogo"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76400" cy="723265"/>
                  </a:xfrm>
                  <a:prstGeom prst="rect">
                    <a:avLst/>
                  </a:prstGeom>
                  <a:noFill/>
                </pic:spPr>
              </pic:pic>
            </a:graphicData>
          </a:graphic>
          <wp14:sizeRelH relativeFrom="page">
            <wp14:pctWidth>0</wp14:pctWidth>
          </wp14:sizeRelH>
          <wp14:sizeRelV relativeFrom="page">
            <wp14:pctHeight>0</wp14:pctHeight>
          </wp14:sizeRelV>
        </wp:anchor>
      </w:drawing>
    </w:r>
    <w:r>
      <w:rPr>
        <w:noProof/>
        <w:lang w:val="en-SG" w:eastAsia="zh-CN"/>
      </w:rPr>
      <mc:AlternateContent>
        <mc:Choice Requires="wps">
          <w:drawing>
            <wp:anchor distT="0" distB="0" distL="114300" distR="114300" simplePos="0" relativeHeight="251660288" behindDoc="0" locked="1" layoutInCell="0" allowOverlap="1" wp14:anchorId="0AA9BB33" wp14:editId="2C7F388B">
              <wp:simplePos x="0" y="0"/>
              <wp:positionH relativeFrom="page">
                <wp:posOffset>543560</wp:posOffset>
              </wp:positionH>
              <wp:positionV relativeFrom="page">
                <wp:posOffset>755015</wp:posOffset>
              </wp:positionV>
              <wp:extent cx="5394325" cy="1905"/>
              <wp:effectExtent l="0" t="0" r="15875" b="36195"/>
              <wp:wrapNone/>
              <wp:docPr id="17" name="Line 214" descr="TopLineNormalPageNearCompanyLogo"/>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94325" cy="1905"/>
                      </a:xfrm>
                      <a:prstGeom prst="line">
                        <a:avLst/>
                      </a:prstGeom>
                      <a:noFill/>
                      <a:ln w="381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6701CD" id="Line 214" o:spid="_x0000_s1026" alt="TopLineNormalPageNearCompanyLogo" style="position:absolute;flip:y;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2.8pt,59.45pt" to="467.55pt,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" o:allowincell="f" strokeweight=".3pt">
              <v:stroke startarrowwidth="narrow" startarrowlength="short" endarrowwidth="narrow" endarrowlength="short"/>
              <w10:wrap anchorx="page" anchory="page"/>
              <w10:anchorlock/>
            </v:line>
          </w:pict>
        </mc:Fallback>
      </mc:AlternateContent>
    </w:r>
    <w:r w:rsidRPr="000E1520">
      <w:rPr>
        <w:sz w:val="28"/>
      </w:rPr>
      <w:t xml:space="preserve"> </w:t>
    </w:r>
  </w:p>
  <w:p w14:paraId="2FFB4E8F" w14:textId="77777777" w:rsidR="008718E2" w:rsidRPr="00DA1B5A" w:rsidRDefault="008718E2" w:rsidP="00DA1B5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5D6A9A" w14:textId="77777777" w:rsidR="008718E2" w:rsidRPr="00096093" w:rsidRDefault="008718E2" w:rsidP="00C8255B">
    <w:pPr>
      <w:pStyle w:val="AnchorLine"/>
    </w:pPr>
    <w:r w:rsidRPr="00096093">
      <w:rPr>
        <w:noProof/>
        <w:lang w:val="en-SG" w:eastAsia="zh-CN"/>
      </w:rPr>
      <w:drawing>
        <wp:anchor distT="0" distB="0" distL="114300" distR="114300" simplePos="0" relativeHeight="251675648" behindDoc="1" locked="0" layoutInCell="1" allowOverlap="1" wp14:anchorId="27A8FBFF" wp14:editId="18D834C4">
          <wp:simplePos x="0" y="0"/>
          <wp:positionH relativeFrom="column">
            <wp:posOffset>5541010</wp:posOffset>
          </wp:positionH>
          <wp:positionV relativeFrom="paragraph">
            <wp:posOffset>635</wp:posOffset>
          </wp:positionV>
          <wp:extent cx="1304290" cy="575945"/>
          <wp:effectExtent l="0" t="0" r="0" b="0"/>
          <wp:wrapThrough wrapText="bothSides">
            <wp:wrapPolygon edited="0">
              <wp:start x="6310" y="0"/>
              <wp:lineTo x="0" y="1429"/>
              <wp:lineTo x="0" y="17861"/>
              <wp:lineTo x="5994" y="20719"/>
              <wp:lineTo x="15143" y="20719"/>
              <wp:lineTo x="20822" y="17861"/>
              <wp:lineTo x="21137" y="13574"/>
              <wp:lineTo x="19560" y="11431"/>
              <wp:lineTo x="19875" y="8573"/>
              <wp:lineTo x="17982" y="5001"/>
              <wp:lineTo x="11357" y="0"/>
              <wp:lineTo x="631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EWM.emf"/>
                  <pic:cNvPicPr/>
                </pic:nvPicPr>
                <pic:blipFill>
                  <a:blip r:embed="rId1">
                    <a:extLst>
                      <a:ext uri="{28A0092B-C50C-407E-A947-70E740481C1C}">
                        <a14:useLocalDpi xmlns:a14="http://schemas.microsoft.com/office/drawing/2010/main" val="0"/>
                      </a:ext>
                    </a:extLst>
                  </a:blip>
                  <a:stretch>
                    <a:fillRect/>
                  </a:stretch>
                </pic:blipFill>
                <pic:spPr>
                  <a:xfrm>
                    <a:off x="0" y="0"/>
                    <a:ext cx="1304290" cy="575945"/>
                  </a:xfrm>
                  <a:prstGeom prst="rect">
                    <a:avLst/>
                  </a:prstGeom>
                </pic:spPr>
              </pic:pic>
            </a:graphicData>
          </a:graphic>
          <wp14:sizeRelH relativeFrom="page">
            <wp14:pctWidth>0</wp14:pctWidth>
          </wp14:sizeRelH>
          <wp14:sizeRelV relativeFrom="page">
            <wp14:pctHeight>0</wp14:pctHeight>
          </wp14:sizeRelV>
        </wp:anchor>
      </w:drawing>
    </w:r>
    <w:r w:rsidRPr="00096093">
      <w:rPr>
        <w:noProof/>
        <w:lang w:val="en-SG" w:eastAsia="zh-CN"/>
      </w:rPr>
      <mc:AlternateContent>
        <mc:Choice Requires="wps">
          <w:drawing>
            <wp:anchor distT="0" distB="0" distL="114300" distR="114300" simplePos="0" relativeHeight="251676672" behindDoc="0" locked="1" layoutInCell="1" allowOverlap="1" wp14:anchorId="396CEF7D" wp14:editId="232C4F4D">
              <wp:simplePos x="0" y="0"/>
              <wp:positionH relativeFrom="margin">
                <wp:posOffset>8255</wp:posOffset>
              </wp:positionH>
              <wp:positionV relativeFrom="page">
                <wp:posOffset>150495</wp:posOffset>
              </wp:positionV>
              <wp:extent cx="5394325" cy="174625"/>
              <wp:effectExtent l="0" t="0" r="15875" b="15875"/>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4325"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47BE1799" w14:textId="45A8EC5A" w:rsidR="008718E2" w:rsidRPr="00096093" w:rsidRDefault="008718E2" w:rsidP="00C8255B">
                          <w:pPr>
                            <w:pStyle w:val="Confidentiality"/>
                          </w:pPr>
                          <w:r>
                            <w:fldChar w:fldCharType="begin"/>
                          </w:r>
                          <w:r>
                            <w:instrText xml:space="preserve"> DOCPROPERTY  </w:instrText>
                          </w:r>
                          <w:r>
                            <w:rPr>
                              <w:color w:val="1F497D"/>
                            </w:rPr>
                            <w:instrText>ConfidentialityMarking</w:instrText>
                          </w:r>
                          <w:r>
                            <w:instrText xml:space="preserve">  \* MERGEFORMAT </w:instrText>
                          </w:r>
                          <w:r>
                            <w:fldChar w:fldCharType="separate"/>
                          </w:r>
                          <w:r w:rsidRPr="008718E2">
                            <w:rPr>
                              <w:b/>
                              <w:bCs/>
                            </w:rPr>
                            <w:t>RESTRICTED</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6CEF7D" id="_x0000_t202" coordsize="21600,21600" o:spt="202" path="m,l,21600r21600,l21600,xe">
              <v:stroke joinstyle="miter"/>
              <v:path gradientshapeok="t" o:connecttype="rect"/>
            </v:shapetype>
            <v:shape id="Text Box 26" o:spid="_x0000_s1037" type="#_x0000_t202" style="position:absolute;margin-left:.65pt;margin-top:11.85pt;width:424.75pt;height:13.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" filled="f" stroked="f" strokeweight="0">
              <v:textbox inset="0,0,0,0">
                <w:txbxContent>
                  <w:p w14:paraId="47BE1799" w14:textId="45A8EC5A" w:rsidR="008718E2" w:rsidRPr="00096093" w:rsidRDefault="008718E2" w:rsidP="00C8255B">
                    <w:pPr>
                      <w:pStyle w:val="Confidentiality"/>
                    </w:pPr>
                    <w:r>
                      <w:fldChar w:fldCharType="begin"/>
                    </w:r>
                    <w:r>
                      <w:instrText xml:space="preserve"> DOCPROPERTY  </w:instrText>
                    </w:r>
                    <w:r>
                      <w:rPr>
                        <w:color w:val="1F497D"/>
                      </w:rPr>
                      <w:instrText>ConfidentialityMarking</w:instrText>
                    </w:r>
                    <w:r>
                      <w:instrText xml:space="preserve">  \* MERGEFORMAT </w:instrText>
                    </w:r>
                    <w:r>
                      <w:fldChar w:fldCharType="separate"/>
                    </w:r>
                    <w:r w:rsidRPr="008718E2">
                      <w:rPr>
                        <w:b/>
                        <w:bCs/>
                      </w:rPr>
                      <w:t>RESTRICTED</w:t>
                    </w:r>
                    <w:r>
                      <w:fldChar w:fldCharType="end"/>
                    </w:r>
                  </w:p>
                </w:txbxContent>
              </v:textbox>
              <w10:wrap anchorx="margin" anchory="page"/>
              <w10:anchorlock/>
            </v:shape>
          </w:pict>
        </mc:Fallback>
      </mc:AlternateContent>
    </w:r>
    <w:r w:rsidRPr="00096093">
      <w:rPr>
        <w:noProof/>
        <w:lang w:val="en-SG" w:eastAsia="zh-CN"/>
      </w:rPr>
      <mc:AlternateContent>
        <mc:Choice Requires="wps">
          <w:drawing>
            <wp:anchor distT="0" distB="0" distL="114300" distR="114300" simplePos="0" relativeHeight="251674624" behindDoc="0" locked="1" layoutInCell="1" allowOverlap="1" wp14:anchorId="75EAFBFC" wp14:editId="52D1E988">
              <wp:simplePos x="0" y="0"/>
              <wp:positionH relativeFrom="page">
                <wp:posOffset>543560</wp:posOffset>
              </wp:positionH>
              <wp:positionV relativeFrom="page">
                <wp:posOffset>772795</wp:posOffset>
              </wp:positionV>
              <wp:extent cx="5394325" cy="356870"/>
              <wp:effectExtent l="0" t="0" r="15875" b="508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4325" cy="356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19BF07F9" w14:textId="6C53B3BA" w:rsidR="008718E2" w:rsidRPr="0002495E" w:rsidRDefault="008718E2" w:rsidP="00C8255B">
                          <w:pPr>
                            <w:pStyle w:val="Breadcrumb"/>
                          </w:pPr>
                          <w:r w:rsidRPr="0002495E">
                            <w:fldChar w:fldCharType="begin"/>
                          </w:r>
                          <w:r>
                            <w:instrText xml:space="preserve"> STYLEREF  "Heading_Preface,Heading_Preface</w:instrText>
                          </w:r>
                          <w:r w:rsidRPr="0002495E">
                            <w:instrText xml:space="preserve">"  \* MERGEFORMAT </w:instrText>
                          </w:r>
                          <w:r w:rsidRPr="0002495E">
                            <w:fldChar w:fldCharType="separate"/>
                          </w:r>
                          <w:r w:rsidR="006870EC">
                            <w:t>Revision history</w:t>
                          </w:r>
                          <w:r w:rsidRPr="0002495E">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AFBFC" id="Text Box 27" o:spid="_x0000_s1038" type="#_x0000_t202" style="position:absolute;margin-left:42.8pt;margin-top:60.85pt;width:424.75pt;height:28.1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" filled="f" stroked="f" strokeweight="0">
              <v:textbox inset="0,0,0,0">
                <w:txbxContent>
                  <w:p w14:paraId="19BF07F9" w14:textId="6C53B3BA" w:rsidR="008718E2" w:rsidRPr="0002495E" w:rsidRDefault="008718E2" w:rsidP="00C8255B">
                    <w:pPr>
                      <w:pStyle w:val="Breadcrumb"/>
                    </w:pPr>
                    <w:r w:rsidRPr="0002495E">
                      <w:fldChar w:fldCharType="begin"/>
                    </w:r>
                    <w:r>
                      <w:instrText xml:space="preserve"> STYLEREF  "Heading_Preface,Heading_Preface</w:instrText>
                    </w:r>
                    <w:r w:rsidRPr="0002495E">
                      <w:instrText xml:space="preserve">"  \* MERGEFORMAT </w:instrText>
                    </w:r>
                    <w:r w:rsidRPr="0002495E">
                      <w:fldChar w:fldCharType="separate"/>
                    </w:r>
                    <w:r w:rsidR="006870EC">
                      <w:t>Revision history</w:t>
                    </w:r>
                    <w:r w:rsidRPr="0002495E">
                      <w:fldChar w:fldCharType="end"/>
                    </w:r>
                  </w:p>
                </w:txbxContent>
              </v:textbox>
              <w10:wrap anchorx="page" anchory="page"/>
              <w10:anchorlock/>
            </v:shape>
          </w:pict>
        </mc:Fallback>
      </mc:AlternateContent>
    </w:r>
    <w:r w:rsidRPr="00096093">
      <w:rPr>
        <w:noProof/>
        <w:lang w:val="en-SG" w:eastAsia="zh-CN"/>
      </w:rPr>
      <mc:AlternateContent>
        <mc:Choice Requires="wps">
          <w:drawing>
            <wp:anchor distT="0" distB="0" distL="114300" distR="114300" simplePos="0" relativeHeight="251673600" behindDoc="0" locked="1" layoutInCell="1" allowOverlap="1" wp14:anchorId="59F8F154" wp14:editId="3E4F0513">
              <wp:simplePos x="0" y="0"/>
              <wp:positionH relativeFrom="page">
                <wp:posOffset>546735</wp:posOffset>
              </wp:positionH>
              <wp:positionV relativeFrom="page">
                <wp:posOffset>303530</wp:posOffset>
              </wp:positionV>
              <wp:extent cx="5387340" cy="438150"/>
              <wp:effectExtent l="0" t="0" r="381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438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6006A33A" w14:textId="6E37BE06" w:rsidR="008718E2" w:rsidRDefault="008718E2" w:rsidP="00C8255B">
                          <w:pPr>
                            <w:pStyle w:val="PageTitle"/>
                          </w:pPr>
                          <w:r w:rsidRPr="00CF50B7">
                            <w:fldChar w:fldCharType="begin"/>
                          </w:r>
                          <w:r w:rsidRPr="00CF50B7">
                            <w:instrText xml:space="preserve"> DOCPROPERTY  </w:instrText>
                          </w:r>
                          <w:r>
                            <w:instrText>Title</w:instrText>
                          </w:r>
                          <w:r w:rsidRPr="00CF50B7">
                            <w:instrText xml:space="preserve">  \* MERGEFORMAT </w:instrText>
                          </w:r>
                          <w:r w:rsidRPr="00CF50B7">
                            <w:fldChar w:fldCharType="separate"/>
                          </w:r>
                          <w:r>
                            <w:t>Title</w:t>
                          </w:r>
                          <w:r w:rsidRPr="00CF50B7">
                            <w:fldChar w:fldCharType="end"/>
                          </w:r>
                        </w:p>
                        <w:p w14:paraId="79B0E499" w14:textId="715F0878" w:rsidR="008718E2" w:rsidRPr="000E1520" w:rsidRDefault="008718E2" w:rsidP="00C8255B">
                          <w:pPr>
                            <w:pStyle w:val="PageTitleContinued"/>
                          </w:pPr>
                          <w:r>
                            <w:fldChar w:fldCharType="begin"/>
                          </w:r>
                          <w:r>
                            <w:instrText xml:space="preserve"> DOCPROPERTY  Title_continued  \* MERGEFORMAT </w:instrText>
                          </w:r>
                          <w:r>
                            <w:fldChar w:fldCharType="separate"/>
                          </w:r>
                          <w:proofErr w:type="spellStart"/>
                          <w:r>
                            <w:t>Title_continued</w:t>
                          </w:r>
                          <w:proofErr w:type="spellEnd"/>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8F154" id="Text Box 28" o:spid="_x0000_s1039" type="#_x0000_t202" style="position:absolute;margin-left:43.05pt;margin-top:23.9pt;width:424.2pt;height:34.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" filled="f" stroked="f" strokeweight="0">
              <v:textbox inset="0,0,0,0">
                <w:txbxContent>
                  <w:p w14:paraId="6006A33A" w14:textId="6E37BE06" w:rsidR="008718E2" w:rsidRDefault="008718E2" w:rsidP="00C8255B">
                    <w:pPr>
                      <w:pStyle w:val="PageTitle"/>
                    </w:pPr>
                    <w:r w:rsidRPr="00CF50B7">
                      <w:fldChar w:fldCharType="begin"/>
                    </w:r>
                    <w:r w:rsidRPr="00CF50B7">
                      <w:instrText xml:space="preserve"> DOCPROPERTY  </w:instrText>
                    </w:r>
                    <w:r>
                      <w:instrText>Title</w:instrText>
                    </w:r>
                    <w:r w:rsidRPr="00CF50B7">
                      <w:instrText xml:space="preserve">  \* MERGEFORMAT </w:instrText>
                    </w:r>
                    <w:r w:rsidRPr="00CF50B7">
                      <w:fldChar w:fldCharType="separate"/>
                    </w:r>
                    <w:r>
                      <w:t>Title</w:t>
                    </w:r>
                    <w:r w:rsidRPr="00CF50B7">
                      <w:fldChar w:fldCharType="end"/>
                    </w:r>
                  </w:p>
                  <w:p w14:paraId="79B0E499" w14:textId="715F0878" w:rsidR="008718E2" w:rsidRPr="000E1520" w:rsidRDefault="008718E2" w:rsidP="00C8255B">
                    <w:pPr>
                      <w:pStyle w:val="PageTitleContinued"/>
                    </w:pPr>
                    <w:r>
                      <w:fldChar w:fldCharType="begin"/>
                    </w:r>
                    <w:r>
                      <w:instrText xml:space="preserve"> DOCPROPERTY  Title_continued  \* MERGEFORMAT </w:instrText>
                    </w:r>
                    <w:r>
                      <w:fldChar w:fldCharType="separate"/>
                    </w:r>
                    <w:proofErr w:type="spellStart"/>
                    <w:r>
                      <w:t>Title_continued</w:t>
                    </w:r>
                    <w:proofErr w:type="spellEnd"/>
                    <w:r>
                      <w:fldChar w:fldCharType="end"/>
                    </w:r>
                  </w:p>
                </w:txbxContent>
              </v:textbox>
              <w10:wrap anchorx="page" anchory="page"/>
              <w10:anchorlock/>
            </v:shape>
          </w:pict>
        </mc:Fallback>
      </mc:AlternateContent>
    </w:r>
    <w:r w:rsidRPr="00096093">
      <w:rPr>
        <w:noProof/>
        <w:lang w:val="en-SG" w:eastAsia="zh-CN"/>
      </w:rPr>
      <w:drawing>
        <wp:anchor distT="0" distB="0" distL="114300" distR="114300" simplePos="0" relativeHeight="251671552" behindDoc="1" locked="1" layoutInCell="0" allowOverlap="1" wp14:anchorId="78827068" wp14:editId="3F1F4310">
          <wp:simplePos x="0" y="0"/>
          <wp:positionH relativeFrom="page">
            <wp:posOffset>648335</wp:posOffset>
          </wp:positionH>
          <wp:positionV relativeFrom="page">
            <wp:posOffset>504190</wp:posOffset>
          </wp:positionV>
          <wp:extent cx="1676400" cy="723265"/>
          <wp:effectExtent l="0" t="0" r="0" b="635"/>
          <wp:wrapNone/>
          <wp:docPr id="71" name="Picture 71" descr="ComneonLogo"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omneonLogo"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76400" cy="723265"/>
                  </a:xfrm>
                  <a:prstGeom prst="rect">
                    <a:avLst/>
                  </a:prstGeom>
                  <a:noFill/>
                </pic:spPr>
              </pic:pic>
            </a:graphicData>
          </a:graphic>
          <wp14:sizeRelH relativeFrom="page">
            <wp14:pctWidth>0</wp14:pctWidth>
          </wp14:sizeRelH>
          <wp14:sizeRelV relativeFrom="page">
            <wp14:pctHeight>0</wp14:pctHeight>
          </wp14:sizeRelV>
        </wp:anchor>
      </w:drawing>
    </w:r>
    <w:r w:rsidRPr="00096093">
      <w:rPr>
        <w:noProof/>
        <w:lang w:val="en-SG" w:eastAsia="zh-CN"/>
      </w:rPr>
      <mc:AlternateContent>
        <mc:Choice Requires="wps">
          <w:drawing>
            <wp:anchor distT="0" distB="0" distL="114300" distR="114300" simplePos="0" relativeHeight="251672576" behindDoc="0" locked="1" layoutInCell="0" allowOverlap="1" wp14:anchorId="2D5C8B44" wp14:editId="525769FF">
              <wp:simplePos x="0" y="0"/>
              <wp:positionH relativeFrom="page">
                <wp:posOffset>543560</wp:posOffset>
              </wp:positionH>
              <wp:positionV relativeFrom="page">
                <wp:posOffset>755015</wp:posOffset>
              </wp:positionV>
              <wp:extent cx="5394325" cy="1905"/>
              <wp:effectExtent l="0" t="0" r="15875" b="36195"/>
              <wp:wrapNone/>
              <wp:docPr id="29" name="Line 214" descr="TopLineNormalPageNearCompanyLogo"/>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94325" cy="1905"/>
                      </a:xfrm>
                      <a:prstGeom prst="line">
                        <a:avLst/>
                      </a:prstGeom>
                      <a:noFill/>
                      <a:ln w="381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37A34" id="Line 214" o:spid="_x0000_s1026" alt="TopLineNormalPageNearCompanyLogo" style="position:absolute;flip:y;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2.8pt,59.45pt" to="467.55pt,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" o:allowincell="f" strokeweight=".3pt">
              <v:stroke startarrowwidth="narrow" startarrowlength="short" endarrowwidth="narrow" endarrowlength="short"/>
              <w10:wrap anchorx="page" anchory="page"/>
              <w10:anchorlock/>
            </v:line>
          </w:pict>
        </mc:Fallback>
      </mc:AlternateContent>
    </w:r>
    <w:r w:rsidRPr="00096093">
      <w:t xml:space="preserve"> </w:t>
    </w:r>
  </w:p>
  <w:p w14:paraId="4ACF7C72" w14:textId="77777777" w:rsidR="008718E2" w:rsidRPr="009D09C8" w:rsidRDefault="008718E2" w:rsidP="00C8255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AD9E36" w14:textId="77777777" w:rsidR="008718E2" w:rsidRPr="000E1520" w:rsidRDefault="008718E2" w:rsidP="00F52C0C">
    <w:pPr>
      <w:pStyle w:val="AnchorLine"/>
      <w:rPr>
        <w:sz w:val="28"/>
      </w:rPr>
    </w:pPr>
    <w:r>
      <w:rPr>
        <w:noProof/>
        <w:lang w:val="en-SG" w:eastAsia="zh-CN"/>
      </w:rPr>
      <w:drawing>
        <wp:anchor distT="0" distB="0" distL="114300" distR="114300" simplePos="0" relativeHeight="251669504" behindDoc="1" locked="0" layoutInCell="1" allowOverlap="1" wp14:anchorId="7E8A419C" wp14:editId="1904060B">
          <wp:simplePos x="0" y="0"/>
          <wp:positionH relativeFrom="column">
            <wp:posOffset>5541010</wp:posOffset>
          </wp:positionH>
          <wp:positionV relativeFrom="paragraph">
            <wp:posOffset>635</wp:posOffset>
          </wp:positionV>
          <wp:extent cx="1304290" cy="575945"/>
          <wp:effectExtent l="0" t="0" r="0" b="0"/>
          <wp:wrapThrough wrapText="bothSides">
            <wp:wrapPolygon edited="0">
              <wp:start x="6310" y="0"/>
              <wp:lineTo x="0" y="1429"/>
              <wp:lineTo x="0" y="17861"/>
              <wp:lineTo x="5994" y="20719"/>
              <wp:lineTo x="15143" y="20719"/>
              <wp:lineTo x="20822" y="17861"/>
              <wp:lineTo x="21137" y="13574"/>
              <wp:lineTo x="19560" y="11431"/>
              <wp:lineTo x="19875" y="8573"/>
              <wp:lineTo x="17982" y="5001"/>
              <wp:lineTo x="11357" y="0"/>
              <wp:lineTo x="631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EWM.emf"/>
                  <pic:cNvPicPr/>
                </pic:nvPicPr>
                <pic:blipFill>
                  <a:blip r:embed="rId1">
                    <a:extLst>
                      <a:ext uri="{28A0092B-C50C-407E-A947-70E740481C1C}">
                        <a14:useLocalDpi xmlns:a14="http://schemas.microsoft.com/office/drawing/2010/main" val="0"/>
                      </a:ext>
                    </a:extLst>
                  </a:blip>
                  <a:stretch>
                    <a:fillRect/>
                  </a:stretch>
                </pic:blipFill>
                <pic:spPr>
                  <a:xfrm>
                    <a:off x="0" y="0"/>
                    <a:ext cx="1304290" cy="575945"/>
                  </a:xfrm>
                  <a:prstGeom prst="rect">
                    <a:avLst/>
                  </a:prstGeom>
                </pic:spPr>
              </pic:pic>
            </a:graphicData>
          </a:graphic>
          <wp14:sizeRelH relativeFrom="page">
            <wp14:pctWidth>0</wp14:pctWidth>
          </wp14:sizeRelH>
          <wp14:sizeRelV relativeFrom="page">
            <wp14:pctHeight>0</wp14:pctHeight>
          </wp14:sizeRelV>
        </wp:anchor>
      </w:drawing>
    </w:r>
    <w:r w:rsidRPr="00C01DD0">
      <w:rPr>
        <w:noProof/>
        <w:lang w:val="en-SG" w:eastAsia="zh-CN"/>
      </w:rPr>
      <mc:AlternateContent>
        <mc:Choice Requires="wps">
          <w:drawing>
            <wp:anchor distT="0" distB="0" distL="114300" distR="114300" simplePos="0" relativeHeight="251670528" behindDoc="0" locked="1" layoutInCell="1" allowOverlap="1" wp14:anchorId="4A689DF3" wp14:editId="2A8057D5">
              <wp:simplePos x="0" y="0"/>
              <wp:positionH relativeFrom="margin">
                <wp:posOffset>10160</wp:posOffset>
              </wp:positionH>
              <wp:positionV relativeFrom="page">
                <wp:posOffset>151765</wp:posOffset>
              </wp:positionV>
              <wp:extent cx="5394325" cy="175895"/>
              <wp:effectExtent l="0" t="0" r="15875" b="1460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432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BF65545" w14:textId="504EF8EF" w:rsidR="008718E2" w:rsidRPr="00DE65AD" w:rsidRDefault="008718E2" w:rsidP="00F52C0C">
                          <w:pPr>
                            <w:pStyle w:val="Breadcrumb"/>
                            <w:tabs>
                              <w:tab w:val="clear" w:pos="8222"/>
                            </w:tabs>
                          </w:pPr>
                          <w:r w:rsidRPr="00F00681">
                            <w:rPr>
                              <w:rStyle w:val="ConfidentialityChar"/>
                            </w:rPr>
                            <w:fldChar w:fldCharType="begin"/>
                          </w:r>
                          <w:r w:rsidRPr="00F00681">
                            <w:rPr>
                              <w:rStyle w:val="ConfidentialityChar"/>
                            </w:rPr>
                            <w:instrText xml:space="preserve"> DOCPROPERTY  Doc_ConfidentialStatus  \* MERGEFORMAT </w:instrText>
                          </w:r>
                          <w:r w:rsidRPr="00F00681">
                            <w:rPr>
                              <w:rStyle w:val="ConfidentialityChar"/>
                            </w:rPr>
                            <w:fldChar w:fldCharType="separate"/>
                          </w:r>
                          <w:r>
                            <w:rPr>
                              <w:rStyle w:val="ConfidentialityChar"/>
                              <w:b w:val="0"/>
                              <w:bCs/>
                            </w:rPr>
                            <w:t>Error! Unknown document property name.</w:t>
                          </w:r>
                          <w:r w:rsidRPr="00F00681">
                            <w:rPr>
                              <w:rStyle w:val="ConfidentialityChar"/>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689DF3" id="_x0000_t202" coordsize="21600,21600" o:spt="202" path="m,l,21600r21600,l21600,xe">
              <v:stroke joinstyle="miter"/>
              <v:path gradientshapeok="t" o:connecttype="rect"/>
            </v:shapetype>
            <v:shape id="Text Box 14" o:spid="_x0000_s1040" type="#_x0000_t202" style="position:absolute;margin-left:.8pt;margin-top:11.95pt;width:424.75pt;height:13.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" filled="f" stroked="f" strokeweight="0">
              <v:textbox inset="0,0,0,0">
                <w:txbxContent>
                  <w:p w14:paraId="0BF65545" w14:textId="504EF8EF" w:rsidR="008718E2" w:rsidRPr="00DE65AD" w:rsidRDefault="008718E2" w:rsidP="00F52C0C">
                    <w:pPr>
                      <w:pStyle w:val="Breadcrumb"/>
                      <w:tabs>
                        <w:tab w:val="clear" w:pos="8222"/>
                      </w:tabs>
                    </w:pPr>
                    <w:r w:rsidRPr="00F00681">
                      <w:rPr>
                        <w:rStyle w:val="ConfidentialityChar"/>
                      </w:rPr>
                      <w:fldChar w:fldCharType="begin"/>
                    </w:r>
                    <w:r w:rsidRPr="00F00681">
                      <w:rPr>
                        <w:rStyle w:val="ConfidentialityChar"/>
                      </w:rPr>
                      <w:instrText xml:space="preserve"> DOCPROPERTY  Doc_ConfidentialStatus  \* MERGEFORMAT </w:instrText>
                    </w:r>
                    <w:r w:rsidRPr="00F00681">
                      <w:rPr>
                        <w:rStyle w:val="ConfidentialityChar"/>
                      </w:rPr>
                      <w:fldChar w:fldCharType="separate"/>
                    </w:r>
                    <w:r>
                      <w:rPr>
                        <w:rStyle w:val="ConfidentialityChar"/>
                        <w:b w:val="0"/>
                        <w:bCs/>
                      </w:rPr>
                      <w:t>Error! Unknown document property name.</w:t>
                    </w:r>
                    <w:r w:rsidRPr="00F00681">
                      <w:rPr>
                        <w:rStyle w:val="ConfidentialityChar"/>
                      </w:rPr>
                      <w:fldChar w:fldCharType="end"/>
                    </w:r>
                  </w:p>
                </w:txbxContent>
              </v:textbox>
              <w10:wrap anchorx="margin" anchory="page"/>
              <w10:anchorlock/>
            </v:shape>
          </w:pict>
        </mc:Fallback>
      </mc:AlternateContent>
    </w:r>
    <w:r w:rsidRPr="00C01DD0">
      <w:rPr>
        <w:noProof/>
        <w:lang w:val="en-SG" w:eastAsia="zh-CN"/>
      </w:rPr>
      <mc:AlternateContent>
        <mc:Choice Requires="wps">
          <w:drawing>
            <wp:anchor distT="0" distB="0" distL="114300" distR="114300" simplePos="0" relativeHeight="251668480" behindDoc="0" locked="1" layoutInCell="1" allowOverlap="1" wp14:anchorId="18B65714" wp14:editId="263765CC">
              <wp:simplePos x="0" y="0"/>
              <wp:positionH relativeFrom="page">
                <wp:posOffset>543560</wp:posOffset>
              </wp:positionH>
              <wp:positionV relativeFrom="page">
                <wp:posOffset>772795</wp:posOffset>
              </wp:positionV>
              <wp:extent cx="5394325" cy="356870"/>
              <wp:effectExtent l="0" t="0" r="15875" b="508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4325" cy="356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C734AA9" w14:textId="1BD79B03" w:rsidR="008718E2" w:rsidRPr="00C20063" w:rsidRDefault="008718E2" w:rsidP="00F52C0C">
                          <w:pPr>
                            <w:pStyle w:val="Breadcrumb"/>
                          </w:pPr>
                          <w:fldSimple w:instr=" STYLEREF  &quot;Heading_Preface,Heading_Preface&quot;  \* MERGEFORMAT ">
                            <w:r>
                              <w:t>Revision history</w:t>
                            </w:r>
                          </w:fldSimple>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B65714" id="Text Box 30" o:spid="_x0000_s1041" type="#_x0000_t202" style="position:absolute;margin-left:42.8pt;margin-top:60.85pt;width:424.75pt;height:28.1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" filled="f" stroked="f" strokeweight="0">
              <v:textbox inset="0,0,0,0">
                <w:txbxContent>
                  <w:p w14:paraId="0C734AA9" w14:textId="1BD79B03" w:rsidR="008718E2" w:rsidRPr="00C20063" w:rsidRDefault="008718E2" w:rsidP="00F52C0C">
                    <w:pPr>
                      <w:pStyle w:val="Breadcrumb"/>
                    </w:pPr>
                    <w:fldSimple w:instr=" STYLEREF  &quot;Heading_Preface,Heading_Preface&quot;  \* MERGEFORMAT ">
                      <w:r>
                        <w:t>Revision history</w:t>
                      </w:r>
                    </w:fldSimple>
                  </w:p>
                </w:txbxContent>
              </v:textbox>
              <w10:wrap anchorx="page" anchory="page"/>
              <w10:anchorlock/>
            </v:shape>
          </w:pict>
        </mc:Fallback>
      </mc:AlternateContent>
    </w:r>
    <w:r w:rsidRPr="00C01DD0">
      <w:rPr>
        <w:noProof/>
        <w:lang w:val="en-SG" w:eastAsia="zh-CN"/>
      </w:rPr>
      <mc:AlternateContent>
        <mc:Choice Requires="wps">
          <w:drawing>
            <wp:anchor distT="0" distB="0" distL="114300" distR="114300" simplePos="0" relativeHeight="251667456" behindDoc="0" locked="1" layoutInCell="1" allowOverlap="1" wp14:anchorId="3648FA2F" wp14:editId="28B2A3F5">
              <wp:simplePos x="0" y="0"/>
              <wp:positionH relativeFrom="page">
                <wp:posOffset>546735</wp:posOffset>
              </wp:positionH>
              <wp:positionV relativeFrom="page">
                <wp:posOffset>303530</wp:posOffset>
              </wp:positionV>
              <wp:extent cx="5387340" cy="438150"/>
              <wp:effectExtent l="0" t="0" r="381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438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6D8A6E2" w14:textId="159AA6EF" w:rsidR="008718E2" w:rsidRDefault="008718E2" w:rsidP="003C3B01">
                          <w:pPr>
                            <w:pStyle w:val="PageTitle"/>
                          </w:pPr>
                          <w:r w:rsidRPr="00CF50B7">
                            <w:fldChar w:fldCharType="begin"/>
                          </w:r>
                          <w:r w:rsidRPr="00CF50B7">
                            <w:instrText xml:space="preserve"> DOCPROPERTY  </w:instrText>
                          </w:r>
                          <w:r>
                            <w:instrText>Title</w:instrText>
                          </w:r>
                          <w:r w:rsidRPr="00CF50B7">
                            <w:instrText xml:space="preserve">  \* MERGEFORMAT </w:instrText>
                          </w:r>
                          <w:r w:rsidRPr="00CF50B7">
                            <w:fldChar w:fldCharType="separate"/>
                          </w:r>
                          <w:r>
                            <w:t>Title</w:t>
                          </w:r>
                          <w:r w:rsidRPr="00CF50B7">
                            <w:fldChar w:fldCharType="end"/>
                          </w:r>
                        </w:p>
                        <w:p w14:paraId="3086FED3" w14:textId="2BBDCBFC" w:rsidR="008718E2" w:rsidRPr="000E1520" w:rsidRDefault="008718E2" w:rsidP="003C3B01">
                          <w:pPr>
                            <w:pStyle w:val="PageTitleContinued"/>
                          </w:pPr>
                          <w:r>
                            <w:fldChar w:fldCharType="begin"/>
                          </w:r>
                          <w:r>
                            <w:instrText xml:space="preserve"> DOCPROPERTY  Title_continued  \* MERGEFORMAT </w:instrText>
                          </w:r>
                          <w:r>
                            <w:fldChar w:fldCharType="separate"/>
                          </w:r>
                          <w:proofErr w:type="spellStart"/>
                          <w:r>
                            <w:t>Title_continued</w:t>
                          </w:r>
                          <w:proofErr w:type="spellEnd"/>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48FA2F" id="Text Box 31" o:spid="_x0000_s1042" type="#_x0000_t202" style="position:absolute;margin-left:43.05pt;margin-top:23.9pt;width:424.2pt;height:34.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" filled="f" stroked="f" strokeweight="0">
              <v:textbox inset="0,0,0,0">
                <w:txbxContent>
                  <w:p w14:paraId="36D8A6E2" w14:textId="159AA6EF" w:rsidR="008718E2" w:rsidRDefault="008718E2" w:rsidP="003C3B01">
                    <w:pPr>
                      <w:pStyle w:val="PageTitle"/>
                    </w:pPr>
                    <w:r w:rsidRPr="00CF50B7">
                      <w:fldChar w:fldCharType="begin"/>
                    </w:r>
                    <w:r w:rsidRPr="00CF50B7">
                      <w:instrText xml:space="preserve"> DOCPROPERTY  </w:instrText>
                    </w:r>
                    <w:r>
                      <w:instrText>Title</w:instrText>
                    </w:r>
                    <w:r w:rsidRPr="00CF50B7">
                      <w:instrText xml:space="preserve">  \* MERGEFORMAT </w:instrText>
                    </w:r>
                    <w:r w:rsidRPr="00CF50B7">
                      <w:fldChar w:fldCharType="separate"/>
                    </w:r>
                    <w:r>
                      <w:t>Title</w:t>
                    </w:r>
                    <w:r w:rsidRPr="00CF50B7">
                      <w:fldChar w:fldCharType="end"/>
                    </w:r>
                  </w:p>
                  <w:p w14:paraId="3086FED3" w14:textId="2BBDCBFC" w:rsidR="008718E2" w:rsidRPr="000E1520" w:rsidRDefault="008718E2" w:rsidP="003C3B01">
                    <w:pPr>
                      <w:pStyle w:val="PageTitleContinued"/>
                    </w:pPr>
                    <w:r>
                      <w:fldChar w:fldCharType="begin"/>
                    </w:r>
                    <w:r>
                      <w:instrText xml:space="preserve"> DOCPROPERTY  Title_continued  \* MERGEFORMAT </w:instrText>
                    </w:r>
                    <w:r>
                      <w:fldChar w:fldCharType="separate"/>
                    </w:r>
                    <w:proofErr w:type="spellStart"/>
                    <w:r>
                      <w:t>Title_continued</w:t>
                    </w:r>
                    <w:proofErr w:type="spellEnd"/>
                    <w:r>
                      <w:fldChar w:fldCharType="end"/>
                    </w:r>
                  </w:p>
                </w:txbxContent>
              </v:textbox>
              <w10:wrap anchorx="page" anchory="page"/>
              <w10:anchorlock/>
            </v:shape>
          </w:pict>
        </mc:Fallback>
      </mc:AlternateContent>
    </w:r>
    <w:r>
      <w:rPr>
        <w:noProof/>
        <w:lang w:val="en-SG" w:eastAsia="zh-CN"/>
      </w:rPr>
      <w:drawing>
        <wp:anchor distT="0" distB="0" distL="114300" distR="114300" simplePos="0" relativeHeight="251665408" behindDoc="1" locked="1" layoutInCell="0" allowOverlap="1" wp14:anchorId="6848C166" wp14:editId="4A304643">
          <wp:simplePos x="0" y="0"/>
          <wp:positionH relativeFrom="page">
            <wp:posOffset>648335</wp:posOffset>
          </wp:positionH>
          <wp:positionV relativeFrom="page">
            <wp:posOffset>504190</wp:posOffset>
          </wp:positionV>
          <wp:extent cx="1676400" cy="723265"/>
          <wp:effectExtent l="0" t="0" r="0" b="635"/>
          <wp:wrapNone/>
          <wp:docPr id="69" name="Picture 69" descr="ComneonLogo"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omneonLogo"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76400" cy="723265"/>
                  </a:xfrm>
                  <a:prstGeom prst="rect">
                    <a:avLst/>
                  </a:prstGeom>
                  <a:noFill/>
                </pic:spPr>
              </pic:pic>
            </a:graphicData>
          </a:graphic>
          <wp14:sizeRelH relativeFrom="page">
            <wp14:pctWidth>0</wp14:pctWidth>
          </wp14:sizeRelH>
          <wp14:sizeRelV relativeFrom="page">
            <wp14:pctHeight>0</wp14:pctHeight>
          </wp14:sizeRelV>
        </wp:anchor>
      </w:drawing>
    </w:r>
    <w:r>
      <w:rPr>
        <w:noProof/>
        <w:lang w:val="en-SG" w:eastAsia="zh-CN"/>
      </w:rPr>
      <mc:AlternateContent>
        <mc:Choice Requires="wps">
          <w:drawing>
            <wp:anchor distT="0" distB="0" distL="114300" distR="114300" simplePos="0" relativeHeight="251666432" behindDoc="0" locked="1" layoutInCell="0" allowOverlap="1" wp14:anchorId="39045ADF" wp14:editId="771EF161">
              <wp:simplePos x="0" y="0"/>
              <wp:positionH relativeFrom="page">
                <wp:posOffset>543560</wp:posOffset>
              </wp:positionH>
              <wp:positionV relativeFrom="page">
                <wp:posOffset>755015</wp:posOffset>
              </wp:positionV>
              <wp:extent cx="5394325" cy="1905"/>
              <wp:effectExtent l="0" t="0" r="15875" b="36195"/>
              <wp:wrapNone/>
              <wp:docPr id="66" name="Line 214" descr="TopLineNormalPageNearCompanyLogo"/>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94325" cy="1905"/>
                      </a:xfrm>
                      <a:prstGeom prst="line">
                        <a:avLst/>
                      </a:prstGeom>
                      <a:noFill/>
                      <a:ln w="381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A9F06" id="Line 214" o:spid="_x0000_s1026" alt="TopLineNormalPageNearCompanyLogo" style="position:absolute;flip:y;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2.8pt,59.45pt" to="467.55pt,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" o:allowincell="f" strokeweight=".3pt">
              <v:stroke startarrowwidth="narrow" startarrowlength="short" endarrowwidth="narrow" endarrowlength="short"/>
              <w10:wrap anchorx="page" anchory="page"/>
              <w10:anchorlock/>
            </v:line>
          </w:pict>
        </mc:Fallback>
      </mc:AlternateContent>
    </w:r>
    <w:r w:rsidRPr="000E1520">
      <w:rPr>
        <w:sz w:val="28"/>
      </w:rPr>
      <w:t xml:space="preserve"> </w:t>
    </w:r>
  </w:p>
  <w:p w14:paraId="179B64CC" w14:textId="77777777" w:rsidR="008718E2" w:rsidRPr="00DA1B5A" w:rsidRDefault="008718E2" w:rsidP="00F52C0C">
    <w:pPr>
      <w:pStyle w:val="Header"/>
    </w:pPr>
  </w:p>
  <w:p w14:paraId="3F769E28" w14:textId="77777777" w:rsidR="008718E2" w:rsidRPr="00DA1B5A" w:rsidRDefault="008718E2" w:rsidP="00DA1B5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081CFB" w14:textId="77777777" w:rsidR="008718E2" w:rsidRDefault="008718E2"/>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065DAB" w14:textId="77777777" w:rsidR="008718E2" w:rsidRPr="007405B2" w:rsidRDefault="008718E2">
    <w:pPr>
      <w:pStyle w:val="Headline2"/>
      <w:rPr>
        <w:b w:val="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0F4C488C"/>
    <w:lvl w:ilvl="0">
      <w:start w:val="1"/>
      <w:numFmt w:val="decimal"/>
      <w:pStyle w:val="Heading1"/>
      <w:lvlText w:val="%1"/>
      <w:lvlJc w:val="left"/>
      <w:pPr>
        <w:tabs>
          <w:tab w:val="num" w:pos="1337"/>
        </w:tabs>
        <w:ind w:left="1337" w:hanging="1195"/>
      </w:pPr>
      <w:rPr>
        <w:rFonts w:ascii="Source Sans Pro" w:hAnsi="Source Sans Pro" w:hint="default"/>
        <w:b/>
        <w:i w:val="0"/>
        <w:sz w:val="32"/>
        <w:szCs w:val="32"/>
      </w:rPr>
    </w:lvl>
    <w:lvl w:ilvl="1">
      <w:start w:val="1"/>
      <w:numFmt w:val="decimal"/>
      <w:pStyle w:val="Heading2"/>
      <w:lvlText w:val="%1.%2"/>
      <w:lvlJc w:val="left"/>
      <w:pPr>
        <w:tabs>
          <w:tab w:val="num" w:pos="1337"/>
        </w:tabs>
        <w:ind w:left="1337" w:hanging="1195"/>
      </w:pPr>
      <w:rPr>
        <w:rFonts w:ascii="Source Sans Pro" w:hAnsi="Source Sans Pro" w:hint="default"/>
        <w:b/>
        <w:i w:val="0"/>
        <w:sz w:val="28"/>
        <w:szCs w:val="28"/>
      </w:rPr>
    </w:lvl>
    <w:lvl w:ilvl="2">
      <w:start w:val="1"/>
      <w:numFmt w:val="decimal"/>
      <w:pStyle w:val="Heading3"/>
      <w:lvlText w:val="%1.%2.%3"/>
      <w:lvlJc w:val="left"/>
      <w:pPr>
        <w:tabs>
          <w:tab w:val="num" w:pos="1337"/>
        </w:tabs>
        <w:ind w:left="1337" w:hanging="1195"/>
      </w:pPr>
      <w:rPr>
        <w:rFonts w:ascii="Source Sans Pro" w:hAnsi="Source Sans Pro" w:hint="default"/>
        <w:b/>
        <w:i w:val="0"/>
        <w:sz w:val="28"/>
        <w:szCs w:val="28"/>
      </w:rPr>
    </w:lvl>
    <w:lvl w:ilvl="3">
      <w:start w:val="1"/>
      <w:numFmt w:val="decimal"/>
      <w:pStyle w:val="Heading4"/>
      <w:lvlText w:val="%1.%2.%3.%4"/>
      <w:lvlJc w:val="left"/>
      <w:pPr>
        <w:tabs>
          <w:tab w:val="num" w:pos="1337"/>
        </w:tabs>
        <w:ind w:left="1337" w:hanging="1195"/>
      </w:pPr>
      <w:rPr>
        <w:rFonts w:ascii="Source Sans Pro" w:hAnsi="Source Sans Pro" w:hint="default"/>
        <w:b/>
        <w:i w:val="0"/>
        <w:sz w:val="28"/>
        <w:szCs w:val="28"/>
      </w:rPr>
    </w:lvl>
    <w:lvl w:ilvl="4">
      <w:start w:val="1"/>
      <w:numFmt w:val="decimal"/>
      <w:pStyle w:val="Heading5"/>
      <w:lvlText w:val="%1.%2.%3.%4.%5"/>
      <w:lvlJc w:val="left"/>
      <w:pPr>
        <w:tabs>
          <w:tab w:val="num" w:pos="1338"/>
        </w:tabs>
        <w:ind w:left="1338" w:hanging="1196"/>
      </w:pPr>
      <w:rPr>
        <w:rFonts w:ascii="Arial" w:hAnsi="Arial" w:hint="default"/>
        <w:b/>
        <w:i w:val="0"/>
        <w:sz w:val="24"/>
      </w:rPr>
    </w:lvl>
    <w:lvl w:ilvl="5">
      <w:start w:val="1"/>
      <w:numFmt w:val="decimal"/>
      <w:lvlText w:val="%1.%2.%3.%4.%5.%6"/>
      <w:lvlJc w:val="left"/>
      <w:pPr>
        <w:tabs>
          <w:tab w:val="num" w:pos="142"/>
        </w:tabs>
        <w:ind w:left="142" w:firstLine="0"/>
      </w:pPr>
      <w:rPr>
        <w:rFonts w:hint="default"/>
      </w:rPr>
    </w:lvl>
    <w:lvl w:ilvl="6">
      <w:start w:val="1"/>
      <w:numFmt w:val="decimal"/>
      <w:lvlText w:val="%1.%2.%3.%4.%5.%6.%7"/>
      <w:lvlJc w:val="left"/>
      <w:pPr>
        <w:tabs>
          <w:tab w:val="num" w:pos="142"/>
        </w:tabs>
        <w:ind w:left="142" w:firstLine="0"/>
      </w:pPr>
      <w:rPr>
        <w:rFonts w:hint="default"/>
      </w:rPr>
    </w:lvl>
    <w:lvl w:ilvl="7">
      <w:start w:val="1"/>
      <w:numFmt w:val="decimal"/>
      <w:lvlText w:val="%1.%2.%3.%4.%5.%6.%7.%8"/>
      <w:lvlJc w:val="left"/>
      <w:pPr>
        <w:tabs>
          <w:tab w:val="num" w:pos="142"/>
        </w:tabs>
        <w:ind w:left="142" w:firstLine="0"/>
      </w:pPr>
      <w:rPr>
        <w:rFonts w:hint="default"/>
      </w:rPr>
    </w:lvl>
    <w:lvl w:ilvl="8">
      <w:start w:val="1"/>
      <w:numFmt w:val="decimal"/>
      <w:lvlText w:val="%1.%2.%3.%4.%5.%6.%7.%8.%9"/>
      <w:lvlJc w:val="left"/>
      <w:pPr>
        <w:tabs>
          <w:tab w:val="num" w:pos="142"/>
        </w:tabs>
        <w:ind w:left="142" w:firstLine="0"/>
      </w:pPr>
      <w:rPr>
        <w:rFonts w:hint="default"/>
      </w:rPr>
    </w:lvl>
  </w:abstractNum>
  <w:abstractNum w:abstractNumId="1" w15:restartNumberingAfterBreak="0">
    <w:nsid w:val="025517C0"/>
    <w:multiLevelType w:val="multilevel"/>
    <w:tmpl w:val="6D025A9A"/>
    <w:styleLink w:val="IFXDashIndentedList"/>
    <w:lvl w:ilvl="0">
      <w:start w:val="1"/>
      <w:numFmt w:val="bullet"/>
      <w:pStyle w:val="DashIndented"/>
      <w:lvlText w:val="−"/>
      <w:lvlJc w:val="left"/>
      <w:pPr>
        <w:tabs>
          <w:tab w:val="num" w:pos="539"/>
        </w:tabs>
        <w:ind w:left="539" w:hanging="227"/>
      </w:pPr>
      <w:rPr>
        <w:rFonts w:ascii="Arial" w:hAnsi="Arial" w:hint="default"/>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262171E"/>
    <w:multiLevelType w:val="hybridMultilevel"/>
    <w:tmpl w:val="5A2EEE1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2702CCC"/>
    <w:multiLevelType w:val="multilevel"/>
    <w:tmpl w:val="C6D2DF56"/>
    <w:styleLink w:val="IFXFigureTitleList"/>
    <w:lvl w:ilvl="0">
      <w:start w:val="1"/>
      <w:numFmt w:val="decimal"/>
      <w:pStyle w:val="FigureTitle"/>
      <w:lvlText w:val="Figure %1"/>
      <w:lvlJc w:val="left"/>
      <w:pPr>
        <w:tabs>
          <w:tab w:val="num" w:pos="1134"/>
        </w:tabs>
        <w:ind w:left="1134" w:hanging="1134"/>
      </w:pPr>
      <w:rPr>
        <w:rFonts w:ascii="Arial" w:hAnsi="Arial" w:hint="default"/>
        <w:b/>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 w15:restartNumberingAfterBreak="0">
    <w:nsid w:val="064B0F98"/>
    <w:multiLevelType w:val="multilevel"/>
    <w:tmpl w:val="40F69204"/>
    <w:styleLink w:val="IFXAlphaList"/>
    <w:lvl w:ilvl="0">
      <w:start w:val="1"/>
      <w:numFmt w:val="lowerLetter"/>
      <w:pStyle w:val="AlphaContd"/>
      <w:lvlText w:val="%1)"/>
      <w:lvlJc w:val="left"/>
      <w:pPr>
        <w:tabs>
          <w:tab w:val="num" w:pos="539"/>
        </w:tabs>
        <w:ind w:left="539" w:hanging="227"/>
      </w:pPr>
      <w:rPr>
        <w:rFonts w:ascii="Arial" w:hAnsi="Arial" w:cs="Arial"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 w15:restartNumberingAfterBreak="0">
    <w:nsid w:val="1DB44581"/>
    <w:multiLevelType w:val="multilevel"/>
    <w:tmpl w:val="02C6DA5E"/>
    <w:styleLink w:val="IFXNoteList"/>
    <w:lvl w:ilvl="0">
      <w:start w:val="1"/>
      <w:numFmt w:val="none"/>
      <w:pStyle w:val="Note"/>
      <w:lvlText w:val="Note:"/>
      <w:lvlJc w:val="left"/>
      <w:pPr>
        <w:tabs>
          <w:tab w:val="num" w:pos="510"/>
        </w:tabs>
        <w:ind w:left="510" w:hanging="510"/>
      </w:pPr>
      <w:rPr>
        <w:rFonts w:ascii="Arial" w:hAnsi="Arial" w:hint="default"/>
        <w:b w:val="0"/>
        <w:i/>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 w15:restartNumberingAfterBreak="0">
    <w:nsid w:val="24905BFF"/>
    <w:multiLevelType w:val="hybridMultilevel"/>
    <w:tmpl w:val="7720A12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309A47D7"/>
    <w:multiLevelType w:val="multilevel"/>
    <w:tmpl w:val="21C280D6"/>
    <w:styleLink w:val="IFXAttentionList"/>
    <w:lvl w:ilvl="0">
      <w:start w:val="1"/>
      <w:numFmt w:val="none"/>
      <w:pStyle w:val="Attention"/>
      <w:lvlText w:val="Attention:"/>
      <w:lvlJc w:val="left"/>
      <w:pPr>
        <w:tabs>
          <w:tab w:val="num" w:pos="992"/>
        </w:tabs>
        <w:ind w:left="992" w:hanging="992"/>
      </w:pPr>
      <w:rPr>
        <w:rFonts w:ascii="Arial" w:hAnsi="Arial" w:hint="default"/>
        <w:b/>
        <w:i/>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 w15:restartNumberingAfterBreak="0">
    <w:nsid w:val="32273695"/>
    <w:multiLevelType w:val="multilevel"/>
    <w:tmpl w:val="9DFA0F50"/>
    <w:styleLink w:val="IFXBulletList"/>
    <w:lvl w:ilvl="0">
      <w:start w:val="1"/>
      <w:numFmt w:val="bullet"/>
      <w:pStyle w:val="Bullet"/>
      <w:lvlText w:val=""/>
      <w:lvlJc w:val="left"/>
      <w:pPr>
        <w:tabs>
          <w:tab w:val="num" w:pos="312"/>
        </w:tabs>
        <w:ind w:left="312" w:hanging="312"/>
      </w:pPr>
      <w:rPr>
        <w:rFonts w:ascii="Symbol" w:hAnsi="Symbol" w:hint="default"/>
        <w:b w:val="0"/>
        <w:i w:val="0"/>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40B507A"/>
    <w:multiLevelType w:val="multilevel"/>
    <w:tmpl w:val="7C60D5BC"/>
    <w:styleLink w:val="IFXMessageTitleList"/>
    <w:lvl w:ilvl="0">
      <w:start w:val="1"/>
      <w:numFmt w:val="decimal"/>
      <w:pStyle w:val="MessageTitle"/>
      <w:lvlText w:val="Message %1"/>
      <w:lvlJc w:val="left"/>
      <w:pPr>
        <w:tabs>
          <w:tab w:val="num" w:pos="1247"/>
        </w:tabs>
        <w:ind w:left="1332" w:hanging="1417"/>
      </w:pPr>
      <w:rPr>
        <w:rFonts w:ascii="Arial" w:hAnsi="Arial" w:hint="default"/>
        <w:b/>
        <w:i w:val="0"/>
        <w:sz w:val="20"/>
        <w:szCs w:val="20"/>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15:restartNumberingAfterBreak="0">
    <w:nsid w:val="3778452C"/>
    <w:multiLevelType w:val="multilevel"/>
    <w:tmpl w:val="C5B402DA"/>
    <w:styleLink w:val="IFXNoteNumList"/>
    <w:lvl w:ilvl="0">
      <w:start w:val="1"/>
      <w:numFmt w:val="decimal"/>
      <w:pStyle w:val="NoteNumContd"/>
      <w:lvlText w:val="%1."/>
      <w:lvlJc w:val="left"/>
      <w:pPr>
        <w:tabs>
          <w:tab w:val="num" w:pos="312"/>
        </w:tabs>
        <w:ind w:left="312" w:hanging="312"/>
      </w:pPr>
      <w:rPr>
        <w:rFonts w:ascii="Arial" w:hAnsi="Arial" w:hint="default"/>
        <w:b w:val="0"/>
        <w:i/>
        <w:caps w:val="0"/>
        <w:small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1" w15:restartNumberingAfterBreak="0">
    <w:nsid w:val="39791F92"/>
    <w:multiLevelType w:val="multilevel"/>
    <w:tmpl w:val="B69AA504"/>
    <w:styleLink w:val="IFXReferenceList"/>
    <w:lvl w:ilvl="0">
      <w:start w:val="1"/>
      <w:numFmt w:val="decimal"/>
      <w:pStyle w:val="Reference"/>
      <w:lvlText w:val="[%1]"/>
      <w:lvlJc w:val="left"/>
      <w:pPr>
        <w:tabs>
          <w:tab w:val="num" w:pos="454"/>
        </w:tabs>
        <w:ind w:left="454" w:hanging="454"/>
      </w:pPr>
      <w:rPr>
        <w:rFonts w:ascii="Arial" w:hAnsi="Arial" w:hint="default"/>
        <w:b w:val="0"/>
        <w:i w:val="0"/>
        <w:strike w:val="0"/>
        <w:dstrike w:val="0"/>
        <w:sz w:val="20"/>
        <w:vertAlign w:val="baseline"/>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2" w15:restartNumberingAfterBreak="0">
    <w:nsid w:val="3A7D06A0"/>
    <w:multiLevelType w:val="multilevel"/>
    <w:tmpl w:val="6ED4558C"/>
    <w:styleLink w:val="IFXNumberedList"/>
    <w:lvl w:ilvl="0">
      <w:start w:val="1"/>
      <w:numFmt w:val="decimal"/>
      <w:pStyle w:val="NumberedContd"/>
      <w:lvlText w:val="%1."/>
      <w:lvlJc w:val="left"/>
      <w:pPr>
        <w:tabs>
          <w:tab w:val="num" w:pos="312"/>
        </w:tabs>
        <w:ind w:left="312" w:hanging="312"/>
      </w:pPr>
      <w:rPr>
        <w:rFonts w:ascii="Arial" w:hAnsi="Arial"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3" w15:restartNumberingAfterBreak="0">
    <w:nsid w:val="40361AD5"/>
    <w:multiLevelType w:val="multilevel"/>
    <w:tmpl w:val="006A53F0"/>
    <w:styleLink w:val="IFXTableTitleList"/>
    <w:lvl w:ilvl="0">
      <w:start w:val="1"/>
      <w:numFmt w:val="decimal"/>
      <w:pStyle w:val="TableTitle"/>
      <w:lvlText w:val="Table %1"/>
      <w:lvlJc w:val="left"/>
      <w:pPr>
        <w:tabs>
          <w:tab w:val="num" w:pos="1134"/>
        </w:tabs>
        <w:ind w:left="1219" w:hanging="1304"/>
      </w:pPr>
      <w:rPr>
        <w:rFonts w:ascii="Arial" w:hAnsi="Arial" w:hint="default"/>
        <w:b/>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4" w15:restartNumberingAfterBreak="0">
    <w:nsid w:val="45B97DBF"/>
    <w:multiLevelType w:val="multilevel"/>
    <w:tmpl w:val="16D0A81E"/>
    <w:lvl w:ilvl="0">
      <w:start w:val="1"/>
      <mc:AlternateContent>
        <mc:Choice Requires="w14">
          <w:numFmt w:val="custom" w:format="001, 002, 003, ..."/>
        </mc:Choice>
        <mc:Fallback>
          <w:numFmt w:val="decimal"/>
        </mc:Fallback>
      </mc:AlternateContent>
      <w:pStyle w:val="CodeInCodeTable"/>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15:restartNumberingAfterBreak="0">
    <w:nsid w:val="65C8738A"/>
    <w:multiLevelType w:val="multilevel"/>
    <w:tmpl w:val="0B701C44"/>
    <w:styleLink w:val="CodeListTemplate"/>
    <w:lvl w:ilvl="0">
      <w:start w:val="1"/>
      <w:numFmt w:val="decimalZero"/>
      <w:lvlRestart w:val="0"/>
      <w:lvlText w:val="0%1:"/>
      <w:lvlJc w:val="left"/>
      <w:pPr>
        <w:tabs>
          <w:tab w:val="num" w:pos="-31680"/>
        </w:tabs>
        <w:ind w:left="850" w:hanging="850"/>
      </w:pPr>
      <w:rPr>
        <w:rFonts w:ascii="Courier" w:hAnsi="Courier" w:hint="default"/>
        <w:b w:val="0"/>
        <w:i w:val="0"/>
        <w:sz w:val="24"/>
        <w:szCs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6" w15:restartNumberingAfterBreak="0">
    <w:nsid w:val="65CA3A68"/>
    <w:multiLevelType w:val="hybridMultilevel"/>
    <w:tmpl w:val="E036147A"/>
    <w:lvl w:ilvl="0" w:tplc="0E3EA172">
      <w:start w:val="1"/>
      <w:numFmt w:val="decimal"/>
      <w:pStyle w:val="CodeTableTitle"/>
      <w:lvlText w:val="Code Listing %1"/>
      <w:lvlJc w:val="left"/>
      <w:pPr>
        <w:tabs>
          <w:tab w:val="num" w:pos="1701"/>
        </w:tabs>
        <w:ind w:left="1701" w:hanging="1701"/>
      </w:pPr>
      <w:rPr>
        <w:rFonts w:ascii="Source Sans Pro" w:hAnsi="Source Sans Pro" w:hint="default"/>
        <w:b/>
        <w:i w:val="0"/>
        <w:sz w:val="22"/>
        <w:szCs w:val="22"/>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7" w15:restartNumberingAfterBreak="0">
    <w:nsid w:val="67F61E4E"/>
    <w:multiLevelType w:val="hybridMultilevel"/>
    <w:tmpl w:val="C4C0A43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743C6538"/>
    <w:multiLevelType w:val="hybridMultilevel"/>
    <w:tmpl w:val="707E13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4"/>
  </w:num>
  <w:num w:numId="4">
    <w:abstractNumId w:val="8"/>
  </w:num>
  <w:num w:numId="5">
    <w:abstractNumId w:val="1"/>
  </w:num>
  <w:num w:numId="6">
    <w:abstractNumId w:val="3"/>
    <w:lvlOverride w:ilvl="0">
      <w:lvl w:ilvl="0">
        <w:start w:val="1"/>
        <w:numFmt w:val="decimal"/>
        <w:pStyle w:val="FigureTitle"/>
        <w:lvlText w:val="Figure %1"/>
        <w:lvlJc w:val="left"/>
        <w:pPr>
          <w:tabs>
            <w:tab w:val="num" w:pos="1134"/>
          </w:tabs>
          <w:ind w:left="1134" w:hanging="1134"/>
        </w:pPr>
        <w:rPr>
          <w:rFonts w:ascii="Source Sans Pro" w:hAnsi="Source Sans Pro" w:hint="default"/>
          <w:b/>
          <w:i w:val="0"/>
          <w:sz w:val="22"/>
          <w:szCs w:val="22"/>
        </w:rPr>
      </w:lvl>
    </w:lvlOverride>
  </w:num>
  <w:num w:numId="7">
    <w:abstractNumId w:val="10"/>
  </w:num>
  <w:num w:numId="8">
    <w:abstractNumId w:val="11"/>
    <w:lvlOverride w:ilvl="0">
      <w:lvl w:ilvl="0">
        <w:start w:val="1"/>
        <w:numFmt w:val="decimal"/>
        <w:pStyle w:val="Reference"/>
        <w:lvlText w:val="[%1]"/>
        <w:lvlJc w:val="left"/>
        <w:pPr>
          <w:tabs>
            <w:tab w:val="num" w:pos="454"/>
          </w:tabs>
          <w:ind w:left="454" w:hanging="454"/>
        </w:pPr>
        <w:rPr>
          <w:rFonts w:ascii="Arial" w:hAnsi="Arial" w:hint="default"/>
          <w:b w:val="0"/>
          <w:i w:val="0"/>
          <w:strike w:val="0"/>
          <w:dstrike w:val="0"/>
          <w:sz w:val="20"/>
          <w:vertAlign w:val="baseline"/>
        </w:rPr>
      </w:lvl>
    </w:lvlOverride>
    <w:lvlOverride w:ilvl="1">
      <w:lvl w:ilvl="1">
        <w:start w:val="1"/>
        <w:numFmt w:val="lowerLetter"/>
        <w:lvlText w:val="%2."/>
        <w:lvlJc w:val="left"/>
        <w:pPr>
          <w:tabs>
            <w:tab w:val="num" w:pos="1440"/>
          </w:tabs>
          <w:ind w:left="1440" w:hanging="360"/>
        </w:pPr>
        <w:rPr>
          <w:rFonts w:hint="default"/>
        </w:rPr>
      </w:lvl>
    </w:lvlOverride>
    <w:lvlOverride w:ilvl="2">
      <w:lvl w:ilvl="2">
        <w:start w:val="1"/>
        <w:numFmt w:val="lowerRoman"/>
        <w:lvlText w:val="%3."/>
        <w:lvlJc w:val="right"/>
        <w:pPr>
          <w:tabs>
            <w:tab w:val="num" w:pos="2160"/>
          </w:tabs>
          <w:ind w:left="2160" w:hanging="18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lowerLetter"/>
        <w:lvlText w:val="%5."/>
        <w:lvlJc w:val="left"/>
        <w:pPr>
          <w:tabs>
            <w:tab w:val="num" w:pos="3600"/>
          </w:tabs>
          <w:ind w:left="3600" w:hanging="360"/>
        </w:pPr>
        <w:rPr>
          <w:rFonts w:hint="default"/>
        </w:rPr>
      </w:lvl>
    </w:lvlOverride>
    <w:lvlOverride w:ilvl="5">
      <w:lvl w:ilvl="5">
        <w:start w:val="1"/>
        <w:numFmt w:val="lowerRoman"/>
        <w:lvlText w:val="%6."/>
        <w:lvlJc w:val="right"/>
        <w:pPr>
          <w:tabs>
            <w:tab w:val="num" w:pos="4320"/>
          </w:tabs>
          <w:ind w:left="4320" w:hanging="18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lowerLetter"/>
        <w:lvlText w:val="%8."/>
        <w:lvlJc w:val="left"/>
        <w:pPr>
          <w:tabs>
            <w:tab w:val="num" w:pos="5760"/>
          </w:tabs>
          <w:ind w:left="5760" w:hanging="360"/>
        </w:pPr>
        <w:rPr>
          <w:rFonts w:hint="default"/>
        </w:rPr>
      </w:lvl>
    </w:lvlOverride>
    <w:lvlOverride w:ilvl="8">
      <w:lvl w:ilvl="8">
        <w:start w:val="1"/>
        <w:numFmt w:val="lowerRoman"/>
        <w:lvlText w:val="%9."/>
        <w:lvlJc w:val="right"/>
        <w:pPr>
          <w:tabs>
            <w:tab w:val="num" w:pos="6480"/>
          </w:tabs>
          <w:ind w:left="6480" w:hanging="180"/>
        </w:pPr>
        <w:rPr>
          <w:rFonts w:hint="default"/>
        </w:rPr>
      </w:lvl>
    </w:lvlOverride>
  </w:num>
  <w:num w:numId="9">
    <w:abstractNumId w:val="9"/>
  </w:num>
  <w:num w:numId="10">
    <w:abstractNumId w:val="12"/>
    <w:lvlOverride w:ilvl="0">
      <w:lvl w:ilvl="0">
        <w:start w:val="1"/>
        <w:numFmt w:val="decimal"/>
        <w:pStyle w:val="NumberedContd"/>
        <w:lvlText w:val="%1."/>
        <w:lvlJc w:val="left"/>
        <w:pPr>
          <w:tabs>
            <w:tab w:val="num" w:pos="312"/>
          </w:tabs>
          <w:ind w:left="312" w:hanging="312"/>
        </w:pPr>
        <w:rPr>
          <w:rFonts w:ascii="Source Sans Pro" w:hAnsi="Source Sans Pro" w:hint="default"/>
          <w:b w:val="0"/>
          <w:i w:val="0"/>
          <w:sz w:val="22"/>
          <w:szCs w:val="22"/>
        </w:rPr>
      </w:lvl>
    </w:lvlOverride>
  </w:num>
  <w:num w:numId="11">
    <w:abstractNumId w:val="4"/>
    <w:lvlOverride w:ilvl="0">
      <w:lvl w:ilvl="0">
        <w:start w:val="1"/>
        <w:numFmt w:val="lowerLetter"/>
        <w:pStyle w:val="AlphaContd"/>
        <w:lvlText w:val="%1)"/>
        <w:lvlJc w:val="left"/>
        <w:pPr>
          <w:tabs>
            <w:tab w:val="num" w:pos="539"/>
          </w:tabs>
          <w:ind w:left="539" w:hanging="227"/>
        </w:pPr>
        <w:rPr>
          <w:rFonts w:ascii="Source Sans Pro" w:hAnsi="Source Sans Pro" w:cs="Arial" w:hint="default"/>
          <w:b w:val="0"/>
          <w:i w:val="0"/>
          <w:sz w:val="22"/>
          <w:szCs w:val="22"/>
        </w:rPr>
      </w:lvl>
    </w:lvlOverride>
  </w:num>
  <w:num w:numId="12">
    <w:abstractNumId w:val="10"/>
    <w:lvlOverride w:ilvl="0">
      <w:lvl w:ilvl="0">
        <w:start w:val="1"/>
        <w:numFmt w:val="decimal"/>
        <w:pStyle w:val="NoteNumContd"/>
        <w:lvlText w:val="%1."/>
        <w:lvlJc w:val="left"/>
        <w:pPr>
          <w:tabs>
            <w:tab w:val="num" w:pos="312"/>
          </w:tabs>
          <w:ind w:left="312" w:hanging="312"/>
        </w:pPr>
        <w:rPr>
          <w:rFonts w:ascii="Source Sans Pro" w:hAnsi="Source Sans Pro" w:hint="default"/>
          <w:b w:val="0"/>
          <w:i/>
          <w:caps w:val="0"/>
          <w:smallCaps w:val="0"/>
          <w:strike w:val="0"/>
          <w:dstrike w:val="0"/>
          <w:outline w:val="0"/>
          <w:shadow w:val="0"/>
          <w:emboss w:val="0"/>
          <w:imprint w:val="0"/>
          <w:vanish w:val="0"/>
          <w:sz w:val="22"/>
          <w:szCs w:val="22"/>
          <w:vertAlign w:val="baseline"/>
        </w:rPr>
      </w:lvl>
    </w:lvlOverride>
  </w:num>
  <w:num w:numId="13">
    <w:abstractNumId w:val="3"/>
    <w:lvlOverride w:ilvl="0">
      <w:lvl w:ilvl="0">
        <w:start w:val="1"/>
        <w:numFmt w:val="decimal"/>
        <w:pStyle w:val="FigureTitle"/>
        <w:lvlText w:val="Figure %1"/>
        <w:lvlJc w:val="left"/>
        <w:pPr>
          <w:tabs>
            <w:tab w:val="num" w:pos="1134"/>
          </w:tabs>
          <w:ind w:left="1134" w:hanging="1134"/>
        </w:pPr>
        <w:rPr>
          <w:rFonts w:ascii="Source Sans Pro" w:hAnsi="Source Sans Pro" w:hint="default"/>
          <w:b/>
          <w:i w:val="0"/>
          <w:sz w:val="22"/>
          <w:szCs w:val="22"/>
        </w:rPr>
      </w:lvl>
    </w:lvlOverride>
  </w:num>
  <w:num w:numId="14">
    <w:abstractNumId w:val="5"/>
    <w:lvlOverride w:ilvl="0">
      <w:lvl w:ilvl="0">
        <w:start w:val="1"/>
        <w:numFmt w:val="none"/>
        <w:pStyle w:val="Note"/>
        <w:lvlText w:val="Note:"/>
        <w:lvlJc w:val="left"/>
        <w:pPr>
          <w:tabs>
            <w:tab w:val="num" w:pos="936"/>
          </w:tabs>
          <w:ind w:left="936" w:hanging="510"/>
        </w:pPr>
        <w:rPr>
          <w:rFonts w:ascii="Source Sans Pro" w:hAnsi="Source Sans Pro" w:hint="default"/>
          <w:b w:val="0"/>
          <w:i/>
          <w:sz w:val="22"/>
          <w:szCs w:val="22"/>
        </w:rPr>
      </w:lvl>
    </w:lvlOverride>
  </w:num>
  <w:num w:numId="15">
    <w:abstractNumId w:val="7"/>
    <w:lvlOverride w:ilvl="0">
      <w:lvl w:ilvl="0">
        <w:start w:val="1"/>
        <w:numFmt w:val="none"/>
        <w:pStyle w:val="Attention"/>
        <w:lvlText w:val="Attention:"/>
        <w:lvlJc w:val="left"/>
        <w:pPr>
          <w:tabs>
            <w:tab w:val="num" w:pos="992"/>
          </w:tabs>
          <w:ind w:left="992" w:hanging="992"/>
        </w:pPr>
        <w:rPr>
          <w:rFonts w:ascii="Source Sans Pro" w:hAnsi="Source Sans Pro" w:hint="default"/>
          <w:b/>
          <w:i/>
          <w:sz w:val="22"/>
          <w:szCs w:val="22"/>
        </w:rPr>
      </w:lvl>
    </w:lvlOverride>
  </w:num>
  <w:num w:numId="16">
    <w:abstractNumId w:val="11"/>
  </w:num>
  <w:num w:numId="17">
    <w:abstractNumId w:val="13"/>
    <w:lvlOverride w:ilvl="0">
      <w:lvl w:ilvl="0">
        <w:start w:val="1"/>
        <w:numFmt w:val="decimal"/>
        <w:pStyle w:val="TableTitle"/>
        <w:lvlText w:val="Table %1"/>
        <w:lvlJc w:val="left"/>
        <w:pPr>
          <w:tabs>
            <w:tab w:val="num" w:pos="1134"/>
          </w:tabs>
          <w:ind w:left="1219" w:hanging="1304"/>
        </w:pPr>
        <w:rPr>
          <w:rFonts w:ascii="Source Sans Pro" w:hAnsi="Source Sans Pro" w:hint="default"/>
          <w:b/>
          <w:i w:val="0"/>
          <w:sz w:val="22"/>
          <w:szCs w:val="22"/>
        </w:rPr>
      </w:lvl>
    </w:lvlOverride>
  </w:num>
  <w:num w:numId="18">
    <w:abstractNumId w:val="15"/>
  </w:num>
  <w:num w:numId="19">
    <w:abstractNumId w:val="16"/>
  </w:num>
  <w:num w:numId="20">
    <w:abstractNumId w:val="13"/>
  </w:num>
  <w:num w:numId="21">
    <w:abstractNumId w:val="3"/>
  </w:num>
  <w:num w:numId="22">
    <w:abstractNumId w:val="5"/>
  </w:num>
  <w:num w:numId="23">
    <w:abstractNumId w:val="7"/>
  </w:num>
  <w:num w:numId="24">
    <w:abstractNumId w:val="14"/>
  </w:num>
  <w:num w:numId="25">
    <w:abstractNumId w:val="2"/>
  </w:num>
  <w:num w:numId="26">
    <w:abstractNumId w:val="18"/>
  </w:num>
  <w:num w:numId="27">
    <w:abstractNumId w:val="11"/>
    <w:lvlOverride w:ilvl="0">
      <w:startOverride w:val="1"/>
      <w:lvl w:ilvl="0">
        <w:start w:val="1"/>
        <w:numFmt w:val="decimal"/>
        <w:pStyle w:val="Reference"/>
        <w:lvlText w:val="[%1]"/>
        <w:lvlJc w:val="left"/>
        <w:pPr>
          <w:tabs>
            <w:tab w:val="num" w:pos="454"/>
          </w:tabs>
          <w:ind w:left="454" w:hanging="454"/>
        </w:pPr>
        <w:rPr>
          <w:rFonts w:ascii="Arial" w:hAnsi="Arial" w:hint="default"/>
          <w:b w:val="0"/>
          <w:i w:val="0"/>
          <w:strike w:val="0"/>
          <w:dstrike w:val="0"/>
          <w:sz w:val="20"/>
          <w:vertAlign w:val="baseline"/>
        </w:rPr>
      </w:lvl>
    </w:lvlOverride>
    <w:lvlOverride w:ilvl="1">
      <w:startOverride w:val="1"/>
      <w:lvl w:ilvl="1">
        <w:start w:val="1"/>
        <w:numFmt w:val="lowerLetter"/>
        <w:lvlText w:val="%2."/>
        <w:lvlJc w:val="left"/>
        <w:pPr>
          <w:tabs>
            <w:tab w:val="num" w:pos="1440"/>
          </w:tabs>
          <w:ind w:left="1440" w:hanging="360"/>
        </w:pPr>
        <w:rPr>
          <w:rFonts w:hint="default"/>
        </w:rPr>
      </w:lvl>
    </w:lvlOverride>
    <w:lvlOverride w:ilvl="2">
      <w:startOverride w:val="1"/>
      <w:lvl w:ilvl="2">
        <w:start w:val="1"/>
        <w:numFmt w:val="lowerRoman"/>
        <w:lvlText w:val="%3."/>
        <w:lvlJc w:val="right"/>
        <w:pPr>
          <w:tabs>
            <w:tab w:val="num" w:pos="2160"/>
          </w:tabs>
          <w:ind w:left="2160" w:hanging="180"/>
        </w:pPr>
        <w:rPr>
          <w:rFonts w:hint="default"/>
        </w:rPr>
      </w:lvl>
    </w:lvlOverride>
    <w:lvlOverride w:ilvl="3">
      <w:startOverride w:val="1"/>
      <w:lvl w:ilvl="3">
        <w:start w:val="1"/>
        <w:numFmt w:val="decimal"/>
        <w:lvlText w:val="%4."/>
        <w:lvlJc w:val="left"/>
        <w:pPr>
          <w:tabs>
            <w:tab w:val="num" w:pos="2880"/>
          </w:tabs>
          <w:ind w:left="2880" w:hanging="360"/>
        </w:pPr>
        <w:rPr>
          <w:rFonts w:hint="default"/>
        </w:rPr>
      </w:lvl>
    </w:lvlOverride>
    <w:lvlOverride w:ilvl="4">
      <w:startOverride w:val="1"/>
      <w:lvl w:ilvl="4">
        <w:start w:val="1"/>
        <w:numFmt w:val="lowerLetter"/>
        <w:lvlText w:val="%5."/>
        <w:lvlJc w:val="left"/>
        <w:pPr>
          <w:tabs>
            <w:tab w:val="num" w:pos="3600"/>
          </w:tabs>
          <w:ind w:left="3600" w:hanging="360"/>
        </w:pPr>
        <w:rPr>
          <w:rFonts w:hint="default"/>
        </w:rPr>
      </w:lvl>
    </w:lvlOverride>
    <w:lvlOverride w:ilvl="5">
      <w:startOverride w:val="1"/>
      <w:lvl w:ilvl="5">
        <w:start w:val="1"/>
        <w:numFmt w:val="lowerRoman"/>
        <w:lvlText w:val="%6."/>
        <w:lvlJc w:val="right"/>
        <w:pPr>
          <w:tabs>
            <w:tab w:val="num" w:pos="4320"/>
          </w:tabs>
          <w:ind w:left="4320" w:hanging="180"/>
        </w:pPr>
        <w:rPr>
          <w:rFonts w:hint="default"/>
        </w:rPr>
      </w:lvl>
    </w:lvlOverride>
    <w:lvlOverride w:ilvl="6">
      <w:startOverride w:val="1"/>
      <w:lvl w:ilvl="6">
        <w:start w:val="1"/>
        <w:numFmt w:val="decimal"/>
        <w:lvlText w:val="%7."/>
        <w:lvlJc w:val="left"/>
        <w:pPr>
          <w:tabs>
            <w:tab w:val="num" w:pos="5040"/>
          </w:tabs>
          <w:ind w:left="5040" w:hanging="360"/>
        </w:pPr>
        <w:rPr>
          <w:rFonts w:hint="default"/>
        </w:rPr>
      </w:lvl>
    </w:lvlOverride>
    <w:lvlOverride w:ilvl="7">
      <w:startOverride w:val="1"/>
      <w:lvl w:ilvl="7">
        <w:start w:val="1"/>
        <w:numFmt w:val="lowerLetter"/>
        <w:lvlText w:val="%8."/>
        <w:lvlJc w:val="left"/>
        <w:pPr>
          <w:tabs>
            <w:tab w:val="num" w:pos="5760"/>
          </w:tabs>
          <w:ind w:left="5760" w:hanging="360"/>
        </w:pPr>
        <w:rPr>
          <w:rFonts w:hint="default"/>
        </w:rPr>
      </w:lvl>
    </w:lvlOverride>
    <w:lvlOverride w:ilvl="8">
      <w:startOverride w:val="1"/>
      <w:lvl w:ilvl="8">
        <w:start w:val="1"/>
        <w:numFmt w:val="lowerRoman"/>
        <w:lvlText w:val="%9."/>
        <w:lvlJc w:val="right"/>
        <w:pPr>
          <w:tabs>
            <w:tab w:val="num" w:pos="6480"/>
          </w:tabs>
          <w:ind w:left="6480" w:hanging="180"/>
        </w:pPr>
        <w:rPr>
          <w:rFonts w:hint="default"/>
        </w:rPr>
      </w:lvl>
    </w:lvlOverride>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activeWritingStyle w:appName="MSWord" w:lang="en-US" w:vendorID="64" w:dllVersion="131078" w:nlCheck="1" w:checkStyle="1"/>
  <w:activeWritingStyle w:appName="MSWord" w:lang="de-DE" w:vendorID="64" w:dllVersion="131078" w:nlCheck="1" w:checkStyle="1"/>
  <w:activeWritingStyle w:appName="MSWord" w:lang="en-GB" w:vendorID="64" w:dllVersion="131078" w:nlCheck="1" w:checkStyle="1"/>
  <w:activeWritingStyle w:appName="MSWord" w:lang="en-SG" w:vendorID="64" w:dllVersion="131078" w:nlCheck="1" w:checkStyle="1"/>
  <w:activeWritingStyle w:appName="MSWord" w:lang="en-US" w:vendorID="8" w:dllVersion="513"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cumentProtection w:formatting="1" w:enforcement="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52" fillcolor="white" stroke="f">
      <v:fill color="white" color2="#aaa" type="gradient"/>
      <v:stroke on="f"/>
      <v:shadow on="t" color="#4d4d4d" opacity="52429f" offset=",3pt"/>
      <o:colormru v:ext="edit" colors="#c8d8e6,#00214a,#b2b2b2,#eaeaea,#d4dfeb,#d8e3ec,#dfe7ef"/>
    </o:shapedefaults>
    <o:shapelayout v:ext="edit">
      <o:idmap v:ext="edit" data="2"/>
    </o:shapelayout>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6242"/>
    <w:rsid w:val="00000F5A"/>
    <w:rsid w:val="00000FE5"/>
    <w:rsid w:val="00001BCC"/>
    <w:rsid w:val="00001CE2"/>
    <w:rsid w:val="00001D6D"/>
    <w:rsid w:val="00001ED5"/>
    <w:rsid w:val="00001F0A"/>
    <w:rsid w:val="00001FDD"/>
    <w:rsid w:val="0000211E"/>
    <w:rsid w:val="000039CC"/>
    <w:rsid w:val="000044DF"/>
    <w:rsid w:val="000045B4"/>
    <w:rsid w:val="000047B3"/>
    <w:rsid w:val="0000560B"/>
    <w:rsid w:val="00005783"/>
    <w:rsid w:val="000058F2"/>
    <w:rsid w:val="000058FC"/>
    <w:rsid w:val="00005A15"/>
    <w:rsid w:val="00006162"/>
    <w:rsid w:val="00007096"/>
    <w:rsid w:val="000071EE"/>
    <w:rsid w:val="00007361"/>
    <w:rsid w:val="00007577"/>
    <w:rsid w:val="000076E9"/>
    <w:rsid w:val="00007B00"/>
    <w:rsid w:val="00007D5A"/>
    <w:rsid w:val="00007DF8"/>
    <w:rsid w:val="00010343"/>
    <w:rsid w:val="0001082D"/>
    <w:rsid w:val="00010B0F"/>
    <w:rsid w:val="00010B11"/>
    <w:rsid w:val="00010D06"/>
    <w:rsid w:val="00010FBD"/>
    <w:rsid w:val="000121EF"/>
    <w:rsid w:val="000123DC"/>
    <w:rsid w:val="00012C5D"/>
    <w:rsid w:val="00012EF9"/>
    <w:rsid w:val="00012F6B"/>
    <w:rsid w:val="00013F16"/>
    <w:rsid w:val="00015320"/>
    <w:rsid w:val="00015AF4"/>
    <w:rsid w:val="00016C5C"/>
    <w:rsid w:val="00016DC3"/>
    <w:rsid w:val="00017A3B"/>
    <w:rsid w:val="00017B28"/>
    <w:rsid w:val="000201B8"/>
    <w:rsid w:val="0002074C"/>
    <w:rsid w:val="00020895"/>
    <w:rsid w:val="00021077"/>
    <w:rsid w:val="000217CD"/>
    <w:rsid w:val="00021E3C"/>
    <w:rsid w:val="00022A65"/>
    <w:rsid w:val="00022F11"/>
    <w:rsid w:val="000235BB"/>
    <w:rsid w:val="00024602"/>
    <w:rsid w:val="00025E54"/>
    <w:rsid w:val="0002630B"/>
    <w:rsid w:val="00026641"/>
    <w:rsid w:val="0002753D"/>
    <w:rsid w:val="00027A6B"/>
    <w:rsid w:val="00027AAA"/>
    <w:rsid w:val="000300B7"/>
    <w:rsid w:val="0003033F"/>
    <w:rsid w:val="000307CF"/>
    <w:rsid w:val="000308B8"/>
    <w:rsid w:val="000311BE"/>
    <w:rsid w:val="0003128E"/>
    <w:rsid w:val="00031F93"/>
    <w:rsid w:val="00031FA2"/>
    <w:rsid w:val="00031FAA"/>
    <w:rsid w:val="000322CD"/>
    <w:rsid w:val="00032B1F"/>
    <w:rsid w:val="000331A7"/>
    <w:rsid w:val="00033351"/>
    <w:rsid w:val="0003393C"/>
    <w:rsid w:val="00034431"/>
    <w:rsid w:val="000348D2"/>
    <w:rsid w:val="00036E3D"/>
    <w:rsid w:val="00036EA5"/>
    <w:rsid w:val="00037295"/>
    <w:rsid w:val="00037D8F"/>
    <w:rsid w:val="00037E61"/>
    <w:rsid w:val="00037EED"/>
    <w:rsid w:val="00040106"/>
    <w:rsid w:val="0004034E"/>
    <w:rsid w:val="000407B4"/>
    <w:rsid w:val="00040FCA"/>
    <w:rsid w:val="000410BA"/>
    <w:rsid w:val="000416CF"/>
    <w:rsid w:val="00041851"/>
    <w:rsid w:val="000422FA"/>
    <w:rsid w:val="000426AE"/>
    <w:rsid w:val="0004270E"/>
    <w:rsid w:val="00042F61"/>
    <w:rsid w:val="000437B1"/>
    <w:rsid w:val="00043D0A"/>
    <w:rsid w:val="000446EC"/>
    <w:rsid w:val="000452D1"/>
    <w:rsid w:val="00045B86"/>
    <w:rsid w:val="00046813"/>
    <w:rsid w:val="00046BFA"/>
    <w:rsid w:val="00046E06"/>
    <w:rsid w:val="00046F7B"/>
    <w:rsid w:val="00047095"/>
    <w:rsid w:val="0004755D"/>
    <w:rsid w:val="000478DC"/>
    <w:rsid w:val="00047967"/>
    <w:rsid w:val="00047B70"/>
    <w:rsid w:val="00050176"/>
    <w:rsid w:val="00050B7F"/>
    <w:rsid w:val="00050CB9"/>
    <w:rsid w:val="00050D05"/>
    <w:rsid w:val="00051522"/>
    <w:rsid w:val="000526D7"/>
    <w:rsid w:val="0005331B"/>
    <w:rsid w:val="0005392D"/>
    <w:rsid w:val="00055300"/>
    <w:rsid w:val="0005551F"/>
    <w:rsid w:val="000556DE"/>
    <w:rsid w:val="00055D80"/>
    <w:rsid w:val="00055FB6"/>
    <w:rsid w:val="00056C74"/>
    <w:rsid w:val="00056D3C"/>
    <w:rsid w:val="00056FD6"/>
    <w:rsid w:val="000602F1"/>
    <w:rsid w:val="00060654"/>
    <w:rsid w:val="00060A47"/>
    <w:rsid w:val="00060E17"/>
    <w:rsid w:val="0006101D"/>
    <w:rsid w:val="0006152C"/>
    <w:rsid w:val="000618DD"/>
    <w:rsid w:val="00061B09"/>
    <w:rsid w:val="00061F0F"/>
    <w:rsid w:val="0006267B"/>
    <w:rsid w:val="00063037"/>
    <w:rsid w:val="000636ED"/>
    <w:rsid w:val="00063834"/>
    <w:rsid w:val="00065871"/>
    <w:rsid w:val="00066B0B"/>
    <w:rsid w:val="00066D98"/>
    <w:rsid w:val="000676FA"/>
    <w:rsid w:val="00070786"/>
    <w:rsid w:val="00070813"/>
    <w:rsid w:val="00070861"/>
    <w:rsid w:val="00070913"/>
    <w:rsid w:val="00070D49"/>
    <w:rsid w:val="00071BB3"/>
    <w:rsid w:val="00072619"/>
    <w:rsid w:val="0007290A"/>
    <w:rsid w:val="000731DD"/>
    <w:rsid w:val="000738B3"/>
    <w:rsid w:val="000744C6"/>
    <w:rsid w:val="00074868"/>
    <w:rsid w:val="00075E91"/>
    <w:rsid w:val="0007687E"/>
    <w:rsid w:val="00076F11"/>
    <w:rsid w:val="00076F31"/>
    <w:rsid w:val="000812C5"/>
    <w:rsid w:val="00081607"/>
    <w:rsid w:val="00081FE6"/>
    <w:rsid w:val="00082629"/>
    <w:rsid w:val="0008262D"/>
    <w:rsid w:val="00083517"/>
    <w:rsid w:val="0008369A"/>
    <w:rsid w:val="0008370B"/>
    <w:rsid w:val="00084018"/>
    <w:rsid w:val="00084C9A"/>
    <w:rsid w:val="0008593E"/>
    <w:rsid w:val="00086950"/>
    <w:rsid w:val="0008725B"/>
    <w:rsid w:val="000873A1"/>
    <w:rsid w:val="000875C0"/>
    <w:rsid w:val="00087B1F"/>
    <w:rsid w:val="00087B63"/>
    <w:rsid w:val="00087CD3"/>
    <w:rsid w:val="0009050F"/>
    <w:rsid w:val="000905A9"/>
    <w:rsid w:val="00090D0F"/>
    <w:rsid w:val="00090D92"/>
    <w:rsid w:val="00090F07"/>
    <w:rsid w:val="00091ABA"/>
    <w:rsid w:val="00091D9A"/>
    <w:rsid w:val="00092189"/>
    <w:rsid w:val="000929C6"/>
    <w:rsid w:val="0009385A"/>
    <w:rsid w:val="000941F3"/>
    <w:rsid w:val="0009532C"/>
    <w:rsid w:val="00095F7A"/>
    <w:rsid w:val="000961E6"/>
    <w:rsid w:val="000964DB"/>
    <w:rsid w:val="000966A7"/>
    <w:rsid w:val="000969E5"/>
    <w:rsid w:val="00096A59"/>
    <w:rsid w:val="00096C64"/>
    <w:rsid w:val="000971E8"/>
    <w:rsid w:val="0009752A"/>
    <w:rsid w:val="0009753C"/>
    <w:rsid w:val="00097FC6"/>
    <w:rsid w:val="000A037F"/>
    <w:rsid w:val="000A039D"/>
    <w:rsid w:val="000A0836"/>
    <w:rsid w:val="000A0AD9"/>
    <w:rsid w:val="000A1354"/>
    <w:rsid w:val="000A187B"/>
    <w:rsid w:val="000A19C2"/>
    <w:rsid w:val="000A1A37"/>
    <w:rsid w:val="000A1E7E"/>
    <w:rsid w:val="000A25CC"/>
    <w:rsid w:val="000A3026"/>
    <w:rsid w:val="000A3FAF"/>
    <w:rsid w:val="000A43D5"/>
    <w:rsid w:val="000A4D02"/>
    <w:rsid w:val="000A57EC"/>
    <w:rsid w:val="000A5E42"/>
    <w:rsid w:val="000A6DBC"/>
    <w:rsid w:val="000A7067"/>
    <w:rsid w:val="000A74CD"/>
    <w:rsid w:val="000A7D50"/>
    <w:rsid w:val="000A7F8C"/>
    <w:rsid w:val="000B0603"/>
    <w:rsid w:val="000B0899"/>
    <w:rsid w:val="000B13DA"/>
    <w:rsid w:val="000B14FF"/>
    <w:rsid w:val="000B1D81"/>
    <w:rsid w:val="000B1E53"/>
    <w:rsid w:val="000B2344"/>
    <w:rsid w:val="000B277B"/>
    <w:rsid w:val="000B2E03"/>
    <w:rsid w:val="000B357A"/>
    <w:rsid w:val="000B3818"/>
    <w:rsid w:val="000B39BE"/>
    <w:rsid w:val="000B3A62"/>
    <w:rsid w:val="000B3D1B"/>
    <w:rsid w:val="000B3D79"/>
    <w:rsid w:val="000B47A6"/>
    <w:rsid w:val="000B5496"/>
    <w:rsid w:val="000B5929"/>
    <w:rsid w:val="000B6486"/>
    <w:rsid w:val="000B6689"/>
    <w:rsid w:val="000B759C"/>
    <w:rsid w:val="000C0218"/>
    <w:rsid w:val="000C039E"/>
    <w:rsid w:val="000C0607"/>
    <w:rsid w:val="000C0FE2"/>
    <w:rsid w:val="000C10C7"/>
    <w:rsid w:val="000C2038"/>
    <w:rsid w:val="000C2561"/>
    <w:rsid w:val="000C299A"/>
    <w:rsid w:val="000C2A8D"/>
    <w:rsid w:val="000C2E26"/>
    <w:rsid w:val="000C319E"/>
    <w:rsid w:val="000C39CB"/>
    <w:rsid w:val="000C4244"/>
    <w:rsid w:val="000C4505"/>
    <w:rsid w:val="000C4A1A"/>
    <w:rsid w:val="000C4CCA"/>
    <w:rsid w:val="000C4F0E"/>
    <w:rsid w:val="000C51E0"/>
    <w:rsid w:val="000C5918"/>
    <w:rsid w:val="000C5CEA"/>
    <w:rsid w:val="000C68B9"/>
    <w:rsid w:val="000C6B45"/>
    <w:rsid w:val="000C7E86"/>
    <w:rsid w:val="000D0482"/>
    <w:rsid w:val="000D09B0"/>
    <w:rsid w:val="000D2650"/>
    <w:rsid w:val="000D295F"/>
    <w:rsid w:val="000D2FA9"/>
    <w:rsid w:val="000D3B18"/>
    <w:rsid w:val="000D59CD"/>
    <w:rsid w:val="000D5AAB"/>
    <w:rsid w:val="000D60D4"/>
    <w:rsid w:val="000D6100"/>
    <w:rsid w:val="000D61B5"/>
    <w:rsid w:val="000D6A66"/>
    <w:rsid w:val="000D6EE3"/>
    <w:rsid w:val="000D7388"/>
    <w:rsid w:val="000D75E1"/>
    <w:rsid w:val="000E0876"/>
    <w:rsid w:val="000E13CC"/>
    <w:rsid w:val="000E1520"/>
    <w:rsid w:val="000E185E"/>
    <w:rsid w:val="000E1D0E"/>
    <w:rsid w:val="000E2304"/>
    <w:rsid w:val="000E25EF"/>
    <w:rsid w:val="000E3782"/>
    <w:rsid w:val="000E3B4D"/>
    <w:rsid w:val="000E3BBD"/>
    <w:rsid w:val="000E3C1A"/>
    <w:rsid w:val="000E3E2C"/>
    <w:rsid w:val="000E417B"/>
    <w:rsid w:val="000E532F"/>
    <w:rsid w:val="000E5570"/>
    <w:rsid w:val="000E57A5"/>
    <w:rsid w:val="000E5B0C"/>
    <w:rsid w:val="000E5CEF"/>
    <w:rsid w:val="000E62AC"/>
    <w:rsid w:val="000E6452"/>
    <w:rsid w:val="000E6687"/>
    <w:rsid w:val="000E67D4"/>
    <w:rsid w:val="000E6D8E"/>
    <w:rsid w:val="000E7521"/>
    <w:rsid w:val="000E764D"/>
    <w:rsid w:val="000E7984"/>
    <w:rsid w:val="000E798D"/>
    <w:rsid w:val="000F0A71"/>
    <w:rsid w:val="000F21AC"/>
    <w:rsid w:val="000F4192"/>
    <w:rsid w:val="000F450E"/>
    <w:rsid w:val="000F4A41"/>
    <w:rsid w:val="000F4BF9"/>
    <w:rsid w:val="000F52DD"/>
    <w:rsid w:val="000F5F38"/>
    <w:rsid w:val="000F755A"/>
    <w:rsid w:val="000F76D4"/>
    <w:rsid w:val="001001F0"/>
    <w:rsid w:val="0010026D"/>
    <w:rsid w:val="00100BB8"/>
    <w:rsid w:val="00100E67"/>
    <w:rsid w:val="0010188F"/>
    <w:rsid w:val="00101A10"/>
    <w:rsid w:val="00102067"/>
    <w:rsid w:val="0010245B"/>
    <w:rsid w:val="00102688"/>
    <w:rsid w:val="00103745"/>
    <w:rsid w:val="00105B24"/>
    <w:rsid w:val="00105C25"/>
    <w:rsid w:val="00105D2C"/>
    <w:rsid w:val="00106086"/>
    <w:rsid w:val="00106989"/>
    <w:rsid w:val="00106B5B"/>
    <w:rsid w:val="00106BC1"/>
    <w:rsid w:val="0010702D"/>
    <w:rsid w:val="00107968"/>
    <w:rsid w:val="00110182"/>
    <w:rsid w:val="00110E00"/>
    <w:rsid w:val="00110EE2"/>
    <w:rsid w:val="00111209"/>
    <w:rsid w:val="001114BA"/>
    <w:rsid w:val="00111A86"/>
    <w:rsid w:val="00111C78"/>
    <w:rsid w:val="00113235"/>
    <w:rsid w:val="00113975"/>
    <w:rsid w:val="00113CE2"/>
    <w:rsid w:val="00114318"/>
    <w:rsid w:val="00114645"/>
    <w:rsid w:val="00115051"/>
    <w:rsid w:val="00115383"/>
    <w:rsid w:val="00115725"/>
    <w:rsid w:val="00115D10"/>
    <w:rsid w:val="00115F7B"/>
    <w:rsid w:val="00116003"/>
    <w:rsid w:val="001165C1"/>
    <w:rsid w:val="00116C0B"/>
    <w:rsid w:val="001173FD"/>
    <w:rsid w:val="001202AB"/>
    <w:rsid w:val="001208E7"/>
    <w:rsid w:val="00120964"/>
    <w:rsid w:val="00120D8A"/>
    <w:rsid w:val="00121E84"/>
    <w:rsid w:val="001238F8"/>
    <w:rsid w:val="00123BE8"/>
    <w:rsid w:val="00123F8D"/>
    <w:rsid w:val="00124D0B"/>
    <w:rsid w:val="00124DC3"/>
    <w:rsid w:val="0012517F"/>
    <w:rsid w:val="0012570E"/>
    <w:rsid w:val="001257C3"/>
    <w:rsid w:val="0012585C"/>
    <w:rsid w:val="001258C7"/>
    <w:rsid w:val="00125BCC"/>
    <w:rsid w:val="00126723"/>
    <w:rsid w:val="00126D8B"/>
    <w:rsid w:val="00127549"/>
    <w:rsid w:val="00127873"/>
    <w:rsid w:val="00130263"/>
    <w:rsid w:val="00130293"/>
    <w:rsid w:val="001304FB"/>
    <w:rsid w:val="00130BC1"/>
    <w:rsid w:val="00130EF1"/>
    <w:rsid w:val="00131B70"/>
    <w:rsid w:val="00131D0B"/>
    <w:rsid w:val="00132256"/>
    <w:rsid w:val="00132DF3"/>
    <w:rsid w:val="001331BA"/>
    <w:rsid w:val="00133774"/>
    <w:rsid w:val="001344FB"/>
    <w:rsid w:val="00135DFC"/>
    <w:rsid w:val="00136EE9"/>
    <w:rsid w:val="00136F59"/>
    <w:rsid w:val="00140BCE"/>
    <w:rsid w:val="00141801"/>
    <w:rsid w:val="00141D17"/>
    <w:rsid w:val="0014277C"/>
    <w:rsid w:val="00142A0B"/>
    <w:rsid w:val="00143878"/>
    <w:rsid w:val="00143E02"/>
    <w:rsid w:val="00144CF9"/>
    <w:rsid w:val="0014563A"/>
    <w:rsid w:val="00145D5B"/>
    <w:rsid w:val="00145D6D"/>
    <w:rsid w:val="00146496"/>
    <w:rsid w:val="00146982"/>
    <w:rsid w:val="00146BB9"/>
    <w:rsid w:val="00147169"/>
    <w:rsid w:val="0014728C"/>
    <w:rsid w:val="001477DC"/>
    <w:rsid w:val="001501F6"/>
    <w:rsid w:val="00150324"/>
    <w:rsid w:val="00150BB4"/>
    <w:rsid w:val="00150CF4"/>
    <w:rsid w:val="00151141"/>
    <w:rsid w:val="00151474"/>
    <w:rsid w:val="00152167"/>
    <w:rsid w:val="001528DA"/>
    <w:rsid w:val="00152BE0"/>
    <w:rsid w:val="00152E29"/>
    <w:rsid w:val="00153205"/>
    <w:rsid w:val="001537E1"/>
    <w:rsid w:val="00153D4D"/>
    <w:rsid w:val="001544BB"/>
    <w:rsid w:val="001554F8"/>
    <w:rsid w:val="00155B31"/>
    <w:rsid w:val="00155DC2"/>
    <w:rsid w:val="00156413"/>
    <w:rsid w:val="0015663E"/>
    <w:rsid w:val="001569BD"/>
    <w:rsid w:val="00157308"/>
    <w:rsid w:val="00157531"/>
    <w:rsid w:val="00160932"/>
    <w:rsid w:val="00160B49"/>
    <w:rsid w:val="0016136F"/>
    <w:rsid w:val="00163238"/>
    <w:rsid w:val="00163590"/>
    <w:rsid w:val="001644BB"/>
    <w:rsid w:val="001645F6"/>
    <w:rsid w:val="00164750"/>
    <w:rsid w:val="00164FC9"/>
    <w:rsid w:val="001653A9"/>
    <w:rsid w:val="001653FC"/>
    <w:rsid w:val="00165607"/>
    <w:rsid w:val="00165BCC"/>
    <w:rsid w:val="00165C6F"/>
    <w:rsid w:val="00165F0D"/>
    <w:rsid w:val="00165F4F"/>
    <w:rsid w:val="00166437"/>
    <w:rsid w:val="001671BD"/>
    <w:rsid w:val="00167AE5"/>
    <w:rsid w:val="001702B9"/>
    <w:rsid w:val="001712C3"/>
    <w:rsid w:val="00171AC4"/>
    <w:rsid w:val="00172469"/>
    <w:rsid w:val="001734D1"/>
    <w:rsid w:val="0017397C"/>
    <w:rsid w:val="00174201"/>
    <w:rsid w:val="0017483C"/>
    <w:rsid w:val="00177208"/>
    <w:rsid w:val="001774E0"/>
    <w:rsid w:val="00177C78"/>
    <w:rsid w:val="00177CBB"/>
    <w:rsid w:val="00177E07"/>
    <w:rsid w:val="00177E4C"/>
    <w:rsid w:val="00180C42"/>
    <w:rsid w:val="00180F12"/>
    <w:rsid w:val="0018148D"/>
    <w:rsid w:val="0018198C"/>
    <w:rsid w:val="001822BA"/>
    <w:rsid w:val="001825D7"/>
    <w:rsid w:val="001826F2"/>
    <w:rsid w:val="00182BDB"/>
    <w:rsid w:val="00182C2C"/>
    <w:rsid w:val="001831D8"/>
    <w:rsid w:val="00183747"/>
    <w:rsid w:val="001841D6"/>
    <w:rsid w:val="00184759"/>
    <w:rsid w:val="00184DA3"/>
    <w:rsid w:val="00184F5F"/>
    <w:rsid w:val="001857F0"/>
    <w:rsid w:val="00185AED"/>
    <w:rsid w:val="00185B7C"/>
    <w:rsid w:val="00186723"/>
    <w:rsid w:val="001868D4"/>
    <w:rsid w:val="00186A8B"/>
    <w:rsid w:val="001870E7"/>
    <w:rsid w:val="00187C3B"/>
    <w:rsid w:val="00187E83"/>
    <w:rsid w:val="001910A5"/>
    <w:rsid w:val="001914B8"/>
    <w:rsid w:val="001920A8"/>
    <w:rsid w:val="00192329"/>
    <w:rsid w:val="00192B07"/>
    <w:rsid w:val="00192C66"/>
    <w:rsid w:val="00193064"/>
    <w:rsid w:val="00193C34"/>
    <w:rsid w:val="00193CFE"/>
    <w:rsid w:val="001941E3"/>
    <w:rsid w:val="001948F8"/>
    <w:rsid w:val="00194A46"/>
    <w:rsid w:val="00196099"/>
    <w:rsid w:val="0019683A"/>
    <w:rsid w:val="001968A8"/>
    <w:rsid w:val="001973A6"/>
    <w:rsid w:val="001A00B7"/>
    <w:rsid w:val="001A0162"/>
    <w:rsid w:val="001A027D"/>
    <w:rsid w:val="001A1104"/>
    <w:rsid w:val="001A1A10"/>
    <w:rsid w:val="001A1C67"/>
    <w:rsid w:val="001A246F"/>
    <w:rsid w:val="001A2D08"/>
    <w:rsid w:val="001A31E5"/>
    <w:rsid w:val="001A37BC"/>
    <w:rsid w:val="001A3AE7"/>
    <w:rsid w:val="001A4102"/>
    <w:rsid w:val="001A4614"/>
    <w:rsid w:val="001A4988"/>
    <w:rsid w:val="001A677D"/>
    <w:rsid w:val="001A6A30"/>
    <w:rsid w:val="001A7275"/>
    <w:rsid w:val="001A72A6"/>
    <w:rsid w:val="001A72CD"/>
    <w:rsid w:val="001A798A"/>
    <w:rsid w:val="001A7AB5"/>
    <w:rsid w:val="001B0088"/>
    <w:rsid w:val="001B0323"/>
    <w:rsid w:val="001B09C1"/>
    <w:rsid w:val="001B121A"/>
    <w:rsid w:val="001B129C"/>
    <w:rsid w:val="001B13FF"/>
    <w:rsid w:val="001B2341"/>
    <w:rsid w:val="001B30FC"/>
    <w:rsid w:val="001B421E"/>
    <w:rsid w:val="001B5E59"/>
    <w:rsid w:val="001B65E5"/>
    <w:rsid w:val="001B66CF"/>
    <w:rsid w:val="001B6EFC"/>
    <w:rsid w:val="001B7FE0"/>
    <w:rsid w:val="001C088D"/>
    <w:rsid w:val="001C0F72"/>
    <w:rsid w:val="001C115F"/>
    <w:rsid w:val="001C18EC"/>
    <w:rsid w:val="001C1CA1"/>
    <w:rsid w:val="001C1EF6"/>
    <w:rsid w:val="001C22AE"/>
    <w:rsid w:val="001C2A3A"/>
    <w:rsid w:val="001C2DEB"/>
    <w:rsid w:val="001C38EF"/>
    <w:rsid w:val="001C4361"/>
    <w:rsid w:val="001C4E13"/>
    <w:rsid w:val="001C5A65"/>
    <w:rsid w:val="001C619E"/>
    <w:rsid w:val="001C6365"/>
    <w:rsid w:val="001C6B3D"/>
    <w:rsid w:val="001C72D6"/>
    <w:rsid w:val="001C753E"/>
    <w:rsid w:val="001C7D7E"/>
    <w:rsid w:val="001D0312"/>
    <w:rsid w:val="001D0807"/>
    <w:rsid w:val="001D0AF9"/>
    <w:rsid w:val="001D1928"/>
    <w:rsid w:val="001D193B"/>
    <w:rsid w:val="001D19AF"/>
    <w:rsid w:val="001D1EF0"/>
    <w:rsid w:val="001D2030"/>
    <w:rsid w:val="001D23A2"/>
    <w:rsid w:val="001D296E"/>
    <w:rsid w:val="001D3281"/>
    <w:rsid w:val="001D33A9"/>
    <w:rsid w:val="001D37E3"/>
    <w:rsid w:val="001D3867"/>
    <w:rsid w:val="001D3992"/>
    <w:rsid w:val="001D4F11"/>
    <w:rsid w:val="001D5250"/>
    <w:rsid w:val="001D57D9"/>
    <w:rsid w:val="001D5FAB"/>
    <w:rsid w:val="001D727A"/>
    <w:rsid w:val="001D7663"/>
    <w:rsid w:val="001D7DD8"/>
    <w:rsid w:val="001E085C"/>
    <w:rsid w:val="001E0BC0"/>
    <w:rsid w:val="001E1048"/>
    <w:rsid w:val="001E1624"/>
    <w:rsid w:val="001E1F2D"/>
    <w:rsid w:val="001E22E6"/>
    <w:rsid w:val="001E2F44"/>
    <w:rsid w:val="001E3177"/>
    <w:rsid w:val="001E41C6"/>
    <w:rsid w:val="001E4497"/>
    <w:rsid w:val="001E4842"/>
    <w:rsid w:val="001E49FF"/>
    <w:rsid w:val="001E4BA2"/>
    <w:rsid w:val="001E4DE3"/>
    <w:rsid w:val="001E59BA"/>
    <w:rsid w:val="001E5EE3"/>
    <w:rsid w:val="001E6034"/>
    <w:rsid w:val="001E636B"/>
    <w:rsid w:val="001E6731"/>
    <w:rsid w:val="001E7909"/>
    <w:rsid w:val="001E7BE6"/>
    <w:rsid w:val="001F1809"/>
    <w:rsid w:val="001F19DE"/>
    <w:rsid w:val="001F3B82"/>
    <w:rsid w:val="001F3D11"/>
    <w:rsid w:val="001F3D16"/>
    <w:rsid w:val="001F44BA"/>
    <w:rsid w:val="001F47C2"/>
    <w:rsid w:val="001F48A2"/>
    <w:rsid w:val="001F6242"/>
    <w:rsid w:val="001F6591"/>
    <w:rsid w:val="001F65BB"/>
    <w:rsid w:val="001F6970"/>
    <w:rsid w:val="001F7291"/>
    <w:rsid w:val="001F7999"/>
    <w:rsid w:val="001F7C50"/>
    <w:rsid w:val="00200072"/>
    <w:rsid w:val="00200622"/>
    <w:rsid w:val="002009A5"/>
    <w:rsid w:val="00201002"/>
    <w:rsid w:val="002014D3"/>
    <w:rsid w:val="0020280E"/>
    <w:rsid w:val="00202DA5"/>
    <w:rsid w:val="00203AE6"/>
    <w:rsid w:val="00203F1A"/>
    <w:rsid w:val="002043A2"/>
    <w:rsid w:val="00204924"/>
    <w:rsid w:val="00205B5C"/>
    <w:rsid w:val="002060A1"/>
    <w:rsid w:val="00206286"/>
    <w:rsid w:val="00206D76"/>
    <w:rsid w:val="002073CE"/>
    <w:rsid w:val="002104E7"/>
    <w:rsid w:val="0021087A"/>
    <w:rsid w:val="00210CBB"/>
    <w:rsid w:val="0021117D"/>
    <w:rsid w:val="00211507"/>
    <w:rsid w:val="0021166B"/>
    <w:rsid w:val="002125AB"/>
    <w:rsid w:val="0021280E"/>
    <w:rsid w:val="00213235"/>
    <w:rsid w:val="00213627"/>
    <w:rsid w:val="0021462C"/>
    <w:rsid w:val="0021500A"/>
    <w:rsid w:val="0021515C"/>
    <w:rsid w:val="002155BC"/>
    <w:rsid w:val="00215CEF"/>
    <w:rsid w:val="002166AE"/>
    <w:rsid w:val="002173BF"/>
    <w:rsid w:val="00217B67"/>
    <w:rsid w:val="00220566"/>
    <w:rsid w:val="0022084D"/>
    <w:rsid w:val="00220988"/>
    <w:rsid w:val="00221CAB"/>
    <w:rsid w:val="002222C9"/>
    <w:rsid w:val="00222439"/>
    <w:rsid w:val="00222783"/>
    <w:rsid w:val="0022283B"/>
    <w:rsid w:val="00222902"/>
    <w:rsid w:val="00222EDB"/>
    <w:rsid w:val="0022369A"/>
    <w:rsid w:val="0022399B"/>
    <w:rsid w:val="002239D8"/>
    <w:rsid w:val="00223D2C"/>
    <w:rsid w:val="00224021"/>
    <w:rsid w:val="00224670"/>
    <w:rsid w:val="00224896"/>
    <w:rsid w:val="002248B9"/>
    <w:rsid w:val="00224C08"/>
    <w:rsid w:val="00225391"/>
    <w:rsid w:val="00225653"/>
    <w:rsid w:val="00226321"/>
    <w:rsid w:val="002264C0"/>
    <w:rsid w:val="00226662"/>
    <w:rsid w:val="00226AD5"/>
    <w:rsid w:val="0022713B"/>
    <w:rsid w:val="00227A1B"/>
    <w:rsid w:val="00227BC7"/>
    <w:rsid w:val="00227CFD"/>
    <w:rsid w:val="00227E0D"/>
    <w:rsid w:val="00230B76"/>
    <w:rsid w:val="002319F8"/>
    <w:rsid w:val="00232750"/>
    <w:rsid w:val="002328CA"/>
    <w:rsid w:val="00232C10"/>
    <w:rsid w:val="00232D94"/>
    <w:rsid w:val="002330B7"/>
    <w:rsid w:val="00234187"/>
    <w:rsid w:val="00234471"/>
    <w:rsid w:val="0023498D"/>
    <w:rsid w:val="00235731"/>
    <w:rsid w:val="002361A0"/>
    <w:rsid w:val="00236D85"/>
    <w:rsid w:val="002375B7"/>
    <w:rsid w:val="00237988"/>
    <w:rsid w:val="00240496"/>
    <w:rsid w:val="002431BE"/>
    <w:rsid w:val="002439E2"/>
    <w:rsid w:val="00243A15"/>
    <w:rsid w:val="0024420D"/>
    <w:rsid w:val="00244C0B"/>
    <w:rsid w:val="002450F6"/>
    <w:rsid w:val="00246235"/>
    <w:rsid w:val="0024657D"/>
    <w:rsid w:val="00246AD9"/>
    <w:rsid w:val="00246E10"/>
    <w:rsid w:val="00247045"/>
    <w:rsid w:val="00247702"/>
    <w:rsid w:val="00247EAD"/>
    <w:rsid w:val="00247F00"/>
    <w:rsid w:val="00250977"/>
    <w:rsid w:val="00250E1D"/>
    <w:rsid w:val="00250F3A"/>
    <w:rsid w:val="0025179F"/>
    <w:rsid w:val="00251827"/>
    <w:rsid w:val="00251E77"/>
    <w:rsid w:val="00251F84"/>
    <w:rsid w:val="00252479"/>
    <w:rsid w:val="00253065"/>
    <w:rsid w:val="0025389A"/>
    <w:rsid w:val="00253CA4"/>
    <w:rsid w:val="00253D2D"/>
    <w:rsid w:val="00254758"/>
    <w:rsid w:val="00254A09"/>
    <w:rsid w:val="00254C60"/>
    <w:rsid w:val="00255893"/>
    <w:rsid w:val="00255DC8"/>
    <w:rsid w:val="00255FCF"/>
    <w:rsid w:val="0025660B"/>
    <w:rsid w:val="00256776"/>
    <w:rsid w:val="00256A1B"/>
    <w:rsid w:val="00256C2B"/>
    <w:rsid w:val="00256DD8"/>
    <w:rsid w:val="00257290"/>
    <w:rsid w:val="002573CD"/>
    <w:rsid w:val="00257759"/>
    <w:rsid w:val="00257D1B"/>
    <w:rsid w:val="002605F4"/>
    <w:rsid w:val="00260621"/>
    <w:rsid w:val="00260A9D"/>
    <w:rsid w:val="00261DD8"/>
    <w:rsid w:val="0026228E"/>
    <w:rsid w:val="00262CFD"/>
    <w:rsid w:val="0026366D"/>
    <w:rsid w:val="00263B86"/>
    <w:rsid w:val="00264463"/>
    <w:rsid w:val="002647F7"/>
    <w:rsid w:val="0026480F"/>
    <w:rsid w:val="00264D73"/>
    <w:rsid w:val="00265C2A"/>
    <w:rsid w:val="002664F6"/>
    <w:rsid w:val="00266F53"/>
    <w:rsid w:val="00266FC1"/>
    <w:rsid w:val="002670BF"/>
    <w:rsid w:val="0026766A"/>
    <w:rsid w:val="00267803"/>
    <w:rsid w:val="00267C89"/>
    <w:rsid w:val="002704E8"/>
    <w:rsid w:val="002705E3"/>
    <w:rsid w:val="00270DE9"/>
    <w:rsid w:val="00270EFF"/>
    <w:rsid w:val="0027122F"/>
    <w:rsid w:val="0027185E"/>
    <w:rsid w:val="00271973"/>
    <w:rsid w:val="00271D5B"/>
    <w:rsid w:val="002724E9"/>
    <w:rsid w:val="0027253B"/>
    <w:rsid w:val="00272691"/>
    <w:rsid w:val="00272ABB"/>
    <w:rsid w:val="00272ABC"/>
    <w:rsid w:val="00272D37"/>
    <w:rsid w:val="00272F74"/>
    <w:rsid w:val="002732B1"/>
    <w:rsid w:val="0027357C"/>
    <w:rsid w:val="00273EA5"/>
    <w:rsid w:val="00274410"/>
    <w:rsid w:val="00274B23"/>
    <w:rsid w:val="0027501D"/>
    <w:rsid w:val="002752AB"/>
    <w:rsid w:val="00275956"/>
    <w:rsid w:val="00276A4D"/>
    <w:rsid w:val="00277567"/>
    <w:rsid w:val="00277BE1"/>
    <w:rsid w:val="00277D6A"/>
    <w:rsid w:val="00280065"/>
    <w:rsid w:val="00280D4D"/>
    <w:rsid w:val="00281B0C"/>
    <w:rsid w:val="00282E72"/>
    <w:rsid w:val="00283800"/>
    <w:rsid w:val="002839E6"/>
    <w:rsid w:val="00283AAA"/>
    <w:rsid w:val="0028424B"/>
    <w:rsid w:val="00284E9F"/>
    <w:rsid w:val="00285701"/>
    <w:rsid w:val="00286BFC"/>
    <w:rsid w:val="00286E37"/>
    <w:rsid w:val="0028700F"/>
    <w:rsid w:val="00287C63"/>
    <w:rsid w:val="00287D00"/>
    <w:rsid w:val="00290E49"/>
    <w:rsid w:val="002914C7"/>
    <w:rsid w:val="00291E45"/>
    <w:rsid w:val="00292B1B"/>
    <w:rsid w:val="00292E4F"/>
    <w:rsid w:val="0029312D"/>
    <w:rsid w:val="00293969"/>
    <w:rsid w:val="00293AB2"/>
    <w:rsid w:val="00293D50"/>
    <w:rsid w:val="00294086"/>
    <w:rsid w:val="00294C71"/>
    <w:rsid w:val="00295042"/>
    <w:rsid w:val="00295973"/>
    <w:rsid w:val="0029616A"/>
    <w:rsid w:val="00296326"/>
    <w:rsid w:val="002969FC"/>
    <w:rsid w:val="00296E78"/>
    <w:rsid w:val="00296EAE"/>
    <w:rsid w:val="00297215"/>
    <w:rsid w:val="00297823"/>
    <w:rsid w:val="00297D71"/>
    <w:rsid w:val="002A0730"/>
    <w:rsid w:val="002A0EAE"/>
    <w:rsid w:val="002A13A8"/>
    <w:rsid w:val="002A13DE"/>
    <w:rsid w:val="002A14E1"/>
    <w:rsid w:val="002A15A0"/>
    <w:rsid w:val="002A1651"/>
    <w:rsid w:val="002A1C44"/>
    <w:rsid w:val="002A23B1"/>
    <w:rsid w:val="002A252A"/>
    <w:rsid w:val="002A39F7"/>
    <w:rsid w:val="002A3B54"/>
    <w:rsid w:val="002A3B68"/>
    <w:rsid w:val="002A4CC8"/>
    <w:rsid w:val="002A4FE9"/>
    <w:rsid w:val="002A610C"/>
    <w:rsid w:val="002A6A60"/>
    <w:rsid w:val="002A77D5"/>
    <w:rsid w:val="002A7DBF"/>
    <w:rsid w:val="002A7EEB"/>
    <w:rsid w:val="002B0806"/>
    <w:rsid w:val="002B1EE0"/>
    <w:rsid w:val="002B27EA"/>
    <w:rsid w:val="002B2D20"/>
    <w:rsid w:val="002B2E5E"/>
    <w:rsid w:val="002B36C5"/>
    <w:rsid w:val="002B3CA2"/>
    <w:rsid w:val="002B4267"/>
    <w:rsid w:val="002B4853"/>
    <w:rsid w:val="002B48F1"/>
    <w:rsid w:val="002B4998"/>
    <w:rsid w:val="002B4D09"/>
    <w:rsid w:val="002B5609"/>
    <w:rsid w:val="002B563F"/>
    <w:rsid w:val="002B56EB"/>
    <w:rsid w:val="002B5B21"/>
    <w:rsid w:val="002B61C4"/>
    <w:rsid w:val="002B6377"/>
    <w:rsid w:val="002B6A08"/>
    <w:rsid w:val="002B6B81"/>
    <w:rsid w:val="002B6DBD"/>
    <w:rsid w:val="002B70C7"/>
    <w:rsid w:val="002B7129"/>
    <w:rsid w:val="002B74B1"/>
    <w:rsid w:val="002B7A87"/>
    <w:rsid w:val="002C0957"/>
    <w:rsid w:val="002C0E70"/>
    <w:rsid w:val="002C21B7"/>
    <w:rsid w:val="002C22FB"/>
    <w:rsid w:val="002C2405"/>
    <w:rsid w:val="002C2665"/>
    <w:rsid w:val="002C2714"/>
    <w:rsid w:val="002C2B9A"/>
    <w:rsid w:val="002C2FAB"/>
    <w:rsid w:val="002C329F"/>
    <w:rsid w:val="002C351C"/>
    <w:rsid w:val="002C4011"/>
    <w:rsid w:val="002C4469"/>
    <w:rsid w:val="002C49D7"/>
    <w:rsid w:val="002C4B64"/>
    <w:rsid w:val="002C5117"/>
    <w:rsid w:val="002C52A6"/>
    <w:rsid w:val="002C58BF"/>
    <w:rsid w:val="002C5BB0"/>
    <w:rsid w:val="002C5FF4"/>
    <w:rsid w:val="002C7C97"/>
    <w:rsid w:val="002D0486"/>
    <w:rsid w:val="002D1072"/>
    <w:rsid w:val="002D147D"/>
    <w:rsid w:val="002D1628"/>
    <w:rsid w:val="002D1FEE"/>
    <w:rsid w:val="002D2639"/>
    <w:rsid w:val="002D343F"/>
    <w:rsid w:val="002D3956"/>
    <w:rsid w:val="002D44FC"/>
    <w:rsid w:val="002D52AE"/>
    <w:rsid w:val="002D53CB"/>
    <w:rsid w:val="002D5589"/>
    <w:rsid w:val="002D57CA"/>
    <w:rsid w:val="002D5943"/>
    <w:rsid w:val="002D5DB5"/>
    <w:rsid w:val="002D624E"/>
    <w:rsid w:val="002D6A7C"/>
    <w:rsid w:val="002D6D83"/>
    <w:rsid w:val="002D7921"/>
    <w:rsid w:val="002D79C1"/>
    <w:rsid w:val="002D7BEC"/>
    <w:rsid w:val="002E0375"/>
    <w:rsid w:val="002E0450"/>
    <w:rsid w:val="002E06C0"/>
    <w:rsid w:val="002E0862"/>
    <w:rsid w:val="002E09EC"/>
    <w:rsid w:val="002E1704"/>
    <w:rsid w:val="002E1FE1"/>
    <w:rsid w:val="002E20F5"/>
    <w:rsid w:val="002E2888"/>
    <w:rsid w:val="002E2D17"/>
    <w:rsid w:val="002E39E1"/>
    <w:rsid w:val="002E4361"/>
    <w:rsid w:val="002E4533"/>
    <w:rsid w:val="002E5A3A"/>
    <w:rsid w:val="002E5C2C"/>
    <w:rsid w:val="002E60DD"/>
    <w:rsid w:val="002E65F6"/>
    <w:rsid w:val="002E698E"/>
    <w:rsid w:val="002E6C26"/>
    <w:rsid w:val="002E6CE5"/>
    <w:rsid w:val="002E6E5A"/>
    <w:rsid w:val="002E7569"/>
    <w:rsid w:val="002E799E"/>
    <w:rsid w:val="002E7BBB"/>
    <w:rsid w:val="002F00C7"/>
    <w:rsid w:val="002F0AE6"/>
    <w:rsid w:val="002F0B9B"/>
    <w:rsid w:val="002F1588"/>
    <w:rsid w:val="002F1ABC"/>
    <w:rsid w:val="002F1BED"/>
    <w:rsid w:val="002F2359"/>
    <w:rsid w:val="002F2E88"/>
    <w:rsid w:val="002F3756"/>
    <w:rsid w:val="002F3EC7"/>
    <w:rsid w:val="002F467C"/>
    <w:rsid w:val="002F4A1A"/>
    <w:rsid w:val="002F4A52"/>
    <w:rsid w:val="002F4D22"/>
    <w:rsid w:val="002F539F"/>
    <w:rsid w:val="002F5992"/>
    <w:rsid w:val="002F5CD0"/>
    <w:rsid w:val="002F697E"/>
    <w:rsid w:val="002F70B7"/>
    <w:rsid w:val="002F7F16"/>
    <w:rsid w:val="00300356"/>
    <w:rsid w:val="00300BEB"/>
    <w:rsid w:val="00301690"/>
    <w:rsid w:val="003017E4"/>
    <w:rsid w:val="003019B3"/>
    <w:rsid w:val="00301BF2"/>
    <w:rsid w:val="00302324"/>
    <w:rsid w:val="00302A90"/>
    <w:rsid w:val="00302B83"/>
    <w:rsid w:val="00302ED0"/>
    <w:rsid w:val="00303144"/>
    <w:rsid w:val="0030316A"/>
    <w:rsid w:val="00303402"/>
    <w:rsid w:val="00303563"/>
    <w:rsid w:val="00303D79"/>
    <w:rsid w:val="003049D2"/>
    <w:rsid w:val="00305010"/>
    <w:rsid w:val="00305234"/>
    <w:rsid w:val="003053C5"/>
    <w:rsid w:val="00305432"/>
    <w:rsid w:val="003057D5"/>
    <w:rsid w:val="00305AC6"/>
    <w:rsid w:val="00306221"/>
    <w:rsid w:val="00306298"/>
    <w:rsid w:val="003106EA"/>
    <w:rsid w:val="003109BD"/>
    <w:rsid w:val="00310C09"/>
    <w:rsid w:val="00310E00"/>
    <w:rsid w:val="0031128E"/>
    <w:rsid w:val="0031157A"/>
    <w:rsid w:val="00311C27"/>
    <w:rsid w:val="003121DC"/>
    <w:rsid w:val="00312B55"/>
    <w:rsid w:val="00313277"/>
    <w:rsid w:val="0031376B"/>
    <w:rsid w:val="00313A5F"/>
    <w:rsid w:val="00313F5F"/>
    <w:rsid w:val="0031418C"/>
    <w:rsid w:val="003141E6"/>
    <w:rsid w:val="0031424B"/>
    <w:rsid w:val="00314BC0"/>
    <w:rsid w:val="003155D8"/>
    <w:rsid w:val="003159CD"/>
    <w:rsid w:val="00315A7B"/>
    <w:rsid w:val="00315EB9"/>
    <w:rsid w:val="003166C1"/>
    <w:rsid w:val="003168CC"/>
    <w:rsid w:val="00317042"/>
    <w:rsid w:val="00317901"/>
    <w:rsid w:val="00317A25"/>
    <w:rsid w:val="00317C4C"/>
    <w:rsid w:val="00320141"/>
    <w:rsid w:val="0032038F"/>
    <w:rsid w:val="0032045A"/>
    <w:rsid w:val="00320B6C"/>
    <w:rsid w:val="00320DE7"/>
    <w:rsid w:val="00320F50"/>
    <w:rsid w:val="0032113C"/>
    <w:rsid w:val="00323750"/>
    <w:rsid w:val="00324722"/>
    <w:rsid w:val="0032479B"/>
    <w:rsid w:val="003247BC"/>
    <w:rsid w:val="00324EF2"/>
    <w:rsid w:val="00324FAB"/>
    <w:rsid w:val="0032544A"/>
    <w:rsid w:val="003254E8"/>
    <w:rsid w:val="003258A3"/>
    <w:rsid w:val="00325ABB"/>
    <w:rsid w:val="00325BC1"/>
    <w:rsid w:val="00325CE1"/>
    <w:rsid w:val="003261DF"/>
    <w:rsid w:val="0032637E"/>
    <w:rsid w:val="00326F10"/>
    <w:rsid w:val="003272C0"/>
    <w:rsid w:val="00327AD1"/>
    <w:rsid w:val="00327E9C"/>
    <w:rsid w:val="0033010C"/>
    <w:rsid w:val="00330300"/>
    <w:rsid w:val="00330B7A"/>
    <w:rsid w:val="00330BF2"/>
    <w:rsid w:val="00330C3C"/>
    <w:rsid w:val="00330E28"/>
    <w:rsid w:val="0033100D"/>
    <w:rsid w:val="003319D2"/>
    <w:rsid w:val="00331D3A"/>
    <w:rsid w:val="00331FFA"/>
    <w:rsid w:val="0033204A"/>
    <w:rsid w:val="003320F1"/>
    <w:rsid w:val="00332355"/>
    <w:rsid w:val="00332461"/>
    <w:rsid w:val="0033277D"/>
    <w:rsid w:val="003333B1"/>
    <w:rsid w:val="003338A4"/>
    <w:rsid w:val="00333B5A"/>
    <w:rsid w:val="00333ED3"/>
    <w:rsid w:val="00333F20"/>
    <w:rsid w:val="00334011"/>
    <w:rsid w:val="0033419E"/>
    <w:rsid w:val="003344CD"/>
    <w:rsid w:val="00334BAA"/>
    <w:rsid w:val="0033523D"/>
    <w:rsid w:val="00337BBF"/>
    <w:rsid w:val="00340B9A"/>
    <w:rsid w:val="00340BDE"/>
    <w:rsid w:val="0034177A"/>
    <w:rsid w:val="00342E7E"/>
    <w:rsid w:val="003440D3"/>
    <w:rsid w:val="003449DC"/>
    <w:rsid w:val="00345082"/>
    <w:rsid w:val="00345548"/>
    <w:rsid w:val="00345CE8"/>
    <w:rsid w:val="00346067"/>
    <w:rsid w:val="003463B1"/>
    <w:rsid w:val="0034644D"/>
    <w:rsid w:val="003466F7"/>
    <w:rsid w:val="00346A41"/>
    <w:rsid w:val="00346B5F"/>
    <w:rsid w:val="00346C53"/>
    <w:rsid w:val="0034743C"/>
    <w:rsid w:val="00347C00"/>
    <w:rsid w:val="003507AA"/>
    <w:rsid w:val="00350C5C"/>
    <w:rsid w:val="00350D9B"/>
    <w:rsid w:val="003512D7"/>
    <w:rsid w:val="00351A9E"/>
    <w:rsid w:val="00351B29"/>
    <w:rsid w:val="00351F2F"/>
    <w:rsid w:val="00352CA1"/>
    <w:rsid w:val="003541D2"/>
    <w:rsid w:val="00354378"/>
    <w:rsid w:val="00354DA7"/>
    <w:rsid w:val="0035573A"/>
    <w:rsid w:val="003557A7"/>
    <w:rsid w:val="00355825"/>
    <w:rsid w:val="00355FEF"/>
    <w:rsid w:val="00356562"/>
    <w:rsid w:val="00357826"/>
    <w:rsid w:val="00357912"/>
    <w:rsid w:val="00357B9F"/>
    <w:rsid w:val="00357F8F"/>
    <w:rsid w:val="00360412"/>
    <w:rsid w:val="00360A66"/>
    <w:rsid w:val="00360A69"/>
    <w:rsid w:val="00361CB2"/>
    <w:rsid w:val="00363A7A"/>
    <w:rsid w:val="00363AF7"/>
    <w:rsid w:val="00363F42"/>
    <w:rsid w:val="00364940"/>
    <w:rsid w:val="00365A0E"/>
    <w:rsid w:val="0036633F"/>
    <w:rsid w:val="00367831"/>
    <w:rsid w:val="00367B09"/>
    <w:rsid w:val="00367F08"/>
    <w:rsid w:val="00367F54"/>
    <w:rsid w:val="00370C4A"/>
    <w:rsid w:val="003715EF"/>
    <w:rsid w:val="00371D1F"/>
    <w:rsid w:val="0037219F"/>
    <w:rsid w:val="00372DD8"/>
    <w:rsid w:val="00373310"/>
    <w:rsid w:val="00373C03"/>
    <w:rsid w:val="00373D4E"/>
    <w:rsid w:val="00373EEC"/>
    <w:rsid w:val="003741BD"/>
    <w:rsid w:val="0037499F"/>
    <w:rsid w:val="00374E27"/>
    <w:rsid w:val="00375038"/>
    <w:rsid w:val="0037509C"/>
    <w:rsid w:val="0037518E"/>
    <w:rsid w:val="00375381"/>
    <w:rsid w:val="00375653"/>
    <w:rsid w:val="00376286"/>
    <w:rsid w:val="003765B0"/>
    <w:rsid w:val="003770D4"/>
    <w:rsid w:val="00380068"/>
    <w:rsid w:val="00380EFF"/>
    <w:rsid w:val="00381790"/>
    <w:rsid w:val="003820E5"/>
    <w:rsid w:val="003821E4"/>
    <w:rsid w:val="00382287"/>
    <w:rsid w:val="003832A6"/>
    <w:rsid w:val="00383375"/>
    <w:rsid w:val="003835FE"/>
    <w:rsid w:val="00384662"/>
    <w:rsid w:val="00384FDA"/>
    <w:rsid w:val="00385417"/>
    <w:rsid w:val="00385EC6"/>
    <w:rsid w:val="00386048"/>
    <w:rsid w:val="0038609D"/>
    <w:rsid w:val="003860DA"/>
    <w:rsid w:val="00386B3B"/>
    <w:rsid w:val="00386D24"/>
    <w:rsid w:val="00387CB6"/>
    <w:rsid w:val="00390415"/>
    <w:rsid w:val="0039063A"/>
    <w:rsid w:val="003906F4"/>
    <w:rsid w:val="003908E1"/>
    <w:rsid w:val="00390938"/>
    <w:rsid w:val="003909A2"/>
    <w:rsid w:val="00391599"/>
    <w:rsid w:val="003919AC"/>
    <w:rsid w:val="003930C7"/>
    <w:rsid w:val="003945D5"/>
    <w:rsid w:val="00394FE7"/>
    <w:rsid w:val="003959BB"/>
    <w:rsid w:val="003969AF"/>
    <w:rsid w:val="00397291"/>
    <w:rsid w:val="0039734D"/>
    <w:rsid w:val="00397C1F"/>
    <w:rsid w:val="003A03D7"/>
    <w:rsid w:val="003A0A99"/>
    <w:rsid w:val="003A1709"/>
    <w:rsid w:val="003A1A1D"/>
    <w:rsid w:val="003A1B11"/>
    <w:rsid w:val="003A227B"/>
    <w:rsid w:val="003A2CB6"/>
    <w:rsid w:val="003A346A"/>
    <w:rsid w:val="003A3654"/>
    <w:rsid w:val="003A3F03"/>
    <w:rsid w:val="003A4E29"/>
    <w:rsid w:val="003A6069"/>
    <w:rsid w:val="003A680E"/>
    <w:rsid w:val="003A6D52"/>
    <w:rsid w:val="003A7133"/>
    <w:rsid w:val="003B0C48"/>
    <w:rsid w:val="003B0E0B"/>
    <w:rsid w:val="003B0E9C"/>
    <w:rsid w:val="003B105B"/>
    <w:rsid w:val="003B111A"/>
    <w:rsid w:val="003B236C"/>
    <w:rsid w:val="003B25A3"/>
    <w:rsid w:val="003B2970"/>
    <w:rsid w:val="003B2AA6"/>
    <w:rsid w:val="003B2CAB"/>
    <w:rsid w:val="003B382C"/>
    <w:rsid w:val="003B39D8"/>
    <w:rsid w:val="003B416F"/>
    <w:rsid w:val="003B417A"/>
    <w:rsid w:val="003B4410"/>
    <w:rsid w:val="003B4667"/>
    <w:rsid w:val="003B492F"/>
    <w:rsid w:val="003B4C8C"/>
    <w:rsid w:val="003B5073"/>
    <w:rsid w:val="003B52ED"/>
    <w:rsid w:val="003B5436"/>
    <w:rsid w:val="003B559F"/>
    <w:rsid w:val="003B5F23"/>
    <w:rsid w:val="003B6235"/>
    <w:rsid w:val="003B66C4"/>
    <w:rsid w:val="003B7853"/>
    <w:rsid w:val="003B78AB"/>
    <w:rsid w:val="003B7986"/>
    <w:rsid w:val="003C010E"/>
    <w:rsid w:val="003C0A0C"/>
    <w:rsid w:val="003C0A49"/>
    <w:rsid w:val="003C12FD"/>
    <w:rsid w:val="003C1663"/>
    <w:rsid w:val="003C320C"/>
    <w:rsid w:val="003C3723"/>
    <w:rsid w:val="003C3B01"/>
    <w:rsid w:val="003C3D72"/>
    <w:rsid w:val="003C3EBA"/>
    <w:rsid w:val="003C4041"/>
    <w:rsid w:val="003C4831"/>
    <w:rsid w:val="003C4FDD"/>
    <w:rsid w:val="003C5930"/>
    <w:rsid w:val="003C5BB5"/>
    <w:rsid w:val="003C6235"/>
    <w:rsid w:val="003C64D1"/>
    <w:rsid w:val="003C7593"/>
    <w:rsid w:val="003C7C70"/>
    <w:rsid w:val="003D03C6"/>
    <w:rsid w:val="003D0C51"/>
    <w:rsid w:val="003D1628"/>
    <w:rsid w:val="003D1A08"/>
    <w:rsid w:val="003D1BA9"/>
    <w:rsid w:val="003D2848"/>
    <w:rsid w:val="003D2DCB"/>
    <w:rsid w:val="003D30CC"/>
    <w:rsid w:val="003D5288"/>
    <w:rsid w:val="003D5A70"/>
    <w:rsid w:val="003D5DE0"/>
    <w:rsid w:val="003D613D"/>
    <w:rsid w:val="003D69B2"/>
    <w:rsid w:val="003D6E4F"/>
    <w:rsid w:val="003D7746"/>
    <w:rsid w:val="003D7CBA"/>
    <w:rsid w:val="003E03D0"/>
    <w:rsid w:val="003E05B5"/>
    <w:rsid w:val="003E08B2"/>
    <w:rsid w:val="003E0CF7"/>
    <w:rsid w:val="003E2B49"/>
    <w:rsid w:val="003E2C00"/>
    <w:rsid w:val="003E3729"/>
    <w:rsid w:val="003E3AD0"/>
    <w:rsid w:val="003E3B2B"/>
    <w:rsid w:val="003E432D"/>
    <w:rsid w:val="003E45A3"/>
    <w:rsid w:val="003E475C"/>
    <w:rsid w:val="003E53A9"/>
    <w:rsid w:val="003E58AA"/>
    <w:rsid w:val="003E59C8"/>
    <w:rsid w:val="003E6331"/>
    <w:rsid w:val="003E63CE"/>
    <w:rsid w:val="003E676D"/>
    <w:rsid w:val="003E6988"/>
    <w:rsid w:val="003F0161"/>
    <w:rsid w:val="003F03BE"/>
    <w:rsid w:val="003F087C"/>
    <w:rsid w:val="003F1133"/>
    <w:rsid w:val="003F217B"/>
    <w:rsid w:val="003F2267"/>
    <w:rsid w:val="003F23EF"/>
    <w:rsid w:val="003F2C6A"/>
    <w:rsid w:val="003F328C"/>
    <w:rsid w:val="003F4107"/>
    <w:rsid w:val="003F448E"/>
    <w:rsid w:val="003F49AD"/>
    <w:rsid w:val="003F50C9"/>
    <w:rsid w:val="003F5540"/>
    <w:rsid w:val="003F5707"/>
    <w:rsid w:val="003F5B82"/>
    <w:rsid w:val="003F6AE4"/>
    <w:rsid w:val="003F6DD0"/>
    <w:rsid w:val="003F7171"/>
    <w:rsid w:val="003F752A"/>
    <w:rsid w:val="003F760B"/>
    <w:rsid w:val="003F7762"/>
    <w:rsid w:val="00400D87"/>
    <w:rsid w:val="004011FE"/>
    <w:rsid w:val="004013CE"/>
    <w:rsid w:val="00401592"/>
    <w:rsid w:val="00401CE8"/>
    <w:rsid w:val="0040252D"/>
    <w:rsid w:val="00402B55"/>
    <w:rsid w:val="00403071"/>
    <w:rsid w:val="00403362"/>
    <w:rsid w:val="00403A13"/>
    <w:rsid w:val="00403EA7"/>
    <w:rsid w:val="004040EB"/>
    <w:rsid w:val="004047F0"/>
    <w:rsid w:val="00404B3B"/>
    <w:rsid w:val="00404C81"/>
    <w:rsid w:val="00404F1E"/>
    <w:rsid w:val="004057ED"/>
    <w:rsid w:val="00405A1F"/>
    <w:rsid w:val="004062DA"/>
    <w:rsid w:val="00407D62"/>
    <w:rsid w:val="004100BF"/>
    <w:rsid w:val="00410DD3"/>
    <w:rsid w:val="004111F3"/>
    <w:rsid w:val="00411F94"/>
    <w:rsid w:val="004123F0"/>
    <w:rsid w:val="00412BAD"/>
    <w:rsid w:val="0041328B"/>
    <w:rsid w:val="0041457A"/>
    <w:rsid w:val="00415078"/>
    <w:rsid w:val="0041581E"/>
    <w:rsid w:val="00415899"/>
    <w:rsid w:val="00415AC5"/>
    <w:rsid w:val="00416433"/>
    <w:rsid w:val="0041652C"/>
    <w:rsid w:val="0041685F"/>
    <w:rsid w:val="004168FE"/>
    <w:rsid w:val="00416A84"/>
    <w:rsid w:val="00416D37"/>
    <w:rsid w:val="004170A1"/>
    <w:rsid w:val="0041729A"/>
    <w:rsid w:val="0041735F"/>
    <w:rsid w:val="004174A8"/>
    <w:rsid w:val="00417C75"/>
    <w:rsid w:val="004202C6"/>
    <w:rsid w:val="00420CB8"/>
    <w:rsid w:val="004210B6"/>
    <w:rsid w:val="00421833"/>
    <w:rsid w:val="004218BB"/>
    <w:rsid w:val="0042220A"/>
    <w:rsid w:val="00422502"/>
    <w:rsid w:val="00422ADF"/>
    <w:rsid w:val="00422B32"/>
    <w:rsid w:val="004237E2"/>
    <w:rsid w:val="00423DD9"/>
    <w:rsid w:val="00423E00"/>
    <w:rsid w:val="00424116"/>
    <w:rsid w:val="0042416B"/>
    <w:rsid w:val="0042426E"/>
    <w:rsid w:val="00424EC4"/>
    <w:rsid w:val="00425268"/>
    <w:rsid w:val="0042595C"/>
    <w:rsid w:val="004264D1"/>
    <w:rsid w:val="004267B3"/>
    <w:rsid w:val="0042681D"/>
    <w:rsid w:val="00426AC1"/>
    <w:rsid w:val="00426D44"/>
    <w:rsid w:val="00427178"/>
    <w:rsid w:val="0043033F"/>
    <w:rsid w:val="00431160"/>
    <w:rsid w:val="004314F4"/>
    <w:rsid w:val="00431E58"/>
    <w:rsid w:val="00431F32"/>
    <w:rsid w:val="00432170"/>
    <w:rsid w:val="00432259"/>
    <w:rsid w:val="004322CE"/>
    <w:rsid w:val="004326D8"/>
    <w:rsid w:val="00432A3B"/>
    <w:rsid w:val="00433AAD"/>
    <w:rsid w:val="00433AFC"/>
    <w:rsid w:val="00433BF4"/>
    <w:rsid w:val="00433F58"/>
    <w:rsid w:val="004340D9"/>
    <w:rsid w:val="00434325"/>
    <w:rsid w:val="0043453B"/>
    <w:rsid w:val="00434559"/>
    <w:rsid w:val="0043526C"/>
    <w:rsid w:val="004356A1"/>
    <w:rsid w:val="00435C65"/>
    <w:rsid w:val="00435EF0"/>
    <w:rsid w:val="004363F2"/>
    <w:rsid w:val="00436908"/>
    <w:rsid w:val="00436C8E"/>
    <w:rsid w:val="004371DA"/>
    <w:rsid w:val="00437A00"/>
    <w:rsid w:val="004400C1"/>
    <w:rsid w:val="00441091"/>
    <w:rsid w:val="00441956"/>
    <w:rsid w:val="00441ADB"/>
    <w:rsid w:val="004421E3"/>
    <w:rsid w:val="00442927"/>
    <w:rsid w:val="0044303A"/>
    <w:rsid w:val="00444BE6"/>
    <w:rsid w:val="00444F98"/>
    <w:rsid w:val="004452C5"/>
    <w:rsid w:val="00445D3F"/>
    <w:rsid w:val="004461D2"/>
    <w:rsid w:val="004462C7"/>
    <w:rsid w:val="00446A3D"/>
    <w:rsid w:val="00446B2E"/>
    <w:rsid w:val="004473ED"/>
    <w:rsid w:val="00447DF1"/>
    <w:rsid w:val="0045002C"/>
    <w:rsid w:val="00450FFD"/>
    <w:rsid w:val="0045163E"/>
    <w:rsid w:val="00451759"/>
    <w:rsid w:val="004521F0"/>
    <w:rsid w:val="00452B42"/>
    <w:rsid w:val="00453871"/>
    <w:rsid w:val="00454C5B"/>
    <w:rsid w:val="00454E8C"/>
    <w:rsid w:val="00455715"/>
    <w:rsid w:val="0045571B"/>
    <w:rsid w:val="00455BBA"/>
    <w:rsid w:val="004564A0"/>
    <w:rsid w:val="0045665E"/>
    <w:rsid w:val="004566C3"/>
    <w:rsid w:val="00456F32"/>
    <w:rsid w:val="004570FA"/>
    <w:rsid w:val="00457376"/>
    <w:rsid w:val="00457957"/>
    <w:rsid w:val="00460345"/>
    <w:rsid w:val="0046086B"/>
    <w:rsid w:val="00461D1B"/>
    <w:rsid w:val="00462C8C"/>
    <w:rsid w:val="004632BA"/>
    <w:rsid w:val="00463822"/>
    <w:rsid w:val="00463A6A"/>
    <w:rsid w:val="00463E7F"/>
    <w:rsid w:val="00463F1A"/>
    <w:rsid w:val="00464536"/>
    <w:rsid w:val="00464C84"/>
    <w:rsid w:val="0046555C"/>
    <w:rsid w:val="00465B62"/>
    <w:rsid w:val="00465B65"/>
    <w:rsid w:val="00465CB8"/>
    <w:rsid w:val="00465F43"/>
    <w:rsid w:val="00466878"/>
    <w:rsid w:val="00466A15"/>
    <w:rsid w:val="00467B2E"/>
    <w:rsid w:val="00467B4E"/>
    <w:rsid w:val="0047056E"/>
    <w:rsid w:val="00470B4E"/>
    <w:rsid w:val="00470F53"/>
    <w:rsid w:val="00471277"/>
    <w:rsid w:val="00471A56"/>
    <w:rsid w:val="00471E95"/>
    <w:rsid w:val="00471FE6"/>
    <w:rsid w:val="00472D3C"/>
    <w:rsid w:val="00473600"/>
    <w:rsid w:val="0047367B"/>
    <w:rsid w:val="004740EF"/>
    <w:rsid w:val="00474CD3"/>
    <w:rsid w:val="00474FB0"/>
    <w:rsid w:val="004752C0"/>
    <w:rsid w:val="00475537"/>
    <w:rsid w:val="0047558C"/>
    <w:rsid w:val="004756EC"/>
    <w:rsid w:val="00475EC7"/>
    <w:rsid w:val="00475EE0"/>
    <w:rsid w:val="00476153"/>
    <w:rsid w:val="00476687"/>
    <w:rsid w:val="0047786D"/>
    <w:rsid w:val="00477B7C"/>
    <w:rsid w:val="00477ECC"/>
    <w:rsid w:val="004800DF"/>
    <w:rsid w:val="004803FA"/>
    <w:rsid w:val="00480794"/>
    <w:rsid w:val="0048090E"/>
    <w:rsid w:val="0048137A"/>
    <w:rsid w:val="004817D7"/>
    <w:rsid w:val="004820D1"/>
    <w:rsid w:val="00483381"/>
    <w:rsid w:val="004837C8"/>
    <w:rsid w:val="004838FC"/>
    <w:rsid w:val="0048393A"/>
    <w:rsid w:val="00483F66"/>
    <w:rsid w:val="00485413"/>
    <w:rsid w:val="00485501"/>
    <w:rsid w:val="00485E05"/>
    <w:rsid w:val="0048765F"/>
    <w:rsid w:val="00487678"/>
    <w:rsid w:val="0048778E"/>
    <w:rsid w:val="00490220"/>
    <w:rsid w:val="004911CF"/>
    <w:rsid w:val="00491408"/>
    <w:rsid w:val="00491DB9"/>
    <w:rsid w:val="0049214F"/>
    <w:rsid w:val="0049226E"/>
    <w:rsid w:val="00492A25"/>
    <w:rsid w:val="004938C1"/>
    <w:rsid w:val="00493DA5"/>
    <w:rsid w:val="00493E7B"/>
    <w:rsid w:val="00494595"/>
    <w:rsid w:val="0049469E"/>
    <w:rsid w:val="0049513B"/>
    <w:rsid w:val="0049529B"/>
    <w:rsid w:val="004954FC"/>
    <w:rsid w:val="0049555C"/>
    <w:rsid w:val="00495EBC"/>
    <w:rsid w:val="004962AB"/>
    <w:rsid w:val="0049637C"/>
    <w:rsid w:val="004973F9"/>
    <w:rsid w:val="00497A4C"/>
    <w:rsid w:val="00497FCE"/>
    <w:rsid w:val="004A03F2"/>
    <w:rsid w:val="004A0A80"/>
    <w:rsid w:val="004A120A"/>
    <w:rsid w:val="004A15ED"/>
    <w:rsid w:val="004A19CB"/>
    <w:rsid w:val="004A19D3"/>
    <w:rsid w:val="004A1AD8"/>
    <w:rsid w:val="004A1B60"/>
    <w:rsid w:val="004A1BEF"/>
    <w:rsid w:val="004A1D08"/>
    <w:rsid w:val="004A1E5B"/>
    <w:rsid w:val="004A2549"/>
    <w:rsid w:val="004A269D"/>
    <w:rsid w:val="004A2FDD"/>
    <w:rsid w:val="004A31AC"/>
    <w:rsid w:val="004A494E"/>
    <w:rsid w:val="004A4C5D"/>
    <w:rsid w:val="004A5F37"/>
    <w:rsid w:val="004A6755"/>
    <w:rsid w:val="004A6FE1"/>
    <w:rsid w:val="004A74E0"/>
    <w:rsid w:val="004A7D46"/>
    <w:rsid w:val="004B0314"/>
    <w:rsid w:val="004B04A6"/>
    <w:rsid w:val="004B06A8"/>
    <w:rsid w:val="004B12C0"/>
    <w:rsid w:val="004B1683"/>
    <w:rsid w:val="004B16F8"/>
    <w:rsid w:val="004B24B5"/>
    <w:rsid w:val="004B2728"/>
    <w:rsid w:val="004B2B87"/>
    <w:rsid w:val="004B2C29"/>
    <w:rsid w:val="004B2DFD"/>
    <w:rsid w:val="004B2EC5"/>
    <w:rsid w:val="004B3221"/>
    <w:rsid w:val="004B3293"/>
    <w:rsid w:val="004B3C70"/>
    <w:rsid w:val="004B3D4C"/>
    <w:rsid w:val="004B3DA4"/>
    <w:rsid w:val="004B3FA4"/>
    <w:rsid w:val="004B4AF0"/>
    <w:rsid w:val="004B4C8A"/>
    <w:rsid w:val="004B4D92"/>
    <w:rsid w:val="004B4E3C"/>
    <w:rsid w:val="004B5448"/>
    <w:rsid w:val="004B56DC"/>
    <w:rsid w:val="004B581F"/>
    <w:rsid w:val="004B5EAA"/>
    <w:rsid w:val="004B6126"/>
    <w:rsid w:val="004B7023"/>
    <w:rsid w:val="004B7157"/>
    <w:rsid w:val="004B74FA"/>
    <w:rsid w:val="004B79C9"/>
    <w:rsid w:val="004C0CB2"/>
    <w:rsid w:val="004C0DD2"/>
    <w:rsid w:val="004C0E74"/>
    <w:rsid w:val="004C129D"/>
    <w:rsid w:val="004C17BE"/>
    <w:rsid w:val="004C1B98"/>
    <w:rsid w:val="004C23A4"/>
    <w:rsid w:val="004C3196"/>
    <w:rsid w:val="004C420C"/>
    <w:rsid w:val="004C4336"/>
    <w:rsid w:val="004C470E"/>
    <w:rsid w:val="004C4BD3"/>
    <w:rsid w:val="004C4CAA"/>
    <w:rsid w:val="004C52E5"/>
    <w:rsid w:val="004C5E42"/>
    <w:rsid w:val="004C62B9"/>
    <w:rsid w:val="004C6409"/>
    <w:rsid w:val="004C6BB2"/>
    <w:rsid w:val="004C6BE5"/>
    <w:rsid w:val="004C6E97"/>
    <w:rsid w:val="004C758A"/>
    <w:rsid w:val="004C79EC"/>
    <w:rsid w:val="004C7E11"/>
    <w:rsid w:val="004D0C3F"/>
    <w:rsid w:val="004D0E59"/>
    <w:rsid w:val="004D12EE"/>
    <w:rsid w:val="004D1D72"/>
    <w:rsid w:val="004D1EF1"/>
    <w:rsid w:val="004D1FD5"/>
    <w:rsid w:val="004D2895"/>
    <w:rsid w:val="004D2F3F"/>
    <w:rsid w:val="004D379D"/>
    <w:rsid w:val="004D5094"/>
    <w:rsid w:val="004D5366"/>
    <w:rsid w:val="004D53F7"/>
    <w:rsid w:val="004D62A5"/>
    <w:rsid w:val="004D74E9"/>
    <w:rsid w:val="004D75CA"/>
    <w:rsid w:val="004D7B15"/>
    <w:rsid w:val="004E02FF"/>
    <w:rsid w:val="004E0606"/>
    <w:rsid w:val="004E07A4"/>
    <w:rsid w:val="004E09B3"/>
    <w:rsid w:val="004E0FA4"/>
    <w:rsid w:val="004E0FA7"/>
    <w:rsid w:val="004E1745"/>
    <w:rsid w:val="004E21AA"/>
    <w:rsid w:val="004E227A"/>
    <w:rsid w:val="004E28B2"/>
    <w:rsid w:val="004E2A94"/>
    <w:rsid w:val="004E2C87"/>
    <w:rsid w:val="004E329A"/>
    <w:rsid w:val="004E36CF"/>
    <w:rsid w:val="004E4031"/>
    <w:rsid w:val="004E40D3"/>
    <w:rsid w:val="004E5637"/>
    <w:rsid w:val="004E568C"/>
    <w:rsid w:val="004E5B70"/>
    <w:rsid w:val="004E60B8"/>
    <w:rsid w:val="004E60CA"/>
    <w:rsid w:val="004E6834"/>
    <w:rsid w:val="004E76F1"/>
    <w:rsid w:val="004F0271"/>
    <w:rsid w:val="004F039D"/>
    <w:rsid w:val="004F0981"/>
    <w:rsid w:val="004F0A77"/>
    <w:rsid w:val="004F1014"/>
    <w:rsid w:val="004F1177"/>
    <w:rsid w:val="004F1273"/>
    <w:rsid w:val="004F1411"/>
    <w:rsid w:val="004F1F6D"/>
    <w:rsid w:val="004F2044"/>
    <w:rsid w:val="004F2054"/>
    <w:rsid w:val="004F22B6"/>
    <w:rsid w:val="004F2768"/>
    <w:rsid w:val="004F27DC"/>
    <w:rsid w:val="004F2B8D"/>
    <w:rsid w:val="004F2D8B"/>
    <w:rsid w:val="004F30AA"/>
    <w:rsid w:val="004F32FD"/>
    <w:rsid w:val="004F39DC"/>
    <w:rsid w:val="004F3B54"/>
    <w:rsid w:val="004F3CF5"/>
    <w:rsid w:val="004F4197"/>
    <w:rsid w:val="004F4239"/>
    <w:rsid w:val="004F42AA"/>
    <w:rsid w:val="004F4FC9"/>
    <w:rsid w:val="004F58A1"/>
    <w:rsid w:val="004F5B7D"/>
    <w:rsid w:val="004F6C56"/>
    <w:rsid w:val="004F79D6"/>
    <w:rsid w:val="004F7CD7"/>
    <w:rsid w:val="004F7D5B"/>
    <w:rsid w:val="00500484"/>
    <w:rsid w:val="00500BF0"/>
    <w:rsid w:val="00500D82"/>
    <w:rsid w:val="005018B3"/>
    <w:rsid w:val="00502AFB"/>
    <w:rsid w:val="00504213"/>
    <w:rsid w:val="00505783"/>
    <w:rsid w:val="0050597B"/>
    <w:rsid w:val="00505C38"/>
    <w:rsid w:val="00505E02"/>
    <w:rsid w:val="00506083"/>
    <w:rsid w:val="005066FA"/>
    <w:rsid w:val="005070E0"/>
    <w:rsid w:val="00507279"/>
    <w:rsid w:val="00510125"/>
    <w:rsid w:val="00510253"/>
    <w:rsid w:val="005103FC"/>
    <w:rsid w:val="00510717"/>
    <w:rsid w:val="00510846"/>
    <w:rsid w:val="00510A4F"/>
    <w:rsid w:val="0051127A"/>
    <w:rsid w:val="00511887"/>
    <w:rsid w:val="00511D59"/>
    <w:rsid w:val="00512734"/>
    <w:rsid w:val="005132E5"/>
    <w:rsid w:val="00514202"/>
    <w:rsid w:val="0051423F"/>
    <w:rsid w:val="00515883"/>
    <w:rsid w:val="00515ABD"/>
    <w:rsid w:val="00515EFA"/>
    <w:rsid w:val="0051669A"/>
    <w:rsid w:val="00517136"/>
    <w:rsid w:val="00517E22"/>
    <w:rsid w:val="005221A8"/>
    <w:rsid w:val="00522892"/>
    <w:rsid w:val="00522911"/>
    <w:rsid w:val="005231A1"/>
    <w:rsid w:val="00523599"/>
    <w:rsid w:val="005236D6"/>
    <w:rsid w:val="0052485C"/>
    <w:rsid w:val="005254AC"/>
    <w:rsid w:val="00525AA1"/>
    <w:rsid w:val="00526D6B"/>
    <w:rsid w:val="00527361"/>
    <w:rsid w:val="005277C6"/>
    <w:rsid w:val="00527B2B"/>
    <w:rsid w:val="00527C89"/>
    <w:rsid w:val="0053018E"/>
    <w:rsid w:val="0053093A"/>
    <w:rsid w:val="00530940"/>
    <w:rsid w:val="00530D2B"/>
    <w:rsid w:val="00531A68"/>
    <w:rsid w:val="00531C3C"/>
    <w:rsid w:val="00532536"/>
    <w:rsid w:val="00532CFA"/>
    <w:rsid w:val="00533329"/>
    <w:rsid w:val="00533B98"/>
    <w:rsid w:val="0053420C"/>
    <w:rsid w:val="00534A10"/>
    <w:rsid w:val="00534FA2"/>
    <w:rsid w:val="0053593A"/>
    <w:rsid w:val="00536200"/>
    <w:rsid w:val="005362E8"/>
    <w:rsid w:val="00536497"/>
    <w:rsid w:val="005367F0"/>
    <w:rsid w:val="00537168"/>
    <w:rsid w:val="005406EB"/>
    <w:rsid w:val="00540898"/>
    <w:rsid w:val="005408D0"/>
    <w:rsid w:val="0054111D"/>
    <w:rsid w:val="00541224"/>
    <w:rsid w:val="005413CD"/>
    <w:rsid w:val="00541DF0"/>
    <w:rsid w:val="00542075"/>
    <w:rsid w:val="005421C9"/>
    <w:rsid w:val="00542779"/>
    <w:rsid w:val="0054299A"/>
    <w:rsid w:val="00542A55"/>
    <w:rsid w:val="00542CBF"/>
    <w:rsid w:val="005436C2"/>
    <w:rsid w:val="00543712"/>
    <w:rsid w:val="00543732"/>
    <w:rsid w:val="00543BFA"/>
    <w:rsid w:val="005450DF"/>
    <w:rsid w:val="00545845"/>
    <w:rsid w:val="00545DA1"/>
    <w:rsid w:val="00545FEB"/>
    <w:rsid w:val="00546EE0"/>
    <w:rsid w:val="00547482"/>
    <w:rsid w:val="005479BB"/>
    <w:rsid w:val="00547E98"/>
    <w:rsid w:val="0055017A"/>
    <w:rsid w:val="00550546"/>
    <w:rsid w:val="00550AB9"/>
    <w:rsid w:val="00551032"/>
    <w:rsid w:val="005529FF"/>
    <w:rsid w:val="00552B8A"/>
    <w:rsid w:val="00552C9F"/>
    <w:rsid w:val="005535BF"/>
    <w:rsid w:val="00553801"/>
    <w:rsid w:val="00553AB1"/>
    <w:rsid w:val="00553D67"/>
    <w:rsid w:val="00553DC5"/>
    <w:rsid w:val="0055455E"/>
    <w:rsid w:val="00554940"/>
    <w:rsid w:val="0055535E"/>
    <w:rsid w:val="005553C2"/>
    <w:rsid w:val="005557FA"/>
    <w:rsid w:val="005570B7"/>
    <w:rsid w:val="0055722F"/>
    <w:rsid w:val="00557661"/>
    <w:rsid w:val="00557A12"/>
    <w:rsid w:val="00557D5A"/>
    <w:rsid w:val="0056011D"/>
    <w:rsid w:val="005617BD"/>
    <w:rsid w:val="00561CB4"/>
    <w:rsid w:val="005622E2"/>
    <w:rsid w:val="0056238F"/>
    <w:rsid w:val="00562825"/>
    <w:rsid w:val="00563798"/>
    <w:rsid w:val="0056383A"/>
    <w:rsid w:val="00563AE5"/>
    <w:rsid w:val="00563CBF"/>
    <w:rsid w:val="00563D7B"/>
    <w:rsid w:val="00563E01"/>
    <w:rsid w:val="005641DD"/>
    <w:rsid w:val="005644B0"/>
    <w:rsid w:val="00564AF9"/>
    <w:rsid w:val="00565D14"/>
    <w:rsid w:val="00565DD0"/>
    <w:rsid w:val="00566913"/>
    <w:rsid w:val="00566F2A"/>
    <w:rsid w:val="0056784B"/>
    <w:rsid w:val="00567C70"/>
    <w:rsid w:val="00567E41"/>
    <w:rsid w:val="00567F95"/>
    <w:rsid w:val="00570023"/>
    <w:rsid w:val="0057080C"/>
    <w:rsid w:val="00570A6C"/>
    <w:rsid w:val="0057104E"/>
    <w:rsid w:val="005713EA"/>
    <w:rsid w:val="005721A5"/>
    <w:rsid w:val="00572725"/>
    <w:rsid w:val="005729C8"/>
    <w:rsid w:val="00573A4D"/>
    <w:rsid w:val="00573D03"/>
    <w:rsid w:val="005745E7"/>
    <w:rsid w:val="0057473A"/>
    <w:rsid w:val="00574812"/>
    <w:rsid w:val="00574A2A"/>
    <w:rsid w:val="005753C5"/>
    <w:rsid w:val="0057654B"/>
    <w:rsid w:val="005765C4"/>
    <w:rsid w:val="005768E7"/>
    <w:rsid w:val="00577016"/>
    <w:rsid w:val="00577C56"/>
    <w:rsid w:val="00577F66"/>
    <w:rsid w:val="00580038"/>
    <w:rsid w:val="0058109A"/>
    <w:rsid w:val="0058177F"/>
    <w:rsid w:val="00582588"/>
    <w:rsid w:val="005826BA"/>
    <w:rsid w:val="005827C9"/>
    <w:rsid w:val="00583066"/>
    <w:rsid w:val="005836A8"/>
    <w:rsid w:val="00583758"/>
    <w:rsid w:val="005837FC"/>
    <w:rsid w:val="00583988"/>
    <w:rsid w:val="00583CE1"/>
    <w:rsid w:val="00584E21"/>
    <w:rsid w:val="00584FD5"/>
    <w:rsid w:val="00585193"/>
    <w:rsid w:val="00585516"/>
    <w:rsid w:val="005858F9"/>
    <w:rsid w:val="00585D4B"/>
    <w:rsid w:val="00585EC3"/>
    <w:rsid w:val="00586708"/>
    <w:rsid w:val="00586C9C"/>
    <w:rsid w:val="0058751A"/>
    <w:rsid w:val="0058761F"/>
    <w:rsid w:val="005878E0"/>
    <w:rsid w:val="00587E80"/>
    <w:rsid w:val="005901EE"/>
    <w:rsid w:val="005908BB"/>
    <w:rsid w:val="00591D0B"/>
    <w:rsid w:val="005926CA"/>
    <w:rsid w:val="00592D7D"/>
    <w:rsid w:val="005932F9"/>
    <w:rsid w:val="005937B4"/>
    <w:rsid w:val="00593C66"/>
    <w:rsid w:val="005941DD"/>
    <w:rsid w:val="00594428"/>
    <w:rsid w:val="005948C4"/>
    <w:rsid w:val="00594AD2"/>
    <w:rsid w:val="0059503C"/>
    <w:rsid w:val="0059596B"/>
    <w:rsid w:val="00595C08"/>
    <w:rsid w:val="00595D7D"/>
    <w:rsid w:val="00596506"/>
    <w:rsid w:val="00596FCF"/>
    <w:rsid w:val="0059787D"/>
    <w:rsid w:val="00597946"/>
    <w:rsid w:val="00597CC9"/>
    <w:rsid w:val="005A03C3"/>
    <w:rsid w:val="005A0856"/>
    <w:rsid w:val="005A1051"/>
    <w:rsid w:val="005A1B32"/>
    <w:rsid w:val="005A1DF7"/>
    <w:rsid w:val="005A2645"/>
    <w:rsid w:val="005A270E"/>
    <w:rsid w:val="005A3063"/>
    <w:rsid w:val="005A38FD"/>
    <w:rsid w:val="005A3E71"/>
    <w:rsid w:val="005A3FCA"/>
    <w:rsid w:val="005A4D2A"/>
    <w:rsid w:val="005A5248"/>
    <w:rsid w:val="005A5952"/>
    <w:rsid w:val="005A59FA"/>
    <w:rsid w:val="005A6C00"/>
    <w:rsid w:val="005A6D4F"/>
    <w:rsid w:val="005A6F11"/>
    <w:rsid w:val="005A6FF5"/>
    <w:rsid w:val="005A71BD"/>
    <w:rsid w:val="005A7249"/>
    <w:rsid w:val="005A730B"/>
    <w:rsid w:val="005A794B"/>
    <w:rsid w:val="005A7E20"/>
    <w:rsid w:val="005A7F6D"/>
    <w:rsid w:val="005B0076"/>
    <w:rsid w:val="005B0790"/>
    <w:rsid w:val="005B0C9D"/>
    <w:rsid w:val="005B2AD0"/>
    <w:rsid w:val="005B2F92"/>
    <w:rsid w:val="005B3A71"/>
    <w:rsid w:val="005B3DFC"/>
    <w:rsid w:val="005B3F6A"/>
    <w:rsid w:val="005B3F80"/>
    <w:rsid w:val="005B4087"/>
    <w:rsid w:val="005B4490"/>
    <w:rsid w:val="005B4770"/>
    <w:rsid w:val="005B595F"/>
    <w:rsid w:val="005B6432"/>
    <w:rsid w:val="005B656D"/>
    <w:rsid w:val="005B65E5"/>
    <w:rsid w:val="005B74BE"/>
    <w:rsid w:val="005B7554"/>
    <w:rsid w:val="005B7DFD"/>
    <w:rsid w:val="005C044D"/>
    <w:rsid w:val="005C09E2"/>
    <w:rsid w:val="005C0ECF"/>
    <w:rsid w:val="005C136E"/>
    <w:rsid w:val="005C23C0"/>
    <w:rsid w:val="005C270A"/>
    <w:rsid w:val="005C2A3E"/>
    <w:rsid w:val="005C2D72"/>
    <w:rsid w:val="005C3CC3"/>
    <w:rsid w:val="005C499D"/>
    <w:rsid w:val="005C4B7D"/>
    <w:rsid w:val="005C4C22"/>
    <w:rsid w:val="005C56FA"/>
    <w:rsid w:val="005C59B1"/>
    <w:rsid w:val="005C5DFC"/>
    <w:rsid w:val="005C610D"/>
    <w:rsid w:val="005C6843"/>
    <w:rsid w:val="005C6DE0"/>
    <w:rsid w:val="005C739E"/>
    <w:rsid w:val="005C7507"/>
    <w:rsid w:val="005C7C35"/>
    <w:rsid w:val="005D0587"/>
    <w:rsid w:val="005D080A"/>
    <w:rsid w:val="005D0F07"/>
    <w:rsid w:val="005D0F34"/>
    <w:rsid w:val="005D1923"/>
    <w:rsid w:val="005D1D09"/>
    <w:rsid w:val="005D2537"/>
    <w:rsid w:val="005D279B"/>
    <w:rsid w:val="005D2BA2"/>
    <w:rsid w:val="005D4450"/>
    <w:rsid w:val="005D46A8"/>
    <w:rsid w:val="005D4F57"/>
    <w:rsid w:val="005D4F79"/>
    <w:rsid w:val="005D56F6"/>
    <w:rsid w:val="005D5A48"/>
    <w:rsid w:val="005E086B"/>
    <w:rsid w:val="005E09D0"/>
    <w:rsid w:val="005E0B41"/>
    <w:rsid w:val="005E0D32"/>
    <w:rsid w:val="005E0F64"/>
    <w:rsid w:val="005E10C5"/>
    <w:rsid w:val="005E144A"/>
    <w:rsid w:val="005E2838"/>
    <w:rsid w:val="005E2ECB"/>
    <w:rsid w:val="005E376C"/>
    <w:rsid w:val="005E429B"/>
    <w:rsid w:val="005E45F6"/>
    <w:rsid w:val="005E479B"/>
    <w:rsid w:val="005E4A63"/>
    <w:rsid w:val="005E57F4"/>
    <w:rsid w:val="005E5D8B"/>
    <w:rsid w:val="005E6DAF"/>
    <w:rsid w:val="005E71F0"/>
    <w:rsid w:val="005E7CEF"/>
    <w:rsid w:val="005E7DC7"/>
    <w:rsid w:val="005F0165"/>
    <w:rsid w:val="005F084B"/>
    <w:rsid w:val="005F08DC"/>
    <w:rsid w:val="005F1463"/>
    <w:rsid w:val="005F156E"/>
    <w:rsid w:val="005F1EC8"/>
    <w:rsid w:val="005F2042"/>
    <w:rsid w:val="005F229A"/>
    <w:rsid w:val="005F242A"/>
    <w:rsid w:val="005F2CBF"/>
    <w:rsid w:val="005F2D9A"/>
    <w:rsid w:val="005F2E2A"/>
    <w:rsid w:val="005F3744"/>
    <w:rsid w:val="005F47CB"/>
    <w:rsid w:val="005F516D"/>
    <w:rsid w:val="005F5445"/>
    <w:rsid w:val="005F5570"/>
    <w:rsid w:val="005F5761"/>
    <w:rsid w:val="005F57C3"/>
    <w:rsid w:val="005F6128"/>
    <w:rsid w:val="005F627B"/>
    <w:rsid w:val="005F66EA"/>
    <w:rsid w:val="005F6BDB"/>
    <w:rsid w:val="005F725F"/>
    <w:rsid w:val="005F74BA"/>
    <w:rsid w:val="005F7A5A"/>
    <w:rsid w:val="005F7B91"/>
    <w:rsid w:val="005F7BED"/>
    <w:rsid w:val="005F7E79"/>
    <w:rsid w:val="005F7E7B"/>
    <w:rsid w:val="00600927"/>
    <w:rsid w:val="00600E95"/>
    <w:rsid w:val="00600EE2"/>
    <w:rsid w:val="006017B0"/>
    <w:rsid w:val="006018E6"/>
    <w:rsid w:val="00601C70"/>
    <w:rsid w:val="0060218E"/>
    <w:rsid w:val="0060241F"/>
    <w:rsid w:val="00602784"/>
    <w:rsid w:val="00602A4A"/>
    <w:rsid w:val="00602DE9"/>
    <w:rsid w:val="00602EF9"/>
    <w:rsid w:val="00603AF7"/>
    <w:rsid w:val="00604318"/>
    <w:rsid w:val="00604AB9"/>
    <w:rsid w:val="00604ACA"/>
    <w:rsid w:val="00605014"/>
    <w:rsid w:val="00605AD7"/>
    <w:rsid w:val="00606BB8"/>
    <w:rsid w:val="00606D4D"/>
    <w:rsid w:val="00607005"/>
    <w:rsid w:val="00607174"/>
    <w:rsid w:val="00607534"/>
    <w:rsid w:val="00607FD0"/>
    <w:rsid w:val="0061069C"/>
    <w:rsid w:val="0061087B"/>
    <w:rsid w:val="00610C28"/>
    <w:rsid w:val="00610E06"/>
    <w:rsid w:val="006111CE"/>
    <w:rsid w:val="006114C6"/>
    <w:rsid w:val="006115EE"/>
    <w:rsid w:val="00611A45"/>
    <w:rsid w:val="006122E1"/>
    <w:rsid w:val="006123B2"/>
    <w:rsid w:val="00612602"/>
    <w:rsid w:val="0061290B"/>
    <w:rsid w:val="00613501"/>
    <w:rsid w:val="006135DF"/>
    <w:rsid w:val="00613808"/>
    <w:rsid w:val="00613B5C"/>
    <w:rsid w:val="00613C83"/>
    <w:rsid w:val="00613F06"/>
    <w:rsid w:val="006140C5"/>
    <w:rsid w:val="0061458B"/>
    <w:rsid w:val="00614EF9"/>
    <w:rsid w:val="00615D72"/>
    <w:rsid w:val="00615DE2"/>
    <w:rsid w:val="0061623B"/>
    <w:rsid w:val="00616337"/>
    <w:rsid w:val="0061640B"/>
    <w:rsid w:val="00616A78"/>
    <w:rsid w:val="00616E22"/>
    <w:rsid w:val="006173B5"/>
    <w:rsid w:val="00617471"/>
    <w:rsid w:val="006207EA"/>
    <w:rsid w:val="0062152E"/>
    <w:rsid w:val="00621AB4"/>
    <w:rsid w:val="00621C26"/>
    <w:rsid w:val="00622306"/>
    <w:rsid w:val="006226A7"/>
    <w:rsid w:val="006233EE"/>
    <w:rsid w:val="00624A18"/>
    <w:rsid w:val="00625DBD"/>
    <w:rsid w:val="00625E6C"/>
    <w:rsid w:val="00626152"/>
    <w:rsid w:val="00626873"/>
    <w:rsid w:val="00627AB3"/>
    <w:rsid w:val="00627F1B"/>
    <w:rsid w:val="006304D9"/>
    <w:rsid w:val="0063053B"/>
    <w:rsid w:val="006307D2"/>
    <w:rsid w:val="00630878"/>
    <w:rsid w:val="00631087"/>
    <w:rsid w:val="00631939"/>
    <w:rsid w:val="00631EA7"/>
    <w:rsid w:val="00631F39"/>
    <w:rsid w:val="00632069"/>
    <w:rsid w:val="00632131"/>
    <w:rsid w:val="00632594"/>
    <w:rsid w:val="00632E8D"/>
    <w:rsid w:val="006339C9"/>
    <w:rsid w:val="00633FA3"/>
    <w:rsid w:val="006345AC"/>
    <w:rsid w:val="00634DB3"/>
    <w:rsid w:val="00635081"/>
    <w:rsid w:val="0063543A"/>
    <w:rsid w:val="006354FF"/>
    <w:rsid w:val="006358CC"/>
    <w:rsid w:val="0063635B"/>
    <w:rsid w:val="00636A9E"/>
    <w:rsid w:val="00637002"/>
    <w:rsid w:val="006370C8"/>
    <w:rsid w:val="00637263"/>
    <w:rsid w:val="0063774B"/>
    <w:rsid w:val="00637F7B"/>
    <w:rsid w:val="00640108"/>
    <w:rsid w:val="00640B32"/>
    <w:rsid w:val="00640F6B"/>
    <w:rsid w:val="00641A05"/>
    <w:rsid w:val="00641FF4"/>
    <w:rsid w:val="00642426"/>
    <w:rsid w:val="006430A7"/>
    <w:rsid w:val="00643190"/>
    <w:rsid w:val="006437C4"/>
    <w:rsid w:val="00643F6D"/>
    <w:rsid w:val="00644309"/>
    <w:rsid w:val="00644BAB"/>
    <w:rsid w:val="00645187"/>
    <w:rsid w:val="00645730"/>
    <w:rsid w:val="00646813"/>
    <w:rsid w:val="00646BFE"/>
    <w:rsid w:val="00646CDD"/>
    <w:rsid w:val="00646D14"/>
    <w:rsid w:val="00647526"/>
    <w:rsid w:val="00647542"/>
    <w:rsid w:val="0064799F"/>
    <w:rsid w:val="00647A91"/>
    <w:rsid w:val="00647D46"/>
    <w:rsid w:val="00647FD0"/>
    <w:rsid w:val="006504C4"/>
    <w:rsid w:val="00650666"/>
    <w:rsid w:val="00650FB7"/>
    <w:rsid w:val="0065108E"/>
    <w:rsid w:val="00651905"/>
    <w:rsid w:val="006521EA"/>
    <w:rsid w:val="00652B21"/>
    <w:rsid w:val="006538A8"/>
    <w:rsid w:val="00654245"/>
    <w:rsid w:val="00654C1D"/>
    <w:rsid w:val="0065506B"/>
    <w:rsid w:val="0065507F"/>
    <w:rsid w:val="00655176"/>
    <w:rsid w:val="006556C5"/>
    <w:rsid w:val="00655AED"/>
    <w:rsid w:val="00655CEC"/>
    <w:rsid w:val="00656F28"/>
    <w:rsid w:val="006571F6"/>
    <w:rsid w:val="0065737A"/>
    <w:rsid w:val="00657AB5"/>
    <w:rsid w:val="00657AE9"/>
    <w:rsid w:val="006602BB"/>
    <w:rsid w:val="006605A3"/>
    <w:rsid w:val="00660C22"/>
    <w:rsid w:val="00660D05"/>
    <w:rsid w:val="0066126B"/>
    <w:rsid w:val="0066138B"/>
    <w:rsid w:val="00661938"/>
    <w:rsid w:val="00662396"/>
    <w:rsid w:val="00662A35"/>
    <w:rsid w:val="00662DC4"/>
    <w:rsid w:val="006638BA"/>
    <w:rsid w:val="006639C7"/>
    <w:rsid w:val="00663C34"/>
    <w:rsid w:val="00663D39"/>
    <w:rsid w:val="006641EE"/>
    <w:rsid w:val="006644E2"/>
    <w:rsid w:val="00664B3C"/>
    <w:rsid w:val="00664E7A"/>
    <w:rsid w:val="006653E1"/>
    <w:rsid w:val="006657C8"/>
    <w:rsid w:val="0066587A"/>
    <w:rsid w:val="00665BDB"/>
    <w:rsid w:val="00666CC3"/>
    <w:rsid w:val="0066703A"/>
    <w:rsid w:val="0066716C"/>
    <w:rsid w:val="00667D19"/>
    <w:rsid w:val="00667FDB"/>
    <w:rsid w:val="006707FF"/>
    <w:rsid w:val="00670B00"/>
    <w:rsid w:val="00671011"/>
    <w:rsid w:val="00671088"/>
    <w:rsid w:val="0067115E"/>
    <w:rsid w:val="006711B0"/>
    <w:rsid w:val="0067122C"/>
    <w:rsid w:val="00671289"/>
    <w:rsid w:val="00671A4F"/>
    <w:rsid w:val="00671A64"/>
    <w:rsid w:val="00672091"/>
    <w:rsid w:val="006725DD"/>
    <w:rsid w:val="00672EB9"/>
    <w:rsid w:val="00673134"/>
    <w:rsid w:val="00673188"/>
    <w:rsid w:val="0067321D"/>
    <w:rsid w:val="006735E0"/>
    <w:rsid w:val="00673C58"/>
    <w:rsid w:val="00673DE4"/>
    <w:rsid w:val="00674C66"/>
    <w:rsid w:val="006753DE"/>
    <w:rsid w:val="00675A54"/>
    <w:rsid w:val="00675CD0"/>
    <w:rsid w:val="00675D17"/>
    <w:rsid w:val="0067651D"/>
    <w:rsid w:val="00677648"/>
    <w:rsid w:val="00680621"/>
    <w:rsid w:val="00680D93"/>
    <w:rsid w:val="00680FED"/>
    <w:rsid w:val="0068137C"/>
    <w:rsid w:val="0068190E"/>
    <w:rsid w:val="00682A9E"/>
    <w:rsid w:val="00682E2E"/>
    <w:rsid w:val="0068332C"/>
    <w:rsid w:val="006836A6"/>
    <w:rsid w:val="00683828"/>
    <w:rsid w:val="00683B3E"/>
    <w:rsid w:val="00683F7C"/>
    <w:rsid w:val="00684ACE"/>
    <w:rsid w:val="00684D3B"/>
    <w:rsid w:val="00685232"/>
    <w:rsid w:val="00685A5F"/>
    <w:rsid w:val="006861C8"/>
    <w:rsid w:val="00686F4F"/>
    <w:rsid w:val="006870EC"/>
    <w:rsid w:val="00690248"/>
    <w:rsid w:val="006906B7"/>
    <w:rsid w:val="006908FB"/>
    <w:rsid w:val="00690B5E"/>
    <w:rsid w:val="006910DF"/>
    <w:rsid w:val="0069182D"/>
    <w:rsid w:val="00692993"/>
    <w:rsid w:val="00692D50"/>
    <w:rsid w:val="00694B1A"/>
    <w:rsid w:val="00695292"/>
    <w:rsid w:val="00695399"/>
    <w:rsid w:val="00696277"/>
    <w:rsid w:val="00696BF9"/>
    <w:rsid w:val="006A0435"/>
    <w:rsid w:val="006A0A90"/>
    <w:rsid w:val="006A1234"/>
    <w:rsid w:val="006A1CF5"/>
    <w:rsid w:val="006A260D"/>
    <w:rsid w:val="006A2A4C"/>
    <w:rsid w:val="006A38EF"/>
    <w:rsid w:val="006A3CA0"/>
    <w:rsid w:val="006A4412"/>
    <w:rsid w:val="006A44C6"/>
    <w:rsid w:val="006A5054"/>
    <w:rsid w:val="006A51DF"/>
    <w:rsid w:val="006A55DB"/>
    <w:rsid w:val="006A5E58"/>
    <w:rsid w:val="006A5E77"/>
    <w:rsid w:val="006A6737"/>
    <w:rsid w:val="006A6804"/>
    <w:rsid w:val="006A69C7"/>
    <w:rsid w:val="006A6ECB"/>
    <w:rsid w:val="006A724C"/>
    <w:rsid w:val="006A78BA"/>
    <w:rsid w:val="006A79AE"/>
    <w:rsid w:val="006B0A97"/>
    <w:rsid w:val="006B0CAA"/>
    <w:rsid w:val="006B0F90"/>
    <w:rsid w:val="006B1719"/>
    <w:rsid w:val="006B177E"/>
    <w:rsid w:val="006B1A6B"/>
    <w:rsid w:val="006B1D42"/>
    <w:rsid w:val="006B1DCC"/>
    <w:rsid w:val="006B302A"/>
    <w:rsid w:val="006B3B07"/>
    <w:rsid w:val="006B3F87"/>
    <w:rsid w:val="006B4545"/>
    <w:rsid w:val="006B4B0C"/>
    <w:rsid w:val="006B4D05"/>
    <w:rsid w:val="006B6C27"/>
    <w:rsid w:val="006B70AF"/>
    <w:rsid w:val="006B722B"/>
    <w:rsid w:val="006B79E0"/>
    <w:rsid w:val="006B7ADE"/>
    <w:rsid w:val="006B7FD5"/>
    <w:rsid w:val="006C01B8"/>
    <w:rsid w:val="006C01E7"/>
    <w:rsid w:val="006C0787"/>
    <w:rsid w:val="006C08F0"/>
    <w:rsid w:val="006C0ED9"/>
    <w:rsid w:val="006C1370"/>
    <w:rsid w:val="006C17AE"/>
    <w:rsid w:val="006C2E5D"/>
    <w:rsid w:val="006C314A"/>
    <w:rsid w:val="006C42A5"/>
    <w:rsid w:val="006C42B9"/>
    <w:rsid w:val="006C4481"/>
    <w:rsid w:val="006C4689"/>
    <w:rsid w:val="006C4CB7"/>
    <w:rsid w:val="006C5207"/>
    <w:rsid w:val="006C571B"/>
    <w:rsid w:val="006C59AA"/>
    <w:rsid w:val="006C5A28"/>
    <w:rsid w:val="006C5A9F"/>
    <w:rsid w:val="006C6BA2"/>
    <w:rsid w:val="006C7017"/>
    <w:rsid w:val="006C7430"/>
    <w:rsid w:val="006C74FE"/>
    <w:rsid w:val="006C7672"/>
    <w:rsid w:val="006C7FB2"/>
    <w:rsid w:val="006D0B1B"/>
    <w:rsid w:val="006D3457"/>
    <w:rsid w:val="006D3D3C"/>
    <w:rsid w:val="006D3DED"/>
    <w:rsid w:val="006D43E4"/>
    <w:rsid w:val="006D51F9"/>
    <w:rsid w:val="006D5904"/>
    <w:rsid w:val="006D59FA"/>
    <w:rsid w:val="006D5D51"/>
    <w:rsid w:val="006D6045"/>
    <w:rsid w:val="006D6347"/>
    <w:rsid w:val="006D691C"/>
    <w:rsid w:val="006D7119"/>
    <w:rsid w:val="006D73E4"/>
    <w:rsid w:val="006D7BFB"/>
    <w:rsid w:val="006E064F"/>
    <w:rsid w:val="006E0FE9"/>
    <w:rsid w:val="006E11DE"/>
    <w:rsid w:val="006E15C6"/>
    <w:rsid w:val="006E19EB"/>
    <w:rsid w:val="006E20EE"/>
    <w:rsid w:val="006E21BF"/>
    <w:rsid w:val="006E2289"/>
    <w:rsid w:val="006E26D0"/>
    <w:rsid w:val="006E2EEA"/>
    <w:rsid w:val="006E3B59"/>
    <w:rsid w:val="006E47BE"/>
    <w:rsid w:val="006E51B4"/>
    <w:rsid w:val="006E60E0"/>
    <w:rsid w:val="006E63CC"/>
    <w:rsid w:val="006E655A"/>
    <w:rsid w:val="006E6785"/>
    <w:rsid w:val="006E690C"/>
    <w:rsid w:val="006E69DF"/>
    <w:rsid w:val="006E6C44"/>
    <w:rsid w:val="006E6FBA"/>
    <w:rsid w:val="006E7320"/>
    <w:rsid w:val="006E7347"/>
    <w:rsid w:val="006F02CC"/>
    <w:rsid w:val="006F0E4E"/>
    <w:rsid w:val="006F15A4"/>
    <w:rsid w:val="006F1852"/>
    <w:rsid w:val="006F1C6A"/>
    <w:rsid w:val="006F1DA6"/>
    <w:rsid w:val="006F2248"/>
    <w:rsid w:val="006F2865"/>
    <w:rsid w:val="006F31E5"/>
    <w:rsid w:val="006F352A"/>
    <w:rsid w:val="006F36D1"/>
    <w:rsid w:val="006F3B28"/>
    <w:rsid w:val="006F3D56"/>
    <w:rsid w:val="006F43BC"/>
    <w:rsid w:val="006F44EA"/>
    <w:rsid w:val="006F4C75"/>
    <w:rsid w:val="006F57C2"/>
    <w:rsid w:val="006F5A72"/>
    <w:rsid w:val="006F60EB"/>
    <w:rsid w:val="006F6557"/>
    <w:rsid w:val="006F6570"/>
    <w:rsid w:val="006F6668"/>
    <w:rsid w:val="006F6C73"/>
    <w:rsid w:val="006F7210"/>
    <w:rsid w:val="006F7BF0"/>
    <w:rsid w:val="0070011D"/>
    <w:rsid w:val="0070020B"/>
    <w:rsid w:val="0070040D"/>
    <w:rsid w:val="0070058F"/>
    <w:rsid w:val="007007B0"/>
    <w:rsid w:val="00700B56"/>
    <w:rsid w:val="00700F96"/>
    <w:rsid w:val="00701199"/>
    <w:rsid w:val="007011A1"/>
    <w:rsid w:val="00701928"/>
    <w:rsid w:val="00702217"/>
    <w:rsid w:val="007028E8"/>
    <w:rsid w:val="00703D42"/>
    <w:rsid w:val="00703FA9"/>
    <w:rsid w:val="00704317"/>
    <w:rsid w:val="007056D2"/>
    <w:rsid w:val="007057D4"/>
    <w:rsid w:val="00705F27"/>
    <w:rsid w:val="00706BEE"/>
    <w:rsid w:val="00706F30"/>
    <w:rsid w:val="007102C9"/>
    <w:rsid w:val="007109A9"/>
    <w:rsid w:val="0071107E"/>
    <w:rsid w:val="00711563"/>
    <w:rsid w:val="00711C6B"/>
    <w:rsid w:val="00711C79"/>
    <w:rsid w:val="007125D8"/>
    <w:rsid w:val="0071274A"/>
    <w:rsid w:val="00712C47"/>
    <w:rsid w:val="007136E9"/>
    <w:rsid w:val="00713D45"/>
    <w:rsid w:val="00714349"/>
    <w:rsid w:val="007148D5"/>
    <w:rsid w:val="00715381"/>
    <w:rsid w:val="0071629B"/>
    <w:rsid w:val="00716615"/>
    <w:rsid w:val="00717010"/>
    <w:rsid w:val="007178C3"/>
    <w:rsid w:val="00720038"/>
    <w:rsid w:val="00720A50"/>
    <w:rsid w:val="00720B2A"/>
    <w:rsid w:val="00720EF5"/>
    <w:rsid w:val="007210A5"/>
    <w:rsid w:val="00721178"/>
    <w:rsid w:val="007216E8"/>
    <w:rsid w:val="00721E7E"/>
    <w:rsid w:val="007220EE"/>
    <w:rsid w:val="00722113"/>
    <w:rsid w:val="007222C5"/>
    <w:rsid w:val="00722B04"/>
    <w:rsid w:val="00722C3C"/>
    <w:rsid w:val="00723007"/>
    <w:rsid w:val="00723DC6"/>
    <w:rsid w:val="00723DDB"/>
    <w:rsid w:val="00723EDE"/>
    <w:rsid w:val="007241E9"/>
    <w:rsid w:val="0072449D"/>
    <w:rsid w:val="00724BB9"/>
    <w:rsid w:val="00724CD1"/>
    <w:rsid w:val="007255BC"/>
    <w:rsid w:val="00725F0A"/>
    <w:rsid w:val="0072633E"/>
    <w:rsid w:val="00726ED1"/>
    <w:rsid w:val="00727C55"/>
    <w:rsid w:val="00727E2F"/>
    <w:rsid w:val="00730327"/>
    <w:rsid w:val="00730A1C"/>
    <w:rsid w:val="007318F4"/>
    <w:rsid w:val="00731F81"/>
    <w:rsid w:val="007321FC"/>
    <w:rsid w:val="007323A2"/>
    <w:rsid w:val="007323AD"/>
    <w:rsid w:val="00732B0C"/>
    <w:rsid w:val="00732D87"/>
    <w:rsid w:val="00732EFB"/>
    <w:rsid w:val="00733142"/>
    <w:rsid w:val="007344C8"/>
    <w:rsid w:val="007349FF"/>
    <w:rsid w:val="00734E22"/>
    <w:rsid w:val="00734F5D"/>
    <w:rsid w:val="007351D3"/>
    <w:rsid w:val="00736D21"/>
    <w:rsid w:val="00736DE8"/>
    <w:rsid w:val="00737059"/>
    <w:rsid w:val="007371DA"/>
    <w:rsid w:val="00737313"/>
    <w:rsid w:val="007377CB"/>
    <w:rsid w:val="00737C80"/>
    <w:rsid w:val="00740045"/>
    <w:rsid w:val="00740229"/>
    <w:rsid w:val="007404F3"/>
    <w:rsid w:val="007405B2"/>
    <w:rsid w:val="007406C9"/>
    <w:rsid w:val="0074139F"/>
    <w:rsid w:val="00741BF8"/>
    <w:rsid w:val="00741E57"/>
    <w:rsid w:val="00742685"/>
    <w:rsid w:val="00742D02"/>
    <w:rsid w:val="00743959"/>
    <w:rsid w:val="00745186"/>
    <w:rsid w:val="00745342"/>
    <w:rsid w:val="00745619"/>
    <w:rsid w:val="007458E9"/>
    <w:rsid w:val="007459F0"/>
    <w:rsid w:val="00746634"/>
    <w:rsid w:val="00746D11"/>
    <w:rsid w:val="00746D92"/>
    <w:rsid w:val="00746EC9"/>
    <w:rsid w:val="00747000"/>
    <w:rsid w:val="00747473"/>
    <w:rsid w:val="00750C36"/>
    <w:rsid w:val="0075127A"/>
    <w:rsid w:val="0075174E"/>
    <w:rsid w:val="00751F00"/>
    <w:rsid w:val="00752CD3"/>
    <w:rsid w:val="00752DB8"/>
    <w:rsid w:val="007532AE"/>
    <w:rsid w:val="00753FEA"/>
    <w:rsid w:val="007546AC"/>
    <w:rsid w:val="007548F6"/>
    <w:rsid w:val="0075497A"/>
    <w:rsid w:val="00754E4B"/>
    <w:rsid w:val="00755646"/>
    <w:rsid w:val="00755AA3"/>
    <w:rsid w:val="00756C69"/>
    <w:rsid w:val="0075701F"/>
    <w:rsid w:val="00757088"/>
    <w:rsid w:val="007570D5"/>
    <w:rsid w:val="007577E8"/>
    <w:rsid w:val="00757AC0"/>
    <w:rsid w:val="00757F27"/>
    <w:rsid w:val="00760069"/>
    <w:rsid w:val="007602E5"/>
    <w:rsid w:val="00760537"/>
    <w:rsid w:val="00760852"/>
    <w:rsid w:val="007608FA"/>
    <w:rsid w:val="007609E0"/>
    <w:rsid w:val="00760F80"/>
    <w:rsid w:val="00761C41"/>
    <w:rsid w:val="00762A2F"/>
    <w:rsid w:val="0076316F"/>
    <w:rsid w:val="00763272"/>
    <w:rsid w:val="00764362"/>
    <w:rsid w:val="0076446B"/>
    <w:rsid w:val="007645FA"/>
    <w:rsid w:val="00764665"/>
    <w:rsid w:val="007649BC"/>
    <w:rsid w:val="00764BCE"/>
    <w:rsid w:val="00764E5D"/>
    <w:rsid w:val="00764ECD"/>
    <w:rsid w:val="00765C4F"/>
    <w:rsid w:val="00765DB4"/>
    <w:rsid w:val="007661EE"/>
    <w:rsid w:val="0076620D"/>
    <w:rsid w:val="00766341"/>
    <w:rsid w:val="007667A6"/>
    <w:rsid w:val="0076688B"/>
    <w:rsid w:val="00766952"/>
    <w:rsid w:val="00770753"/>
    <w:rsid w:val="007709B6"/>
    <w:rsid w:val="00770A37"/>
    <w:rsid w:val="00770B5C"/>
    <w:rsid w:val="00770C0A"/>
    <w:rsid w:val="007722B8"/>
    <w:rsid w:val="007723DB"/>
    <w:rsid w:val="007728E2"/>
    <w:rsid w:val="00772C35"/>
    <w:rsid w:val="00773536"/>
    <w:rsid w:val="00773DE2"/>
    <w:rsid w:val="00773EBD"/>
    <w:rsid w:val="00774106"/>
    <w:rsid w:val="00774790"/>
    <w:rsid w:val="007750DE"/>
    <w:rsid w:val="007758ED"/>
    <w:rsid w:val="00776603"/>
    <w:rsid w:val="00776BE8"/>
    <w:rsid w:val="00776F39"/>
    <w:rsid w:val="0077708F"/>
    <w:rsid w:val="00777110"/>
    <w:rsid w:val="0077763D"/>
    <w:rsid w:val="00777654"/>
    <w:rsid w:val="007777B5"/>
    <w:rsid w:val="00777DE8"/>
    <w:rsid w:val="007808A3"/>
    <w:rsid w:val="007815B4"/>
    <w:rsid w:val="0078194C"/>
    <w:rsid w:val="00781978"/>
    <w:rsid w:val="00781C41"/>
    <w:rsid w:val="00782110"/>
    <w:rsid w:val="0078253B"/>
    <w:rsid w:val="007829C8"/>
    <w:rsid w:val="00782F44"/>
    <w:rsid w:val="007831A4"/>
    <w:rsid w:val="007831E9"/>
    <w:rsid w:val="00783CA9"/>
    <w:rsid w:val="00783E0E"/>
    <w:rsid w:val="007848D8"/>
    <w:rsid w:val="00785C22"/>
    <w:rsid w:val="00785CB8"/>
    <w:rsid w:val="007863D9"/>
    <w:rsid w:val="00787245"/>
    <w:rsid w:val="00787401"/>
    <w:rsid w:val="0078744B"/>
    <w:rsid w:val="007879C6"/>
    <w:rsid w:val="00787DF4"/>
    <w:rsid w:val="00787F41"/>
    <w:rsid w:val="00790454"/>
    <w:rsid w:val="00790C50"/>
    <w:rsid w:val="00791415"/>
    <w:rsid w:val="00791B22"/>
    <w:rsid w:val="0079298B"/>
    <w:rsid w:val="0079314C"/>
    <w:rsid w:val="0079341C"/>
    <w:rsid w:val="00793498"/>
    <w:rsid w:val="00793941"/>
    <w:rsid w:val="00793A9D"/>
    <w:rsid w:val="00793AF5"/>
    <w:rsid w:val="00793C34"/>
    <w:rsid w:val="00793F8D"/>
    <w:rsid w:val="00794D2D"/>
    <w:rsid w:val="0079558E"/>
    <w:rsid w:val="007955D2"/>
    <w:rsid w:val="00796F1F"/>
    <w:rsid w:val="007A0758"/>
    <w:rsid w:val="007A0780"/>
    <w:rsid w:val="007A07BE"/>
    <w:rsid w:val="007A0B28"/>
    <w:rsid w:val="007A0BF0"/>
    <w:rsid w:val="007A1636"/>
    <w:rsid w:val="007A2592"/>
    <w:rsid w:val="007A27DC"/>
    <w:rsid w:val="007A2F1D"/>
    <w:rsid w:val="007A4116"/>
    <w:rsid w:val="007A41EB"/>
    <w:rsid w:val="007A4222"/>
    <w:rsid w:val="007A4460"/>
    <w:rsid w:val="007A4B6D"/>
    <w:rsid w:val="007A67C4"/>
    <w:rsid w:val="007A6CA5"/>
    <w:rsid w:val="007A7285"/>
    <w:rsid w:val="007A76B6"/>
    <w:rsid w:val="007A7F64"/>
    <w:rsid w:val="007B008B"/>
    <w:rsid w:val="007B0104"/>
    <w:rsid w:val="007B03C7"/>
    <w:rsid w:val="007B069E"/>
    <w:rsid w:val="007B0A14"/>
    <w:rsid w:val="007B0FAD"/>
    <w:rsid w:val="007B10D7"/>
    <w:rsid w:val="007B1224"/>
    <w:rsid w:val="007B205F"/>
    <w:rsid w:val="007B223E"/>
    <w:rsid w:val="007B33A6"/>
    <w:rsid w:val="007B34B7"/>
    <w:rsid w:val="007B3844"/>
    <w:rsid w:val="007B3E0F"/>
    <w:rsid w:val="007B43E2"/>
    <w:rsid w:val="007B5BE9"/>
    <w:rsid w:val="007B5FC8"/>
    <w:rsid w:val="007B60C0"/>
    <w:rsid w:val="007B6407"/>
    <w:rsid w:val="007B6D6E"/>
    <w:rsid w:val="007B6F49"/>
    <w:rsid w:val="007B7173"/>
    <w:rsid w:val="007C033C"/>
    <w:rsid w:val="007C0453"/>
    <w:rsid w:val="007C0695"/>
    <w:rsid w:val="007C06A7"/>
    <w:rsid w:val="007C0BA1"/>
    <w:rsid w:val="007C0F80"/>
    <w:rsid w:val="007C1120"/>
    <w:rsid w:val="007C2888"/>
    <w:rsid w:val="007C293F"/>
    <w:rsid w:val="007C3D68"/>
    <w:rsid w:val="007C3DBB"/>
    <w:rsid w:val="007C3EC3"/>
    <w:rsid w:val="007C52B2"/>
    <w:rsid w:val="007C532A"/>
    <w:rsid w:val="007C56FC"/>
    <w:rsid w:val="007C58FE"/>
    <w:rsid w:val="007C5A40"/>
    <w:rsid w:val="007C5CA2"/>
    <w:rsid w:val="007C6203"/>
    <w:rsid w:val="007C641F"/>
    <w:rsid w:val="007C6E2B"/>
    <w:rsid w:val="007C7EC2"/>
    <w:rsid w:val="007D193E"/>
    <w:rsid w:val="007D1CD7"/>
    <w:rsid w:val="007D2047"/>
    <w:rsid w:val="007D2B63"/>
    <w:rsid w:val="007D3992"/>
    <w:rsid w:val="007D3B56"/>
    <w:rsid w:val="007D3CA9"/>
    <w:rsid w:val="007D41BC"/>
    <w:rsid w:val="007D48EC"/>
    <w:rsid w:val="007D4D90"/>
    <w:rsid w:val="007D4F7F"/>
    <w:rsid w:val="007D51DE"/>
    <w:rsid w:val="007D5880"/>
    <w:rsid w:val="007D60A7"/>
    <w:rsid w:val="007D69FB"/>
    <w:rsid w:val="007D7109"/>
    <w:rsid w:val="007D752D"/>
    <w:rsid w:val="007D7596"/>
    <w:rsid w:val="007D75E3"/>
    <w:rsid w:val="007D799F"/>
    <w:rsid w:val="007E0E07"/>
    <w:rsid w:val="007E0F0C"/>
    <w:rsid w:val="007E16C3"/>
    <w:rsid w:val="007E249C"/>
    <w:rsid w:val="007E26B8"/>
    <w:rsid w:val="007E2DB4"/>
    <w:rsid w:val="007E3272"/>
    <w:rsid w:val="007E3469"/>
    <w:rsid w:val="007E3AAA"/>
    <w:rsid w:val="007E3DDB"/>
    <w:rsid w:val="007E47B6"/>
    <w:rsid w:val="007E4AF0"/>
    <w:rsid w:val="007E4D61"/>
    <w:rsid w:val="007E5518"/>
    <w:rsid w:val="007E58BF"/>
    <w:rsid w:val="007E5930"/>
    <w:rsid w:val="007E5D1A"/>
    <w:rsid w:val="007E60FE"/>
    <w:rsid w:val="007E72A5"/>
    <w:rsid w:val="007E7F28"/>
    <w:rsid w:val="007F026A"/>
    <w:rsid w:val="007F0CE4"/>
    <w:rsid w:val="007F1D7A"/>
    <w:rsid w:val="007F1F37"/>
    <w:rsid w:val="007F248A"/>
    <w:rsid w:val="007F2983"/>
    <w:rsid w:val="007F2F06"/>
    <w:rsid w:val="007F3C40"/>
    <w:rsid w:val="007F4660"/>
    <w:rsid w:val="007F4B25"/>
    <w:rsid w:val="007F54C9"/>
    <w:rsid w:val="007F5792"/>
    <w:rsid w:val="007F5D17"/>
    <w:rsid w:val="007F6139"/>
    <w:rsid w:val="007F6653"/>
    <w:rsid w:val="007F669F"/>
    <w:rsid w:val="007F674D"/>
    <w:rsid w:val="007F6F9D"/>
    <w:rsid w:val="007F7138"/>
    <w:rsid w:val="007F754F"/>
    <w:rsid w:val="007F7D41"/>
    <w:rsid w:val="008001B6"/>
    <w:rsid w:val="0080075E"/>
    <w:rsid w:val="00800E6E"/>
    <w:rsid w:val="00801425"/>
    <w:rsid w:val="008024A8"/>
    <w:rsid w:val="008036F0"/>
    <w:rsid w:val="008039E1"/>
    <w:rsid w:val="00803EA2"/>
    <w:rsid w:val="008041D9"/>
    <w:rsid w:val="008049C8"/>
    <w:rsid w:val="00805087"/>
    <w:rsid w:val="00805BA2"/>
    <w:rsid w:val="00805D4B"/>
    <w:rsid w:val="00806474"/>
    <w:rsid w:val="00806C2D"/>
    <w:rsid w:val="00807268"/>
    <w:rsid w:val="008073E1"/>
    <w:rsid w:val="008076C6"/>
    <w:rsid w:val="00807B8F"/>
    <w:rsid w:val="008103C7"/>
    <w:rsid w:val="00810808"/>
    <w:rsid w:val="008108BC"/>
    <w:rsid w:val="00811619"/>
    <w:rsid w:val="008118F7"/>
    <w:rsid w:val="00811DD0"/>
    <w:rsid w:val="00812291"/>
    <w:rsid w:val="008125FF"/>
    <w:rsid w:val="00812BB0"/>
    <w:rsid w:val="00812D06"/>
    <w:rsid w:val="00813184"/>
    <w:rsid w:val="008132E8"/>
    <w:rsid w:val="0081379E"/>
    <w:rsid w:val="00813CA9"/>
    <w:rsid w:val="00814373"/>
    <w:rsid w:val="0081473E"/>
    <w:rsid w:val="008147A5"/>
    <w:rsid w:val="008147DF"/>
    <w:rsid w:val="00815744"/>
    <w:rsid w:val="0081575B"/>
    <w:rsid w:val="008157C8"/>
    <w:rsid w:val="00816340"/>
    <w:rsid w:val="008169E1"/>
    <w:rsid w:val="00816C4B"/>
    <w:rsid w:val="00816D06"/>
    <w:rsid w:val="00816EBC"/>
    <w:rsid w:val="0081702E"/>
    <w:rsid w:val="00817550"/>
    <w:rsid w:val="008177AD"/>
    <w:rsid w:val="00820012"/>
    <w:rsid w:val="008207D1"/>
    <w:rsid w:val="0082100B"/>
    <w:rsid w:val="00821808"/>
    <w:rsid w:val="00821BD9"/>
    <w:rsid w:val="00822534"/>
    <w:rsid w:val="0082273B"/>
    <w:rsid w:val="00822FED"/>
    <w:rsid w:val="00824464"/>
    <w:rsid w:val="00824480"/>
    <w:rsid w:val="00824A99"/>
    <w:rsid w:val="008250A6"/>
    <w:rsid w:val="00825395"/>
    <w:rsid w:val="00825C97"/>
    <w:rsid w:val="008262A2"/>
    <w:rsid w:val="00826322"/>
    <w:rsid w:val="008266CB"/>
    <w:rsid w:val="008274B9"/>
    <w:rsid w:val="00827700"/>
    <w:rsid w:val="00827EED"/>
    <w:rsid w:val="008323B3"/>
    <w:rsid w:val="00832A0E"/>
    <w:rsid w:val="00832B98"/>
    <w:rsid w:val="00832C30"/>
    <w:rsid w:val="0083324E"/>
    <w:rsid w:val="008332C0"/>
    <w:rsid w:val="008338F5"/>
    <w:rsid w:val="00833991"/>
    <w:rsid w:val="0083404A"/>
    <w:rsid w:val="00834BDA"/>
    <w:rsid w:val="00834C4B"/>
    <w:rsid w:val="00834DD3"/>
    <w:rsid w:val="00834F64"/>
    <w:rsid w:val="008354A8"/>
    <w:rsid w:val="0083556C"/>
    <w:rsid w:val="00835ACF"/>
    <w:rsid w:val="00835FAE"/>
    <w:rsid w:val="0083625B"/>
    <w:rsid w:val="00836424"/>
    <w:rsid w:val="0083644D"/>
    <w:rsid w:val="00836612"/>
    <w:rsid w:val="00837086"/>
    <w:rsid w:val="008371FC"/>
    <w:rsid w:val="00837BE3"/>
    <w:rsid w:val="00841BF8"/>
    <w:rsid w:val="00841CE4"/>
    <w:rsid w:val="00842808"/>
    <w:rsid w:val="008429F1"/>
    <w:rsid w:val="0084309B"/>
    <w:rsid w:val="00843F63"/>
    <w:rsid w:val="00844230"/>
    <w:rsid w:val="008443C4"/>
    <w:rsid w:val="008445A2"/>
    <w:rsid w:val="0084478C"/>
    <w:rsid w:val="008463A1"/>
    <w:rsid w:val="00846688"/>
    <w:rsid w:val="00846803"/>
    <w:rsid w:val="0084720F"/>
    <w:rsid w:val="00850917"/>
    <w:rsid w:val="00850F19"/>
    <w:rsid w:val="00851218"/>
    <w:rsid w:val="00851B5C"/>
    <w:rsid w:val="00852235"/>
    <w:rsid w:val="00853645"/>
    <w:rsid w:val="00853D22"/>
    <w:rsid w:val="00854F59"/>
    <w:rsid w:val="008556FB"/>
    <w:rsid w:val="00855F43"/>
    <w:rsid w:val="008561CE"/>
    <w:rsid w:val="00856C38"/>
    <w:rsid w:val="008574F7"/>
    <w:rsid w:val="00857F0F"/>
    <w:rsid w:val="008600B4"/>
    <w:rsid w:val="0086070E"/>
    <w:rsid w:val="008607D3"/>
    <w:rsid w:val="008608E0"/>
    <w:rsid w:val="008611A8"/>
    <w:rsid w:val="0086173F"/>
    <w:rsid w:val="00862641"/>
    <w:rsid w:val="008628A1"/>
    <w:rsid w:val="00862E5A"/>
    <w:rsid w:val="00863114"/>
    <w:rsid w:val="0086319F"/>
    <w:rsid w:val="008632DD"/>
    <w:rsid w:val="008642D5"/>
    <w:rsid w:val="0086569C"/>
    <w:rsid w:val="008657C0"/>
    <w:rsid w:val="00866B55"/>
    <w:rsid w:val="00866DCB"/>
    <w:rsid w:val="00867DE3"/>
    <w:rsid w:val="00870E90"/>
    <w:rsid w:val="0087182E"/>
    <w:rsid w:val="008718A7"/>
    <w:rsid w:val="008718E2"/>
    <w:rsid w:val="00871D9D"/>
    <w:rsid w:val="00871F0C"/>
    <w:rsid w:val="008720D3"/>
    <w:rsid w:val="008727A1"/>
    <w:rsid w:val="00872F18"/>
    <w:rsid w:val="00873400"/>
    <w:rsid w:val="00873807"/>
    <w:rsid w:val="00873B9D"/>
    <w:rsid w:val="00873C79"/>
    <w:rsid w:val="008740B7"/>
    <w:rsid w:val="00874342"/>
    <w:rsid w:val="00875499"/>
    <w:rsid w:val="00875BAF"/>
    <w:rsid w:val="008766F0"/>
    <w:rsid w:val="00876FEF"/>
    <w:rsid w:val="00877591"/>
    <w:rsid w:val="008775CC"/>
    <w:rsid w:val="0087764F"/>
    <w:rsid w:val="008777F4"/>
    <w:rsid w:val="008804DB"/>
    <w:rsid w:val="00880CBF"/>
    <w:rsid w:val="00880E60"/>
    <w:rsid w:val="0088169B"/>
    <w:rsid w:val="0088222E"/>
    <w:rsid w:val="00882571"/>
    <w:rsid w:val="0088273A"/>
    <w:rsid w:val="008830FA"/>
    <w:rsid w:val="00883BF8"/>
    <w:rsid w:val="008843BB"/>
    <w:rsid w:val="0088449B"/>
    <w:rsid w:val="00884EB7"/>
    <w:rsid w:val="0088599C"/>
    <w:rsid w:val="00885CF4"/>
    <w:rsid w:val="00885FD3"/>
    <w:rsid w:val="00886BE6"/>
    <w:rsid w:val="00886EDA"/>
    <w:rsid w:val="008876EC"/>
    <w:rsid w:val="00887F14"/>
    <w:rsid w:val="00887FC4"/>
    <w:rsid w:val="008906E7"/>
    <w:rsid w:val="00890E5D"/>
    <w:rsid w:val="0089134F"/>
    <w:rsid w:val="0089169C"/>
    <w:rsid w:val="00891999"/>
    <w:rsid w:val="00891C82"/>
    <w:rsid w:val="008926CD"/>
    <w:rsid w:val="00892B5A"/>
    <w:rsid w:val="00892EDF"/>
    <w:rsid w:val="00893041"/>
    <w:rsid w:val="0089313E"/>
    <w:rsid w:val="00893768"/>
    <w:rsid w:val="00893EE5"/>
    <w:rsid w:val="0089463E"/>
    <w:rsid w:val="008949AF"/>
    <w:rsid w:val="0089610D"/>
    <w:rsid w:val="00896404"/>
    <w:rsid w:val="008965FC"/>
    <w:rsid w:val="00896DDE"/>
    <w:rsid w:val="0089703B"/>
    <w:rsid w:val="00897D9E"/>
    <w:rsid w:val="008A057B"/>
    <w:rsid w:val="008A0DA9"/>
    <w:rsid w:val="008A1707"/>
    <w:rsid w:val="008A1CCF"/>
    <w:rsid w:val="008A1E87"/>
    <w:rsid w:val="008A25AC"/>
    <w:rsid w:val="008A2A8C"/>
    <w:rsid w:val="008A397F"/>
    <w:rsid w:val="008A3988"/>
    <w:rsid w:val="008A4A27"/>
    <w:rsid w:val="008A4E51"/>
    <w:rsid w:val="008A516B"/>
    <w:rsid w:val="008A5ED6"/>
    <w:rsid w:val="008A636A"/>
    <w:rsid w:val="008A656E"/>
    <w:rsid w:val="008A6607"/>
    <w:rsid w:val="008A679A"/>
    <w:rsid w:val="008A6F29"/>
    <w:rsid w:val="008A72A5"/>
    <w:rsid w:val="008B0632"/>
    <w:rsid w:val="008B0EB6"/>
    <w:rsid w:val="008B1AE6"/>
    <w:rsid w:val="008B2852"/>
    <w:rsid w:val="008B3A1F"/>
    <w:rsid w:val="008B3AB3"/>
    <w:rsid w:val="008B4B30"/>
    <w:rsid w:val="008B4F16"/>
    <w:rsid w:val="008B4FB2"/>
    <w:rsid w:val="008B5186"/>
    <w:rsid w:val="008B583D"/>
    <w:rsid w:val="008B5B2D"/>
    <w:rsid w:val="008B6757"/>
    <w:rsid w:val="008B6C99"/>
    <w:rsid w:val="008B70EF"/>
    <w:rsid w:val="008C0F8C"/>
    <w:rsid w:val="008C36FD"/>
    <w:rsid w:val="008C38B7"/>
    <w:rsid w:val="008C437A"/>
    <w:rsid w:val="008C4477"/>
    <w:rsid w:val="008C4D7C"/>
    <w:rsid w:val="008C527B"/>
    <w:rsid w:val="008C54E4"/>
    <w:rsid w:val="008C5AE3"/>
    <w:rsid w:val="008C5B14"/>
    <w:rsid w:val="008C6015"/>
    <w:rsid w:val="008C623F"/>
    <w:rsid w:val="008C686C"/>
    <w:rsid w:val="008C68F9"/>
    <w:rsid w:val="008C6B93"/>
    <w:rsid w:val="008D01B5"/>
    <w:rsid w:val="008D03E1"/>
    <w:rsid w:val="008D0736"/>
    <w:rsid w:val="008D159A"/>
    <w:rsid w:val="008D18B1"/>
    <w:rsid w:val="008D1A49"/>
    <w:rsid w:val="008D419B"/>
    <w:rsid w:val="008D4342"/>
    <w:rsid w:val="008D460C"/>
    <w:rsid w:val="008D4864"/>
    <w:rsid w:val="008D4DD2"/>
    <w:rsid w:val="008D511D"/>
    <w:rsid w:val="008D5271"/>
    <w:rsid w:val="008D56B4"/>
    <w:rsid w:val="008D5CD4"/>
    <w:rsid w:val="008D6B03"/>
    <w:rsid w:val="008D79E8"/>
    <w:rsid w:val="008E1792"/>
    <w:rsid w:val="008E2119"/>
    <w:rsid w:val="008E29C3"/>
    <w:rsid w:val="008E2C97"/>
    <w:rsid w:val="008E2D25"/>
    <w:rsid w:val="008E2DD7"/>
    <w:rsid w:val="008E306E"/>
    <w:rsid w:val="008E31AD"/>
    <w:rsid w:val="008E374D"/>
    <w:rsid w:val="008E3A8A"/>
    <w:rsid w:val="008E4762"/>
    <w:rsid w:val="008E5105"/>
    <w:rsid w:val="008E5EC7"/>
    <w:rsid w:val="008E682C"/>
    <w:rsid w:val="008E69F4"/>
    <w:rsid w:val="008E6D84"/>
    <w:rsid w:val="008E6F7B"/>
    <w:rsid w:val="008E72E2"/>
    <w:rsid w:val="008E79B7"/>
    <w:rsid w:val="008E7B8B"/>
    <w:rsid w:val="008E7C51"/>
    <w:rsid w:val="008E7EBB"/>
    <w:rsid w:val="008E7FBB"/>
    <w:rsid w:val="008F0251"/>
    <w:rsid w:val="008F06D9"/>
    <w:rsid w:val="008F077B"/>
    <w:rsid w:val="008F0A16"/>
    <w:rsid w:val="008F0C12"/>
    <w:rsid w:val="008F1BC3"/>
    <w:rsid w:val="008F1E21"/>
    <w:rsid w:val="008F21C6"/>
    <w:rsid w:val="008F29C9"/>
    <w:rsid w:val="008F2D6D"/>
    <w:rsid w:val="008F38F8"/>
    <w:rsid w:val="008F3BAB"/>
    <w:rsid w:val="008F3C50"/>
    <w:rsid w:val="008F4B17"/>
    <w:rsid w:val="008F4D00"/>
    <w:rsid w:val="008F522E"/>
    <w:rsid w:val="008F5D90"/>
    <w:rsid w:val="008F63FD"/>
    <w:rsid w:val="008F66B9"/>
    <w:rsid w:val="008F6A1C"/>
    <w:rsid w:val="008F788B"/>
    <w:rsid w:val="008F7A50"/>
    <w:rsid w:val="009007D5"/>
    <w:rsid w:val="00900864"/>
    <w:rsid w:val="00900E9E"/>
    <w:rsid w:val="009010ED"/>
    <w:rsid w:val="00902712"/>
    <w:rsid w:val="00902B41"/>
    <w:rsid w:val="00902E64"/>
    <w:rsid w:val="009037C9"/>
    <w:rsid w:val="00904FB5"/>
    <w:rsid w:val="00905083"/>
    <w:rsid w:val="00905845"/>
    <w:rsid w:val="009058CB"/>
    <w:rsid w:val="009061A9"/>
    <w:rsid w:val="0090620D"/>
    <w:rsid w:val="009068E2"/>
    <w:rsid w:val="00906AC2"/>
    <w:rsid w:val="00906C00"/>
    <w:rsid w:val="0090707D"/>
    <w:rsid w:val="00907907"/>
    <w:rsid w:val="00910298"/>
    <w:rsid w:val="00910BC6"/>
    <w:rsid w:val="009116C6"/>
    <w:rsid w:val="009118D9"/>
    <w:rsid w:val="00911DC0"/>
    <w:rsid w:val="0091266E"/>
    <w:rsid w:val="009128F9"/>
    <w:rsid w:val="0091306A"/>
    <w:rsid w:val="00913123"/>
    <w:rsid w:val="00913D29"/>
    <w:rsid w:val="00913EEF"/>
    <w:rsid w:val="0091442D"/>
    <w:rsid w:val="009147E8"/>
    <w:rsid w:val="00914AD3"/>
    <w:rsid w:val="009158BA"/>
    <w:rsid w:val="00915E5A"/>
    <w:rsid w:val="00916297"/>
    <w:rsid w:val="009166DF"/>
    <w:rsid w:val="00916BF5"/>
    <w:rsid w:val="009172BD"/>
    <w:rsid w:val="009174D5"/>
    <w:rsid w:val="00917A75"/>
    <w:rsid w:val="00917DE5"/>
    <w:rsid w:val="009205D6"/>
    <w:rsid w:val="0092064D"/>
    <w:rsid w:val="00920BE2"/>
    <w:rsid w:val="009215DB"/>
    <w:rsid w:val="00921D20"/>
    <w:rsid w:val="0092216A"/>
    <w:rsid w:val="009228CF"/>
    <w:rsid w:val="00922C3F"/>
    <w:rsid w:val="00923082"/>
    <w:rsid w:val="00923603"/>
    <w:rsid w:val="009262AD"/>
    <w:rsid w:val="009263E8"/>
    <w:rsid w:val="00926464"/>
    <w:rsid w:val="009267E0"/>
    <w:rsid w:val="009270A3"/>
    <w:rsid w:val="00927348"/>
    <w:rsid w:val="009274EA"/>
    <w:rsid w:val="00930199"/>
    <w:rsid w:val="0093021E"/>
    <w:rsid w:val="009316B7"/>
    <w:rsid w:val="00931782"/>
    <w:rsid w:val="009319A8"/>
    <w:rsid w:val="00931A73"/>
    <w:rsid w:val="00931F1A"/>
    <w:rsid w:val="0093249B"/>
    <w:rsid w:val="00932669"/>
    <w:rsid w:val="009333AA"/>
    <w:rsid w:val="00934AC9"/>
    <w:rsid w:val="00935355"/>
    <w:rsid w:val="009357AE"/>
    <w:rsid w:val="00935983"/>
    <w:rsid w:val="00935FA7"/>
    <w:rsid w:val="009360EA"/>
    <w:rsid w:val="00937BCD"/>
    <w:rsid w:val="00940595"/>
    <w:rsid w:val="00940B47"/>
    <w:rsid w:val="00940E09"/>
    <w:rsid w:val="00941BB7"/>
    <w:rsid w:val="00941FF0"/>
    <w:rsid w:val="009444DD"/>
    <w:rsid w:val="00945314"/>
    <w:rsid w:val="00945454"/>
    <w:rsid w:val="009455CE"/>
    <w:rsid w:val="00945605"/>
    <w:rsid w:val="00945BDD"/>
    <w:rsid w:val="00945C89"/>
    <w:rsid w:val="00946923"/>
    <w:rsid w:val="0095063D"/>
    <w:rsid w:val="00950F73"/>
    <w:rsid w:val="00951246"/>
    <w:rsid w:val="009512AE"/>
    <w:rsid w:val="0095136A"/>
    <w:rsid w:val="009523E3"/>
    <w:rsid w:val="009524BE"/>
    <w:rsid w:val="009527A5"/>
    <w:rsid w:val="009534E2"/>
    <w:rsid w:val="00953888"/>
    <w:rsid w:val="00953DD7"/>
    <w:rsid w:val="0095439F"/>
    <w:rsid w:val="009543A6"/>
    <w:rsid w:val="0095457D"/>
    <w:rsid w:val="00954DDA"/>
    <w:rsid w:val="00955C4A"/>
    <w:rsid w:val="00955FD5"/>
    <w:rsid w:val="00956401"/>
    <w:rsid w:val="009574F0"/>
    <w:rsid w:val="009600F6"/>
    <w:rsid w:val="009605EF"/>
    <w:rsid w:val="0096070B"/>
    <w:rsid w:val="009615EE"/>
    <w:rsid w:val="00961B0B"/>
    <w:rsid w:val="00961CF5"/>
    <w:rsid w:val="00962C34"/>
    <w:rsid w:val="00963283"/>
    <w:rsid w:val="0096344D"/>
    <w:rsid w:val="00963499"/>
    <w:rsid w:val="00964500"/>
    <w:rsid w:val="00965705"/>
    <w:rsid w:val="00965D66"/>
    <w:rsid w:val="00965E74"/>
    <w:rsid w:val="00965F7E"/>
    <w:rsid w:val="00966998"/>
    <w:rsid w:val="00967125"/>
    <w:rsid w:val="009674BD"/>
    <w:rsid w:val="009677CD"/>
    <w:rsid w:val="009677E4"/>
    <w:rsid w:val="00967850"/>
    <w:rsid w:val="0097035C"/>
    <w:rsid w:val="00970BE4"/>
    <w:rsid w:val="009716CE"/>
    <w:rsid w:val="00971B91"/>
    <w:rsid w:val="00971F95"/>
    <w:rsid w:val="00972351"/>
    <w:rsid w:val="00972688"/>
    <w:rsid w:val="009726E5"/>
    <w:rsid w:val="009729DD"/>
    <w:rsid w:val="00972DC2"/>
    <w:rsid w:val="009736A9"/>
    <w:rsid w:val="0097392A"/>
    <w:rsid w:val="00973AE4"/>
    <w:rsid w:val="00974022"/>
    <w:rsid w:val="00974385"/>
    <w:rsid w:val="009747C1"/>
    <w:rsid w:val="009747EC"/>
    <w:rsid w:val="00975080"/>
    <w:rsid w:val="009750AB"/>
    <w:rsid w:val="0097581E"/>
    <w:rsid w:val="00975B6E"/>
    <w:rsid w:val="00975D9F"/>
    <w:rsid w:val="0097643D"/>
    <w:rsid w:val="00976A41"/>
    <w:rsid w:val="0097701C"/>
    <w:rsid w:val="009774C5"/>
    <w:rsid w:val="0098049A"/>
    <w:rsid w:val="009808F5"/>
    <w:rsid w:val="00980E2E"/>
    <w:rsid w:val="00980FE1"/>
    <w:rsid w:val="009815F1"/>
    <w:rsid w:val="009832A8"/>
    <w:rsid w:val="0098350A"/>
    <w:rsid w:val="00984073"/>
    <w:rsid w:val="00984859"/>
    <w:rsid w:val="00984CC9"/>
    <w:rsid w:val="009855A6"/>
    <w:rsid w:val="009866DB"/>
    <w:rsid w:val="00986D99"/>
    <w:rsid w:val="00986E77"/>
    <w:rsid w:val="00987156"/>
    <w:rsid w:val="0098716F"/>
    <w:rsid w:val="0098720D"/>
    <w:rsid w:val="00990245"/>
    <w:rsid w:val="009902C1"/>
    <w:rsid w:val="009906DB"/>
    <w:rsid w:val="009908B2"/>
    <w:rsid w:val="00990FD2"/>
    <w:rsid w:val="00991384"/>
    <w:rsid w:val="00991988"/>
    <w:rsid w:val="00992716"/>
    <w:rsid w:val="00992952"/>
    <w:rsid w:val="009929C0"/>
    <w:rsid w:val="00992CA9"/>
    <w:rsid w:val="00992CDB"/>
    <w:rsid w:val="00993677"/>
    <w:rsid w:val="0099421B"/>
    <w:rsid w:val="009955A2"/>
    <w:rsid w:val="00995798"/>
    <w:rsid w:val="009962A9"/>
    <w:rsid w:val="00996758"/>
    <w:rsid w:val="0099689D"/>
    <w:rsid w:val="00997278"/>
    <w:rsid w:val="00997BD9"/>
    <w:rsid w:val="00997D76"/>
    <w:rsid w:val="00997F38"/>
    <w:rsid w:val="00997FB3"/>
    <w:rsid w:val="009A00AA"/>
    <w:rsid w:val="009A18D1"/>
    <w:rsid w:val="009A1ABC"/>
    <w:rsid w:val="009A1EA3"/>
    <w:rsid w:val="009A2D45"/>
    <w:rsid w:val="009A2FE3"/>
    <w:rsid w:val="009A3181"/>
    <w:rsid w:val="009A346D"/>
    <w:rsid w:val="009A396A"/>
    <w:rsid w:val="009A3DE4"/>
    <w:rsid w:val="009A3F1D"/>
    <w:rsid w:val="009A3FCD"/>
    <w:rsid w:val="009A4477"/>
    <w:rsid w:val="009A482D"/>
    <w:rsid w:val="009A532C"/>
    <w:rsid w:val="009A57C7"/>
    <w:rsid w:val="009A6179"/>
    <w:rsid w:val="009A61E9"/>
    <w:rsid w:val="009A62A0"/>
    <w:rsid w:val="009A62DB"/>
    <w:rsid w:val="009A6EC6"/>
    <w:rsid w:val="009A7586"/>
    <w:rsid w:val="009A767C"/>
    <w:rsid w:val="009A78D6"/>
    <w:rsid w:val="009A7AE5"/>
    <w:rsid w:val="009A7D19"/>
    <w:rsid w:val="009B0295"/>
    <w:rsid w:val="009B0FFA"/>
    <w:rsid w:val="009B12B8"/>
    <w:rsid w:val="009B13B2"/>
    <w:rsid w:val="009B2732"/>
    <w:rsid w:val="009B2DB5"/>
    <w:rsid w:val="009B37D0"/>
    <w:rsid w:val="009B3847"/>
    <w:rsid w:val="009B3CF8"/>
    <w:rsid w:val="009B3CF9"/>
    <w:rsid w:val="009B3D38"/>
    <w:rsid w:val="009B4049"/>
    <w:rsid w:val="009B408C"/>
    <w:rsid w:val="009B509B"/>
    <w:rsid w:val="009B5C2A"/>
    <w:rsid w:val="009B5F46"/>
    <w:rsid w:val="009B6731"/>
    <w:rsid w:val="009C058F"/>
    <w:rsid w:val="009C0DCF"/>
    <w:rsid w:val="009C1423"/>
    <w:rsid w:val="009C1D13"/>
    <w:rsid w:val="009C2441"/>
    <w:rsid w:val="009C268D"/>
    <w:rsid w:val="009C2711"/>
    <w:rsid w:val="009C2C71"/>
    <w:rsid w:val="009C4263"/>
    <w:rsid w:val="009C473A"/>
    <w:rsid w:val="009C4953"/>
    <w:rsid w:val="009C4CD0"/>
    <w:rsid w:val="009C4EE7"/>
    <w:rsid w:val="009C5188"/>
    <w:rsid w:val="009C52B5"/>
    <w:rsid w:val="009C58CE"/>
    <w:rsid w:val="009C5F55"/>
    <w:rsid w:val="009C6123"/>
    <w:rsid w:val="009C6480"/>
    <w:rsid w:val="009C68F4"/>
    <w:rsid w:val="009C6F28"/>
    <w:rsid w:val="009C7004"/>
    <w:rsid w:val="009C71FF"/>
    <w:rsid w:val="009C720E"/>
    <w:rsid w:val="009D06A7"/>
    <w:rsid w:val="009D172A"/>
    <w:rsid w:val="009D1A49"/>
    <w:rsid w:val="009D2415"/>
    <w:rsid w:val="009D2770"/>
    <w:rsid w:val="009D27CF"/>
    <w:rsid w:val="009D28EE"/>
    <w:rsid w:val="009D31C5"/>
    <w:rsid w:val="009D32AA"/>
    <w:rsid w:val="009D3414"/>
    <w:rsid w:val="009D4103"/>
    <w:rsid w:val="009D4745"/>
    <w:rsid w:val="009D5006"/>
    <w:rsid w:val="009D52EC"/>
    <w:rsid w:val="009D5D80"/>
    <w:rsid w:val="009D670C"/>
    <w:rsid w:val="009D6B57"/>
    <w:rsid w:val="009D7555"/>
    <w:rsid w:val="009E04F2"/>
    <w:rsid w:val="009E1EFC"/>
    <w:rsid w:val="009E21E1"/>
    <w:rsid w:val="009E2294"/>
    <w:rsid w:val="009E4E7C"/>
    <w:rsid w:val="009E573C"/>
    <w:rsid w:val="009E5A05"/>
    <w:rsid w:val="009E60C1"/>
    <w:rsid w:val="009E7118"/>
    <w:rsid w:val="009E71F0"/>
    <w:rsid w:val="009E7228"/>
    <w:rsid w:val="009E72EE"/>
    <w:rsid w:val="009F01C7"/>
    <w:rsid w:val="009F0234"/>
    <w:rsid w:val="009F05B2"/>
    <w:rsid w:val="009F0A69"/>
    <w:rsid w:val="009F0EBE"/>
    <w:rsid w:val="009F1206"/>
    <w:rsid w:val="009F142F"/>
    <w:rsid w:val="009F156E"/>
    <w:rsid w:val="009F15C5"/>
    <w:rsid w:val="009F16B4"/>
    <w:rsid w:val="009F1B01"/>
    <w:rsid w:val="009F21A2"/>
    <w:rsid w:val="009F24F5"/>
    <w:rsid w:val="009F33F2"/>
    <w:rsid w:val="009F3B80"/>
    <w:rsid w:val="009F458B"/>
    <w:rsid w:val="009F6420"/>
    <w:rsid w:val="009F674D"/>
    <w:rsid w:val="009F745C"/>
    <w:rsid w:val="009F7548"/>
    <w:rsid w:val="009F784C"/>
    <w:rsid w:val="009F78F4"/>
    <w:rsid w:val="009F79C2"/>
    <w:rsid w:val="009F7B75"/>
    <w:rsid w:val="009F7D90"/>
    <w:rsid w:val="00A0038E"/>
    <w:rsid w:val="00A004E3"/>
    <w:rsid w:val="00A0271C"/>
    <w:rsid w:val="00A02E34"/>
    <w:rsid w:val="00A056F2"/>
    <w:rsid w:val="00A0633A"/>
    <w:rsid w:val="00A07643"/>
    <w:rsid w:val="00A07783"/>
    <w:rsid w:val="00A0782B"/>
    <w:rsid w:val="00A07FA8"/>
    <w:rsid w:val="00A10559"/>
    <w:rsid w:val="00A110F9"/>
    <w:rsid w:val="00A11F81"/>
    <w:rsid w:val="00A12E19"/>
    <w:rsid w:val="00A1358C"/>
    <w:rsid w:val="00A1369E"/>
    <w:rsid w:val="00A13E8C"/>
    <w:rsid w:val="00A14490"/>
    <w:rsid w:val="00A148E0"/>
    <w:rsid w:val="00A14A32"/>
    <w:rsid w:val="00A14E4B"/>
    <w:rsid w:val="00A15116"/>
    <w:rsid w:val="00A15412"/>
    <w:rsid w:val="00A157A2"/>
    <w:rsid w:val="00A15B12"/>
    <w:rsid w:val="00A15E57"/>
    <w:rsid w:val="00A167A8"/>
    <w:rsid w:val="00A16C68"/>
    <w:rsid w:val="00A17B60"/>
    <w:rsid w:val="00A17C45"/>
    <w:rsid w:val="00A20BE4"/>
    <w:rsid w:val="00A20FBC"/>
    <w:rsid w:val="00A212CD"/>
    <w:rsid w:val="00A22AAE"/>
    <w:rsid w:val="00A22C25"/>
    <w:rsid w:val="00A23B13"/>
    <w:rsid w:val="00A23B1F"/>
    <w:rsid w:val="00A23D74"/>
    <w:rsid w:val="00A24266"/>
    <w:rsid w:val="00A24365"/>
    <w:rsid w:val="00A24608"/>
    <w:rsid w:val="00A24907"/>
    <w:rsid w:val="00A25188"/>
    <w:rsid w:val="00A254BF"/>
    <w:rsid w:val="00A2550B"/>
    <w:rsid w:val="00A256BD"/>
    <w:rsid w:val="00A2585F"/>
    <w:rsid w:val="00A25B2F"/>
    <w:rsid w:val="00A25FB1"/>
    <w:rsid w:val="00A26774"/>
    <w:rsid w:val="00A26D6A"/>
    <w:rsid w:val="00A2771F"/>
    <w:rsid w:val="00A27B4A"/>
    <w:rsid w:val="00A27D51"/>
    <w:rsid w:val="00A305E4"/>
    <w:rsid w:val="00A305F5"/>
    <w:rsid w:val="00A30C0C"/>
    <w:rsid w:val="00A30DEB"/>
    <w:rsid w:val="00A31966"/>
    <w:rsid w:val="00A32162"/>
    <w:rsid w:val="00A322EF"/>
    <w:rsid w:val="00A324D9"/>
    <w:rsid w:val="00A330B9"/>
    <w:rsid w:val="00A33794"/>
    <w:rsid w:val="00A33A47"/>
    <w:rsid w:val="00A34681"/>
    <w:rsid w:val="00A34DB6"/>
    <w:rsid w:val="00A350BC"/>
    <w:rsid w:val="00A350E8"/>
    <w:rsid w:val="00A3523C"/>
    <w:rsid w:val="00A35311"/>
    <w:rsid w:val="00A35520"/>
    <w:rsid w:val="00A366A8"/>
    <w:rsid w:val="00A36DF3"/>
    <w:rsid w:val="00A36FDD"/>
    <w:rsid w:val="00A372B5"/>
    <w:rsid w:val="00A37377"/>
    <w:rsid w:val="00A40745"/>
    <w:rsid w:val="00A40A77"/>
    <w:rsid w:val="00A40CEC"/>
    <w:rsid w:val="00A40D2E"/>
    <w:rsid w:val="00A4193C"/>
    <w:rsid w:val="00A419AF"/>
    <w:rsid w:val="00A42000"/>
    <w:rsid w:val="00A42A44"/>
    <w:rsid w:val="00A42B11"/>
    <w:rsid w:val="00A43576"/>
    <w:rsid w:val="00A43A9D"/>
    <w:rsid w:val="00A43E55"/>
    <w:rsid w:val="00A4467E"/>
    <w:rsid w:val="00A44C9D"/>
    <w:rsid w:val="00A50335"/>
    <w:rsid w:val="00A518B6"/>
    <w:rsid w:val="00A52313"/>
    <w:rsid w:val="00A52643"/>
    <w:rsid w:val="00A5266D"/>
    <w:rsid w:val="00A530BC"/>
    <w:rsid w:val="00A537E8"/>
    <w:rsid w:val="00A53806"/>
    <w:rsid w:val="00A538AB"/>
    <w:rsid w:val="00A539D4"/>
    <w:rsid w:val="00A53D4F"/>
    <w:rsid w:val="00A5458A"/>
    <w:rsid w:val="00A55FB8"/>
    <w:rsid w:val="00A5616C"/>
    <w:rsid w:val="00A56917"/>
    <w:rsid w:val="00A56A9B"/>
    <w:rsid w:val="00A56C0D"/>
    <w:rsid w:val="00A56D27"/>
    <w:rsid w:val="00A56D4B"/>
    <w:rsid w:val="00A57181"/>
    <w:rsid w:val="00A575A0"/>
    <w:rsid w:val="00A579B9"/>
    <w:rsid w:val="00A57D6C"/>
    <w:rsid w:val="00A57E0E"/>
    <w:rsid w:val="00A60362"/>
    <w:rsid w:val="00A61182"/>
    <w:rsid w:val="00A61271"/>
    <w:rsid w:val="00A613A7"/>
    <w:rsid w:val="00A61AF9"/>
    <w:rsid w:val="00A61B24"/>
    <w:rsid w:val="00A61D4F"/>
    <w:rsid w:val="00A61EBF"/>
    <w:rsid w:val="00A62C40"/>
    <w:rsid w:val="00A63231"/>
    <w:rsid w:val="00A650F3"/>
    <w:rsid w:val="00A650FB"/>
    <w:rsid w:val="00A65295"/>
    <w:rsid w:val="00A6643D"/>
    <w:rsid w:val="00A66C36"/>
    <w:rsid w:val="00A67144"/>
    <w:rsid w:val="00A67632"/>
    <w:rsid w:val="00A7101E"/>
    <w:rsid w:val="00A710BF"/>
    <w:rsid w:val="00A713B3"/>
    <w:rsid w:val="00A71620"/>
    <w:rsid w:val="00A71C8F"/>
    <w:rsid w:val="00A71E28"/>
    <w:rsid w:val="00A7267E"/>
    <w:rsid w:val="00A72A7E"/>
    <w:rsid w:val="00A72AE8"/>
    <w:rsid w:val="00A72B9E"/>
    <w:rsid w:val="00A73E77"/>
    <w:rsid w:val="00A74346"/>
    <w:rsid w:val="00A74E65"/>
    <w:rsid w:val="00A7572C"/>
    <w:rsid w:val="00A757D5"/>
    <w:rsid w:val="00A75A17"/>
    <w:rsid w:val="00A76A8E"/>
    <w:rsid w:val="00A77853"/>
    <w:rsid w:val="00A77BF1"/>
    <w:rsid w:val="00A80320"/>
    <w:rsid w:val="00A807EE"/>
    <w:rsid w:val="00A80E69"/>
    <w:rsid w:val="00A80EC4"/>
    <w:rsid w:val="00A81644"/>
    <w:rsid w:val="00A81705"/>
    <w:rsid w:val="00A818B7"/>
    <w:rsid w:val="00A819C2"/>
    <w:rsid w:val="00A81B07"/>
    <w:rsid w:val="00A8219A"/>
    <w:rsid w:val="00A827AE"/>
    <w:rsid w:val="00A82E12"/>
    <w:rsid w:val="00A833B0"/>
    <w:rsid w:val="00A83691"/>
    <w:rsid w:val="00A838F0"/>
    <w:rsid w:val="00A83AE6"/>
    <w:rsid w:val="00A8428F"/>
    <w:rsid w:val="00A84420"/>
    <w:rsid w:val="00A8443A"/>
    <w:rsid w:val="00A84DA3"/>
    <w:rsid w:val="00A852FD"/>
    <w:rsid w:val="00A85520"/>
    <w:rsid w:val="00A85A52"/>
    <w:rsid w:val="00A867B0"/>
    <w:rsid w:val="00A8794D"/>
    <w:rsid w:val="00A9075C"/>
    <w:rsid w:val="00A9163E"/>
    <w:rsid w:val="00A91778"/>
    <w:rsid w:val="00A919C6"/>
    <w:rsid w:val="00A91D3F"/>
    <w:rsid w:val="00A922AC"/>
    <w:rsid w:val="00A92C48"/>
    <w:rsid w:val="00A93FFB"/>
    <w:rsid w:val="00A940B6"/>
    <w:rsid w:val="00A94636"/>
    <w:rsid w:val="00A95751"/>
    <w:rsid w:val="00A967FB"/>
    <w:rsid w:val="00A97DDC"/>
    <w:rsid w:val="00AA00F4"/>
    <w:rsid w:val="00AA0C0B"/>
    <w:rsid w:val="00AA106E"/>
    <w:rsid w:val="00AA187A"/>
    <w:rsid w:val="00AA18FE"/>
    <w:rsid w:val="00AA1BB7"/>
    <w:rsid w:val="00AA26D5"/>
    <w:rsid w:val="00AA281E"/>
    <w:rsid w:val="00AA2C8D"/>
    <w:rsid w:val="00AA2E0B"/>
    <w:rsid w:val="00AA37F7"/>
    <w:rsid w:val="00AA48E0"/>
    <w:rsid w:val="00AA4AD7"/>
    <w:rsid w:val="00AA58D4"/>
    <w:rsid w:val="00AA5983"/>
    <w:rsid w:val="00AA71A2"/>
    <w:rsid w:val="00AA733E"/>
    <w:rsid w:val="00AA7B80"/>
    <w:rsid w:val="00AA7BBB"/>
    <w:rsid w:val="00AB0CF1"/>
    <w:rsid w:val="00AB11E7"/>
    <w:rsid w:val="00AB171D"/>
    <w:rsid w:val="00AB17E1"/>
    <w:rsid w:val="00AB1AAB"/>
    <w:rsid w:val="00AB2815"/>
    <w:rsid w:val="00AB2B72"/>
    <w:rsid w:val="00AB33D5"/>
    <w:rsid w:val="00AB389A"/>
    <w:rsid w:val="00AB3A00"/>
    <w:rsid w:val="00AB3E5E"/>
    <w:rsid w:val="00AB474F"/>
    <w:rsid w:val="00AB4DCF"/>
    <w:rsid w:val="00AB4E06"/>
    <w:rsid w:val="00AB526F"/>
    <w:rsid w:val="00AB53D2"/>
    <w:rsid w:val="00AB54F0"/>
    <w:rsid w:val="00AB5534"/>
    <w:rsid w:val="00AB5CB3"/>
    <w:rsid w:val="00AB5F1E"/>
    <w:rsid w:val="00AB66AA"/>
    <w:rsid w:val="00AB7458"/>
    <w:rsid w:val="00AB7A43"/>
    <w:rsid w:val="00AC04DC"/>
    <w:rsid w:val="00AC0863"/>
    <w:rsid w:val="00AC09C2"/>
    <w:rsid w:val="00AC0B2F"/>
    <w:rsid w:val="00AC19B3"/>
    <w:rsid w:val="00AC1A80"/>
    <w:rsid w:val="00AC1A86"/>
    <w:rsid w:val="00AC23CD"/>
    <w:rsid w:val="00AC29E8"/>
    <w:rsid w:val="00AC2E49"/>
    <w:rsid w:val="00AC38C2"/>
    <w:rsid w:val="00AC3BA5"/>
    <w:rsid w:val="00AC4088"/>
    <w:rsid w:val="00AC4111"/>
    <w:rsid w:val="00AC5820"/>
    <w:rsid w:val="00AC5FA3"/>
    <w:rsid w:val="00AC60C3"/>
    <w:rsid w:val="00AC6C0A"/>
    <w:rsid w:val="00AC70C7"/>
    <w:rsid w:val="00AC7177"/>
    <w:rsid w:val="00AC76AC"/>
    <w:rsid w:val="00AC79ED"/>
    <w:rsid w:val="00AD0E07"/>
    <w:rsid w:val="00AD318E"/>
    <w:rsid w:val="00AD3D9F"/>
    <w:rsid w:val="00AD4BF8"/>
    <w:rsid w:val="00AD4D39"/>
    <w:rsid w:val="00AD52CB"/>
    <w:rsid w:val="00AD54EE"/>
    <w:rsid w:val="00AD56FF"/>
    <w:rsid w:val="00AD6473"/>
    <w:rsid w:val="00AD6682"/>
    <w:rsid w:val="00AD77D5"/>
    <w:rsid w:val="00AD7FBB"/>
    <w:rsid w:val="00AE027D"/>
    <w:rsid w:val="00AE197A"/>
    <w:rsid w:val="00AE2BCF"/>
    <w:rsid w:val="00AE2D2C"/>
    <w:rsid w:val="00AE3025"/>
    <w:rsid w:val="00AE33B8"/>
    <w:rsid w:val="00AE35DF"/>
    <w:rsid w:val="00AE35FC"/>
    <w:rsid w:val="00AE3BE0"/>
    <w:rsid w:val="00AE45DE"/>
    <w:rsid w:val="00AE46D0"/>
    <w:rsid w:val="00AE599D"/>
    <w:rsid w:val="00AE63BB"/>
    <w:rsid w:val="00AE67AA"/>
    <w:rsid w:val="00AE692F"/>
    <w:rsid w:val="00AE72D9"/>
    <w:rsid w:val="00AE7E3C"/>
    <w:rsid w:val="00AF057A"/>
    <w:rsid w:val="00AF11CB"/>
    <w:rsid w:val="00AF1243"/>
    <w:rsid w:val="00AF2E6F"/>
    <w:rsid w:val="00AF3682"/>
    <w:rsid w:val="00AF3863"/>
    <w:rsid w:val="00AF3AD4"/>
    <w:rsid w:val="00AF3AEF"/>
    <w:rsid w:val="00AF3CAD"/>
    <w:rsid w:val="00AF3F14"/>
    <w:rsid w:val="00AF3F83"/>
    <w:rsid w:val="00AF5307"/>
    <w:rsid w:val="00AF5368"/>
    <w:rsid w:val="00AF55DB"/>
    <w:rsid w:val="00AF56D9"/>
    <w:rsid w:val="00AF5A16"/>
    <w:rsid w:val="00AF5B6A"/>
    <w:rsid w:val="00AF5C93"/>
    <w:rsid w:val="00AF6413"/>
    <w:rsid w:val="00AF66D0"/>
    <w:rsid w:val="00AF6998"/>
    <w:rsid w:val="00AF6A4A"/>
    <w:rsid w:val="00AF7229"/>
    <w:rsid w:val="00AF76E1"/>
    <w:rsid w:val="00AF7833"/>
    <w:rsid w:val="00B00956"/>
    <w:rsid w:val="00B00C9E"/>
    <w:rsid w:val="00B00CE4"/>
    <w:rsid w:val="00B01321"/>
    <w:rsid w:val="00B0141A"/>
    <w:rsid w:val="00B014AC"/>
    <w:rsid w:val="00B0226F"/>
    <w:rsid w:val="00B026AF"/>
    <w:rsid w:val="00B02A31"/>
    <w:rsid w:val="00B02E53"/>
    <w:rsid w:val="00B03229"/>
    <w:rsid w:val="00B0355F"/>
    <w:rsid w:val="00B03C32"/>
    <w:rsid w:val="00B040F6"/>
    <w:rsid w:val="00B0456E"/>
    <w:rsid w:val="00B04C64"/>
    <w:rsid w:val="00B04E19"/>
    <w:rsid w:val="00B05032"/>
    <w:rsid w:val="00B054B7"/>
    <w:rsid w:val="00B05D11"/>
    <w:rsid w:val="00B061B8"/>
    <w:rsid w:val="00B07917"/>
    <w:rsid w:val="00B07E9B"/>
    <w:rsid w:val="00B07FC3"/>
    <w:rsid w:val="00B10A28"/>
    <w:rsid w:val="00B10B77"/>
    <w:rsid w:val="00B10DA1"/>
    <w:rsid w:val="00B10EF5"/>
    <w:rsid w:val="00B110CA"/>
    <w:rsid w:val="00B12508"/>
    <w:rsid w:val="00B131B3"/>
    <w:rsid w:val="00B132A9"/>
    <w:rsid w:val="00B13702"/>
    <w:rsid w:val="00B1424F"/>
    <w:rsid w:val="00B1547B"/>
    <w:rsid w:val="00B15D76"/>
    <w:rsid w:val="00B16DB6"/>
    <w:rsid w:val="00B20223"/>
    <w:rsid w:val="00B20F73"/>
    <w:rsid w:val="00B21506"/>
    <w:rsid w:val="00B2157B"/>
    <w:rsid w:val="00B21D67"/>
    <w:rsid w:val="00B21F77"/>
    <w:rsid w:val="00B220BB"/>
    <w:rsid w:val="00B2284A"/>
    <w:rsid w:val="00B22AF0"/>
    <w:rsid w:val="00B23228"/>
    <w:rsid w:val="00B23285"/>
    <w:rsid w:val="00B2338D"/>
    <w:rsid w:val="00B23913"/>
    <w:rsid w:val="00B23970"/>
    <w:rsid w:val="00B23B4E"/>
    <w:rsid w:val="00B23C14"/>
    <w:rsid w:val="00B23F4A"/>
    <w:rsid w:val="00B247DC"/>
    <w:rsid w:val="00B24E40"/>
    <w:rsid w:val="00B2537D"/>
    <w:rsid w:val="00B2572A"/>
    <w:rsid w:val="00B258A9"/>
    <w:rsid w:val="00B25C5D"/>
    <w:rsid w:val="00B26649"/>
    <w:rsid w:val="00B26CCE"/>
    <w:rsid w:val="00B27888"/>
    <w:rsid w:val="00B279DC"/>
    <w:rsid w:val="00B27E4B"/>
    <w:rsid w:val="00B30183"/>
    <w:rsid w:val="00B310C9"/>
    <w:rsid w:val="00B31426"/>
    <w:rsid w:val="00B31B1F"/>
    <w:rsid w:val="00B328AD"/>
    <w:rsid w:val="00B32DEA"/>
    <w:rsid w:val="00B32EB5"/>
    <w:rsid w:val="00B3345A"/>
    <w:rsid w:val="00B335B3"/>
    <w:rsid w:val="00B337AA"/>
    <w:rsid w:val="00B33DE1"/>
    <w:rsid w:val="00B34963"/>
    <w:rsid w:val="00B34AF6"/>
    <w:rsid w:val="00B34F4A"/>
    <w:rsid w:val="00B357FB"/>
    <w:rsid w:val="00B363DC"/>
    <w:rsid w:val="00B37985"/>
    <w:rsid w:val="00B40438"/>
    <w:rsid w:val="00B407D9"/>
    <w:rsid w:val="00B4093A"/>
    <w:rsid w:val="00B40E74"/>
    <w:rsid w:val="00B40F82"/>
    <w:rsid w:val="00B4153B"/>
    <w:rsid w:val="00B41F88"/>
    <w:rsid w:val="00B4204C"/>
    <w:rsid w:val="00B4223F"/>
    <w:rsid w:val="00B422E5"/>
    <w:rsid w:val="00B42549"/>
    <w:rsid w:val="00B4275C"/>
    <w:rsid w:val="00B42BCD"/>
    <w:rsid w:val="00B42D89"/>
    <w:rsid w:val="00B42EDE"/>
    <w:rsid w:val="00B430E9"/>
    <w:rsid w:val="00B43233"/>
    <w:rsid w:val="00B432E1"/>
    <w:rsid w:val="00B43CCA"/>
    <w:rsid w:val="00B449FD"/>
    <w:rsid w:val="00B46057"/>
    <w:rsid w:val="00B46504"/>
    <w:rsid w:val="00B46B01"/>
    <w:rsid w:val="00B4784C"/>
    <w:rsid w:val="00B47903"/>
    <w:rsid w:val="00B50B88"/>
    <w:rsid w:val="00B50F82"/>
    <w:rsid w:val="00B5140B"/>
    <w:rsid w:val="00B51804"/>
    <w:rsid w:val="00B51B63"/>
    <w:rsid w:val="00B52284"/>
    <w:rsid w:val="00B529D4"/>
    <w:rsid w:val="00B53477"/>
    <w:rsid w:val="00B54336"/>
    <w:rsid w:val="00B5434A"/>
    <w:rsid w:val="00B550FF"/>
    <w:rsid w:val="00B5530E"/>
    <w:rsid w:val="00B55B85"/>
    <w:rsid w:val="00B5601E"/>
    <w:rsid w:val="00B57A99"/>
    <w:rsid w:val="00B57BFE"/>
    <w:rsid w:val="00B60865"/>
    <w:rsid w:val="00B60BC5"/>
    <w:rsid w:val="00B61023"/>
    <w:rsid w:val="00B610B4"/>
    <w:rsid w:val="00B61A4D"/>
    <w:rsid w:val="00B61B8D"/>
    <w:rsid w:val="00B61CD0"/>
    <w:rsid w:val="00B620CD"/>
    <w:rsid w:val="00B624E9"/>
    <w:rsid w:val="00B62B18"/>
    <w:rsid w:val="00B6391C"/>
    <w:rsid w:val="00B64495"/>
    <w:rsid w:val="00B66279"/>
    <w:rsid w:val="00B66343"/>
    <w:rsid w:val="00B66DB8"/>
    <w:rsid w:val="00B67383"/>
    <w:rsid w:val="00B679E9"/>
    <w:rsid w:val="00B702B3"/>
    <w:rsid w:val="00B7100B"/>
    <w:rsid w:val="00B72053"/>
    <w:rsid w:val="00B722AB"/>
    <w:rsid w:val="00B72AC5"/>
    <w:rsid w:val="00B7375F"/>
    <w:rsid w:val="00B74698"/>
    <w:rsid w:val="00B74A10"/>
    <w:rsid w:val="00B7596E"/>
    <w:rsid w:val="00B761D5"/>
    <w:rsid w:val="00B76BF1"/>
    <w:rsid w:val="00B77186"/>
    <w:rsid w:val="00B771DF"/>
    <w:rsid w:val="00B77575"/>
    <w:rsid w:val="00B7758A"/>
    <w:rsid w:val="00B77784"/>
    <w:rsid w:val="00B77C9C"/>
    <w:rsid w:val="00B77F23"/>
    <w:rsid w:val="00B8074F"/>
    <w:rsid w:val="00B80D42"/>
    <w:rsid w:val="00B80FDD"/>
    <w:rsid w:val="00B81154"/>
    <w:rsid w:val="00B81BC6"/>
    <w:rsid w:val="00B81F0E"/>
    <w:rsid w:val="00B82111"/>
    <w:rsid w:val="00B83374"/>
    <w:rsid w:val="00B834E9"/>
    <w:rsid w:val="00B83917"/>
    <w:rsid w:val="00B83A4B"/>
    <w:rsid w:val="00B83FDB"/>
    <w:rsid w:val="00B8443F"/>
    <w:rsid w:val="00B84533"/>
    <w:rsid w:val="00B84D32"/>
    <w:rsid w:val="00B85207"/>
    <w:rsid w:val="00B855AE"/>
    <w:rsid w:val="00B8591E"/>
    <w:rsid w:val="00B85ED3"/>
    <w:rsid w:val="00B85EF5"/>
    <w:rsid w:val="00B86467"/>
    <w:rsid w:val="00B86B2F"/>
    <w:rsid w:val="00B8761E"/>
    <w:rsid w:val="00B87AB3"/>
    <w:rsid w:val="00B90569"/>
    <w:rsid w:val="00B91497"/>
    <w:rsid w:val="00B916E0"/>
    <w:rsid w:val="00B917C7"/>
    <w:rsid w:val="00B91E2E"/>
    <w:rsid w:val="00B92824"/>
    <w:rsid w:val="00B92D7E"/>
    <w:rsid w:val="00B93B97"/>
    <w:rsid w:val="00B93F73"/>
    <w:rsid w:val="00B948D8"/>
    <w:rsid w:val="00B959AD"/>
    <w:rsid w:val="00B95A68"/>
    <w:rsid w:val="00B95C99"/>
    <w:rsid w:val="00B966AC"/>
    <w:rsid w:val="00B97987"/>
    <w:rsid w:val="00B97A25"/>
    <w:rsid w:val="00B97AFF"/>
    <w:rsid w:val="00BA0098"/>
    <w:rsid w:val="00BA00AA"/>
    <w:rsid w:val="00BA01A7"/>
    <w:rsid w:val="00BA0286"/>
    <w:rsid w:val="00BA1072"/>
    <w:rsid w:val="00BA1140"/>
    <w:rsid w:val="00BA134E"/>
    <w:rsid w:val="00BA15F1"/>
    <w:rsid w:val="00BA2255"/>
    <w:rsid w:val="00BA324C"/>
    <w:rsid w:val="00BA348F"/>
    <w:rsid w:val="00BA349D"/>
    <w:rsid w:val="00BA3919"/>
    <w:rsid w:val="00BA3BF2"/>
    <w:rsid w:val="00BA403C"/>
    <w:rsid w:val="00BA45F6"/>
    <w:rsid w:val="00BA481F"/>
    <w:rsid w:val="00BA74B7"/>
    <w:rsid w:val="00BA7F3C"/>
    <w:rsid w:val="00BB0723"/>
    <w:rsid w:val="00BB1247"/>
    <w:rsid w:val="00BB342B"/>
    <w:rsid w:val="00BB3AA5"/>
    <w:rsid w:val="00BB3C00"/>
    <w:rsid w:val="00BB3C45"/>
    <w:rsid w:val="00BB3C4B"/>
    <w:rsid w:val="00BB4D80"/>
    <w:rsid w:val="00BB509D"/>
    <w:rsid w:val="00BB539E"/>
    <w:rsid w:val="00BB53D0"/>
    <w:rsid w:val="00BB5E3E"/>
    <w:rsid w:val="00BB5F9D"/>
    <w:rsid w:val="00BB6558"/>
    <w:rsid w:val="00BB67E0"/>
    <w:rsid w:val="00BB719B"/>
    <w:rsid w:val="00BC0A98"/>
    <w:rsid w:val="00BC1C1D"/>
    <w:rsid w:val="00BC229B"/>
    <w:rsid w:val="00BC2BAA"/>
    <w:rsid w:val="00BC330D"/>
    <w:rsid w:val="00BC3842"/>
    <w:rsid w:val="00BC3D48"/>
    <w:rsid w:val="00BC41B1"/>
    <w:rsid w:val="00BC4373"/>
    <w:rsid w:val="00BC4A7B"/>
    <w:rsid w:val="00BC53DC"/>
    <w:rsid w:val="00BC5C0E"/>
    <w:rsid w:val="00BC5D7B"/>
    <w:rsid w:val="00BC5F7A"/>
    <w:rsid w:val="00BC60FC"/>
    <w:rsid w:val="00BC663C"/>
    <w:rsid w:val="00BC707F"/>
    <w:rsid w:val="00BC7577"/>
    <w:rsid w:val="00BC7DB3"/>
    <w:rsid w:val="00BD04D4"/>
    <w:rsid w:val="00BD0932"/>
    <w:rsid w:val="00BD1055"/>
    <w:rsid w:val="00BD16AF"/>
    <w:rsid w:val="00BD195F"/>
    <w:rsid w:val="00BD1B93"/>
    <w:rsid w:val="00BD2464"/>
    <w:rsid w:val="00BD24E2"/>
    <w:rsid w:val="00BD257A"/>
    <w:rsid w:val="00BD2EBE"/>
    <w:rsid w:val="00BD35EC"/>
    <w:rsid w:val="00BD459E"/>
    <w:rsid w:val="00BD489D"/>
    <w:rsid w:val="00BD4D15"/>
    <w:rsid w:val="00BD6357"/>
    <w:rsid w:val="00BD647E"/>
    <w:rsid w:val="00BD6686"/>
    <w:rsid w:val="00BD6E7F"/>
    <w:rsid w:val="00BD79ED"/>
    <w:rsid w:val="00BD7DC9"/>
    <w:rsid w:val="00BE10AC"/>
    <w:rsid w:val="00BE1726"/>
    <w:rsid w:val="00BE1CCD"/>
    <w:rsid w:val="00BE1E24"/>
    <w:rsid w:val="00BE2172"/>
    <w:rsid w:val="00BE2559"/>
    <w:rsid w:val="00BE26EE"/>
    <w:rsid w:val="00BE2AA7"/>
    <w:rsid w:val="00BE32BC"/>
    <w:rsid w:val="00BE37A9"/>
    <w:rsid w:val="00BE4AF2"/>
    <w:rsid w:val="00BE4B88"/>
    <w:rsid w:val="00BE4E03"/>
    <w:rsid w:val="00BE54D0"/>
    <w:rsid w:val="00BE5DF6"/>
    <w:rsid w:val="00BE5FA8"/>
    <w:rsid w:val="00BE6026"/>
    <w:rsid w:val="00BE6205"/>
    <w:rsid w:val="00BE67E5"/>
    <w:rsid w:val="00BE6F83"/>
    <w:rsid w:val="00BE71D3"/>
    <w:rsid w:val="00BE78F3"/>
    <w:rsid w:val="00BF01DE"/>
    <w:rsid w:val="00BF0508"/>
    <w:rsid w:val="00BF0922"/>
    <w:rsid w:val="00BF1440"/>
    <w:rsid w:val="00BF1EE0"/>
    <w:rsid w:val="00BF2224"/>
    <w:rsid w:val="00BF2D11"/>
    <w:rsid w:val="00BF4343"/>
    <w:rsid w:val="00BF4B83"/>
    <w:rsid w:val="00BF4F52"/>
    <w:rsid w:val="00BF5993"/>
    <w:rsid w:val="00BF5B04"/>
    <w:rsid w:val="00BF5F1A"/>
    <w:rsid w:val="00BF7198"/>
    <w:rsid w:val="00BF7ACE"/>
    <w:rsid w:val="00BF7D89"/>
    <w:rsid w:val="00BF7DAF"/>
    <w:rsid w:val="00BF7EA6"/>
    <w:rsid w:val="00C0001A"/>
    <w:rsid w:val="00C011F8"/>
    <w:rsid w:val="00C01B78"/>
    <w:rsid w:val="00C01DD0"/>
    <w:rsid w:val="00C02166"/>
    <w:rsid w:val="00C02471"/>
    <w:rsid w:val="00C0275B"/>
    <w:rsid w:val="00C02872"/>
    <w:rsid w:val="00C02BC3"/>
    <w:rsid w:val="00C03046"/>
    <w:rsid w:val="00C03976"/>
    <w:rsid w:val="00C04B16"/>
    <w:rsid w:val="00C05034"/>
    <w:rsid w:val="00C050CA"/>
    <w:rsid w:val="00C0562D"/>
    <w:rsid w:val="00C06544"/>
    <w:rsid w:val="00C0720F"/>
    <w:rsid w:val="00C078B1"/>
    <w:rsid w:val="00C07DCA"/>
    <w:rsid w:val="00C07E65"/>
    <w:rsid w:val="00C11280"/>
    <w:rsid w:val="00C112BF"/>
    <w:rsid w:val="00C116F1"/>
    <w:rsid w:val="00C122DF"/>
    <w:rsid w:val="00C12686"/>
    <w:rsid w:val="00C12862"/>
    <w:rsid w:val="00C12D91"/>
    <w:rsid w:val="00C13040"/>
    <w:rsid w:val="00C1346E"/>
    <w:rsid w:val="00C13A2F"/>
    <w:rsid w:val="00C141ED"/>
    <w:rsid w:val="00C148F6"/>
    <w:rsid w:val="00C14A96"/>
    <w:rsid w:val="00C14D0E"/>
    <w:rsid w:val="00C1543E"/>
    <w:rsid w:val="00C15449"/>
    <w:rsid w:val="00C154DD"/>
    <w:rsid w:val="00C1681E"/>
    <w:rsid w:val="00C17B02"/>
    <w:rsid w:val="00C20063"/>
    <w:rsid w:val="00C200B2"/>
    <w:rsid w:val="00C2091B"/>
    <w:rsid w:val="00C2167B"/>
    <w:rsid w:val="00C21BBC"/>
    <w:rsid w:val="00C21EF5"/>
    <w:rsid w:val="00C22C33"/>
    <w:rsid w:val="00C232A3"/>
    <w:rsid w:val="00C23418"/>
    <w:rsid w:val="00C23990"/>
    <w:rsid w:val="00C23C88"/>
    <w:rsid w:val="00C23E87"/>
    <w:rsid w:val="00C2423E"/>
    <w:rsid w:val="00C25541"/>
    <w:rsid w:val="00C25BC1"/>
    <w:rsid w:val="00C25C98"/>
    <w:rsid w:val="00C25E85"/>
    <w:rsid w:val="00C264B7"/>
    <w:rsid w:val="00C26890"/>
    <w:rsid w:val="00C26A72"/>
    <w:rsid w:val="00C26E83"/>
    <w:rsid w:val="00C26F51"/>
    <w:rsid w:val="00C272AA"/>
    <w:rsid w:val="00C27C7E"/>
    <w:rsid w:val="00C30322"/>
    <w:rsid w:val="00C3044B"/>
    <w:rsid w:val="00C307C0"/>
    <w:rsid w:val="00C312A2"/>
    <w:rsid w:val="00C31895"/>
    <w:rsid w:val="00C31E45"/>
    <w:rsid w:val="00C322A5"/>
    <w:rsid w:val="00C32EC4"/>
    <w:rsid w:val="00C335D5"/>
    <w:rsid w:val="00C33AF6"/>
    <w:rsid w:val="00C34288"/>
    <w:rsid w:val="00C350E0"/>
    <w:rsid w:val="00C3526D"/>
    <w:rsid w:val="00C35F99"/>
    <w:rsid w:val="00C35FCF"/>
    <w:rsid w:val="00C36074"/>
    <w:rsid w:val="00C4091E"/>
    <w:rsid w:val="00C411B7"/>
    <w:rsid w:val="00C419B0"/>
    <w:rsid w:val="00C41BEE"/>
    <w:rsid w:val="00C41DB7"/>
    <w:rsid w:val="00C42140"/>
    <w:rsid w:val="00C42BA4"/>
    <w:rsid w:val="00C4303A"/>
    <w:rsid w:val="00C44360"/>
    <w:rsid w:val="00C452B6"/>
    <w:rsid w:val="00C457CA"/>
    <w:rsid w:val="00C45E7E"/>
    <w:rsid w:val="00C46246"/>
    <w:rsid w:val="00C4656D"/>
    <w:rsid w:val="00C46D2A"/>
    <w:rsid w:val="00C46F52"/>
    <w:rsid w:val="00C47560"/>
    <w:rsid w:val="00C47DA4"/>
    <w:rsid w:val="00C5078D"/>
    <w:rsid w:val="00C507B2"/>
    <w:rsid w:val="00C509C0"/>
    <w:rsid w:val="00C50F07"/>
    <w:rsid w:val="00C516E6"/>
    <w:rsid w:val="00C51A4B"/>
    <w:rsid w:val="00C51AE9"/>
    <w:rsid w:val="00C51C5C"/>
    <w:rsid w:val="00C51E42"/>
    <w:rsid w:val="00C51F55"/>
    <w:rsid w:val="00C51FD8"/>
    <w:rsid w:val="00C52118"/>
    <w:rsid w:val="00C52F48"/>
    <w:rsid w:val="00C52F87"/>
    <w:rsid w:val="00C535A9"/>
    <w:rsid w:val="00C5361F"/>
    <w:rsid w:val="00C53B98"/>
    <w:rsid w:val="00C53DC4"/>
    <w:rsid w:val="00C53FA9"/>
    <w:rsid w:val="00C5401B"/>
    <w:rsid w:val="00C5410D"/>
    <w:rsid w:val="00C541B7"/>
    <w:rsid w:val="00C553F9"/>
    <w:rsid w:val="00C55BA5"/>
    <w:rsid w:val="00C5680D"/>
    <w:rsid w:val="00C571F1"/>
    <w:rsid w:val="00C577E5"/>
    <w:rsid w:val="00C57F96"/>
    <w:rsid w:val="00C60073"/>
    <w:rsid w:val="00C60257"/>
    <w:rsid w:val="00C60D8A"/>
    <w:rsid w:val="00C616BD"/>
    <w:rsid w:val="00C62FB7"/>
    <w:rsid w:val="00C62FF8"/>
    <w:rsid w:val="00C63146"/>
    <w:rsid w:val="00C63739"/>
    <w:rsid w:val="00C63C93"/>
    <w:rsid w:val="00C64A4D"/>
    <w:rsid w:val="00C64FE8"/>
    <w:rsid w:val="00C650C8"/>
    <w:rsid w:val="00C65C11"/>
    <w:rsid w:val="00C66B12"/>
    <w:rsid w:val="00C66BCC"/>
    <w:rsid w:val="00C66D43"/>
    <w:rsid w:val="00C67027"/>
    <w:rsid w:val="00C70290"/>
    <w:rsid w:val="00C704D9"/>
    <w:rsid w:val="00C705FE"/>
    <w:rsid w:val="00C707DA"/>
    <w:rsid w:val="00C708AA"/>
    <w:rsid w:val="00C7098E"/>
    <w:rsid w:val="00C7151C"/>
    <w:rsid w:val="00C71950"/>
    <w:rsid w:val="00C71F3E"/>
    <w:rsid w:val="00C727A2"/>
    <w:rsid w:val="00C72868"/>
    <w:rsid w:val="00C729AE"/>
    <w:rsid w:val="00C72D2F"/>
    <w:rsid w:val="00C7343C"/>
    <w:rsid w:val="00C73A0A"/>
    <w:rsid w:val="00C748B8"/>
    <w:rsid w:val="00C7490E"/>
    <w:rsid w:val="00C74D73"/>
    <w:rsid w:val="00C7541C"/>
    <w:rsid w:val="00C75911"/>
    <w:rsid w:val="00C76526"/>
    <w:rsid w:val="00C7777D"/>
    <w:rsid w:val="00C77AA6"/>
    <w:rsid w:val="00C77C63"/>
    <w:rsid w:val="00C77D2E"/>
    <w:rsid w:val="00C803E0"/>
    <w:rsid w:val="00C8180F"/>
    <w:rsid w:val="00C81843"/>
    <w:rsid w:val="00C8255B"/>
    <w:rsid w:val="00C8276C"/>
    <w:rsid w:val="00C8292D"/>
    <w:rsid w:val="00C82949"/>
    <w:rsid w:val="00C831ED"/>
    <w:rsid w:val="00C83402"/>
    <w:rsid w:val="00C835E6"/>
    <w:rsid w:val="00C836A9"/>
    <w:rsid w:val="00C83ECF"/>
    <w:rsid w:val="00C84167"/>
    <w:rsid w:val="00C8441A"/>
    <w:rsid w:val="00C84575"/>
    <w:rsid w:val="00C84B68"/>
    <w:rsid w:val="00C84F9F"/>
    <w:rsid w:val="00C852B8"/>
    <w:rsid w:val="00C85F62"/>
    <w:rsid w:val="00C86549"/>
    <w:rsid w:val="00C8684F"/>
    <w:rsid w:val="00C876BF"/>
    <w:rsid w:val="00C90801"/>
    <w:rsid w:val="00C90BAD"/>
    <w:rsid w:val="00C90D86"/>
    <w:rsid w:val="00C91270"/>
    <w:rsid w:val="00C91E09"/>
    <w:rsid w:val="00C93A51"/>
    <w:rsid w:val="00C940DE"/>
    <w:rsid w:val="00C95378"/>
    <w:rsid w:val="00C957FE"/>
    <w:rsid w:val="00C9634A"/>
    <w:rsid w:val="00C96B90"/>
    <w:rsid w:val="00C96E80"/>
    <w:rsid w:val="00CA0307"/>
    <w:rsid w:val="00CA0DD5"/>
    <w:rsid w:val="00CA132F"/>
    <w:rsid w:val="00CA1B95"/>
    <w:rsid w:val="00CA3865"/>
    <w:rsid w:val="00CA3A22"/>
    <w:rsid w:val="00CA3B90"/>
    <w:rsid w:val="00CA3FF7"/>
    <w:rsid w:val="00CA4171"/>
    <w:rsid w:val="00CA51E3"/>
    <w:rsid w:val="00CA5687"/>
    <w:rsid w:val="00CA5B40"/>
    <w:rsid w:val="00CA5EA5"/>
    <w:rsid w:val="00CA7039"/>
    <w:rsid w:val="00CA703A"/>
    <w:rsid w:val="00CA7043"/>
    <w:rsid w:val="00CB0960"/>
    <w:rsid w:val="00CB09F9"/>
    <w:rsid w:val="00CB0CEA"/>
    <w:rsid w:val="00CB1682"/>
    <w:rsid w:val="00CB1C87"/>
    <w:rsid w:val="00CB1E8E"/>
    <w:rsid w:val="00CB2244"/>
    <w:rsid w:val="00CB2451"/>
    <w:rsid w:val="00CB29FA"/>
    <w:rsid w:val="00CB403A"/>
    <w:rsid w:val="00CB4146"/>
    <w:rsid w:val="00CB4715"/>
    <w:rsid w:val="00CB52F9"/>
    <w:rsid w:val="00CB53B8"/>
    <w:rsid w:val="00CB5734"/>
    <w:rsid w:val="00CB5CFA"/>
    <w:rsid w:val="00CB63EB"/>
    <w:rsid w:val="00CB643F"/>
    <w:rsid w:val="00CB6E68"/>
    <w:rsid w:val="00CC0488"/>
    <w:rsid w:val="00CC06B1"/>
    <w:rsid w:val="00CC0AC5"/>
    <w:rsid w:val="00CC0DAC"/>
    <w:rsid w:val="00CC0E9C"/>
    <w:rsid w:val="00CC1511"/>
    <w:rsid w:val="00CC1953"/>
    <w:rsid w:val="00CC1CED"/>
    <w:rsid w:val="00CC1E6C"/>
    <w:rsid w:val="00CC288C"/>
    <w:rsid w:val="00CC2B58"/>
    <w:rsid w:val="00CC33F2"/>
    <w:rsid w:val="00CC38BF"/>
    <w:rsid w:val="00CC3C73"/>
    <w:rsid w:val="00CC401B"/>
    <w:rsid w:val="00CC531E"/>
    <w:rsid w:val="00CC53A2"/>
    <w:rsid w:val="00CC552D"/>
    <w:rsid w:val="00CC570C"/>
    <w:rsid w:val="00CC5C96"/>
    <w:rsid w:val="00CC5D2B"/>
    <w:rsid w:val="00CC6706"/>
    <w:rsid w:val="00CD0ADB"/>
    <w:rsid w:val="00CD0C82"/>
    <w:rsid w:val="00CD0DA5"/>
    <w:rsid w:val="00CD0EE0"/>
    <w:rsid w:val="00CD1584"/>
    <w:rsid w:val="00CD1B99"/>
    <w:rsid w:val="00CD1DFA"/>
    <w:rsid w:val="00CD1E22"/>
    <w:rsid w:val="00CD1EEF"/>
    <w:rsid w:val="00CD2415"/>
    <w:rsid w:val="00CD2603"/>
    <w:rsid w:val="00CD345C"/>
    <w:rsid w:val="00CD39FF"/>
    <w:rsid w:val="00CD3D09"/>
    <w:rsid w:val="00CD4402"/>
    <w:rsid w:val="00CD5519"/>
    <w:rsid w:val="00CD6191"/>
    <w:rsid w:val="00CD6A07"/>
    <w:rsid w:val="00CD6B9F"/>
    <w:rsid w:val="00CD6DAD"/>
    <w:rsid w:val="00CD71AE"/>
    <w:rsid w:val="00CD7EE7"/>
    <w:rsid w:val="00CE0F40"/>
    <w:rsid w:val="00CE1796"/>
    <w:rsid w:val="00CE2000"/>
    <w:rsid w:val="00CE33E8"/>
    <w:rsid w:val="00CE356A"/>
    <w:rsid w:val="00CE3962"/>
    <w:rsid w:val="00CE3BDA"/>
    <w:rsid w:val="00CE4342"/>
    <w:rsid w:val="00CE4376"/>
    <w:rsid w:val="00CE44BA"/>
    <w:rsid w:val="00CE49AC"/>
    <w:rsid w:val="00CE4BE0"/>
    <w:rsid w:val="00CE5CFC"/>
    <w:rsid w:val="00CE64AB"/>
    <w:rsid w:val="00CE665B"/>
    <w:rsid w:val="00CE6917"/>
    <w:rsid w:val="00CE74CF"/>
    <w:rsid w:val="00CF0522"/>
    <w:rsid w:val="00CF13A2"/>
    <w:rsid w:val="00CF1924"/>
    <w:rsid w:val="00CF1C5C"/>
    <w:rsid w:val="00CF21D5"/>
    <w:rsid w:val="00CF2C3A"/>
    <w:rsid w:val="00CF321E"/>
    <w:rsid w:val="00CF34A9"/>
    <w:rsid w:val="00CF50B7"/>
    <w:rsid w:val="00CF5412"/>
    <w:rsid w:val="00CF58BD"/>
    <w:rsid w:val="00CF63A1"/>
    <w:rsid w:val="00CF6AF9"/>
    <w:rsid w:val="00CF6C70"/>
    <w:rsid w:val="00CF792A"/>
    <w:rsid w:val="00D0026B"/>
    <w:rsid w:val="00D00730"/>
    <w:rsid w:val="00D00C27"/>
    <w:rsid w:val="00D01123"/>
    <w:rsid w:val="00D01736"/>
    <w:rsid w:val="00D01B32"/>
    <w:rsid w:val="00D01D12"/>
    <w:rsid w:val="00D021CA"/>
    <w:rsid w:val="00D023C8"/>
    <w:rsid w:val="00D02976"/>
    <w:rsid w:val="00D030A5"/>
    <w:rsid w:val="00D03F53"/>
    <w:rsid w:val="00D0410E"/>
    <w:rsid w:val="00D054A4"/>
    <w:rsid w:val="00D05A60"/>
    <w:rsid w:val="00D06200"/>
    <w:rsid w:val="00D069BF"/>
    <w:rsid w:val="00D07DC5"/>
    <w:rsid w:val="00D1008E"/>
    <w:rsid w:val="00D103EB"/>
    <w:rsid w:val="00D1101E"/>
    <w:rsid w:val="00D11691"/>
    <w:rsid w:val="00D11728"/>
    <w:rsid w:val="00D11830"/>
    <w:rsid w:val="00D127D0"/>
    <w:rsid w:val="00D13107"/>
    <w:rsid w:val="00D131AF"/>
    <w:rsid w:val="00D13277"/>
    <w:rsid w:val="00D13DB6"/>
    <w:rsid w:val="00D13E0B"/>
    <w:rsid w:val="00D13FAF"/>
    <w:rsid w:val="00D1468F"/>
    <w:rsid w:val="00D14DA4"/>
    <w:rsid w:val="00D1558E"/>
    <w:rsid w:val="00D1602A"/>
    <w:rsid w:val="00D16282"/>
    <w:rsid w:val="00D16571"/>
    <w:rsid w:val="00D16FC6"/>
    <w:rsid w:val="00D1702E"/>
    <w:rsid w:val="00D17916"/>
    <w:rsid w:val="00D17AFA"/>
    <w:rsid w:val="00D17F2F"/>
    <w:rsid w:val="00D2145D"/>
    <w:rsid w:val="00D2186F"/>
    <w:rsid w:val="00D223D4"/>
    <w:rsid w:val="00D23E79"/>
    <w:rsid w:val="00D23EE0"/>
    <w:rsid w:val="00D241A1"/>
    <w:rsid w:val="00D24247"/>
    <w:rsid w:val="00D24438"/>
    <w:rsid w:val="00D250B8"/>
    <w:rsid w:val="00D26712"/>
    <w:rsid w:val="00D26A9C"/>
    <w:rsid w:val="00D273F0"/>
    <w:rsid w:val="00D27902"/>
    <w:rsid w:val="00D27965"/>
    <w:rsid w:val="00D27D0F"/>
    <w:rsid w:val="00D3107C"/>
    <w:rsid w:val="00D311EE"/>
    <w:rsid w:val="00D31267"/>
    <w:rsid w:val="00D31608"/>
    <w:rsid w:val="00D3227F"/>
    <w:rsid w:val="00D329BF"/>
    <w:rsid w:val="00D332D5"/>
    <w:rsid w:val="00D333A3"/>
    <w:rsid w:val="00D333CE"/>
    <w:rsid w:val="00D33402"/>
    <w:rsid w:val="00D33990"/>
    <w:rsid w:val="00D33EB7"/>
    <w:rsid w:val="00D34691"/>
    <w:rsid w:val="00D34738"/>
    <w:rsid w:val="00D3531C"/>
    <w:rsid w:val="00D355D2"/>
    <w:rsid w:val="00D357B8"/>
    <w:rsid w:val="00D36691"/>
    <w:rsid w:val="00D376E7"/>
    <w:rsid w:val="00D37EF0"/>
    <w:rsid w:val="00D4068C"/>
    <w:rsid w:val="00D4078D"/>
    <w:rsid w:val="00D415D4"/>
    <w:rsid w:val="00D41D58"/>
    <w:rsid w:val="00D42351"/>
    <w:rsid w:val="00D42C50"/>
    <w:rsid w:val="00D4305D"/>
    <w:rsid w:val="00D434BE"/>
    <w:rsid w:val="00D43BDB"/>
    <w:rsid w:val="00D43E61"/>
    <w:rsid w:val="00D43F8D"/>
    <w:rsid w:val="00D44062"/>
    <w:rsid w:val="00D44283"/>
    <w:rsid w:val="00D44A96"/>
    <w:rsid w:val="00D44FA9"/>
    <w:rsid w:val="00D454E0"/>
    <w:rsid w:val="00D457CB"/>
    <w:rsid w:val="00D45B9D"/>
    <w:rsid w:val="00D45BE4"/>
    <w:rsid w:val="00D45D53"/>
    <w:rsid w:val="00D46956"/>
    <w:rsid w:val="00D47287"/>
    <w:rsid w:val="00D477BF"/>
    <w:rsid w:val="00D4781F"/>
    <w:rsid w:val="00D47CBE"/>
    <w:rsid w:val="00D47E7B"/>
    <w:rsid w:val="00D50652"/>
    <w:rsid w:val="00D50820"/>
    <w:rsid w:val="00D50CDA"/>
    <w:rsid w:val="00D50F5A"/>
    <w:rsid w:val="00D51869"/>
    <w:rsid w:val="00D5197F"/>
    <w:rsid w:val="00D5286C"/>
    <w:rsid w:val="00D533B0"/>
    <w:rsid w:val="00D544EC"/>
    <w:rsid w:val="00D55299"/>
    <w:rsid w:val="00D56051"/>
    <w:rsid w:val="00D56106"/>
    <w:rsid w:val="00D56281"/>
    <w:rsid w:val="00D56AB1"/>
    <w:rsid w:val="00D57274"/>
    <w:rsid w:val="00D57407"/>
    <w:rsid w:val="00D57C7F"/>
    <w:rsid w:val="00D57C98"/>
    <w:rsid w:val="00D57F47"/>
    <w:rsid w:val="00D6020C"/>
    <w:rsid w:val="00D606B1"/>
    <w:rsid w:val="00D60A4A"/>
    <w:rsid w:val="00D60BB8"/>
    <w:rsid w:val="00D60C56"/>
    <w:rsid w:val="00D61EA3"/>
    <w:rsid w:val="00D6264A"/>
    <w:rsid w:val="00D62935"/>
    <w:rsid w:val="00D634CE"/>
    <w:rsid w:val="00D63546"/>
    <w:rsid w:val="00D6475A"/>
    <w:rsid w:val="00D64B8F"/>
    <w:rsid w:val="00D6528E"/>
    <w:rsid w:val="00D657CA"/>
    <w:rsid w:val="00D6581F"/>
    <w:rsid w:val="00D65BDC"/>
    <w:rsid w:val="00D65C80"/>
    <w:rsid w:val="00D66DFD"/>
    <w:rsid w:val="00D67030"/>
    <w:rsid w:val="00D67394"/>
    <w:rsid w:val="00D67EB4"/>
    <w:rsid w:val="00D70016"/>
    <w:rsid w:val="00D714BA"/>
    <w:rsid w:val="00D71B3E"/>
    <w:rsid w:val="00D726A3"/>
    <w:rsid w:val="00D727CA"/>
    <w:rsid w:val="00D72833"/>
    <w:rsid w:val="00D72AF5"/>
    <w:rsid w:val="00D72FD5"/>
    <w:rsid w:val="00D73197"/>
    <w:rsid w:val="00D732EE"/>
    <w:rsid w:val="00D73374"/>
    <w:rsid w:val="00D7362E"/>
    <w:rsid w:val="00D73656"/>
    <w:rsid w:val="00D73F18"/>
    <w:rsid w:val="00D741D4"/>
    <w:rsid w:val="00D74F6B"/>
    <w:rsid w:val="00D74F78"/>
    <w:rsid w:val="00D75590"/>
    <w:rsid w:val="00D75653"/>
    <w:rsid w:val="00D756B4"/>
    <w:rsid w:val="00D75B28"/>
    <w:rsid w:val="00D7631D"/>
    <w:rsid w:val="00D7671E"/>
    <w:rsid w:val="00D76BB0"/>
    <w:rsid w:val="00D76D7C"/>
    <w:rsid w:val="00D77054"/>
    <w:rsid w:val="00D809DA"/>
    <w:rsid w:val="00D81877"/>
    <w:rsid w:val="00D82E3E"/>
    <w:rsid w:val="00D82E5C"/>
    <w:rsid w:val="00D83023"/>
    <w:rsid w:val="00D83043"/>
    <w:rsid w:val="00D83954"/>
    <w:rsid w:val="00D846E5"/>
    <w:rsid w:val="00D84D72"/>
    <w:rsid w:val="00D85772"/>
    <w:rsid w:val="00D85C8C"/>
    <w:rsid w:val="00D8631A"/>
    <w:rsid w:val="00D86624"/>
    <w:rsid w:val="00D869E9"/>
    <w:rsid w:val="00D86CF0"/>
    <w:rsid w:val="00D901E3"/>
    <w:rsid w:val="00D90F8C"/>
    <w:rsid w:val="00D9111C"/>
    <w:rsid w:val="00D91231"/>
    <w:rsid w:val="00D91CFA"/>
    <w:rsid w:val="00D91DAB"/>
    <w:rsid w:val="00D9207B"/>
    <w:rsid w:val="00D92B88"/>
    <w:rsid w:val="00D93C9C"/>
    <w:rsid w:val="00D93D1C"/>
    <w:rsid w:val="00D93F27"/>
    <w:rsid w:val="00D9401D"/>
    <w:rsid w:val="00D94133"/>
    <w:rsid w:val="00D9447D"/>
    <w:rsid w:val="00D94FBF"/>
    <w:rsid w:val="00D9523B"/>
    <w:rsid w:val="00D96579"/>
    <w:rsid w:val="00D96AAB"/>
    <w:rsid w:val="00D97078"/>
    <w:rsid w:val="00D97754"/>
    <w:rsid w:val="00DA0668"/>
    <w:rsid w:val="00DA0BBD"/>
    <w:rsid w:val="00DA0DC0"/>
    <w:rsid w:val="00DA1512"/>
    <w:rsid w:val="00DA1617"/>
    <w:rsid w:val="00DA1B5A"/>
    <w:rsid w:val="00DA1EF1"/>
    <w:rsid w:val="00DA2083"/>
    <w:rsid w:val="00DA2703"/>
    <w:rsid w:val="00DA373E"/>
    <w:rsid w:val="00DA3A99"/>
    <w:rsid w:val="00DA3AF3"/>
    <w:rsid w:val="00DA3B43"/>
    <w:rsid w:val="00DA575A"/>
    <w:rsid w:val="00DA5884"/>
    <w:rsid w:val="00DA5B0A"/>
    <w:rsid w:val="00DA5C44"/>
    <w:rsid w:val="00DA6C8F"/>
    <w:rsid w:val="00DA6D1D"/>
    <w:rsid w:val="00DA6DB7"/>
    <w:rsid w:val="00DA74BC"/>
    <w:rsid w:val="00DB03FC"/>
    <w:rsid w:val="00DB0972"/>
    <w:rsid w:val="00DB27EA"/>
    <w:rsid w:val="00DB3A19"/>
    <w:rsid w:val="00DB3BA8"/>
    <w:rsid w:val="00DB3EA3"/>
    <w:rsid w:val="00DB4332"/>
    <w:rsid w:val="00DB4E8A"/>
    <w:rsid w:val="00DB5359"/>
    <w:rsid w:val="00DB599C"/>
    <w:rsid w:val="00DB6094"/>
    <w:rsid w:val="00DB682E"/>
    <w:rsid w:val="00DB6BC0"/>
    <w:rsid w:val="00DB6C57"/>
    <w:rsid w:val="00DB6CC1"/>
    <w:rsid w:val="00DB798B"/>
    <w:rsid w:val="00DC029D"/>
    <w:rsid w:val="00DC0C15"/>
    <w:rsid w:val="00DC133F"/>
    <w:rsid w:val="00DC14F1"/>
    <w:rsid w:val="00DC152C"/>
    <w:rsid w:val="00DC2152"/>
    <w:rsid w:val="00DC2386"/>
    <w:rsid w:val="00DC2A6F"/>
    <w:rsid w:val="00DC3A46"/>
    <w:rsid w:val="00DC4430"/>
    <w:rsid w:val="00DC5459"/>
    <w:rsid w:val="00DC5D48"/>
    <w:rsid w:val="00DC5FB6"/>
    <w:rsid w:val="00DC6D69"/>
    <w:rsid w:val="00DC75F8"/>
    <w:rsid w:val="00DC7722"/>
    <w:rsid w:val="00DC7D80"/>
    <w:rsid w:val="00DC7FCF"/>
    <w:rsid w:val="00DD0A25"/>
    <w:rsid w:val="00DD1AEA"/>
    <w:rsid w:val="00DD1AEC"/>
    <w:rsid w:val="00DD216C"/>
    <w:rsid w:val="00DD2878"/>
    <w:rsid w:val="00DD2C9C"/>
    <w:rsid w:val="00DD358C"/>
    <w:rsid w:val="00DD5022"/>
    <w:rsid w:val="00DD55BB"/>
    <w:rsid w:val="00DD676F"/>
    <w:rsid w:val="00DD6C5E"/>
    <w:rsid w:val="00DD6D9D"/>
    <w:rsid w:val="00DD6F79"/>
    <w:rsid w:val="00DD78A2"/>
    <w:rsid w:val="00DD78CD"/>
    <w:rsid w:val="00DD7C3A"/>
    <w:rsid w:val="00DE0430"/>
    <w:rsid w:val="00DE0E66"/>
    <w:rsid w:val="00DE0F65"/>
    <w:rsid w:val="00DE1084"/>
    <w:rsid w:val="00DE170E"/>
    <w:rsid w:val="00DE1979"/>
    <w:rsid w:val="00DE19CB"/>
    <w:rsid w:val="00DE2172"/>
    <w:rsid w:val="00DE2285"/>
    <w:rsid w:val="00DE252F"/>
    <w:rsid w:val="00DE284D"/>
    <w:rsid w:val="00DE291B"/>
    <w:rsid w:val="00DE299F"/>
    <w:rsid w:val="00DE29E8"/>
    <w:rsid w:val="00DE329E"/>
    <w:rsid w:val="00DE32D0"/>
    <w:rsid w:val="00DE419C"/>
    <w:rsid w:val="00DE456D"/>
    <w:rsid w:val="00DE4CCA"/>
    <w:rsid w:val="00DE4EB5"/>
    <w:rsid w:val="00DE606D"/>
    <w:rsid w:val="00DE65E1"/>
    <w:rsid w:val="00DE676F"/>
    <w:rsid w:val="00DE6A6F"/>
    <w:rsid w:val="00DE741B"/>
    <w:rsid w:val="00DE7D67"/>
    <w:rsid w:val="00DF028E"/>
    <w:rsid w:val="00DF0896"/>
    <w:rsid w:val="00DF17E8"/>
    <w:rsid w:val="00DF1C74"/>
    <w:rsid w:val="00DF22B2"/>
    <w:rsid w:val="00DF2615"/>
    <w:rsid w:val="00DF2787"/>
    <w:rsid w:val="00DF283F"/>
    <w:rsid w:val="00DF2D66"/>
    <w:rsid w:val="00DF3716"/>
    <w:rsid w:val="00DF4342"/>
    <w:rsid w:val="00DF438E"/>
    <w:rsid w:val="00DF471D"/>
    <w:rsid w:val="00DF4AA8"/>
    <w:rsid w:val="00DF4C89"/>
    <w:rsid w:val="00DF5378"/>
    <w:rsid w:val="00DF6497"/>
    <w:rsid w:val="00DF6582"/>
    <w:rsid w:val="00DF7479"/>
    <w:rsid w:val="00DF74F1"/>
    <w:rsid w:val="00DF76AA"/>
    <w:rsid w:val="00DF76BB"/>
    <w:rsid w:val="00DF7994"/>
    <w:rsid w:val="00DF7CD0"/>
    <w:rsid w:val="00E00047"/>
    <w:rsid w:val="00E001F6"/>
    <w:rsid w:val="00E005F7"/>
    <w:rsid w:val="00E007E9"/>
    <w:rsid w:val="00E01080"/>
    <w:rsid w:val="00E011EB"/>
    <w:rsid w:val="00E02936"/>
    <w:rsid w:val="00E02FBD"/>
    <w:rsid w:val="00E03171"/>
    <w:rsid w:val="00E03DDB"/>
    <w:rsid w:val="00E043F8"/>
    <w:rsid w:val="00E0444A"/>
    <w:rsid w:val="00E04DDF"/>
    <w:rsid w:val="00E05D30"/>
    <w:rsid w:val="00E067DB"/>
    <w:rsid w:val="00E0684E"/>
    <w:rsid w:val="00E06971"/>
    <w:rsid w:val="00E06F42"/>
    <w:rsid w:val="00E0723F"/>
    <w:rsid w:val="00E072F6"/>
    <w:rsid w:val="00E07625"/>
    <w:rsid w:val="00E07F46"/>
    <w:rsid w:val="00E1030C"/>
    <w:rsid w:val="00E105BD"/>
    <w:rsid w:val="00E10824"/>
    <w:rsid w:val="00E109DD"/>
    <w:rsid w:val="00E10A46"/>
    <w:rsid w:val="00E10F2A"/>
    <w:rsid w:val="00E116D4"/>
    <w:rsid w:val="00E11A58"/>
    <w:rsid w:val="00E125C8"/>
    <w:rsid w:val="00E12717"/>
    <w:rsid w:val="00E128CC"/>
    <w:rsid w:val="00E136F1"/>
    <w:rsid w:val="00E13951"/>
    <w:rsid w:val="00E14693"/>
    <w:rsid w:val="00E16074"/>
    <w:rsid w:val="00E17068"/>
    <w:rsid w:val="00E17738"/>
    <w:rsid w:val="00E17FAC"/>
    <w:rsid w:val="00E209A0"/>
    <w:rsid w:val="00E2106A"/>
    <w:rsid w:val="00E214C8"/>
    <w:rsid w:val="00E215DD"/>
    <w:rsid w:val="00E21A49"/>
    <w:rsid w:val="00E2310B"/>
    <w:rsid w:val="00E23F2C"/>
    <w:rsid w:val="00E24171"/>
    <w:rsid w:val="00E2456F"/>
    <w:rsid w:val="00E24AF7"/>
    <w:rsid w:val="00E24BE3"/>
    <w:rsid w:val="00E24CBD"/>
    <w:rsid w:val="00E25676"/>
    <w:rsid w:val="00E25B4E"/>
    <w:rsid w:val="00E25C9E"/>
    <w:rsid w:val="00E26323"/>
    <w:rsid w:val="00E2651A"/>
    <w:rsid w:val="00E26D7F"/>
    <w:rsid w:val="00E27851"/>
    <w:rsid w:val="00E305FB"/>
    <w:rsid w:val="00E30E50"/>
    <w:rsid w:val="00E30FAC"/>
    <w:rsid w:val="00E313EC"/>
    <w:rsid w:val="00E314EB"/>
    <w:rsid w:val="00E32685"/>
    <w:rsid w:val="00E32C04"/>
    <w:rsid w:val="00E32ED5"/>
    <w:rsid w:val="00E332AD"/>
    <w:rsid w:val="00E334E9"/>
    <w:rsid w:val="00E35091"/>
    <w:rsid w:val="00E356BE"/>
    <w:rsid w:val="00E358F5"/>
    <w:rsid w:val="00E35D49"/>
    <w:rsid w:val="00E35FA3"/>
    <w:rsid w:val="00E372B4"/>
    <w:rsid w:val="00E37373"/>
    <w:rsid w:val="00E374F3"/>
    <w:rsid w:val="00E378D4"/>
    <w:rsid w:val="00E37933"/>
    <w:rsid w:val="00E40301"/>
    <w:rsid w:val="00E4059B"/>
    <w:rsid w:val="00E408A3"/>
    <w:rsid w:val="00E424CA"/>
    <w:rsid w:val="00E42774"/>
    <w:rsid w:val="00E43161"/>
    <w:rsid w:val="00E43526"/>
    <w:rsid w:val="00E439DD"/>
    <w:rsid w:val="00E43BEF"/>
    <w:rsid w:val="00E44438"/>
    <w:rsid w:val="00E4463D"/>
    <w:rsid w:val="00E44C0B"/>
    <w:rsid w:val="00E44E1A"/>
    <w:rsid w:val="00E4635A"/>
    <w:rsid w:val="00E50102"/>
    <w:rsid w:val="00E51CC9"/>
    <w:rsid w:val="00E5201F"/>
    <w:rsid w:val="00E52160"/>
    <w:rsid w:val="00E53993"/>
    <w:rsid w:val="00E53C68"/>
    <w:rsid w:val="00E54151"/>
    <w:rsid w:val="00E5474C"/>
    <w:rsid w:val="00E54A2B"/>
    <w:rsid w:val="00E54A33"/>
    <w:rsid w:val="00E54B8D"/>
    <w:rsid w:val="00E550FD"/>
    <w:rsid w:val="00E55183"/>
    <w:rsid w:val="00E55450"/>
    <w:rsid w:val="00E555FB"/>
    <w:rsid w:val="00E55B58"/>
    <w:rsid w:val="00E55ED7"/>
    <w:rsid w:val="00E56401"/>
    <w:rsid w:val="00E567F2"/>
    <w:rsid w:val="00E57B0D"/>
    <w:rsid w:val="00E57F8E"/>
    <w:rsid w:val="00E60154"/>
    <w:rsid w:val="00E601CB"/>
    <w:rsid w:val="00E6039E"/>
    <w:rsid w:val="00E6172E"/>
    <w:rsid w:val="00E61C34"/>
    <w:rsid w:val="00E61EDD"/>
    <w:rsid w:val="00E620B8"/>
    <w:rsid w:val="00E629C3"/>
    <w:rsid w:val="00E62C20"/>
    <w:rsid w:val="00E6316A"/>
    <w:rsid w:val="00E63520"/>
    <w:rsid w:val="00E6359F"/>
    <w:rsid w:val="00E63C50"/>
    <w:rsid w:val="00E63D71"/>
    <w:rsid w:val="00E6430D"/>
    <w:rsid w:val="00E64399"/>
    <w:rsid w:val="00E650E7"/>
    <w:rsid w:val="00E65547"/>
    <w:rsid w:val="00E65C4A"/>
    <w:rsid w:val="00E65E52"/>
    <w:rsid w:val="00E66109"/>
    <w:rsid w:val="00E66A15"/>
    <w:rsid w:val="00E714EA"/>
    <w:rsid w:val="00E71AAE"/>
    <w:rsid w:val="00E72608"/>
    <w:rsid w:val="00E726D3"/>
    <w:rsid w:val="00E727ED"/>
    <w:rsid w:val="00E73296"/>
    <w:rsid w:val="00E73337"/>
    <w:rsid w:val="00E73685"/>
    <w:rsid w:val="00E73C59"/>
    <w:rsid w:val="00E74004"/>
    <w:rsid w:val="00E749F9"/>
    <w:rsid w:val="00E77272"/>
    <w:rsid w:val="00E77647"/>
    <w:rsid w:val="00E77DF0"/>
    <w:rsid w:val="00E802D1"/>
    <w:rsid w:val="00E8055A"/>
    <w:rsid w:val="00E80724"/>
    <w:rsid w:val="00E80967"/>
    <w:rsid w:val="00E8145C"/>
    <w:rsid w:val="00E81897"/>
    <w:rsid w:val="00E8322A"/>
    <w:rsid w:val="00E83559"/>
    <w:rsid w:val="00E84535"/>
    <w:rsid w:val="00E85045"/>
    <w:rsid w:val="00E8550F"/>
    <w:rsid w:val="00E85A3A"/>
    <w:rsid w:val="00E85B25"/>
    <w:rsid w:val="00E85C90"/>
    <w:rsid w:val="00E85E4A"/>
    <w:rsid w:val="00E86B5B"/>
    <w:rsid w:val="00E90688"/>
    <w:rsid w:val="00E907BC"/>
    <w:rsid w:val="00E90C2D"/>
    <w:rsid w:val="00E90FE2"/>
    <w:rsid w:val="00E914FA"/>
    <w:rsid w:val="00E91618"/>
    <w:rsid w:val="00E91CAB"/>
    <w:rsid w:val="00E91EFE"/>
    <w:rsid w:val="00E92B6B"/>
    <w:rsid w:val="00E92BEF"/>
    <w:rsid w:val="00E93256"/>
    <w:rsid w:val="00E93415"/>
    <w:rsid w:val="00E93CFC"/>
    <w:rsid w:val="00E93E30"/>
    <w:rsid w:val="00E93E55"/>
    <w:rsid w:val="00E93E80"/>
    <w:rsid w:val="00E93FC9"/>
    <w:rsid w:val="00E94D1A"/>
    <w:rsid w:val="00E95F9C"/>
    <w:rsid w:val="00E96B2D"/>
    <w:rsid w:val="00E96B8B"/>
    <w:rsid w:val="00E971F0"/>
    <w:rsid w:val="00E97C54"/>
    <w:rsid w:val="00E97DB8"/>
    <w:rsid w:val="00EA0C0B"/>
    <w:rsid w:val="00EA0CBF"/>
    <w:rsid w:val="00EA14F1"/>
    <w:rsid w:val="00EA1B09"/>
    <w:rsid w:val="00EA255C"/>
    <w:rsid w:val="00EA3515"/>
    <w:rsid w:val="00EA35CE"/>
    <w:rsid w:val="00EA36EC"/>
    <w:rsid w:val="00EA3B8C"/>
    <w:rsid w:val="00EA51B1"/>
    <w:rsid w:val="00EA53E4"/>
    <w:rsid w:val="00EA5900"/>
    <w:rsid w:val="00EA5E45"/>
    <w:rsid w:val="00EA6E23"/>
    <w:rsid w:val="00EA7562"/>
    <w:rsid w:val="00EA7589"/>
    <w:rsid w:val="00EB07A2"/>
    <w:rsid w:val="00EB18B0"/>
    <w:rsid w:val="00EB1F57"/>
    <w:rsid w:val="00EB2E23"/>
    <w:rsid w:val="00EB2F9C"/>
    <w:rsid w:val="00EB3203"/>
    <w:rsid w:val="00EB3C85"/>
    <w:rsid w:val="00EB3EC1"/>
    <w:rsid w:val="00EB3ED3"/>
    <w:rsid w:val="00EB422B"/>
    <w:rsid w:val="00EB4496"/>
    <w:rsid w:val="00EB46F4"/>
    <w:rsid w:val="00EB5918"/>
    <w:rsid w:val="00EB5DB5"/>
    <w:rsid w:val="00EB7620"/>
    <w:rsid w:val="00EB7C70"/>
    <w:rsid w:val="00EC05F3"/>
    <w:rsid w:val="00EC145F"/>
    <w:rsid w:val="00EC1561"/>
    <w:rsid w:val="00EC16E9"/>
    <w:rsid w:val="00EC1737"/>
    <w:rsid w:val="00EC1C60"/>
    <w:rsid w:val="00EC1EF2"/>
    <w:rsid w:val="00EC4321"/>
    <w:rsid w:val="00EC4625"/>
    <w:rsid w:val="00EC4C8B"/>
    <w:rsid w:val="00EC4D82"/>
    <w:rsid w:val="00EC594B"/>
    <w:rsid w:val="00EC5FA0"/>
    <w:rsid w:val="00EC6240"/>
    <w:rsid w:val="00EC6530"/>
    <w:rsid w:val="00EC6699"/>
    <w:rsid w:val="00EC6ED0"/>
    <w:rsid w:val="00ED0EB8"/>
    <w:rsid w:val="00ED1462"/>
    <w:rsid w:val="00ED160C"/>
    <w:rsid w:val="00ED2388"/>
    <w:rsid w:val="00ED25AF"/>
    <w:rsid w:val="00ED3492"/>
    <w:rsid w:val="00ED3638"/>
    <w:rsid w:val="00ED3649"/>
    <w:rsid w:val="00ED42F7"/>
    <w:rsid w:val="00ED48DC"/>
    <w:rsid w:val="00ED5A3E"/>
    <w:rsid w:val="00ED65C1"/>
    <w:rsid w:val="00ED67D8"/>
    <w:rsid w:val="00ED7F3A"/>
    <w:rsid w:val="00ED7FAB"/>
    <w:rsid w:val="00EE016A"/>
    <w:rsid w:val="00EE0685"/>
    <w:rsid w:val="00EE184F"/>
    <w:rsid w:val="00EE1A30"/>
    <w:rsid w:val="00EE1B8F"/>
    <w:rsid w:val="00EE1FCC"/>
    <w:rsid w:val="00EE21BD"/>
    <w:rsid w:val="00EE233C"/>
    <w:rsid w:val="00EE2CF8"/>
    <w:rsid w:val="00EE395C"/>
    <w:rsid w:val="00EE3A2A"/>
    <w:rsid w:val="00EE3B4F"/>
    <w:rsid w:val="00EE3E81"/>
    <w:rsid w:val="00EE4844"/>
    <w:rsid w:val="00EE4A56"/>
    <w:rsid w:val="00EE530E"/>
    <w:rsid w:val="00EE5709"/>
    <w:rsid w:val="00EE67FE"/>
    <w:rsid w:val="00EE7914"/>
    <w:rsid w:val="00EE7F40"/>
    <w:rsid w:val="00EF03EF"/>
    <w:rsid w:val="00EF1351"/>
    <w:rsid w:val="00EF1EF1"/>
    <w:rsid w:val="00EF292A"/>
    <w:rsid w:val="00EF30DB"/>
    <w:rsid w:val="00EF3647"/>
    <w:rsid w:val="00EF3B5A"/>
    <w:rsid w:val="00EF3B8D"/>
    <w:rsid w:val="00EF46D2"/>
    <w:rsid w:val="00EF495B"/>
    <w:rsid w:val="00EF56AA"/>
    <w:rsid w:val="00EF5C7A"/>
    <w:rsid w:val="00EF5EDA"/>
    <w:rsid w:val="00EF6612"/>
    <w:rsid w:val="00EF6CE7"/>
    <w:rsid w:val="00EF6E8B"/>
    <w:rsid w:val="00EF7C23"/>
    <w:rsid w:val="00EF7D82"/>
    <w:rsid w:val="00F00681"/>
    <w:rsid w:val="00F0085D"/>
    <w:rsid w:val="00F0105B"/>
    <w:rsid w:val="00F0180E"/>
    <w:rsid w:val="00F019BF"/>
    <w:rsid w:val="00F02056"/>
    <w:rsid w:val="00F0304E"/>
    <w:rsid w:val="00F037C2"/>
    <w:rsid w:val="00F04638"/>
    <w:rsid w:val="00F0498B"/>
    <w:rsid w:val="00F051F7"/>
    <w:rsid w:val="00F05BC1"/>
    <w:rsid w:val="00F0645F"/>
    <w:rsid w:val="00F0668C"/>
    <w:rsid w:val="00F06AFB"/>
    <w:rsid w:val="00F070E5"/>
    <w:rsid w:val="00F10900"/>
    <w:rsid w:val="00F10B98"/>
    <w:rsid w:val="00F10BB9"/>
    <w:rsid w:val="00F11146"/>
    <w:rsid w:val="00F11639"/>
    <w:rsid w:val="00F117FE"/>
    <w:rsid w:val="00F11A3A"/>
    <w:rsid w:val="00F11A3B"/>
    <w:rsid w:val="00F11A97"/>
    <w:rsid w:val="00F11AFF"/>
    <w:rsid w:val="00F11CB8"/>
    <w:rsid w:val="00F124F0"/>
    <w:rsid w:val="00F1269A"/>
    <w:rsid w:val="00F1281C"/>
    <w:rsid w:val="00F12892"/>
    <w:rsid w:val="00F129D1"/>
    <w:rsid w:val="00F12A9A"/>
    <w:rsid w:val="00F12DAA"/>
    <w:rsid w:val="00F139FC"/>
    <w:rsid w:val="00F140D8"/>
    <w:rsid w:val="00F14856"/>
    <w:rsid w:val="00F14A18"/>
    <w:rsid w:val="00F14D65"/>
    <w:rsid w:val="00F14F94"/>
    <w:rsid w:val="00F1600F"/>
    <w:rsid w:val="00F1738A"/>
    <w:rsid w:val="00F17628"/>
    <w:rsid w:val="00F20650"/>
    <w:rsid w:val="00F20BB3"/>
    <w:rsid w:val="00F20DB6"/>
    <w:rsid w:val="00F20DC5"/>
    <w:rsid w:val="00F212B9"/>
    <w:rsid w:val="00F21FC5"/>
    <w:rsid w:val="00F225BE"/>
    <w:rsid w:val="00F22BBD"/>
    <w:rsid w:val="00F22FD0"/>
    <w:rsid w:val="00F23A37"/>
    <w:rsid w:val="00F2469A"/>
    <w:rsid w:val="00F2560E"/>
    <w:rsid w:val="00F2668C"/>
    <w:rsid w:val="00F26F02"/>
    <w:rsid w:val="00F27026"/>
    <w:rsid w:val="00F273C2"/>
    <w:rsid w:val="00F27740"/>
    <w:rsid w:val="00F279C2"/>
    <w:rsid w:val="00F30872"/>
    <w:rsid w:val="00F31191"/>
    <w:rsid w:val="00F319F1"/>
    <w:rsid w:val="00F3204E"/>
    <w:rsid w:val="00F32663"/>
    <w:rsid w:val="00F33531"/>
    <w:rsid w:val="00F345CF"/>
    <w:rsid w:val="00F346D2"/>
    <w:rsid w:val="00F34EF3"/>
    <w:rsid w:val="00F34F1A"/>
    <w:rsid w:val="00F3501F"/>
    <w:rsid w:val="00F3508F"/>
    <w:rsid w:val="00F352CC"/>
    <w:rsid w:val="00F35524"/>
    <w:rsid w:val="00F35B76"/>
    <w:rsid w:val="00F35E56"/>
    <w:rsid w:val="00F35F27"/>
    <w:rsid w:val="00F36423"/>
    <w:rsid w:val="00F36506"/>
    <w:rsid w:val="00F36632"/>
    <w:rsid w:val="00F367B6"/>
    <w:rsid w:val="00F36C04"/>
    <w:rsid w:val="00F37750"/>
    <w:rsid w:val="00F37C46"/>
    <w:rsid w:val="00F40376"/>
    <w:rsid w:val="00F40A05"/>
    <w:rsid w:val="00F40B6F"/>
    <w:rsid w:val="00F40CE4"/>
    <w:rsid w:val="00F4114C"/>
    <w:rsid w:val="00F41BDF"/>
    <w:rsid w:val="00F41DBB"/>
    <w:rsid w:val="00F42482"/>
    <w:rsid w:val="00F428D5"/>
    <w:rsid w:val="00F42AC8"/>
    <w:rsid w:val="00F42F44"/>
    <w:rsid w:val="00F430FF"/>
    <w:rsid w:val="00F43BAC"/>
    <w:rsid w:val="00F43CF8"/>
    <w:rsid w:val="00F44B1C"/>
    <w:rsid w:val="00F44BA4"/>
    <w:rsid w:val="00F45F79"/>
    <w:rsid w:val="00F46409"/>
    <w:rsid w:val="00F46934"/>
    <w:rsid w:val="00F47786"/>
    <w:rsid w:val="00F477E3"/>
    <w:rsid w:val="00F47ABD"/>
    <w:rsid w:val="00F5024F"/>
    <w:rsid w:val="00F5067A"/>
    <w:rsid w:val="00F51DA6"/>
    <w:rsid w:val="00F521AA"/>
    <w:rsid w:val="00F5220A"/>
    <w:rsid w:val="00F52976"/>
    <w:rsid w:val="00F52C0C"/>
    <w:rsid w:val="00F52CEB"/>
    <w:rsid w:val="00F52F7A"/>
    <w:rsid w:val="00F5314B"/>
    <w:rsid w:val="00F5331F"/>
    <w:rsid w:val="00F53501"/>
    <w:rsid w:val="00F54838"/>
    <w:rsid w:val="00F54986"/>
    <w:rsid w:val="00F55D1B"/>
    <w:rsid w:val="00F56D65"/>
    <w:rsid w:val="00F57C71"/>
    <w:rsid w:val="00F57E1C"/>
    <w:rsid w:val="00F60468"/>
    <w:rsid w:val="00F60982"/>
    <w:rsid w:val="00F60B94"/>
    <w:rsid w:val="00F612C0"/>
    <w:rsid w:val="00F61600"/>
    <w:rsid w:val="00F625EA"/>
    <w:rsid w:val="00F62FB8"/>
    <w:rsid w:val="00F63049"/>
    <w:rsid w:val="00F630CD"/>
    <w:rsid w:val="00F6329A"/>
    <w:rsid w:val="00F63831"/>
    <w:rsid w:val="00F648DE"/>
    <w:rsid w:val="00F65343"/>
    <w:rsid w:val="00F663D2"/>
    <w:rsid w:val="00F66EDA"/>
    <w:rsid w:val="00F672A2"/>
    <w:rsid w:val="00F70349"/>
    <w:rsid w:val="00F708CA"/>
    <w:rsid w:val="00F70E76"/>
    <w:rsid w:val="00F71200"/>
    <w:rsid w:val="00F715EB"/>
    <w:rsid w:val="00F71896"/>
    <w:rsid w:val="00F72251"/>
    <w:rsid w:val="00F72630"/>
    <w:rsid w:val="00F7348E"/>
    <w:rsid w:val="00F73638"/>
    <w:rsid w:val="00F73A28"/>
    <w:rsid w:val="00F741AE"/>
    <w:rsid w:val="00F74E50"/>
    <w:rsid w:val="00F74F67"/>
    <w:rsid w:val="00F751C9"/>
    <w:rsid w:val="00F753E0"/>
    <w:rsid w:val="00F758EB"/>
    <w:rsid w:val="00F75BB7"/>
    <w:rsid w:val="00F75F3C"/>
    <w:rsid w:val="00F764D5"/>
    <w:rsid w:val="00F768D1"/>
    <w:rsid w:val="00F76A72"/>
    <w:rsid w:val="00F76D4B"/>
    <w:rsid w:val="00F76E66"/>
    <w:rsid w:val="00F77188"/>
    <w:rsid w:val="00F77C64"/>
    <w:rsid w:val="00F8093B"/>
    <w:rsid w:val="00F80978"/>
    <w:rsid w:val="00F80A0E"/>
    <w:rsid w:val="00F80EFE"/>
    <w:rsid w:val="00F81050"/>
    <w:rsid w:val="00F81207"/>
    <w:rsid w:val="00F8144B"/>
    <w:rsid w:val="00F819E4"/>
    <w:rsid w:val="00F81A2C"/>
    <w:rsid w:val="00F829B7"/>
    <w:rsid w:val="00F82B22"/>
    <w:rsid w:val="00F8318B"/>
    <w:rsid w:val="00F83397"/>
    <w:rsid w:val="00F83C89"/>
    <w:rsid w:val="00F8404A"/>
    <w:rsid w:val="00F842EE"/>
    <w:rsid w:val="00F8475C"/>
    <w:rsid w:val="00F8506C"/>
    <w:rsid w:val="00F85187"/>
    <w:rsid w:val="00F8557F"/>
    <w:rsid w:val="00F86094"/>
    <w:rsid w:val="00F86251"/>
    <w:rsid w:val="00F8628D"/>
    <w:rsid w:val="00F87CA5"/>
    <w:rsid w:val="00F87E08"/>
    <w:rsid w:val="00F90A17"/>
    <w:rsid w:val="00F90FAF"/>
    <w:rsid w:val="00F91C7C"/>
    <w:rsid w:val="00F91E17"/>
    <w:rsid w:val="00F91EB2"/>
    <w:rsid w:val="00F9237D"/>
    <w:rsid w:val="00F92B6D"/>
    <w:rsid w:val="00F92DA8"/>
    <w:rsid w:val="00F93507"/>
    <w:rsid w:val="00F9359B"/>
    <w:rsid w:val="00F93D67"/>
    <w:rsid w:val="00F93E96"/>
    <w:rsid w:val="00F93FB5"/>
    <w:rsid w:val="00F94094"/>
    <w:rsid w:val="00F945C0"/>
    <w:rsid w:val="00F94745"/>
    <w:rsid w:val="00F94A5A"/>
    <w:rsid w:val="00F95A2F"/>
    <w:rsid w:val="00F963B8"/>
    <w:rsid w:val="00F96925"/>
    <w:rsid w:val="00F97021"/>
    <w:rsid w:val="00FA08BD"/>
    <w:rsid w:val="00FA0DE6"/>
    <w:rsid w:val="00FA106D"/>
    <w:rsid w:val="00FA13DC"/>
    <w:rsid w:val="00FA1718"/>
    <w:rsid w:val="00FA1AD4"/>
    <w:rsid w:val="00FA1D02"/>
    <w:rsid w:val="00FA2639"/>
    <w:rsid w:val="00FA3305"/>
    <w:rsid w:val="00FA3443"/>
    <w:rsid w:val="00FA38E7"/>
    <w:rsid w:val="00FA3BA2"/>
    <w:rsid w:val="00FA4352"/>
    <w:rsid w:val="00FA4761"/>
    <w:rsid w:val="00FA5758"/>
    <w:rsid w:val="00FA5A4D"/>
    <w:rsid w:val="00FA64C1"/>
    <w:rsid w:val="00FA66EF"/>
    <w:rsid w:val="00FA67AE"/>
    <w:rsid w:val="00FA7329"/>
    <w:rsid w:val="00FB0EE0"/>
    <w:rsid w:val="00FB1058"/>
    <w:rsid w:val="00FB176C"/>
    <w:rsid w:val="00FB17B8"/>
    <w:rsid w:val="00FB1A23"/>
    <w:rsid w:val="00FB1BBD"/>
    <w:rsid w:val="00FB31EC"/>
    <w:rsid w:val="00FB4212"/>
    <w:rsid w:val="00FB4A74"/>
    <w:rsid w:val="00FB4E79"/>
    <w:rsid w:val="00FB50AF"/>
    <w:rsid w:val="00FB5F5E"/>
    <w:rsid w:val="00FB613A"/>
    <w:rsid w:val="00FB69C2"/>
    <w:rsid w:val="00FB77F1"/>
    <w:rsid w:val="00FB7C87"/>
    <w:rsid w:val="00FC0FA7"/>
    <w:rsid w:val="00FC1288"/>
    <w:rsid w:val="00FC1986"/>
    <w:rsid w:val="00FC29FA"/>
    <w:rsid w:val="00FC353C"/>
    <w:rsid w:val="00FC4077"/>
    <w:rsid w:val="00FC4766"/>
    <w:rsid w:val="00FC47C1"/>
    <w:rsid w:val="00FC48EF"/>
    <w:rsid w:val="00FC5357"/>
    <w:rsid w:val="00FC5765"/>
    <w:rsid w:val="00FC58C2"/>
    <w:rsid w:val="00FC5D00"/>
    <w:rsid w:val="00FC61E5"/>
    <w:rsid w:val="00FC63DE"/>
    <w:rsid w:val="00FC65F8"/>
    <w:rsid w:val="00FC66B0"/>
    <w:rsid w:val="00FC6AE6"/>
    <w:rsid w:val="00FC7B5C"/>
    <w:rsid w:val="00FC7E80"/>
    <w:rsid w:val="00FD0C0B"/>
    <w:rsid w:val="00FD0CFC"/>
    <w:rsid w:val="00FD250D"/>
    <w:rsid w:val="00FD2A61"/>
    <w:rsid w:val="00FD2EE6"/>
    <w:rsid w:val="00FD2FB6"/>
    <w:rsid w:val="00FD37A9"/>
    <w:rsid w:val="00FD3AF4"/>
    <w:rsid w:val="00FD42F8"/>
    <w:rsid w:val="00FD45D1"/>
    <w:rsid w:val="00FD4DCC"/>
    <w:rsid w:val="00FD4E0E"/>
    <w:rsid w:val="00FD5793"/>
    <w:rsid w:val="00FD5FA1"/>
    <w:rsid w:val="00FD720E"/>
    <w:rsid w:val="00FD77CF"/>
    <w:rsid w:val="00FD7EDD"/>
    <w:rsid w:val="00FD7FCB"/>
    <w:rsid w:val="00FE07B3"/>
    <w:rsid w:val="00FE0E20"/>
    <w:rsid w:val="00FE0E3A"/>
    <w:rsid w:val="00FE1327"/>
    <w:rsid w:val="00FE1E30"/>
    <w:rsid w:val="00FE1F47"/>
    <w:rsid w:val="00FE2331"/>
    <w:rsid w:val="00FE2C8F"/>
    <w:rsid w:val="00FE33F5"/>
    <w:rsid w:val="00FE35CF"/>
    <w:rsid w:val="00FE3856"/>
    <w:rsid w:val="00FE3C37"/>
    <w:rsid w:val="00FE4229"/>
    <w:rsid w:val="00FE42C8"/>
    <w:rsid w:val="00FE5560"/>
    <w:rsid w:val="00FE5B07"/>
    <w:rsid w:val="00FE5D6F"/>
    <w:rsid w:val="00FE630B"/>
    <w:rsid w:val="00FE6978"/>
    <w:rsid w:val="00FE7118"/>
    <w:rsid w:val="00FE754D"/>
    <w:rsid w:val="00FE7B98"/>
    <w:rsid w:val="00FF209D"/>
    <w:rsid w:val="00FF256C"/>
    <w:rsid w:val="00FF25A0"/>
    <w:rsid w:val="00FF25AF"/>
    <w:rsid w:val="00FF3674"/>
    <w:rsid w:val="00FF3B7C"/>
    <w:rsid w:val="00FF47EF"/>
    <w:rsid w:val="00FF5333"/>
    <w:rsid w:val="00FF598A"/>
    <w:rsid w:val="00FF5C96"/>
    <w:rsid w:val="00FF6BD4"/>
    <w:rsid w:val="00FF76A0"/>
    <w:rsid w:val="00FF78F2"/>
    <w:rsid w:val="00FF7927"/>
    <w:rsid w:val="00FF79CC"/>
    <w:rsid w:val="00FF7A7E"/>
    <w:rsid w:val="00FF7CA7"/>
    <w:rsid w:val="00FF7D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fillcolor="white" stroke="f">
      <v:fill color="white" color2="#aaa" type="gradient"/>
      <v:stroke on="f"/>
      <v:shadow on="t" color="#4d4d4d" opacity="52429f" offset=",3pt"/>
      <o:colormru v:ext="edit" colors="#c8d8e6,#00214a,#b2b2b2,#eaeaea,#d4dfeb,#d8e3ec,#dfe7ef"/>
    </o:shapedefaults>
    <o:shapelayout v:ext="edit">
      <o:idmap v:ext="edit" data="1"/>
    </o:shapelayout>
  </w:shapeDefaults>
  <w:decimalSymbol w:val="."/>
  <w:listSeparator w:val=","/>
  <w14:docId w14:val="66F9CCDC"/>
  <w15:docId w15:val="{71F39281-BB2F-47A7-A895-6075D898C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ource Sans Pro" w:eastAsia="SimSun" w:hAnsi="Source Sans Pro" w:cs="Times New Roman"/>
        <w:sz w:val="22"/>
        <w:szCs w:val="22"/>
        <w:lang w:val="en-US" w:eastAsia="en-US" w:bidi="ar-SA"/>
      </w:rPr>
    </w:rPrDefault>
    <w:pPrDefault/>
  </w:docDefaults>
  <w:latentStyles w:defLockedState="0" w:defUIPriority="0" w:defSemiHidden="0" w:defUnhideWhenUsed="0" w:defQFormat="0" w:count="37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locked="1"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locked="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75BAF"/>
  </w:style>
  <w:style w:type="paragraph" w:styleId="Heading1">
    <w:name w:val="heading 1"/>
    <w:aliases w:val="Heading1"/>
    <w:next w:val="Body"/>
    <w:rsid w:val="00096093"/>
    <w:pPr>
      <w:keepNext/>
      <w:pageBreakBefore/>
      <w:numPr>
        <w:numId w:val="1"/>
      </w:numPr>
      <w:tabs>
        <w:tab w:val="clear" w:pos="1337"/>
      </w:tabs>
      <w:spacing w:before="240" w:after="100"/>
      <w:ind w:left="1418" w:hanging="1418"/>
      <w:outlineLvl w:val="0"/>
    </w:pPr>
    <w:rPr>
      <w:b/>
      <w:snapToGrid w:val="0"/>
      <w:kern w:val="28"/>
      <w:sz w:val="32"/>
      <w:lang w:eastAsia="de-DE"/>
    </w:rPr>
  </w:style>
  <w:style w:type="paragraph" w:styleId="Heading2">
    <w:name w:val="heading 2"/>
    <w:aliases w:val="Heading2"/>
    <w:basedOn w:val="Heading1"/>
    <w:next w:val="Body"/>
    <w:rsid w:val="00096093"/>
    <w:pPr>
      <w:pageBreakBefore w:val="0"/>
      <w:numPr>
        <w:ilvl w:val="1"/>
      </w:numPr>
      <w:tabs>
        <w:tab w:val="clear" w:pos="1337"/>
        <w:tab w:val="left" w:pos="1418"/>
      </w:tabs>
      <w:spacing w:after="120"/>
      <w:ind w:left="1418" w:hanging="1418"/>
      <w:outlineLvl w:val="1"/>
    </w:pPr>
    <w:rPr>
      <w:sz w:val="28"/>
    </w:rPr>
  </w:style>
  <w:style w:type="paragraph" w:styleId="Heading3">
    <w:name w:val="heading 3"/>
    <w:aliases w:val="Heading3"/>
    <w:basedOn w:val="Heading1"/>
    <w:next w:val="Body"/>
    <w:rsid w:val="00096093"/>
    <w:pPr>
      <w:pageBreakBefore w:val="0"/>
      <w:numPr>
        <w:ilvl w:val="2"/>
      </w:numPr>
      <w:tabs>
        <w:tab w:val="clear" w:pos="1337"/>
      </w:tabs>
      <w:spacing w:after="120"/>
      <w:ind w:left="1418" w:hanging="1418"/>
      <w:outlineLvl w:val="2"/>
    </w:pPr>
    <w:rPr>
      <w:sz w:val="28"/>
    </w:rPr>
  </w:style>
  <w:style w:type="paragraph" w:styleId="Heading4">
    <w:name w:val="heading 4"/>
    <w:aliases w:val="Heading4"/>
    <w:basedOn w:val="Heading1"/>
    <w:next w:val="Body"/>
    <w:rsid w:val="00096093"/>
    <w:pPr>
      <w:pageBreakBefore w:val="0"/>
      <w:numPr>
        <w:ilvl w:val="3"/>
      </w:numPr>
      <w:tabs>
        <w:tab w:val="clear" w:pos="1337"/>
        <w:tab w:val="num" w:pos="1418"/>
      </w:tabs>
      <w:spacing w:after="120"/>
      <w:ind w:left="1418" w:hanging="1418"/>
      <w:outlineLvl w:val="3"/>
    </w:pPr>
    <w:rPr>
      <w:sz w:val="28"/>
    </w:rPr>
  </w:style>
  <w:style w:type="paragraph" w:styleId="Heading5">
    <w:name w:val="heading 5"/>
    <w:basedOn w:val="Heading2"/>
    <w:next w:val="Body"/>
    <w:locked/>
    <w:rsid w:val="00D7671E"/>
    <w:pPr>
      <w:numPr>
        <w:ilvl w:val="4"/>
      </w:numPr>
      <w:outlineLvl w:val="4"/>
    </w:pPr>
    <w:rPr>
      <w:szCs w:val="24"/>
    </w:rPr>
  </w:style>
  <w:style w:type="paragraph" w:styleId="Heading6">
    <w:name w:val="heading 6"/>
    <w:basedOn w:val="Normal"/>
    <w:next w:val="Normal"/>
    <w:locked/>
    <w:rsid w:val="00E374F3"/>
    <w:pPr>
      <w:spacing w:before="240" w:after="60"/>
      <w:outlineLvl w:val="5"/>
    </w:pPr>
    <w:rPr>
      <w:i/>
    </w:rPr>
  </w:style>
  <w:style w:type="paragraph" w:styleId="Heading7">
    <w:name w:val="heading 7"/>
    <w:basedOn w:val="Normal"/>
    <w:next w:val="Normal"/>
    <w:locked/>
    <w:rsid w:val="00E374F3"/>
    <w:pPr>
      <w:spacing w:before="240" w:after="60"/>
      <w:outlineLvl w:val="6"/>
    </w:pPr>
  </w:style>
  <w:style w:type="paragraph" w:styleId="Heading8">
    <w:name w:val="heading 8"/>
    <w:basedOn w:val="Normal"/>
    <w:next w:val="Normal"/>
    <w:locked/>
    <w:rsid w:val="00E374F3"/>
    <w:pPr>
      <w:spacing w:before="240" w:after="60"/>
      <w:outlineLvl w:val="7"/>
    </w:pPr>
    <w:rPr>
      <w:i/>
    </w:rPr>
  </w:style>
  <w:style w:type="paragraph" w:styleId="Heading9">
    <w:name w:val="heading 9"/>
    <w:basedOn w:val="Normal"/>
    <w:next w:val="Normal"/>
    <w:locked/>
    <w:rsid w:val="00E374F3"/>
    <w:p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
    <w:rsid w:val="00AA3B9B"/>
    <w:pPr>
      <w:spacing w:before="160" w:after="160"/>
    </w:pPr>
    <w:rPr>
      <w:lang w:eastAsia="de-DE"/>
    </w:rPr>
  </w:style>
  <w:style w:type="paragraph" w:customStyle="1" w:styleId="AnchorLine">
    <w:name w:val="AnchorLine"/>
    <w:basedOn w:val="Body"/>
    <w:next w:val="Body"/>
    <w:rsid w:val="00CC0AC5"/>
    <w:pPr>
      <w:keepNext/>
      <w:spacing w:before="120" w:line="20" w:lineRule="exact"/>
    </w:pPr>
    <w:rPr>
      <w:sz w:val="6"/>
    </w:rPr>
  </w:style>
  <w:style w:type="paragraph" w:customStyle="1" w:styleId="AlphaContd">
    <w:name w:val="AlphaContd"/>
    <w:basedOn w:val="Body"/>
    <w:rsid w:val="00096093"/>
    <w:pPr>
      <w:numPr>
        <w:numId w:val="11"/>
      </w:numPr>
      <w:tabs>
        <w:tab w:val="clear" w:pos="539"/>
      </w:tabs>
      <w:spacing w:before="60" w:after="60"/>
      <w:ind w:left="425" w:hanging="425"/>
    </w:pPr>
  </w:style>
  <w:style w:type="paragraph" w:customStyle="1" w:styleId="FigureTitle">
    <w:name w:val="FigureTitle"/>
    <w:basedOn w:val="Body"/>
    <w:next w:val="Body"/>
    <w:rsid w:val="00096093"/>
    <w:pPr>
      <w:numPr>
        <w:numId w:val="13"/>
      </w:numPr>
      <w:tabs>
        <w:tab w:val="clear" w:pos="1134"/>
        <w:tab w:val="num" w:pos="1418"/>
      </w:tabs>
      <w:spacing w:before="40" w:after="360" w:line="276" w:lineRule="auto"/>
      <w:ind w:left="1418" w:hanging="1418"/>
    </w:pPr>
    <w:rPr>
      <w:b/>
    </w:rPr>
  </w:style>
  <w:style w:type="paragraph" w:customStyle="1" w:styleId="Reference">
    <w:name w:val="Reference"/>
    <w:basedOn w:val="Body"/>
    <w:rsid w:val="005A5248"/>
    <w:pPr>
      <w:numPr>
        <w:numId w:val="8"/>
      </w:numPr>
      <w:tabs>
        <w:tab w:val="clear" w:pos="454"/>
      </w:tabs>
      <w:ind w:left="567" w:hanging="567"/>
    </w:pPr>
  </w:style>
  <w:style w:type="character" w:customStyle="1" w:styleId="Superscript">
    <w:name w:val="Superscript"/>
    <w:rsid w:val="00773EBD"/>
    <w:rPr>
      <w:noProof w:val="0"/>
      <w:position w:val="2"/>
      <w:vertAlign w:val="superscript"/>
      <w:lang w:val="en-US"/>
    </w:rPr>
  </w:style>
  <w:style w:type="paragraph" w:customStyle="1" w:styleId="Note">
    <w:name w:val="Note"/>
    <w:basedOn w:val="Body"/>
    <w:next w:val="Body"/>
    <w:rsid w:val="00096093"/>
    <w:pPr>
      <w:numPr>
        <w:numId w:val="14"/>
      </w:numPr>
      <w:tabs>
        <w:tab w:val="clear" w:pos="936"/>
        <w:tab w:val="left" w:pos="1418"/>
      </w:tabs>
      <w:spacing w:before="300" w:after="300"/>
      <w:ind w:left="1418" w:hanging="1418"/>
    </w:pPr>
    <w:rPr>
      <w:i/>
    </w:rPr>
  </w:style>
  <w:style w:type="paragraph" w:customStyle="1" w:styleId="NumberedContd">
    <w:name w:val="NumberedContd"/>
    <w:basedOn w:val="Body"/>
    <w:rsid w:val="007C6E2B"/>
    <w:pPr>
      <w:numPr>
        <w:numId w:val="10"/>
      </w:numPr>
      <w:spacing w:before="40" w:after="40"/>
    </w:pPr>
  </w:style>
  <w:style w:type="paragraph" w:styleId="Header">
    <w:name w:val="header"/>
    <w:basedOn w:val="Normal"/>
    <w:link w:val="HeaderChar"/>
    <w:rsid w:val="009455CE"/>
    <w:pPr>
      <w:tabs>
        <w:tab w:val="center" w:pos="4513"/>
        <w:tab w:val="right" w:pos="9026"/>
      </w:tabs>
    </w:pPr>
  </w:style>
  <w:style w:type="paragraph" w:customStyle="1" w:styleId="Bullet">
    <w:name w:val="Bullet"/>
    <w:basedOn w:val="Body"/>
    <w:rsid w:val="005871D1"/>
    <w:pPr>
      <w:numPr>
        <w:numId w:val="4"/>
      </w:numPr>
      <w:tabs>
        <w:tab w:val="clear" w:pos="312"/>
      </w:tabs>
      <w:spacing w:before="60" w:after="60"/>
      <w:ind w:left="284" w:hanging="284"/>
    </w:pPr>
  </w:style>
  <w:style w:type="paragraph" w:customStyle="1" w:styleId="TableHead">
    <w:name w:val="TableHead"/>
    <w:link w:val="TableHeadChar"/>
    <w:rsid w:val="007D4F7F"/>
    <w:pPr>
      <w:spacing w:before="40" w:after="20"/>
    </w:pPr>
    <w:rPr>
      <w:b/>
      <w:lang w:eastAsia="de-DE"/>
    </w:rPr>
  </w:style>
  <w:style w:type="paragraph" w:customStyle="1" w:styleId="TableHead-l">
    <w:name w:val="TableHead-l"/>
    <w:basedOn w:val="TableHead"/>
    <w:rsid w:val="003A7120"/>
    <w:pPr>
      <w:ind w:left="-85"/>
    </w:pPr>
  </w:style>
  <w:style w:type="paragraph" w:customStyle="1" w:styleId="TableHead-c">
    <w:name w:val="TableHead-c"/>
    <w:basedOn w:val="TableHead"/>
    <w:rsid w:val="00773EBD"/>
    <w:pPr>
      <w:jc w:val="center"/>
    </w:pPr>
  </w:style>
  <w:style w:type="paragraph" w:customStyle="1" w:styleId="DashIndented">
    <w:name w:val="DashIndented"/>
    <w:basedOn w:val="Body"/>
    <w:rsid w:val="005871D1"/>
    <w:pPr>
      <w:numPr>
        <w:numId w:val="5"/>
      </w:numPr>
      <w:tabs>
        <w:tab w:val="clear" w:pos="539"/>
      </w:tabs>
      <w:spacing w:before="60" w:after="60"/>
      <w:ind w:left="568" w:hanging="284"/>
    </w:pPr>
  </w:style>
  <w:style w:type="paragraph" w:customStyle="1" w:styleId="TableCell">
    <w:name w:val="TableCell"/>
    <w:rsid w:val="000F4BF9"/>
    <w:pPr>
      <w:spacing w:before="40" w:after="20"/>
      <w:ind w:right="85"/>
    </w:pPr>
    <w:rPr>
      <w:lang w:eastAsia="de-DE"/>
    </w:rPr>
  </w:style>
  <w:style w:type="paragraph" w:customStyle="1" w:styleId="TableCell-l">
    <w:name w:val="TableCell-l"/>
    <w:basedOn w:val="TableCell"/>
    <w:rsid w:val="00773EBD"/>
    <w:pPr>
      <w:ind w:left="-85"/>
    </w:pPr>
  </w:style>
  <w:style w:type="character" w:customStyle="1" w:styleId="Subscript">
    <w:name w:val="Subscript"/>
    <w:rsid w:val="00773EBD"/>
    <w:rPr>
      <w:noProof w:val="0"/>
      <w:position w:val="-2"/>
      <w:vertAlign w:val="subscript"/>
      <w:lang w:val="en-US"/>
    </w:rPr>
  </w:style>
  <w:style w:type="character" w:customStyle="1" w:styleId="Times-italic">
    <w:name w:val="Times-italic"/>
    <w:rsid w:val="00E14693"/>
    <w:rPr>
      <w:rFonts w:ascii="Times New Roman" w:hAnsi="Times New Roman"/>
      <w:i/>
      <w:noProof w:val="0"/>
      <w:lang w:val="en-US"/>
    </w:rPr>
  </w:style>
  <w:style w:type="paragraph" w:styleId="Footer">
    <w:name w:val="footer"/>
    <w:rsid w:val="004D6C7B"/>
    <w:pPr>
      <w:tabs>
        <w:tab w:val="center" w:pos="5103"/>
        <w:tab w:val="right" w:pos="10206"/>
      </w:tabs>
    </w:pPr>
    <w:rPr>
      <w:sz w:val="18"/>
      <w:lang w:eastAsia="de-DE"/>
    </w:rPr>
  </w:style>
  <w:style w:type="paragraph" w:customStyle="1" w:styleId="Heading">
    <w:name w:val="Heading"/>
    <w:basedOn w:val="Body"/>
    <w:next w:val="Body"/>
    <w:link w:val="HeadingChar"/>
    <w:rsid w:val="009B0435"/>
    <w:pPr>
      <w:keepNext/>
      <w:spacing w:before="260" w:after="80"/>
    </w:pPr>
    <w:rPr>
      <w:b/>
    </w:rPr>
  </w:style>
  <w:style w:type="character" w:customStyle="1" w:styleId="Bold">
    <w:name w:val="Bold"/>
    <w:rsid w:val="00E374F3"/>
    <w:rPr>
      <w:b/>
      <w:noProof w:val="0"/>
      <w:lang w:val="en-US"/>
    </w:rPr>
  </w:style>
  <w:style w:type="paragraph" w:customStyle="1" w:styleId="TableCell-c">
    <w:name w:val="TableCell-c"/>
    <w:basedOn w:val="TableCell"/>
    <w:rsid w:val="00773EBD"/>
    <w:pPr>
      <w:jc w:val="center"/>
    </w:pPr>
  </w:style>
  <w:style w:type="paragraph" w:customStyle="1" w:styleId="TableTitle">
    <w:name w:val="TableTitle"/>
    <w:basedOn w:val="Body"/>
    <w:next w:val="Body"/>
    <w:rsid w:val="00096093"/>
    <w:pPr>
      <w:numPr>
        <w:numId w:val="17"/>
      </w:numPr>
      <w:tabs>
        <w:tab w:val="clear" w:pos="1134"/>
        <w:tab w:val="num" w:pos="1418"/>
      </w:tabs>
      <w:spacing w:before="260" w:after="40"/>
      <w:ind w:left="1418" w:hanging="1418"/>
    </w:pPr>
    <w:rPr>
      <w:b/>
    </w:rPr>
  </w:style>
  <w:style w:type="character" w:styleId="Hyperlink">
    <w:name w:val="Hyperlink"/>
    <w:uiPriority w:val="99"/>
    <w:rsid w:val="00E374F3"/>
    <w:rPr>
      <w:color w:val="0000FF"/>
      <w:u w:val="single"/>
    </w:rPr>
  </w:style>
  <w:style w:type="character" w:customStyle="1" w:styleId="Underline">
    <w:name w:val="Underline"/>
    <w:rsid w:val="00E374F3"/>
    <w:rPr>
      <w:noProof w:val="0"/>
      <w:u w:val="single"/>
      <w:lang w:val="en-US"/>
    </w:rPr>
  </w:style>
  <w:style w:type="paragraph" w:styleId="TOC2">
    <w:name w:val="toc 2"/>
    <w:aliases w:val="Heading2.TOC"/>
    <w:basedOn w:val="Normal"/>
    <w:next w:val="Normal"/>
    <w:uiPriority w:val="39"/>
    <w:qFormat/>
    <w:rsid w:val="00EF5F0A"/>
    <w:pPr>
      <w:tabs>
        <w:tab w:val="right" w:leader="dot" w:pos="10206"/>
      </w:tabs>
      <w:ind w:left="1134" w:hanging="1134"/>
    </w:pPr>
    <w:rPr>
      <w:noProof/>
    </w:rPr>
  </w:style>
  <w:style w:type="paragraph" w:styleId="TOC1">
    <w:name w:val="toc 1"/>
    <w:aliases w:val="Heading1.TOC"/>
    <w:basedOn w:val="Normal"/>
    <w:next w:val="Normal"/>
    <w:link w:val="TOC1Char"/>
    <w:uiPriority w:val="39"/>
    <w:rsid w:val="00096093"/>
    <w:pPr>
      <w:tabs>
        <w:tab w:val="right" w:leader="dot" w:pos="10206"/>
      </w:tabs>
      <w:spacing w:before="60"/>
      <w:ind w:left="567" w:hanging="567"/>
    </w:pPr>
    <w:rPr>
      <w:b/>
      <w:noProof/>
    </w:rPr>
  </w:style>
  <w:style w:type="paragraph" w:styleId="TOC3">
    <w:name w:val="toc 3"/>
    <w:aliases w:val="Heading3.TOC"/>
    <w:basedOn w:val="Normal"/>
    <w:next w:val="Normal"/>
    <w:uiPriority w:val="39"/>
    <w:qFormat/>
    <w:rsid w:val="004A4382"/>
    <w:pPr>
      <w:tabs>
        <w:tab w:val="right" w:leader="dot" w:pos="10206"/>
      </w:tabs>
      <w:ind w:left="1418" w:hanging="1418"/>
    </w:pPr>
    <w:rPr>
      <w:noProof/>
    </w:rPr>
  </w:style>
  <w:style w:type="paragraph" w:styleId="TOC4">
    <w:name w:val="toc 4"/>
    <w:aliases w:val="Heading4.TOC"/>
    <w:basedOn w:val="Normal"/>
    <w:next w:val="Normal"/>
    <w:uiPriority w:val="39"/>
    <w:rsid w:val="00423E00"/>
    <w:pPr>
      <w:tabs>
        <w:tab w:val="right" w:leader="dot" w:pos="10206"/>
      </w:tabs>
      <w:ind w:left="1701" w:hanging="1701"/>
    </w:pPr>
    <w:rPr>
      <w:noProof/>
    </w:rPr>
  </w:style>
  <w:style w:type="paragraph" w:customStyle="1" w:styleId="NoteNumContd">
    <w:name w:val="NoteNumContd"/>
    <w:basedOn w:val="Normal"/>
    <w:rsid w:val="005A5248"/>
    <w:pPr>
      <w:numPr>
        <w:numId w:val="12"/>
      </w:numPr>
      <w:tabs>
        <w:tab w:val="clear" w:pos="312"/>
      </w:tabs>
      <w:spacing w:before="40" w:after="40"/>
      <w:ind w:left="426" w:hanging="426"/>
      <w:jc w:val="both"/>
    </w:pPr>
    <w:rPr>
      <w:i/>
    </w:rPr>
  </w:style>
  <w:style w:type="paragraph" w:customStyle="1" w:styleId="Headline1">
    <w:name w:val="Headline1"/>
    <w:locked/>
    <w:rsid w:val="00E91CAB"/>
    <w:pPr>
      <w:tabs>
        <w:tab w:val="right" w:pos="9639"/>
      </w:tabs>
    </w:pPr>
    <w:rPr>
      <w:b/>
      <w:sz w:val="28"/>
      <w:lang w:eastAsia="de-DE"/>
    </w:rPr>
  </w:style>
  <w:style w:type="paragraph" w:customStyle="1" w:styleId="Headline2">
    <w:name w:val="Headline2"/>
    <w:basedOn w:val="Headline1"/>
    <w:locked/>
    <w:rsid w:val="00E91CAB"/>
    <w:pPr>
      <w:tabs>
        <w:tab w:val="clear" w:pos="9639"/>
        <w:tab w:val="right" w:pos="9923"/>
      </w:tabs>
      <w:spacing w:before="40"/>
    </w:pPr>
    <w:rPr>
      <w:sz w:val="22"/>
    </w:rPr>
  </w:style>
  <w:style w:type="paragraph" w:styleId="FootnoteText">
    <w:name w:val="footnote text"/>
    <w:aliases w:val="footnote"/>
    <w:basedOn w:val="Body"/>
    <w:semiHidden/>
    <w:rsid w:val="000E417B"/>
    <w:pPr>
      <w:tabs>
        <w:tab w:val="left" w:pos="284"/>
      </w:tabs>
      <w:spacing w:before="0" w:after="40"/>
      <w:ind w:left="284" w:hanging="284"/>
    </w:pPr>
    <w:rPr>
      <w:sz w:val="18"/>
    </w:rPr>
  </w:style>
  <w:style w:type="character" w:styleId="FootnoteReference">
    <w:name w:val="footnote reference"/>
    <w:semiHidden/>
    <w:rsid w:val="00E374F3"/>
    <w:rPr>
      <w:vertAlign w:val="superscript"/>
    </w:rPr>
  </w:style>
  <w:style w:type="character" w:customStyle="1" w:styleId="Symbol">
    <w:name w:val="Symbol"/>
    <w:rsid w:val="00773EBD"/>
    <w:rPr>
      <w:rFonts w:ascii="Symbol" w:hAnsi="Symbol"/>
      <w:noProof w:val="0"/>
      <w:lang w:val="en-US"/>
    </w:rPr>
  </w:style>
  <w:style w:type="character" w:styleId="EndnoteReference">
    <w:name w:val="endnote reference"/>
    <w:semiHidden/>
    <w:rsid w:val="00E374F3"/>
    <w:rPr>
      <w:vertAlign w:val="superscript"/>
    </w:rPr>
  </w:style>
  <w:style w:type="character" w:customStyle="1" w:styleId="ZapfDingbats">
    <w:name w:val="ZapfDingbats"/>
    <w:locked/>
    <w:rsid w:val="00E374F3"/>
    <w:rPr>
      <w:rFonts w:ascii="ZapfDingbats" w:hAnsi="ZapfDingbats"/>
      <w:noProof w:val="0"/>
      <w:lang w:val="en-US"/>
    </w:rPr>
  </w:style>
  <w:style w:type="character" w:customStyle="1" w:styleId="Hypertext">
    <w:name w:val="Hypertext"/>
    <w:rsid w:val="00FC66B0"/>
    <w:rPr>
      <w:b/>
      <w:noProof w:val="0"/>
      <w:color w:val="0000FF"/>
      <w:lang w:val="en-US"/>
    </w:rPr>
  </w:style>
  <w:style w:type="character" w:customStyle="1" w:styleId="Deleted">
    <w:name w:val="Deleted"/>
    <w:locked/>
    <w:rsid w:val="00E374F3"/>
    <w:rPr>
      <w:strike/>
      <w:dstrike w:val="0"/>
      <w:noProof w:val="0"/>
      <w:color w:val="FF0000"/>
      <w:vertAlign w:val="baseline"/>
      <w:lang w:val="en-US"/>
    </w:rPr>
  </w:style>
  <w:style w:type="character" w:customStyle="1" w:styleId="Inserted">
    <w:name w:val="Inserted"/>
    <w:rsid w:val="00E374F3"/>
    <w:rPr>
      <w:dstrike w:val="0"/>
      <w:noProof w:val="0"/>
      <w:color w:val="FF0000"/>
      <w:u w:val="single"/>
      <w:vertAlign w:val="baseline"/>
      <w:lang w:val="en-US"/>
    </w:rPr>
  </w:style>
  <w:style w:type="character" w:customStyle="1" w:styleId="CodeFragment">
    <w:name w:val="CodeFragment"/>
    <w:rsid w:val="00DE3FC8"/>
    <w:rPr>
      <w:rFonts w:ascii="Courier New" w:hAnsi="Courier New"/>
      <w:noProof w:val="0"/>
      <w:sz w:val="20"/>
      <w:szCs w:val="20"/>
      <w:vertAlign w:val="baseline"/>
      <w:lang w:val="en-US"/>
    </w:rPr>
  </w:style>
  <w:style w:type="paragraph" w:customStyle="1" w:styleId="Attention">
    <w:name w:val="Attention"/>
    <w:basedOn w:val="Body"/>
    <w:next w:val="Body"/>
    <w:rsid w:val="00096093"/>
    <w:pPr>
      <w:numPr>
        <w:numId w:val="15"/>
      </w:numPr>
      <w:tabs>
        <w:tab w:val="clear" w:pos="992"/>
        <w:tab w:val="num" w:pos="1418"/>
      </w:tabs>
      <w:spacing w:before="300" w:after="300"/>
      <w:ind w:left="1418" w:hanging="1418"/>
    </w:pPr>
    <w:rPr>
      <w:b/>
      <w:i/>
    </w:rPr>
  </w:style>
  <w:style w:type="paragraph" w:customStyle="1" w:styleId="Code">
    <w:name w:val="Code"/>
    <w:basedOn w:val="Body"/>
    <w:rsid w:val="006F1DA6"/>
    <w:pPr>
      <w:tabs>
        <w:tab w:val="left" w:pos="851"/>
        <w:tab w:val="left" w:pos="1701"/>
        <w:tab w:val="left" w:pos="2552"/>
        <w:tab w:val="left" w:pos="3402"/>
        <w:tab w:val="left" w:pos="4253"/>
        <w:tab w:val="left" w:pos="5103"/>
        <w:tab w:val="left" w:pos="5954"/>
        <w:tab w:val="left" w:pos="6804"/>
        <w:tab w:val="left" w:pos="7655"/>
        <w:tab w:val="left" w:pos="8505"/>
        <w:tab w:val="left" w:pos="9356"/>
      </w:tabs>
      <w:spacing w:before="100" w:after="100"/>
    </w:pPr>
    <w:rPr>
      <w:rFonts w:ascii="Courier New" w:hAnsi="Courier New"/>
    </w:rPr>
  </w:style>
  <w:style w:type="paragraph" w:customStyle="1" w:styleId="HeadingPreface">
    <w:name w:val="Heading_Preface"/>
    <w:basedOn w:val="Body"/>
    <w:next w:val="Body"/>
    <w:rsid w:val="00423E00"/>
    <w:pPr>
      <w:keepNext/>
      <w:spacing w:before="360" w:after="100"/>
      <w:contextualSpacing/>
      <w:outlineLvl w:val="0"/>
    </w:pPr>
    <w:rPr>
      <w:b/>
      <w:snapToGrid w:val="0"/>
      <w:kern w:val="28"/>
      <w:sz w:val="28"/>
    </w:rPr>
  </w:style>
  <w:style w:type="paragraph" w:customStyle="1" w:styleId="TableCell-Indent">
    <w:name w:val="TableCell-Indent"/>
    <w:basedOn w:val="TableCell"/>
    <w:rsid w:val="00773EBD"/>
    <w:pPr>
      <w:tabs>
        <w:tab w:val="left" w:pos="510"/>
      </w:tabs>
      <w:ind w:left="510" w:hanging="510"/>
    </w:pPr>
  </w:style>
  <w:style w:type="paragraph" w:customStyle="1" w:styleId="TableCellBold">
    <w:name w:val="TableCellBold"/>
    <w:basedOn w:val="TableCell"/>
    <w:rsid w:val="00773EBD"/>
    <w:rPr>
      <w:b/>
    </w:rPr>
  </w:style>
  <w:style w:type="paragraph" w:customStyle="1" w:styleId="TableCellBold-l">
    <w:name w:val="TableCellBold-l"/>
    <w:basedOn w:val="TableCell"/>
    <w:rsid w:val="00773EBD"/>
    <w:pPr>
      <w:ind w:left="-85"/>
    </w:pPr>
    <w:rPr>
      <w:b/>
    </w:rPr>
  </w:style>
  <w:style w:type="character" w:customStyle="1" w:styleId="HeaderChar">
    <w:name w:val="Header Char"/>
    <w:link w:val="Header"/>
    <w:rsid w:val="009455CE"/>
    <w:rPr>
      <w:sz w:val="22"/>
      <w:szCs w:val="22"/>
    </w:rPr>
  </w:style>
  <w:style w:type="character" w:styleId="PageNumber">
    <w:name w:val="page number"/>
    <w:rsid w:val="00773EBD"/>
    <w:rPr>
      <w:lang w:val="en-US"/>
    </w:rPr>
  </w:style>
  <w:style w:type="paragraph" w:customStyle="1" w:styleId="headspacer">
    <w:name w:val="headspacer"/>
    <w:basedOn w:val="AnchorLine"/>
    <w:rsid w:val="001653A9"/>
    <w:pPr>
      <w:spacing w:before="0" w:after="0"/>
    </w:pPr>
  </w:style>
  <w:style w:type="paragraph" w:styleId="DocumentMap">
    <w:name w:val="Document Map"/>
    <w:basedOn w:val="Normal"/>
    <w:semiHidden/>
    <w:rsid w:val="00E374F3"/>
    <w:pPr>
      <w:shd w:val="clear" w:color="auto" w:fill="000080"/>
    </w:pPr>
    <w:rPr>
      <w:rFonts w:ascii="Tahoma" w:hAnsi="Tahoma"/>
      <w:lang w:eastAsia="zh-CN"/>
    </w:rPr>
  </w:style>
  <w:style w:type="paragraph" w:customStyle="1" w:styleId="CoverTitleContinued">
    <w:name w:val="CoverTitleContinued"/>
    <w:basedOn w:val="Body"/>
    <w:rsid w:val="00177C78"/>
    <w:pPr>
      <w:autoSpaceDE w:val="0"/>
      <w:autoSpaceDN w:val="0"/>
      <w:adjustRightInd w:val="0"/>
      <w:snapToGrid w:val="0"/>
      <w:spacing w:after="400"/>
    </w:pPr>
    <w:rPr>
      <w:b/>
      <w:spacing w:val="20"/>
      <w:sz w:val="28"/>
      <w:szCs w:val="28"/>
    </w:rPr>
  </w:style>
  <w:style w:type="character" w:styleId="FollowedHyperlink">
    <w:name w:val="FollowedHyperlink"/>
    <w:rsid w:val="00E374F3"/>
    <w:rPr>
      <w:color w:val="800080"/>
      <w:u w:val="single"/>
    </w:rPr>
  </w:style>
  <w:style w:type="paragraph" w:styleId="TOC5">
    <w:name w:val="toc 5"/>
    <w:aliases w:val="Heading5.TOC"/>
    <w:basedOn w:val="TOC1"/>
    <w:next w:val="Body"/>
    <w:uiPriority w:val="39"/>
    <w:rsid w:val="00AA3B9B"/>
    <w:pPr>
      <w:spacing w:before="40"/>
    </w:pPr>
  </w:style>
  <w:style w:type="paragraph" w:styleId="TOC6">
    <w:name w:val="toc 6"/>
    <w:aliases w:val="Heading_Preface.TOC"/>
    <w:basedOn w:val="TOC1"/>
    <w:next w:val="Normal"/>
    <w:autoRedefine/>
    <w:semiHidden/>
    <w:rsid w:val="00144CF9"/>
    <w:pPr>
      <w:tabs>
        <w:tab w:val="right" w:leader="dot" w:pos="9912"/>
      </w:tabs>
      <w:ind w:left="0" w:firstLine="0"/>
    </w:pPr>
  </w:style>
  <w:style w:type="paragraph" w:styleId="TOC7">
    <w:name w:val="toc 7"/>
    <w:basedOn w:val="Normal"/>
    <w:next w:val="Normal"/>
    <w:autoRedefine/>
    <w:semiHidden/>
    <w:rsid w:val="00E374F3"/>
    <w:pPr>
      <w:ind w:left="1560"/>
    </w:pPr>
  </w:style>
  <w:style w:type="paragraph" w:styleId="TOC8">
    <w:name w:val="toc 8"/>
    <w:basedOn w:val="Normal"/>
    <w:next w:val="Normal"/>
    <w:autoRedefine/>
    <w:semiHidden/>
    <w:rsid w:val="00E374F3"/>
    <w:pPr>
      <w:ind w:left="1820"/>
    </w:pPr>
  </w:style>
  <w:style w:type="paragraph" w:styleId="TOC9">
    <w:name w:val="toc 9"/>
    <w:basedOn w:val="Normal"/>
    <w:next w:val="Normal"/>
    <w:autoRedefine/>
    <w:semiHidden/>
    <w:rsid w:val="00E374F3"/>
    <w:pPr>
      <w:ind w:left="2080"/>
    </w:pPr>
  </w:style>
  <w:style w:type="numbering" w:customStyle="1" w:styleId="IFXNumberedList">
    <w:name w:val="IFX Numbered List"/>
    <w:rsid w:val="00610E06"/>
    <w:pPr>
      <w:numPr>
        <w:numId w:val="2"/>
      </w:numPr>
    </w:pPr>
  </w:style>
  <w:style w:type="character" w:styleId="Emphasis">
    <w:name w:val="Emphasis"/>
    <w:rsid w:val="00773EBD"/>
    <w:rPr>
      <w:i/>
      <w:iCs/>
      <w:lang w:val="en-US"/>
    </w:rPr>
  </w:style>
  <w:style w:type="paragraph" w:customStyle="1" w:styleId="RegName">
    <w:name w:val="RegName"/>
    <w:basedOn w:val="RegShortcut"/>
    <w:rsid w:val="00773EBD"/>
    <w:pPr>
      <w:tabs>
        <w:tab w:val="center" w:pos="4961"/>
        <w:tab w:val="right" w:pos="9923"/>
      </w:tabs>
    </w:pPr>
  </w:style>
  <w:style w:type="paragraph" w:customStyle="1" w:styleId="RegShortcut">
    <w:name w:val="RegShortcut"/>
    <w:basedOn w:val="Body"/>
    <w:rsid w:val="00773EBD"/>
    <w:pPr>
      <w:spacing w:before="0" w:after="0" w:line="220" w:lineRule="exact"/>
    </w:pPr>
    <w:rPr>
      <w:b/>
      <w:noProof/>
      <w:lang w:eastAsia="zh-CN"/>
    </w:rPr>
  </w:style>
  <w:style w:type="paragraph" w:customStyle="1" w:styleId="RegIndex">
    <w:name w:val="RegIndex"/>
    <w:basedOn w:val="Body"/>
    <w:rsid w:val="00773EBD"/>
    <w:pPr>
      <w:spacing w:before="0" w:after="0" w:line="200" w:lineRule="exact"/>
      <w:jc w:val="center"/>
    </w:pPr>
    <w:rPr>
      <w:noProof/>
      <w:sz w:val="18"/>
      <w:szCs w:val="18"/>
      <w:lang w:eastAsia="zh-CN"/>
    </w:rPr>
  </w:style>
  <w:style w:type="paragraph" w:customStyle="1" w:styleId="RegOverviewBit">
    <w:name w:val="RegOverviewBit"/>
    <w:basedOn w:val="Body"/>
    <w:rsid w:val="00773EBD"/>
    <w:pPr>
      <w:spacing w:before="0" w:after="0" w:line="160" w:lineRule="exact"/>
      <w:jc w:val="center"/>
    </w:pPr>
    <w:rPr>
      <w:b/>
      <w:noProof/>
      <w:sz w:val="18"/>
      <w:lang w:eastAsia="zh-CN"/>
    </w:rPr>
  </w:style>
  <w:style w:type="paragraph" w:customStyle="1" w:styleId="RegAccess">
    <w:name w:val="RegAccess"/>
    <w:basedOn w:val="Body"/>
    <w:rsid w:val="00773EBD"/>
    <w:pPr>
      <w:spacing w:before="0" w:after="0" w:line="160" w:lineRule="exact"/>
      <w:jc w:val="center"/>
    </w:pPr>
    <w:rPr>
      <w:noProof/>
      <w:sz w:val="18"/>
      <w:lang w:eastAsia="zh-CN"/>
    </w:rPr>
  </w:style>
  <w:style w:type="paragraph" w:customStyle="1" w:styleId="RegEmptyCell">
    <w:name w:val="RegEmptyCell"/>
    <w:basedOn w:val="Body"/>
    <w:rsid w:val="00773EBD"/>
    <w:pPr>
      <w:spacing w:before="0" w:after="0" w:line="80" w:lineRule="exact"/>
      <w:jc w:val="center"/>
    </w:pPr>
    <w:rPr>
      <w:noProof/>
      <w:sz w:val="6"/>
      <w:lang w:eastAsia="zh-CN"/>
    </w:rPr>
  </w:style>
  <w:style w:type="table" w:styleId="TableGrid">
    <w:name w:val="Table Grid"/>
    <w:basedOn w:val="TableNormal"/>
    <w:rsid w:val="00BD0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6A6804"/>
    <w:rPr>
      <w:rFonts w:ascii="Tahoma" w:hAnsi="Tahoma" w:cs="Tahoma"/>
      <w:sz w:val="16"/>
      <w:szCs w:val="16"/>
    </w:rPr>
  </w:style>
  <w:style w:type="paragraph" w:styleId="CommentText">
    <w:name w:val="annotation text"/>
    <w:basedOn w:val="Normal"/>
    <w:link w:val="CommentTextChar"/>
    <w:semiHidden/>
    <w:rsid w:val="006A6804"/>
  </w:style>
  <w:style w:type="paragraph" w:styleId="CommentSubject">
    <w:name w:val="annotation subject"/>
    <w:basedOn w:val="CommentText"/>
    <w:next w:val="CommentText"/>
    <w:semiHidden/>
    <w:rsid w:val="006A6804"/>
    <w:rPr>
      <w:b/>
      <w:bCs/>
    </w:rPr>
  </w:style>
  <w:style w:type="paragraph" w:styleId="EndnoteText">
    <w:name w:val="endnote text"/>
    <w:basedOn w:val="Normal"/>
    <w:semiHidden/>
    <w:rsid w:val="006A6804"/>
  </w:style>
  <w:style w:type="character" w:styleId="Strong">
    <w:name w:val="Strong"/>
    <w:rsid w:val="00773EBD"/>
    <w:rPr>
      <w:b/>
      <w:bCs/>
      <w:lang w:val="en-US"/>
    </w:rPr>
  </w:style>
  <w:style w:type="paragraph" w:styleId="Subtitle">
    <w:name w:val="Subtitle"/>
    <w:basedOn w:val="Normal"/>
    <w:next w:val="Normal"/>
    <w:link w:val="SubtitleChar"/>
    <w:rsid w:val="00773EBD"/>
    <w:pPr>
      <w:spacing w:after="60"/>
      <w:jc w:val="center"/>
      <w:outlineLvl w:val="1"/>
    </w:pPr>
    <w:rPr>
      <w:rFonts w:ascii="Cambria" w:hAnsi="Cambria"/>
      <w:sz w:val="24"/>
      <w:szCs w:val="24"/>
    </w:rPr>
  </w:style>
  <w:style w:type="paragraph" w:styleId="Index1">
    <w:name w:val="index 1"/>
    <w:basedOn w:val="Normal"/>
    <w:next w:val="Normal"/>
    <w:autoRedefine/>
    <w:semiHidden/>
    <w:rsid w:val="006A6804"/>
    <w:pPr>
      <w:ind w:left="260" w:hanging="260"/>
    </w:pPr>
  </w:style>
  <w:style w:type="paragraph" w:styleId="Index2">
    <w:name w:val="index 2"/>
    <w:basedOn w:val="Normal"/>
    <w:next w:val="Normal"/>
    <w:autoRedefine/>
    <w:semiHidden/>
    <w:rsid w:val="006A6804"/>
    <w:pPr>
      <w:ind w:left="520" w:hanging="260"/>
    </w:pPr>
  </w:style>
  <w:style w:type="paragraph" w:styleId="Index3">
    <w:name w:val="index 3"/>
    <w:basedOn w:val="Normal"/>
    <w:next w:val="Normal"/>
    <w:autoRedefine/>
    <w:semiHidden/>
    <w:rsid w:val="006A6804"/>
    <w:pPr>
      <w:ind w:left="780" w:hanging="260"/>
    </w:pPr>
  </w:style>
  <w:style w:type="paragraph" w:styleId="Index4">
    <w:name w:val="index 4"/>
    <w:basedOn w:val="Normal"/>
    <w:next w:val="Normal"/>
    <w:autoRedefine/>
    <w:semiHidden/>
    <w:rsid w:val="006A6804"/>
    <w:pPr>
      <w:ind w:left="1040" w:hanging="260"/>
    </w:pPr>
  </w:style>
  <w:style w:type="paragraph" w:styleId="Index5">
    <w:name w:val="index 5"/>
    <w:basedOn w:val="Normal"/>
    <w:next w:val="Normal"/>
    <w:autoRedefine/>
    <w:semiHidden/>
    <w:rsid w:val="006A6804"/>
    <w:pPr>
      <w:ind w:left="1300" w:hanging="260"/>
    </w:pPr>
  </w:style>
  <w:style w:type="paragraph" w:styleId="Index6">
    <w:name w:val="index 6"/>
    <w:basedOn w:val="Normal"/>
    <w:next w:val="Normal"/>
    <w:autoRedefine/>
    <w:semiHidden/>
    <w:rsid w:val="006A6804"/>
    <w:pPr>
      <w:ind w:left="1560" w:hanging="260"/>
    </w:pPr>
  </w:style>
  <w:style w:type="paragraph" w:styleId="Index7">
    <w:name w:val="index 7"/>
    <w:basedOn w:val="Normal"/>
    <w:next w:val="Normal"/>
    <w:autoRedefine/>
    <w:semiHidden/>
    <w:rsid w:val="006A6804"/>
    <w:pPr>
      <w:ind w:left="1820" w:hanging="260"/>
    </w:pPr>
  </w:style>
  <w:style w:type="paragraph" w:styleId="Index8">
    <w:name w:val="index 8"/>
    <w:basedOn w:val="Normal"/>
    <w:next w:val="Normal"/>
    <w:autoRedefine/>
    <w:semiHidden/>
    <w:rsid w:val="006A6804"/>
    <w:pPr>
      <w:ind w:left="2080" w:hanging="260"/>
    </w:pPr>
  </w:style>
  <w:style w:type="paragraph" w:styleId="Index9">
    <w:name w:val="index 9"/>
    <w:basedOn w:val="Normal"/>
    <w:next w:val="Normal"/>
    <w:autoRedefine/>
    <w:semiHidden/>
    <w:rsid w:val="006A6804"/>
    <w:pPr>
      <w:ind w:left="2340" w:hanging="260"/>
    </w:pPr>
  </w:style>
  <w:style w:type="paragraph" w:styleId="IndexHeading">
    <w:name w:val="index heading"/>
    <w:basedOn w:val="Normal"/>
    <w:next w:val="Index1"/>
    <w:semiHidden/>
    <w:rsid w:val="006A6804"/>
    <w:rPr>
      <w:rFonts w:cs="Arial"/>
      <w:b/>
      <w:bCs/>
    </w:rPr>
  </w:style>
  <w:style w:type="character" w:customStyle="1" w:styleId="SubtitleChar">
    <w:name w:val="Subtitle Char"/>
    <w:link w:val="Subtitle"/>
    <w:rsid w:val="00773EBD"/>
    <w:rPr>
      <w:rFonts w:ascii="Cambria" w:eastAsia="Times New Roman" w:hAnsi="Cambria" w:cs="Times New Roman"/>
      <w:sz w:val="24"/>
      <w:szCs w:val="24"/>
      <w:lang w:val="en-US"/>
    </w:rPr>
  </w:style>
  <w:style w:type="paragraph" w:styleId="Title">
    <w:name w:val="Title"/>
    <w:basedOn w:val="Normal"/>
    <w:next w:val="Normal"/>
    <w:link w:val="TitleChar"/>
    <w:rsid w:val="00773EBD"/>
    <w:pPr>
      <w:spacing w:before="240" w:after="60"/>
      <w:jc w:val="center"/>
      <w:outlineLvl w:val="0"/>
    </w:pPr>
    <w:rPr>
      <w:b/>
      <w:bCs/>
      <w:kern w:val="28"/>
      <w:sz w:val="32"/>
      <w:szCs w:val="32"/>
    </w:rPr>
  </w:style>
  <w:style w:type="character" w:customStyle="1" w:styleId="TitleChar">
    <w:name w:val="Title Char"/>
    <w:link w:val="Title"/>
    <w:rsid w:val="00773EBD"/>
    <w:rPr>
      <w:rFonts w:eastAsia="Times New Roman" w:cs="Times New Roman"/>
      <w:b/>
      <w:bCs/>
      <w:kern w:val="28"/>
      <w:sz w:val="32"/>
      <w:szCs w:val="32"/>
      <w:lang w:val="en-US"/>
    </w:rPr>
  </w:style>
  <w:style w:type="paragraph" w:styleId="MacroText">
    <w:name w:val="macro"/>
    <w:semiHidden/>
    <w:rsid w:val="006A680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773EBD"/>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paragraph" w:styleId="TableofAuthorities">
    <w:name w:val="table of authorities"/>
    <w:basedOn w:val="Normal"/>
    <w:next w:val="Normal"/>
    <w:semiHidden/>
    <w:rsid w:val="006A6804"/>
    <w:pPr>
      <w:ind w:left="260" w:hanging="260"/>
    </w:pPr>
  </w:style>
  <w:style w:type="paragraph" w:styleId="TableofFigures">
    <w:name w:val="table of figures"/>
    <w:aliases w:val="List of Figures"/>
    <w:basedOn w:val="Normal"/>
    <w:next w:val="Normal"/>
    <w:semiHidden/>
    <w:rsid w:val="0046555C"/>
    <w:pPr>
      <w:tabs>
        <w:tab w:val="left" w:pos="1077"/>
        <w:tab w:val="right" w:leader="dot" w:pos="9923"/>
      </w:tabs>
      <w:spacing w:before="80"/>
      <w:ind w:left="1077" w:hanging="1077"/>
      <w:contextualSpacing/>
    </w:pPr>
    <w:rPr>
      <w:rFonts w:cs="Arial"/>
    </w:rPr>
  </w:style>
  <w:style w:type="paragraph" w:styleId="TOAHeading">
    <w:name w:val="toa heading"/>
    <w:basedOn w:val="Normal"/>
    <w:next w:val="Normal"/>
    <w:semiHidden/>
    <w:rsid w:val="006A6804"/>
    <w:pPr>
      <w:spacing w:before="120"/>
    </w:pPr>
    <w:rPr>
      <w:rFonts w:cs="Arial"/>
      <w:b/>
      <w:bCs/>
      <w:sz w:val="24"/>
      <w:szCs w:val="24"/>
    </w:rPr>
  </w:style>
  <w:style w:type="table" w:customStyle="1" w:styleId="InfineonStandard2">
    <w:name w:val="Infineon Standard_2"/>
    <w:basedOn w:val="TableGrid"/>
    <w:rsid w:val="003B52ED"/>
    <w:pPr>
      <w:spacing w:after="400"/>
    </w:pPr>
    <w:tblPr>
      <w:tblStyleRowBandSize w:val="1"/>
      <w:tblStyleColBandSize w:val="1"/>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
    <w:tcPr>
      <w:tcMar>
        <w:left w:w="85" w:type="dxa"/>
        <w:right w:w="57" w:type="dxa"/>
      </w:tcMar>
    </w:tcPr>
    <w:tblStylePr w:type="firstRow">
      <w:rPr>
        <w:rFonts w:ascii="Tahoma" w:hAnsi="Tahoma"/>
      </w:rPr>
    </w:tblStylePr>
    <w:tblStylePr w:type="firstCol">
      <w:rPr>
        <w:rFonts w:ascii="Source Sans Pro" w:hAnsi="Source Sans Pro"/>
      </w:rPr>
    </w:tblStylePr>
  </w:style>
  <w:style w:type="table" w:customStyle="1" w:styleId="InfineonPicture">
    <w:name w:val="Infineon Picture"/>
    <w:basedOn w:val="TableGrid"/>
    <w:rsid w:val="005753C5"/>
    <w:tblPr/>
    <w:tcPr>
      <w:tcMar>
        <w:left w:w="0" w:type="dxa"/>
        <w:right w:w="0" w:type="dxa"/>
      </w:tcMar>
    </w:tcPr>
  </w:style>
  <w:style w:type="numbering" w:customStyle="1" w:styleId="IFXAlphaList">
    <w:name w:val="IFX Alpha List"/>
    <w:rsid w:val="00F56D65"/>
    <w:pPr>
      <w:numPr>
        <w:numId w:val="3"/>
      </w:numPr>
    </w:pPr>
  </w:style>
  <w:style w:type="numbering" w:customStyle="1" w:styleId="IFXAttentionList">
    <w:name w:val="IFX Attention List"/>
    <w:rsid w:val="00F56D65"/>
    <w:pPr>
      <w:numPr>
        <w:numId w:val="23"/>
      </w:numPr>
    </w:pPr>
  </w:style>
  <w:style w:type="numbering" w:customStyle="1" w:styleId="IFXBulletList">
    <w:name w:val="IFX Bullet List"/>
    <w:rsid w:val="006E11DE"/>
    <w:pPr>
      <w:numPr>
        <w:numId w:val="4"/>
      </w:numPr>
    </w:pPr>
  </w:style>
  <w:style w:type="numbering" w:customStyle="1" w:styleId="IFXDashIndentedList">
    <w:name w:val="IFX DashIndented List"/>
    <w:rsid w:val="0088222E"/>
    <w:pPr>
      <w:numPr>
        <w:numId w:val="5"/>
      </w:numPr>
    </w:pPr>
  </w:style>
  <w:style w:type="numbering" w:customStyle="1" w:styleId="IFXFigureTitleList">
    <w:name w:val="IFX FigureTitle List"/>
    <w:rsid w:val="00CF321E"/>
    <w:pPr>
      <w:numPr>
        <w:numId w:val="21"/>
      </w:numPr>
    </w:pPr>
  </w:style>
  <w:style w:type="numbering" w:customStyle="1" w:styleId="IFXNoteList">
    <w:name w:val="IFX Note List"/>
    <w:rsid w:val="006F6668"/>
    <w:pPr>
      <w:numPr>
        <w:numId w:val="22"/>
      </w:numPr>
    </w:pPr>
  </w:style>
  <w:style w:type="numbering" w:customStyle="1" w:styleId="IFXNoteNumList">
    <w:name w:val="IFX NoteNum List"/>
    <w:rsid w:val="00825395"/>
    <w:pPr>
      <w:numPr>
        <w:numId w:val="7"/>
      </w:numPr>
    </w:pPr>
  </w:style>
  <w:style w:type="numbering" w:customStyle="1" w:styleId="IFXReferenceList">
    <w:name w:val="IFX Reference List"/>
    <w:rsid w:val="00812BB0"/>
    <w:pPr>
      <w:numPr>
        <w:numId w:val="16"/>
      </w:numPr>
    </w:pPr>
  </w:style>
  <w:style w:type="numbering" w:customStyle="1" w:styleId="IFXTableTitleList">
    <w:name w:val="IFX TableTitle List"/>
    <w:rsid w:val="00CD6DAD"/>
    <w:pPr>
      <w:numPr>
        <w:numId w:val="20"/>
      </w:numPr>
    </w:pPr>
  </w:style>
  <w:style w:type="character" w:customStyle="1" w:styleId="BodyChar">
    <w:name w:val="Body Char"/>
    <w:link w:val="Body"/>
    <w:rsid w:val="00AA3B9B"/>
    <w:rPr>
      <w:lang w:eastAsia="de-DE"/>
    </w:rPr>
  </w:style>
  <w:style w:type="paragraph" w:customStyle="1" w:styleId="NoteIndented">
    <w:name w:val="NoteIndented"/>
    <w:basedOn w:val="Note"/>
    <w:rsid w:val="00773EBD"/>
    <w:pPr>
      <w:tabs>
        <w:tab w:val="left" w:pos="1021"/>
      </w:tabs>
      <w:spacing w:before="0" w:after="0"/>
      <w:ind w:left="1020"/>
    </w:pPr>
  </w:style>
  <w:style w:type="paragraph" w:customStyle="1" w:styleId="MessageTitle">
    <w:name w:val="MessageTitle"/>
    <w:basedOn w:val="Body"/>
    <w:next w:val="Body"/>
    <w:rsid w:val="00773EBD"/>
    <w:pPr>
      <w:numPr>
        <w:numId w:val="9"/>
      </w:numPr>
      <w:spacing w:before="260" w:after="40"/>
      <w:ind w:hanging="1332"/>
    </w:pPr>
    <w:rPr>
      <w:b/>
    </w:rPr>
  </w:style>
  <w:style w:type="numbering" w:customStyle="1" w:styleId="IFXMessageTitleList">
    <w:name w:val="IFX MessageTitle List"/>
    <w:rsid w:val="00C31895"/>
    <w:pPr>
      <w:numPr>
        <w:numId w:val="9"/>
      </w:numPr>
    </w:pPr>
  </w:style>
  <w:style w:type="paragraph" w:customStyle="1" w:styleId="ReqTitle">
    <w:name w:val="ReqTitle"/>
    <w:basedOn w:val="Heading"/>
    <w:rsid w:val="00773EBD"/>
    <w:rPr>
      <w:u w:val="single"/>
    </w:rPr>
  </w:style>
  <w:style w:type="character" w:customStyle="1" w:styleId="HeadingChar">
    <w:name w:val="Heading Char"/>
    <w:link w:val="Heading"/>
    <w:rsid w:val="009B0435"/>
    <w:rPr>
      <w:b/>
      <w:lang w:eastAsia="de-DE"/>
    </w:rPr>
  </w:style>
  <w:style w:type="paragraph" w:customStyle="1" w:styleId="TableSubHeading">
    <w:name w:val="TableSubHeading"/>
    <w:basedOn w:val="TableCellBold-l"/>
    <w:rsid w:val="00773EBD"/>
  </w:style>
  <w:style w:type="paragraph" w:customStyle="1" w:styleId="LineNumber">
    <w:name w:val="LineNumber"/>
    <w:basedOn w:val="Normal"/>
    <w:rsid w:val="003C7593"/>
    <w:pPr>
      <w:spacing w:before="60" w:after="60" w:line="200" w:lineRule="exact"/>
      <w:jc w:val="right"/>
    </w:pPr>
    <w:rPr>
      <w:rFonts w:ascii="Courier New" w:hAnsi="Courier New"/>
      <w:color w:val="FF0000"/>
      <w:lang w:eastAsia="de-DE"/>
    </w:rPr>
  </w:style>
  <w:style w:type="paragraph" w:customStyle="1" w:styleId="HeadingTOC">
    <w:name w:val="Heading_TOC"/>
    <w:basedOn w:val="HeadingPreface"/>
    <w:rsid w:val="00474FB0"/>
    <w:pPr>
      <w:spacing w:before="120"/>
    </w:pPr>
  </w:style>
  <w:style w:type="paragraph" w:customStyle="1" w:styleId="RegTitle">
    <w:name w:val="RegTitle"/>
    <w:basedOn w:val="Heading"/>
    <w:rsid w:val="00773EBD"/>
  </w:style>
  <w:style w:type="paragraph" w:customStyle="1" w:styleId="AutoCorrect">
    <w:name w:val="AutoCorrect"/>
    <w:locked/>
    <w:rsid w:val="00773EBD"/>
    <w:rPr>
      <w:sz w:val="24"/>
      <w:szCs w:val="24"/>
      <w:lang w:eastAsia="de-DE"/>
    </w:rPr>
  </w:style>
  <w:style w:type="paragraph" w:customStyle="1" w:styleId="CoverTitle">
    <w:name w:val="CoverTitle"/>
    <w:basedOn w:val="Normal"/>
    <w:rsid w:val="00177C78"/>
    <w:pPr>
      <w:spacing w:before="20" w:after="20"/>
    </w:pPr>
    <w:rPr>
      <w:b/>
      <w:spacing w:val="20"/>
      <w:sz w:val="44"/>
      <w:szCs w:val="48"/>
    </w:rPr>
  </w:style>
  <w:style w:type="paragraph" w:customStyle="1" w:styleId="CoverData">
    <w:name w:val="CoverData"/>
    <w:basedOn w:val="Normal"/>
    <w:link w:val="CoverDataChar"/>
    <w:rsid w:val="00773EBD"/>
    <w:pPr>
      <w:spacing w:before="20" w:after="20"/>
    </w:pPr>
    <w:rPr>
      <w:sz w:val="24"/>
      <w:szCs w:val="28"/>
    </w:rPr>
  </w:style>
  <w:style w:type="paragraph" w:customStyle="1" w:styleId="LegalText">
    <w:name w:val="LegalText"/>
    <w:rsid w:val="00773EBD"/>
    <w:pPr>
      <w:keepNext/>
      <w:keepLines/>
      <w:widowControl w:val="0"/>
      <w:spacing w:before="20" w:after="20" w:line="160" w:lineRule="exact"/>
      <w:jc w:val="both"/>
    </w:pPr>
    <w:rPr>
      <w:rFonts w:cs="Arial"/>
      <w:sz w:val="16"/>
      <w:szCs w:val="12"/>
      <w:lang w:eastAsia="bg-BG"/>
    </w:rPr>
  </w:style>
  <w:style w:type="table" w:customStyle="1" w:styleId="Calendar3">
    <w:name w:val="Calendar 3"/>
    <w:basedOn w:val="TableNormal"/>
    <w:uiPriority w:val="99"/>
    <w:qFormat/>
    <w:locked/>
    <w:rsid w:val="007B3844"/>
    <w:pPr>
      <w:jc w:val="right"/>
    </w:pPr>
    <w:rPr>
      <w:rFonts w:ascii="Cambria" w:eastAsia="MS Mincho" w:hAnsi="Cambria" w:cs="Arial"/>
      <w:color w:val="000000"/>
      <w:lang w:eastAsia="ja-JP"/>
    </w:rPr>
    <w:tblPr/>
    <w:tblStylePr w:type="firstRow">
      <w:pPr>
        <w:wordWrap/>
        <w:jc w:val="right"/>
      </w:pPr>
      <w:rPr>
        <w:color w:val="4F81BD"/>
        <w:sz w:val="44"/>
      </w:rPr>
    </w:tblStylePr>
    <w:tblStylePr w:type="firstCol">
      <w:rPr>
        <w:color w:val="4F81BD"/>
      </w:rPr>
    </w:tblStylePr>
    <w:tblStylePr w:type="lastCol">
      <w:rPr>
        <w:color w:val="4F81BD"/>
      </w:rPr>
    </w:tblStylePr>
  </w:style>
  <w:style w:type="character" w:styleId="LineNumber0">
    <w:name w:val="line number"/>
    <w:rsid w:val="00AC4111"/>
    <w:rPr>
      <w:rFonts w:ascii="Courier New" w:hAnsi="Courier New"/>
      <w:color w:val="C00000"/>
    </w:rPr>
  </w:style>
  <w:style w:type="paragraph" w:customStyle="1" w:styleId="LegalHeading">
    <w:name w:val="LegalHeading"/>
    <w:link w:val="LegalHeadingChar"/>
    <w:rsid w:val="00A539D4"/>
    <w:pPr>
      <w:keepNext/>
      <w:spacing w:before="60"/>
    </w:pPr>
    <w:rPr>
      <w:b/>
      <w:sz w:val="16"/>
      <w:lang w:eastAsia="de-DE"/>
    </w:rPr>
  </w:style>
  <w:style w:type="paragraph" w:customStyle="1" w:styleId="LineNumber1">
    <w:name w:val="LineNumber1"/>
    <w:basedOn w:val="Normal"/>
    <w:next w:val="LineNumber"/>
    <w:rsid w:val="003C7593"/>
    <w:pPr>
      <w:spacing w:before="60" w:after="60" w:line="200" w:lineRule="exact"/>
      <w:jc w:val="right"/>
    </w:pPr>
    <w:rPr>
      <w:rFonts w:ascii="Courier New" w:hAnsi="Courier New"/>
      <w:color w:val="FF0000"/>
      <w:lang w:eastAsia="de-DE"/>
    </w:rPr>
  </w:style>
  <w:style w:type="character" w:customStyle="1" w:styleId="LegalHeadingChar">
    <w:name w:val="LegalHeading Char"/>
    <w:link w:val="LegalHeading"/>
    <w:rsid w:val="00A539D4"/>
    <w:rPr>
      <w:b/>
      <w:sz w:val="16"/>
      <w:szCs w:val="22"/>
      <w:lang w:val="en-US" w:eastAsia="de-DE"/>
    </w:rPr>
  </w:style>
  <w:style w:type="paragraph" w:customStyle="1" w:styleId="Breadcrumb">
    <w:name w:val="Breadcrumb"/>
    <w:link w:val="BreadcrumbChar"/>
    <w:rsid w:val="00825C97"/>
    <w:pPr>
      <w:tabs>
        <w:tab w:val="right" w:pos="8222"/>
      </w:tabs>
    </w:pPr>
    <w:rPr>
      <w:b/>
      <w:noProof/>
    </w:rPr>
  </w:style>
  <w:style w:type="character" w:customStyle="1" w:styleId="TableHeadChar">
    <w:name w:val="TableHead Char"/>
    <w:basedOn w:val="DefaultParagraphFont"/>
    <w:link w:val="TableHead"/>
    <w:rsid w:val="007D4F7F"/>
    <w:rPr>
      <w:b/>
      <w:lang w:eastAsia="de-DE"/>
    </w:rPr>
  </w:style>
  <w:style w:type="paragraph" w:customStyle="1" w:styleId="CoverDocTop1">
    <w:name w:val="CoverDocTop1"/>
    <w:basedOn w:val="CoverData"/>
    <w:autoRedefine/>
    <w:rsid w:val="006B5FCF"/>
    <w:pPr>
      <w:spacing w:before="0" w:after="0"/>
    </w:pPr>
    <w:rPr>
      <w:b/>
      <w:sz w:val="36"/>
      <w:lang w:val="en-GB"/>
    </w:rPr>
  </w:style>
  <w:style w:type="paragraph" w:customStyle="1" w:styleId="Confidentiality">
    <w:name w:val="Confidentiality"/>
    <w:basedOn w:val="Breadcrumb"/>
    <w:link w:val="ConfidentialityChar"/>
    <w:rsid w:val="005871D1"/>
    <w:pPr>
      <w:tabs>
        <w:tab w:val="clear" w:pos="8222"/>
        <w:tab w:val="right" w:pos="8364"/>
      </w:tabs>
    </w:pPr>
    <w:rPr>
      <w:rFonts w:ascii="Source Sans Pro Semibold" w:hAnsi="Source Sans Pro Semibold"/>
      <w:b w:val="0"/>
      <w:color w:val="FF0000"/>
      <w:spacing w:val="30"/>
    </w:rPr>
  </w:style>
  <w:style w:type="character" w:customStyle="1" w:styleId="BreadcrumbChar">
    <w:name w:val="Breadcrumb Char"/>
    <w:basedOn w:val="DefaultParagraphFont"/>
    <w:link w:val="Breadcrumb"/>
    <w:rsid w:val="00F00681"/>
    <w:rPr>
      <w:b/>
      <w:noProof/>
    </w:rPr>
  </w:style>
  <w:style w:type="character" w:customStyle="1" w:styleId="ConfidentialityChar">
    <w:name w:val="Confidentiality Char"/>
    <w:basedOn w:val="BreadcrumbChar"/>
    <w:link w:val="Confidentiality"/>
    <w:rsid w:val="005871D1"/>
    <w:rPr>
      <w:rFonts w:ascii="Source Sans Pro Semibold" w:hAnsi="Source Sans Pro Semibold"/>
      <w:b w:val="0"/>
      <w:noProof/>
      <w:color w:val="FF0000"/>
      <w:spacing w:val="30"/>
    </w:rPr>
  </w:style>
  <w:style w:type="paragraph" w:customStyle="1" w:styleId="CoverMetadata">
    <w:name w:val="CoverMetadata"/>
    <w:basedOn w:val="CoverTitleContinued"/>
    <w:rsid w:val="005A5248"/>
    <w:pPr>
      <w:spacing w:before="40" w:after="40"/>
    </w:pPr>
    <w:rPr>
      <w:rFonts w:ascii="Source Sans Pro Semibold" w:hAnsi="Source Sans Pro Semibold"/>
      <w:b w:val="0"/>
      <w:sz w:val="24"/>
    </w:rPr>
  </w:style>
  <w:style w:type="paragraph" w:customStyle="1" w:styleId="InfineonStandard20">
    <w:name w:val="Infineon Standard2"/>
    <w:basedOn w:val="TableHead-l"/>
    <w:autoRedefine/>
    <w:qFormat/>
    <w:rsid w:val="00AF3AD4"/>
  </w:style>
  <w:style w:type="paragraph" w:customStyle="1" w:styleId="CoverURL">
    <w:name w:val="CoverURL"/>
    <w:basedOn w:val="CoverData"/>
    <w:link w:val="CoverURLChar"/>
    <w:autoRedefine/>
    <w:rsid w:val="00F00A47"/>
    <w:pPr>
      <w:tabs>
        <w:tab w:val="center" w:pos="5103"/>
        <w:tab w:val="right" w:pos="10206"/>
      </w:tabs>
    </w:pPr>
    <w:rPr>
      <w:b/>
      <w:color w:val="0000FF"/>
      <w:sz w:val="22"/>
    </w:rPr>
  </w:style>
  <w:style w:type="table" w:customStyle="1" w:styleId="InfineonStandard">
    <w:name w:val="Infineon Standard"/>
    <w:basedOn w:val="TableNormal"/>
    <w:uiPriority w:val="99"/>
    <w:rsid w:val="00B612D5"/>
    <w:tblPr>
      <w:tblInd w:w="85" w:type="dxa"/>
      <w:tblBorders>
        <w:top w:val="single" w:sz="4" w:space="0" w:color="auto"/>
        <w:bottom w:val="single" w:sz="4" w:space="0" w:color="auto"/>
        <w:insideH w:val="single" w:sz="4" w:space="0" w:color="auto"/>
        <w:insideV w:val="single" w:sz="4" w:space="0" w:color="auto"/>
      </w:tblBorders>
      <w:tblCellMar>
        <w:left w:w="85" w:type="dxa"/>
        <w:right w:w="57" w:type="dxa"/>
      </w:tblCellMar>
    </w:tblPr>
    <w:tcPr>
      <w:tcMar>
        <w:left w:w="85" w:type="dxa"/>
        <w:right w:w="57" w:type="dxa"/>
      </w:tcMar>
    </w:tcPr>
  </w:style>
  <w:style w:type="character" w:customStyle="1" w:styleId="CoverDataChar">
    <w:name w:val="CoverData Char"/>
    <w:basedOn w:val="DefaultParagraphFont"/>
    <w:link w:val="CoverData"/>
    <w:rsid w:val="007D4F7F"/>
    <w:rPr>
      <w:sz w:val="24"/>
      <w:szCs w:val="28"/>
    </w:rPr>
  </w:style>
  <w:style w:type="character" w:customStyle="1" w:styleId="CoverURLChar">
    <w:name w:val="CoverURL Char"/>
    <w:basedOn w:val="CoverDataChar"/>
    <w:link w:val="CoverURL"/>
    <w:rsid w:val="00F00A47"/>
    <w:rPr>
      <w:b/>
      <w:color w:val="0000FF"/>
      <w:sz w:val="24"/>
      <w:szCs w:val="28"/>
    </w:rPr>
  </w:style>
  <w:style w:type="paragraph" w:customStyle="1" w:styleId="PageTitle">
    <w:name w:val="PageTitle"/>
    <w:basedOn w:val="CoverTitle"/>
    <w:rsid w:val="00256C2B"/>
    <w:rPr>
      <w:spacing w:val="0"/>
      <w:sz w:val="28"/>
      <w:szCs w:val="24"/>
    </w:rPr>
  </w:style>
  <w:style w:type="paragraph" w:customStyle="1" w:styleId="PageTitleContinued">
    <w:name w:val="PageTitleContinued"/>
    <w:basedOn w:val="CoverTitle"/>
    <w:rsid w:val="00256C2B"/>
    <w:rPr>
      <w:spacing w:val="0"/>
      <w:sz w:val="24"/>
      <w:szCs w:val="24"/>
    </w:rPr>
  </w:style>
  <w:style w:type="paragraph" w:customStyle="1" w:styleId="CoverConfidential">
    <w:name w:val="CoverConfidential"/>
    <w:basedOn w:val="CoverDocTop1"/>
    <w:rsid w:val="00096093"/>
    <w:rPr>
      <w:rFonts w:ascii="Source Sans Pro Semibold" w:hAnsi="Source Sans Pro Semibold"/>
      <w:b w:val="0"/>
      <w:color w:val="FF0000"/>
      <w:spacing w:val="30"/>
      <w:sz w:val="22"/>
    </w:rPr>
  </w:style>
  <w:style w:type="paragraph" w:styleId="TOCHeading">
    <w:name w:val="TOC Heading"/>
    <w:basedOn w:val="Heading1"/>
    <w:next w:val="Normal"/>
    <w:uiPriority w:val="39"/>
    <w:unhideWhenUsed/>
    <w:qFormat/>
    <w:rsid w:val="00233F58"/>
    <w:pPr>
      <w:keepLines/>
      <w:pageBreakBefore w:val="0"/>
      <w:numPr>
        <w:numId w:val="0"/>
      </w:numPr>
      <w:spacing w:before="480" w:after="0" w:line="276" w:lineRule="auto"/>
      <w:outlineLvl w:val="9"/>
    </w:pPr>
    <w:rPr>
      <w:rFonts w:asciiTheme="majorHAnsi" w:eastAsiaTheme="majorEastAsia" w:hAnsiTheme="majorHAnsi" w:cstheme="majorBidi"/>
      <w:bCs/>
      <w:snapToGrid/>
      <w:color w:val="365F91" w:themeColor="accent1" w:themeShade="BF"/>
      <w:kern w:val="0"/>
      <w:sz w:val="28"/>
      <w:szCs w:val="28"/>
      <w:lang w:eastAsia="ja-JP"/>
    </w:rPr>
  </w:style>
  <w:style w:type="paragraph" w:customStyle="1" w:styleId="LegalCover">
    <w:name w:val="LegalCover"/>
    <w:basedOn w:val="Footer"/>
    <w:rsid w:val="000C7B99"/>
    <w:rPr>
      <w:color w:val="FF0000"/>
    </w:rPr>
  </w:style>
  <w:style w:type="character" w:customStyle="1" w:styleId="LegalCoverReadMe">
    <w:name w:val="LegalCoverReadMe"/>
    <w:basedOn w:val="DefaultParagraphFont"/>
    <w:uiPriority w:val="1"/>
    <w:rsid w:val="008C37B0"/>
    <w:rPr>
      <w:rFonts w:ascii="Source Sans Pro" w:hAnsi="Source Sans Pro"/>
      <w:b w:val="0"/>
      <w:i w:val="0"/>
      <w:caps w:val="0"/>
      <w:smallCaps w:val="0"/>
      <w:strike w:val="0"/>
      <w:dstrike w:val="0"/>
      <w:vanish w:val="0"/>
      <w:color w:val="FF0000"/>
      <w:sz w:val="18"/>
      <w:u w:val="none"/>
      <w:vertAlign w:val="baseline"/>
    </w:rPr>
  </w:style>
  <w:style w:type="character" w:customStyle="1" w:styleId="TOC1Char">
    <w:name w:val="TOC 1 Char"/>
    <w:aliases w:val="Heading1.TOC Char"/>
    <w:link w:val="TOC1"/>
    <w:uiPriority w:val="39"/>
    <w:rsid w:val="00096093"/>
    <w:rPr>
      <w:b/>
      <w:noProof/>
    </w:rPr>
  </w:style>
  <w:style w:type="paragraph" w:customStyle="1" w:styleId="CodeInCodeTable">
    <w:name w:val="CodeInCodeTable"/>
    <w:basedOn w:val="Code"/>
    <w:rsid w:val="0084309B"/>
    <w:pPr>
      <w:numPr>
        <w:numId w:val="24"/>
      </w:numPr>
      <w:tabs>
        <w:tab w:val="clear" w:pos="851"/>
        <w:tab w:val="left" w:pos="10206"/>
      </w:tabs>
      <w:spacing w:before="20" w:after="20"/>
      <w:contextualSpacing/>
    </w:pPr>
    <w:rPr>
      <w:rFonts w:ascii="Courier" w:hAnsi="Courier"/>
    </w:rPr>
  </w:style>
  <w:style w:type="numbering" w:customStyle="1" w:styleId="CodeListTemplate">
    <w:name w:val="CodeListTemplate"/>
    <w:locked/>
    <w:rsid w:val="00DE3FC8"/>
    <w:pPr>
      <w:numPr>
        <w:numId w:val="18"/>
      </w:numPr>
    </w:pPr>
  </w:style>
  <w:style w:type="paragraph" w:customStyle="1" w:styleId="CodeTableTitle">
    <w:name w:val="CodeTableTitle"/>
    <w:basedOn w:val="Body"/>
    <w:next w:val="Body"/>
    <w:rsid w:val="005871D1"/>
    <w:pPr>
      <w:numPr>
        <w:numId w:val="19"/>
      </w:numPr>
      <w:spacing w:before="120"/>
      <w:ind w:hanging="1786"/>
    </w:pPr>
    <w:rPr>
      <w:b/>
    </w:rPr>
  </w:style>
  <w:style w:type="character" w:styleId="CommentReference">
    <w:name w:val="annotation reference"/>
    <w:basedOn w:val="DefaultParagraphFont"/>
    <w:rsid w:val="00470F53"/>
    <w:rPr>
      <w:sz w:val="16"/>
      <w:szCs w:val="16"/>
    </w:rPr>
  </w:style>
  <w:style w:type="character" w:customStyle="1" w:styleId="CommentTextChar">
    <w:name w:val="Comment Text Char"/>
    <w:basedOn w:val="DefaultParagraphFont"/>
    <w:link w:val="CommentText"/>
    <w:semiHidden/>
    <w:rsid w:val="00EF3B5A"/>
  </w:style>
  <w:style w:type="character" w:styleId="PlaceholderText">
    <w:name w:val="Placeholder Text"/>
    <w:basedOn w:val="DefaultParagraphFont"/>
    <w:uiPriority w:val="99"/>
    <w:semiHidden/>
    <w:rsid w:val="00361CB2"/>
    <w:rPr>
      <w:color w:val="808080"/>
    </w:rPr>
  </w:style>
  <w:style w:type="paragraph" w:styleId="ListParagraph">
    <w:name w:val="List Paragraph"/>
    <w:basedOn w:val="Normal"/>
    <w:uiPriority w:val="34"/>
    <w:rsid w:val="00B85E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550305">
      <w:bodyDiv w:val="1"/>
      <w:marLeft w:val="0"/>
      <w:marRight w:val="0"/>
      <w:marTop w:val="0"/>
      <w:marBottom w:val="0"/>
      <w:divBdr>
        <w:top w:val="none" w:sz="0" w:space="0" w:color="auto"/>
        <w:left w:val="none" w:sz="0" w:space="0" w:color="auto"/>
        <w:bottom w:val="none" w:sz="0" w:space="0" w:color="auto"/>
        <w:right w:val="none" w:sz="0" w:space="0" w:color="auto"/>
      </w:divBdr>
    </w:div>
    <w:div w:id="293826788">
      <w:bodyDiv w:val="1"/>
      <w:marLeft w:val="0"/>
      <w:marRight w:val="0"/>
      <w:marTop w:val="0"/>
      <w:marBottom w:val="0"/>
      <w:divBdr>
        <w:top w:val="none" w:sz="0" w:space="0" w:color="auto"/>
        <w:left w:val="none" w:sz="0" w:space="0" w:color="auto"/>
        <w:bottom w:val="none" w:sz="0" w:space="0" w:color="auto"/>
        <w:right w:val="none" w:sz="0" w:space="0" w:color="auto"/>
      </w:divBdr>
    </w:div>
    <w:div w:id="622929036">
      <w:bodyDiv w:val="1"/>
      <w:marLeft w:val="0"/>
      <w:marRight w:val="0"/>
      <w:marTop w:val="0"/>
      <w:marBottom w:val="0"/>
      <w:divBdr>
        <w:top w:val="none" w:sz="0" w:space="0" w:color="auto"/>
        <w:left w:val="none" w:sz="0" w:space="0" w:color="auto"/>
        <w:bottom w:val="none" w:sz="0" w:space="0" w:color="auto"/>
        <w:right w:val="none" w:sz="0" w:space="0" w:color="auto"/>
      </w:divBdr>
    </w:div>
    <w:div w:id="655960594">
      <w:bodyDiv w:val="1"/>
      <w:marLeft w:val="0"/>
      <w:marRight w:val="0"/>
      <w:marTop w:val="0"/>
      <w:marBottom w:val="0"/>
      <w:divBdr>
        <w:top w:val="none" w:sz="0" w:space="0" w:color="auto"/>
        <w:left w:val="none" w:sz="0" w:space="0" w:color="auto"/>
        <w:bottom w:val="none" w:sz="0" w:space="0" w:color="auto"/>
        <w:right w:val="none" w:sz="0" w:space="0" w:color="auto"/>
      </w:divBdr>
    </w:div>
    <w:div w:id="687950886">
      <w:bodyDiv w:val="1"/>
      <w:marLeft w:val="0"/>
      <w:marRight w:val="0"/>
      <w:marTop w:val="0"/>
      <w:marBottom w:val="0"/>
      <w:divBdr>
        <w:top w:val="none" w:sz="0" w:space="0" w:color="auto"/>
        <w:left w:val="none" w:sz="0" w:space="0" w:color="auto"/>
        <w:bottom w:val="none" w:sz="0" w:space="0" w:color="auto"/>
        <w:right w:val="none" w:sz="0" w:space="0" w:color="auto"/>
      </w:divBdr>
    </w:div>
    <w:div w:id="1559589916">
      <w:bodyDiv w:val="1"/>
      <w:marLeft w:val="0"/>
      <w:marRight w:val="0"/>
      <w:marTop w:val="0"/>
      <w:marBottom w:val="0"/>
      <w:divBdr>
        <w:top w:val="none" w:sz="0" w:space="0" w:color="auto"/>
        <w:left w:val="none" w:sz="0" w:space="0" w:color="auto"/>
        <w:bottom w:val="none" w:sz="0" w:space="0" w:color="auto"/>
        <w:right w:val="none" w:sz="0" w:space="0" w:color="auto"/>
      </w:divBdr>
    </w:div>
    <w:div w:id="1989239950">
      <w:bodyDiv w:val="1"/>
      <w:marLeft w:val="0"/>
      <w:marRight w:val="0"/>
      <w:marTop w:val="0"/>
      <w:marBottom w:val="0"/>
      <w:divBdr>
        <w:top w:val="none" w:sz="0" w:space="0" w:color="auto"/>
        <w:left w:val="none" w:sz="0" w:space="0" w:color="auto"/>
        <w:bottom w:val="none" w:sz="0" w:space="0" w:color="auto"/>
        <w:right w:val="none" w:sz="0" w:space="0" w:color="auto"/>
      </w:divBdr>
    </w:div>
    <w:div w:id="2021195807">
      <w:bodyDiv w:val="1"/>
      <w:marLeft w:val="0"/>
      <w:marRight w:val="0"/>
      <w:marTop w:val="0"/>
      <w:marBottom w:val="0"/>
      <w:divBdr>
        <w:top w:val="none" w:sz="0" w:space="0" w:color="auto"/>
        <w:left w:val="none" w:sz="0" w:space="0" w:color="auto"/>
        <w:bottom w:val="none" w:sz="0" w:space="0" w:color="auto"/>
        <w:right w:val="none" w:sz="0" w:space="0" w:color="auto"/>
      </w:divBdr>
    </w:div>
    <w:div w:id="208479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6.xml"/><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g"/><Relationship Id="rId79" Type="http://schemas.openxmlformats.org/officeDocument/2006/relationships/image" Target="media/image68.jpg"/><Relationship Id="rId5" Type="http://schemas.openxmlformats.org/officeDocument/2006/relationships/webSettings" Target="webSettings.xml"/><Relationship Id="rId14" Type="http://schemas.openxmlformats.org/officeDocument/2006/relationships/hyperlink" Target="https://www.infineon.com/cms/en/product/sensor/radar-image-sensors/radar-sensors/radar-sensors-for-consumer-and-io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jpg"/><Relationship Id="rId8" Type="http://schemas.openxmlformats.org/officeDocument/2006/relationships/hyperlink" Target="mailto:SiewLee.Cheong@infineon.com"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g"/><Relationship Id="rId85" Type="http://schemas.openxmlformats.org/officeDocument/2006/relationships/header" Target="header7.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g"/><Relationship Id="rId83" Type="http://schemas.openxmlformats.org/officeDocument/2006/relationships/header" Target="header5.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oter" Target="footer3.xml"/><Relationship Id="rId61" Type="http://schemas.openxmlformats.org/officeDocument/2006/relationships/image" Target="media/image50.png"/><Relationship Id="rId82" Type="http://schemas.openxmlformats.org/officeDocument/2006/relationships/header" Target="header4.xml"/><Relationship Id="rId19" Type="http://schemas.openxmlformats.org/officeDocument/2006/relationships/image" Target="media/image8.png"/></Relationships>
</file>

<file path=word/_rels/footer2.xml.rels><?xml version="1.0" encoding="UTF-8" standalone="yes"?>
<Relationships xmlns="http://schemas.openxmlformats.org/package/2006/relationships"><Relationship Id="rId1" Type="http://schemas.openxmlformats.org/officeDocument/2006/relationships/hyperlink" Target="http://www.infineon.com" TargetMode="External"/></Relationships>
</file>

<file path=word/_rels/footer3.xml.rels><?xml version="1.0" encoding="UTF-8" standalone="yes"?>
<Relationships xmlns="http://schemas.openxmlformats.org/package/2006/relationships"><Relationship Id="rId3" Type="http://schemas.openxmlformats.org/officeDocument/2006/relationships/hyperlink" Target="mailto:erratum@infineon.com;ctdd@infineon.com?subject=Document%20question%20" TargetMode="External"/><Relationship Id="rId2" Type="http://schemas.openxmlformats.org/officeDocument/2006/relationships/package" Target="embeddings/Microsoft_Visio_Drawing111111111111.vsdx"/><Relationship Id="rId1" Type="http://schemas.openxmlformats.org/officeDocument/2006/relationships/image" Target="media/image71.emf"/><Relationship Id="rId6" Type="http://schemas.openxmlformats.org/officeDocument/2006/relationships/hyperlink" Target="http://www.infineon.com/" TargetMode="External"/><Relationship Id="rId5" Type="http://schemas.openxmlformats.org/officeDocument/2006/relationships/hyperlink" Target="mailto:erratum@infineon.com;ctdd@infineon.com?subject=Document%20question%20" TargetMode="External"/><Relationship Id="rId4" Type="http://schemas.openxmlformats.org/officeDocument/2006/relationships/hyperlink" Target="http://www.infineon.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emf"/></Relationships>
</file>

<file path=word/_rels/header2.xml.rels><?xml version="1.0" encoding="UTF-8" standalone="yes"?>
<Relationships xmlns="http://schemas.openxmlformats.org/package/2006/relationships"><Relationship Id="rId3" Type="http://schemas.openxmlformats.org/officeDocument/2006/relationships/image" Target="media/image2.wmf"/><Relationship Id="rId2" Type="http://schemas.openxmlformats.org/officeDocument/2006/relationships/image" Target="media/image1.emf"/><Relationship Id="rId1" Type="http://schemas.openxmlformats.org/officeDocument/2006/relationships/image" Target="media/image3.emf"/></Relationships>
</file>

<file path=word/_rels/header3.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emf"/></Relationships>
</file>

<file path=word/_rels/header6.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ISCvX\OfficeConfig\Templates\Infineon\IFX\Generic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243761-D614-4662-AAC8-3421C146B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Generic_Template.dotx</Template>
  <TotalTime>33899</TotalTime>
  <Pages>53</Pages>
  <Words>11742</Words>
  <Characters>66936</Characters>
  <Application>Microsoft Office Word</Application>
  <DocSecurity>0</DocSecurity>
  <Lines>557</Lines>
  <Paragraphs>157</Paragraphs>
  <ScaleCrop>false</ScaleCrop>
  <HeadingPairs>
    <vt:vector size="2" baseType="variant">
      <vt:variant>
        <vt:lpstr>Title</vt:lpstr>
      </vt:variant>
      <vt:variant>
        <vt:i4>1</vt:i4>
      </vt:variant>
    </vt:vector>
  </HeadingPairs>
  <TitlesOfParts>
    <vt:vector size="1" baseType="lpstr">
      <vt:lpstr/>
    </vt:vector>
  </TitlesOfParts>
  <Company>Infineon Technologies AG</Company>
  <LinksUpToDate>false</LinksUpToDate>
  <CharactersWithSpaces>78521</CharactersWithSpaces>
  <SharedDoc>false</SharedDoc>
  <HLinks>
    <vt:vector size="72" baseType="variant">
      <vt:variant>
        <vt:i4>4915282</vt:i4>
      </vt:variant>
      <vt:variant>
        <vt:i4>48</vt:i4>
      </vt:variant>
      <vt:variant>
        <vt:i4>0</vt:i4>
      </vt:variant>
      <vt:variant>
        <vt:i4>5</vt:i4>
      </vt:variant>
      <vt:variant>
        <vt:lpwstr>http://www.infineon.com/</vt:lpwstr>
      </vt:variant>
      <vt:variant>
        <vt:lpwstr/>
      </vt:variant>
      <vt:variant>
        <vt:i4>1441852</vt:i4>
      </vt:variant>
      <vt:variant>
        <vt:i4>41</vt:i4>
      </vt:variant>
      <vt:variant>
        <vt:i4>0</vt:i4>
      </vt:variant>
      <vt:variant>
        <vt:i4>5</vt:i4>
      </vt:variant>
      <vt:variant>
        <vt:lpwstr/>
      </vt:variant>
      <vt:variant>
        <vt:lpwstr>_Toc388020598</vt:lpwstr>
      </vt:variant>
      <vt:variant>
        <vt:i4>1441852</vt:i4>
      </vt:variant>
      <vt:variant>
        <vt:i4>35</vt:i4>
      </vt:variant>
      <vt:variant>
        <vt:i4>0</vt:i4>
      </vt:variant>
      <vt:variant>
        <vt:i4>5</vt:i4>
      </vt:variant>
      <vt:variant>
        <vt:lpwstr/>
      </vt:variant>
      <vt:variant>
        <vt:lpwstr>_Toc388020597</vt:lpwstr>
      </vt:variant>
      <vt:variant>
        <vt:i4>1441852</vt:i4>
      </vt:variant>
      <vt:variant>
        <vt:i4>29</vt:i4>
      </vt:variant>
      <vt:variant>
        <vt:i4>0</vt:i4>
      </vt:variant>
      <vt:variant>
        <vt:i4>5</vt:i4>
      </vt:variant>
      <vt:variant>
        <vt:lpwstr/>
      </vt:variant>
      <vt:variant>
        <vt:lpwstr>_Toc388020596</vt:lpwstr>
      </vt:variant>
      <vt:variant>
        <vt:i4>1441852</vt:i4>
      </vt:variant>
      <vt:variant>
        <vt:i4>23</vt:i4>
      </vt:variant>
      <vt:variant>
        <vt:i4>0</vt:i4>
      </vt:variant>
      <vt:variant>
        <vt:i4>5</vt:i4>
      </vt:variant>
      <vt:variant>
        <vt:lpwstr/>
      </vt:variant>
      <vt:variant>
        <vt:lpwstr>_Toc388020595</vt:lpwstr>
      </vt:variant>
      <vt:variant>
        <vt:i4>1441852</vt:i4>
      </vt:variant>
      <vt:variant>
        <vt:i4>17</vt:i4>
      </vt:variant>
      <vt:variant>
        <vt:i4>0</vt:i4>
      </vt:variant>
      <vt:variant>
        <vt:i4>5</vt:i4>
      </vt:variant>
      <vt:variant>
        <vt:lpwstr/>
      </vt:variant>
      <vt:variant>
        <vt:lpwstr>_Toc388020594</vt:lpwstr>
      </vt:variant>
      <vt:variant>
        <vt:i4>1441852</vt:i4>
      </vt:variant>
      <vt:variant>
        <vt:i4>11</vt:i4>
      </vt:variant>
      <vt:variant>
        <vt:i4>0</vt:i4>
      </vt:variant>
      <vt:variant>
        <vt:i4>5</vt:i4>
      </vt:variant>
      <vt:variant>
        <vt:lpwstr/>
      </vt:variant>
      <vt:variant>
        <vt:lpwstr>_Toc388020593</vt:lpwstr>
      </vt:variant>
      <vt:variant>
        <vt:i4>1441852</vt:i4>
      </vt:variant>
      <vt:variant>
        <vt:i4>5</vt:i4>
      </vt:variant>
      <vt:variant>
        <vt:i4>0</vt:i4>
      </vt:variant>
      <vt:variant>
        <vt:i4>5</vt:i4>
      </vt:variant>
      <vt:variant>
        <vt:lpwstr/>
      </vt:variant>
      <vt:variant>
        <vt:lpwstr>_Toc388020592</vt:lpwstr>
      </vt:variant>
      <vt:variant>
        <vt:i4>5636139</vt:i4>
      </vt:variant>
      <vt:variant>
        <vt:i4>0</vt:i4>
      </vt:variant>
      <vt:variant>
        <vt:i4>0</vt:i4>
      </vt:variant>
      <vt:variant>
        <vt:i4>5</vt:i4>
      </vt:variant>
      <vt:variant>
        <vt:lpwstr>mailto:ctdd@infineon.com?subject=Template%20assistance</vt:lpwstr>
      </vt:variant>
      <vt:variant>
        <vt:lpwstr/>
      </vt:variant>
      <vt:variant>
        <vt:i4>5963855</vt:i4>
      </vt:variant>
      <vt:variant>
        <vt:i4>9</vt:i4>
      </vt:variant>
      <vt:variant>
        <vt:i4>0</vt:i4>
      </vt:variant>
      <vt:variant>
        <vt:i4>5</vt:i4>
      </vt:variant>
      <vt:variant>
        <vt:lpwstr>www.infineon.com</vt:lpwstr>
      </vt:variant>
      <vt:variant>
        <vt:lpwstr/>
      </vt:variant>
      <vt:variant>
        <vt:i4>4915282</vt:i4>
      </vt:variant>
      <vt:variant>
        <vt:i4>6</vt:i4>
      </vt:variant>
      <vt:variant>
        <vt:i4>0</vt:i4>
      </vt:variant>
      <vt:variant>
        <vt:i4>5</vt:i4>
      </vt:variant>
      <vt:variant>
        <vt:lpwstr>http://www.infineon.com/</vt:lpwstr>
      </vt:variant>
      <vt:variant>
        <vt:lpwstr/>
      </vt:variant>
      <vt:variant>
        <vt:i4>1703945</vt:i4>
      </vt:variant>
      <vt:variant>
        <vt:i4>3</vt:i4>
      </vt:variant>
      <vt:variant>
        <vt:i4>0</vt:i4>
      </vt:variant>
      <vt:variant>
        <vt:i4>5</vt:i4>
      </vt:variant>
      <vt:variant>
        <vt:lpwstr>mailto:erratum@infineon.com;ctdd@infineon.com?subject=Document%20question%20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Tang Xinyi (IFAP DC PMM SIS SI)</dc:creator>
  <cp:keywords>Infineon,</cp:keywords>
  <cp:lastModifiedBy>Tang Xinyi (IFAP DC PMM SIS SI)</cp:lastModifiedBy>
  <cp:revision>789</cp:revision>
  <cp:lastPrinted>2020-03-16T09:04:00Z</cp:lastPrinted>
  <dcterms:created xsi:type="dcterms:W3CDTF">2020-02-11T02:07:00Z</dcterms:created>
  <dcterms:modified xsi:type="dcterms:W3CDTF">2020-03-17T07:31:00Z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_IssueDate">
    <vt:lpwstr>yyyy-mm-dd</vt:lpwstr>
  </property>
  <property fmtid="{D5CDD505-2E9C-101B-9397-08002B2CF9AE}" pid="3" name="Doc_State">
    <vt:lpwstr>V X.Y</vt:lpwstr>
  </property>
  <property fmtid="{D5CDD505-2E9C-101B-9397-08002B2CF9AE}" pid="4" name="Doc_Type">
    <vt:lpwstr>Doc_Type</vt:lpwstr>
  </property>
  <property fmtid="{D5CDD505-2E9C-101B-9397-08002B2CF9AE}" pid="5" name="Product_SalesCode">
    <vt:lpwstr>Product_SalesCode</vt:lpwstr>
  </property>
  <property fmtid="{D5CDD505-2E9C-101B-9397-08002B2CF9AE}" pid="6" name="Product_Version">
    <vt:lpwstr>Product_Version</vt:lpwstr>
  </property>
  <property fmtid="{D5CDD505-2E9C-101B-9397-08002B2CF9AE}" pid="7" name="Family">
    <vt:lpwstr>Product Sales Code(s) or Family or Empty</vt:lpwstr>
  </property>
  <property fmtid="{D5CDD505-2E9C-101B-9397-08002B2CF9AE}" pid="8" name="Family_continued">
    <vt:lpwstr>Family_continued</vt:lpwstr>
  </property>
  <property fmtid="{D5CDD505-2E9C-101B-9397-08002B2CF9AE}" pid="9" name="Doc_Reference">
    <vt:lpwstr>ifx1</vt:lpwstr>
  </property>
  <property fmtid="{D5CDD505-2E9C-101B-9397-08002B2CF9AE}" pid="10" name="Title_continued">
    <vt:lpwstr>Title_continued</vt:lpwstr>
  </property>
  <property fmtid="{D5CDD505-2E9C-101B-9397-08002B2CF9AE}" pid="11" name="URL">
    <vt:lpwstr>www.infineon.com</vt:lpwstr>
  </property>
  <property fmtid="{D5CDD505-2E9C-101B-9397-08002B2CF9AE}" pid="12" name="Title">
    <vt:lpwstr>Title</vt:lpwstr>
  </property>
  <property fmtid="{D5CDD505-2E9C-101B-9397-08002B2CF9AE}" pid="13" name="QualityReqCat">
    <vt:lpwstr>&lt;Quality-requirement-category&gt;</vt:lpwstr>
  </property>
  <property fmtid="{D5CDD505-2E9C-101B-9397-08002B2CF9AE}" pid="14" name="ConfidentialityMarking">
    <vt:lpwstr>RESTRICTED</vt:lpwstr>
  </property>
  <property fmtid="{D5CDD505-2E9C-101B-9397-08002B2CF9AE}" pid="15" name="AdditionalMarking">
    <vt:lpwstr> </vt:lpwstr>
  </property>
  <property fmtid="{D5CDD505-2E9C-101B-9397-08002B2CF9AE}" pid="16" name="Proprietary">
    <vt:lpwstr> </vt:lpwstr>
  </property>
</Properties>
</file>